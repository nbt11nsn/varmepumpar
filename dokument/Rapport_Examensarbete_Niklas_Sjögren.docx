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7F8B" w:rsidRDefault="008D7F8B" w:rsidP="004315A9">
      <w:pPr>
        <w:rPr>
          <w:noProof/>
          <w:lang w:eastAsia="sv-SE"/>
        </w:rPr>
      </w:pPr>
    </w:p>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781840" w:rsidRP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59264" behindDoc="0" locked="0" layoutInCell="1" allowOverlap="1" wp14:anchorId="4CFB42BD" wp14:editId="5E3C1EB5">
                <wp:simplePos x="0" y="0"/>
                <wp:positionH relativeFrom="column">
                  <wp:posOffset>74295</wp:posOffset>
                </wp:positionH>
                <wp:positionV relativeFrom="paragraph">
                  <wp:posOffset>263525</wp:posOffset>
                </wp:positionV>
                <wp:extent cx="5300345" cy="1122680"/>
                <wp:effectExtent l="0" t="0" r="0" b="12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345" cy="1122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Pr="00CC0473" w:rsidRDefault="00BA2871" w:rsidP="005777DE">
                            <w:pPr>
                              <w:pStyle w:val="titelrubrik1"/>
                            </w:pPr>
                            <w:bookmarkStart w:id="0" w:name="_Toc417543779"/>
                            <w:bookmarkStart w:id="1" w:name="_Toc418071883"/>
                            <w:bookmarkStart w:id="2" w:name="_Toc419444497"/>
                            <w:r>
                              <w:t>Ansökningsformulär från pappersform till e-tjänst</w:t>
                            </w:r>
                            <w:bookmarkEnd w:id="0"/>
                            <w:bookmarkEnd w:id="1"/>
                            <w:bookmarkEnd w:id="2"/>
                          </w:p>
                          <w:p w:rsidR="00BA2871" w:rsidRPr="007B7BFA" w:rsidRDefault="00BA2871" w:rsidP="00D51875">
                            <w:pPr>
                              <w:pStyle w:val="titelrubrik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5.85pt;margin-top:20.75pt;width:417.35pt;height:8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" filled="f" stroked="f" strokecolor="black [3213]">
                <v:textbox>
                  <w:txbxContent>
                    <w:p w:rsidR="00BA2871" w:rsidRPr="00CC0473" w:rsidRDefault="00BA2871" w:rsidP="005777DE">
                      <w:pPr>
                        <w:pStyle w:val="titelrubrik1"/>
                      </w:pPr>
                      <w:bookmarkStart w:id="3" w:name="_Toc417543779"/>
                      <w:bookmarkStart w:id="4" w:name="_Toc418071883"/>
                      <w:bookmarkStart w:id="5" w:name="_Toc419444497"/>
                      <w:r>
                        <w:t>Ansökningsformulär från pappersform till e-tjänst</w:t>
                      </w:r>
                      <w:bookmarkEnd w:id="3"/>
                      <w:bookmarkEnd w:id="4"/>
                      <w:bookmarkEnd w:id="5"/>
                    </w:p>
                    <w:p w:rsidR="00BA2871" w:rsidRPr="007B7BFA" w:rsidRDefault="00BA2871" w:rsidP="00D51875">
                      <w:pPr>
                        <w:pStyle w:val="titelrubrik1"/>
                      </w:pPr>
                    </w:p>
                  </w:txbxContent>
                </v:textbox>
              </v:shape>
            </w:pict>
          </mc:Fallback>
        </mc:AlternateContent>
      </w:r>
    </w:p>
    <w:p w:rsidR="001F7D13" w:rsidRDefault="001F7D13"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1312" behindDoc="0" locked="0" layoutInCell="1" allowOverlap="1" wp14:anchorId="2439A545" wp14:editId="52861431">
                <wp:simplePos x="0" y="0"/>
                <wp:positionH relativeFrom="column">
                  <wp:posOffset>51435</wp:posOffset>
                </wp:positionH>
                <wp:positionV relativeFrom="paragraph">
                  <wp:posOffset>193675</wp:posOffset>
                </wp:positionV>
                <wp:extent cx="5324475" cy="777875"/>
                <wp:effectExtent l="0" t="0" r="0" b="3175"/>
                <wp:wrapNone/>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7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Pr="007B7BFA" w:rsidRDefault="00BA2871" w:rsidP="00D51875">
                            <w:pPr>
                              <w:pStyle w:val="titelrubrik2"/>
                            </w:pPr>
                            <w:bookmarkStart w:id="6" w:name="_Toc417543780"/>
                            <w:bookmarkStart w:id="7" w:name="_Toc418071884"/>
                            <w:bookmarkStart w:id="8" w:name="_Toc419444498"/>
                            <w:r>
                              <w:t xml:space="preserve">Minimera risken av ofullständiga ansökningar </w:t>
                            </w:r>
                            <w:bookmarkEnd w:id="6"/>
                            <w:bookmarkEnd w:id="7"/>
                            <w:r>
                              <w:t>för tillstånd av värmepumpsanläggning</w:t>
                            </w:r>
                            <w:bookmarkEnd w:id="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4.05pt;margin-top:15.25pt;width:419.25pt;height:6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kz1w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" filled="f" stroked="f" strokecolor="black [3213]">
                <v:textbox>
                  <w:txbxContent>
                    <w:p w:rsidR="00BA2871" w:rsidRPr="007B7BFA" w:rsidRDefault="00BA2871" w:rsidP="00D51875">
                      <w:pPr>
                        <w:pStyle w:val="titelrubrik2"/>
                      </w:pPr>
                      <w:bookmarkStart w:id="9" w:name="_Toc417543780"/>
                      <w:bookmarkStart w:id="10" w:name="_Toc418071884"/>
                      <w:bookmarkStart w:id="11" w:name="_Toc419444498"/>
                      <w:r>
                        <w:t xml:space="preserve">Minimera risken av ofullständiga ansökningar </w:t>
                      </w:r>
                      <w:bookmarkEnd w:id="9"/>
                      <w:bookmarkEnd w:id="10"/>
                      <w:r>
                        <w:t>för tillstånd av värmepumpsanläggning</w:t>
                      </w:r>
                      <w:bookmarkEnd w:id="11"/>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3360" behindDoc="0" locked="0" layoutInCell="1" allowOverlap="1" wp14:anchorId="3181CE8F" wp14:editId="5BDE2102">
                <wp:simplePos x="0" y="0"/>
                <wp:positionH relativeFrom="column">
                  <wp:posOffset>4445</wp:posOffset>
                </wp:positionH>
                <wp:positionV relativeFrom="paragraph">
                  <wp:posOffset>219075</wp:posOffset>
                </wp:positionV>
                <wp:extent cx="5309870" cy="715645"/>
                <wp:effectExtent l="0" t="0" r="0" b="825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715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Pr="00CC0473" w:rsidRDefault="00BA2871" w:rsidP="005777DE">
                            <w:pPr>
                              <w:pStyle w:val="titelrubrik2"/>
                            </w:pPr>
                            <w:r w:rsidRPr="00CC0473">
                              <w:t>Niklas Sjögren (nbt11nsn@student.hig.se)</w:t>
                            </w:r>
                          </w:p>
                          <w:p w:rsidR="00BA2871" w:rsidRPr="00263465" w:rsidRDefault="00BA2871" w:rsidP="00263465">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margin-left:.35pt;margin-top:17.25pt;width:418.1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" filled="f" stroked="f" strokecolor="black [3213]">
                <v:textbox>
                  <w:txbxContent>
                    <w:p w:rsidR="00BA2871" w:rsidRPr="00CC0473" w:rsidRDefault="00BA2871" w:rsidP="005777DE">
                      <w:pPr>
                        <w:pStyle w:val="titelrubrik2"/>
                      </w:pPr>
                      <w:r w:rsidRPr="00CC0473">
                        <w:t>Niklas Sjögren (nbt11nsn@student.hig.se)</w:t>
                      </w:r>
                    </w:p>
                    <w:p w:rsidR="00BA2871" w:rsidRPr="00263465" w:rsidRDefault="00BA2871" w:rsidP="00263465">
                      <w:pPr>
                        <w:pStyle w:val="titelrubrik2"/>
                      </w:pP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5408" behindDoc="0" locked="0" layoutInCell="1" allowOverlap="1" wp14:anchorId="48FC00AB" wp14:editId="06B289C6">
                <wp:simplePos x="0" y="0"/>
                <wp:positionH relativeFrom="column">
                  <wp:posOffset>-3811</wp:posOffset>
                </wp:positionH>
                <wp:positionV relativeFrom="paragraph">
                  <wp:posOffset>34925</wp:posOffset>
                </wp:positionV>
                <wp:extent cx="5319395" cy="320675"/>
                <wp:effectExtent l="0" t="0" r="0" b="3175"/>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Pr="00594151" w:rsidRDefault="00BA2871" w:rsidP="00D51875">
                            <w:pPr>
                              <w:pStyle w:val="titelrubrik2"/>
                            </w:pPr>
                            <w:r>
                              <w:t>2015</w:t>
                            </w:r>
                          </w:p>
                          <w:p w:rsidR="00BA2871" w:rsidRDefault="00BA2871" w:rsidP="00D5187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margin-left:-.3pt;margin-top:2.75pt;width:418.85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" filled="f" stroked="f" strokecolor="black [3213]">
                <v:textbox>
                  <w:txbxContent>
                    <w:p w:rsidR="00BA2871" w:rsidRPr="00594151" w:rsidRDefault="00BA2871" w:rsidP="00D51875">
                      <w:pPr>
                        <w:pStyle w:val="titelrubrik2"/>
                      </w:pPr>
                      <w:r>
                        <w:t>2015</w:t>
                      </w:r>
                    </w:p>
                    <w:p w:rsidR="00BA2871" w:rsidRDefault="00BA2871" w:rsidP="00D51875"/>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E34DF6"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7456" behindDoc="0" locked="0" layoutInCell="1" allowOverlap="1" wp14:anchorId="0EE786E3" wp14:editId="632E7659">
                <wp:simplePos x="0" y="0"/>
                <wp:positionH relativeFrom="column">
                  <wp:posOffset>3810</wp:posOffset>
                </wp:positionH>
                <wp:positionV relativeFrom="paragraph">
                  <wp:posOffset>257810</wp:posOffset>
                </wp:positionV>
                <wp:extent cx="5319395" cy="1381125"/>
                <wp:effectExtent l="0" t="0" r="0" b="9525"/>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38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Pr="0092272E" w:rsidRDefault="00BA2871"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BA2871" w:rsidRPr="0092272E" w:rsidRDefault="00BA2871" w:rsidP="00E34DF6">
                            <w:pPr>
                              <w:pStyle w:val="info"/>
                              <w:rPr>
                                <w:sz w:val="24"/>
                                <w:szCs w:val="24"/>
                                <w:lang w:val="sv-SE"/>
                              </w:rPr>
                            </w:pPr>
                            <w:r w:rsidRPr="006358F8">
                              <w:rPr>
                                <w:sz w:val="24"/>
                                <w:szCs w:val="24"/>
                                <w:lang w:val="sv-SE"/>
                              </w:rPr>
                              <w:t>Datavetenskap</w:t>
                            </w:r>
                          </w:p>
                          <w:p w:rsidR="00BA2871" w:rsidRPr="0092272E" w:rsidRDefault="00BA2871" w:rsidP="00E34DF6">
                            <w:pPr>
                              <w:pStyle w:val="info"/>
                              <w:rPr>
                                <w:sz w:val="24"/>
                                <w:szCs w:val="24"/>
                                <w:lang w:val="sv-SE"/>
                              </w:rPr>
                            </w:pPr>
                            <w:r w:rsidRPr="006358F8">
                              <w:rPr>
                                <w:sz w:val="24"/>
                                <w:szCs w:val="24"/>
                                <w:lang w:val="sv-SE"/>
                              </w:rPr>
                              <w:t>Dataingenjörsprogrammet</w:t>
                            </w:r>
                          </w:p>
                          <w:p w:rsidR="00BA2871" w:rsidRPr="0092272E" w:rsidRDefault="00BA2871"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BA2871" w:rsidRPr="0092272E" w:rsidRDefault="00BA2871" w:rsidP="00E34DF6">
                            <w:pPr>
                              <w:pStyle w:val="info"/>
                              <w:rPr>
                                <w:lang w:val="sv-SE"/>
                              </w:rPr>
                            </w:pPr>
                          </w:p>
                          <w:p w:rsidR="00BA2871" w:rsidRPr="005777DE" w:rsidRDefault="00BA2871"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BA2871" w:rsidRPr="005777DE" w:rsidRDefault="00BA2871"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3pt;margin-top:20.3pt;width:418.85pt;height:10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" filled="f" stroked="f" strokecolor="black [3213]">
                <v:textbox>
                  <w:txbxContent>
                    <w:p w:rsidR="00BA2871" w:rsidRPr="0092272E" w:rsidRDefault="00BA2871"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BA2871" w:rsidRPr="0092272E" w:rsidRDefault="00BA2871" w:rsidP="00E34DF6">
                      <w:pPr>
                        <w:pStyle w:val="info"/>
                        <w:rPr>
                          <w:sz w:val="24"/>
                          <w:szCs w:val="24"/>
                          <w:lang w:val="sv-SE"/>
                        </w:rPr>
                      </w:pPr>
                      <w:r w:rsidRPr="006358F8">
                        <w:rPr>
                          <w:sz w:val="24"/>
                          <w:szCs w:val="24"/>
                          <w:lang w:val="sv-SE"/>
                        </w:rPr>
                        <w:t>Datavetenskap</w:t>
                      </w:r>
                    </w:p>
                    <w:p w:rsidR="00BA2871" w:rsidRPr="0092272E" w:rsidRDefault="00BA2871" w:rsidP="00E34DF6">
                      <w:pPr>
                        <w:pStyle w:val="info"/>
                        <w:rPr>
                          <w:sz w:val="24"/>
                          <w:szCs w:val="24"/>
                          <w:lang w:val="sv-SE"/>
                        </w:rPr>
                      </w:pPr>
                      <w:r w:rsidRPr="006358F8">
                        <w:rPr>
                          <w:sz w:val="24"/>
                          <w:szCs w:val="24"/>
                          <w:lang w:val="sv-SE"/>
                        </w:rPr>
                        <w:t>Dataingenjörsprogrammet</w:t>
                      </w:r>
                    </w:p>
                    <w:p w:rsidR="00BA2871" w:rsidRPr="0092272E" w:rsidRDefault="00BA2871"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BA2871" w:rsidRPr="0092272E" w:rsidRDefault="00BA2871" w:rsidP="00E34DF6">
                      <w:pPr>
                        <w:pStyle w:val="info"/>
                        <w:rPr>
                          <w:lang w:val="sv-SE"/>
                        </w:rPr>
                      </w:pPr>
                    </w:p>
                    <w:p w:rsidR="00BA2871" w:rsidRPr="005777DE" w:rsidRDefault="00BA2871"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BA2871" w:rsidRPr="005777DE" w:rsidRDefault="00BA2871"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Pr="00781840" w:rsidRDefault="00781840" w:rsidP="00781840">
      <w:pPr>
        <w:pStyle w:val="Ingetavstnd"/>
        <w:spacing w:after="200" w:line="276" w:lineRule="auto"/>
        <w:rPr>
          <w:rFonts w:ascii="Bookman Old Style" w:hAnsi="Bookman Old Style"/>
        </w:rPr>
      </w:pPr>
    </w:p>
    <w:p w:rsidR="00492100" w:rsidRDefault="00492100" w:rsidP="004315A9">
      <w:pPr>
        <w:rPr>
          <w:szCs w:val="21"/>
        </w:rPr>
        <w:sectPr w:rsidR="00492100" w:rsidSect="00C40573">
          <w:headerReference w:type="default" r:id="rId9"/>
          <w:footerReference w:type="default" r:id="rId10"/>
          <w:pgSz w:w="11906" w:h="16838"/>
          <w:pgMar w:top="261" w:right="1701" w:bottom="1134" w:left="1701" w:header="709" w:footer="709" w:gutter="0"/>
          <w:cols w:space="708"/>
          <w:docGrid w:linePitch="360"/>
        </w:sectPr>
      </w:pPr>
    </w:p>
    <w:p w:rsidR="005D4CEC" w:rsidRDefault="005D4CEC" w:rsidP="004315A9">
      <w:pPr>
        <w:sectPr w:rsidR="005D4CEC" w:rsidSect="00C40573">
          <w:headerReference w:type="default" r:id="rId11"/>
          <w:footerReference w:type="default" r:id="rId12"/>
          <w:pgSz w:w="11906" w:h="16838"/>
          <w:pgMar w:top="1418" w:right="1701" w:bottom="1134" w:left="1701" w:header="709" w:footer="709" w:gutter="0"/>
          <w:cols w:space="708"/>
          <w:docGrid w:linePitch="360"/>
        </w:sectPr>
      </w:pPr>
    </w:p>
    <w:p w:rsidR="00F53A85" w:rsidRPr="009F62ED" w:rsidRDefault="00F53A85" w:rsidP="00F53A85"/>
    <w:p w:rsidR="00F53A85" w:rsidRPr="009F62ED" w:rsidRDefault="00F53A85" w:rsidP="00F53A85"/>
    <w:p w:rsidR="00F53A85" w:rsidRPr="009F62ED" w:rsidRDefault="009F62ED" w:rsidP="00F53A85">
      <w:r>
        <w:rPr>
          <w:noProof/>
          <w:lang w:eastAsia="sv-SE"/>
        </w:rPr>
        <mc:AlternateContent>
          <mc:Choice Requires="wps">
            <w:drawing>
              <wp:anchor distT="0" distB="0" distL="114300" distR="114300" simplePos="0" relativeHeight="251669504" behindDoc="0" locked="0" layoutInCell="1" allowOverlap="1" wp14:anchorId="0D99B024" wp14:editId="5C06FDB0">
                <wp:simplePos x="0" y="0"/>
                <wp:positionH relativeFrom="column">
                  <wp:posOffset>44450</wp:posOffset>
                </wp:positionH>
                <wp:positionV relativeFrom="paragraph">
                  <wp:posOffset>-1906</wp:posOffset>
                </wp:positionV>
                <wp:extent cx="5400675" cy="1362075"/>
                <wp:effectExtent l="0" t="0" r="0" b="9525"/>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36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Pr="00CC0473" w:rsidRDefault="00BA2871" w:rsidP="002221FE">
                            <w:pPr>
                              <w:pStyle w:val="titelrubrik1"/>
                            </w:pPr>
                            <w:r>
                              <w:t>Ansökningsformulär från pappersform till e-tjänst:</w:t>
                            </w:r>
                          </w:p>
                          <w:p w:rsidR="00BA2871" w:rsidRPr="007B7BFA" w:rsidRDefault="00BA2871" w:rsidP="002221FE">
                            <w:pPr>
                              <w:pStyle w:val="titelrubrik2"/>
                            </w:pPr>
                            <w:r>
                              <w:t xml:space="preserve">Minimera risken av ofullständiga </w:t>
                            </w:r>
                            <w:r w:rsidRPr="002221FE">
                              <w:t>ansökningar</w:t>
                            </w:r>
                            <w:r>
                              <w:t xml:space="preserve"> för tillstånd av värmepumpsanläggning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3.5pt;margin-top:-.15pt;width:425.25pt;height:10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kA1QIAAPo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" filled="f" stroked="f" strokecolor="black [3213]">
                <v:textbox>
                  <w:txbxContent>
                    <w:p w:rsidR="00BA2871" w:rsidRPr="00CC0473" w:rsidRDefault="00BA2871" w:rsidP="002221FE">
                      <w:pPr>
                        <w:pStyle w:val="titelrubrik1"/>
                      </w:pPr>
                      <w:r>
                        <w:t>Ansökningsformulär från pappersform till e-tjänst:</w:t>
                      </w:r>
                    </w:p>
                    <w:p w:rsidR="00BA2871" w:rsidRPr="007B7BFA" w:rsidRDefault="00BA2871" w:rsidP="002221FE">
                      <w:pPr>
                        <w:pStyle w:val="titelrubrik2"/>
                      </w:pPr>
                      <w:r>
                        <w:t xml:space="preserve">Minimera risken av ofullständiga </w:t>
                      </w:r>
                      <w:r w:rsidRPr="002221FE">
                        <w:t>ansökningar</w:t>
                      </w:r>
                      <w:r>
                        <w:t xml:space="preserve"> för tillstånd av värmepumpsanläggning</w:t>
                      </w: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F53A85" w:rsidRPr="009F62ED" w:rsidRDefault="002221FE" w:rsidP="00F53A85">
      <w:r>
        <w:rPr>
          <w:noProof/>
          <w:lang w:eastAsia="sv-SE"/>
        </w:rPr>
        <mc:AlternateContent>
          <mc:Choice Requires="wps">
            <w:drawing>
              <wp:anchor distT="0" distB="0" distL="114300" distR="114300" simplePos="0" relativeHeight="251673600" behindDoc="0" locked="0" layoutInCell="1" allowOverlap="1" wp14:anchorId="3674CEB4" wp14:editId="3A2AAFC0">
                <wp:simplePos x="0" y="0"/>
                <wp:positionH relativeFrom="column">
                  <wp:posOffset>44450</wp:posOffset>
                </wp:positionH>
                <wp:positionV relativeFrom="paragraph">
                  <wp:posOffset>137795</wp:posOffset>
                </wp:positionV>
                <wp:extent cx="5400675" cy="1076325"/>
                <wp:effectExtent l="0" t="0" r="0" b="9525"/>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Default="00BA2871" w:rsidP="009F62ED">
                            <w:pPr>
                              <w:pStyle w:val="titelrubrik2"/>
                            </w:pPr>
                            <w:r>
                              <w:t>av</w:t>
                            </w:r>
                          </w:p>
                          <w:p w:rsidR="00BA2871" w:rsidRDefault="00BA2871" w:rsidP="009F62ED">
                            <w:pPr>
                              <w:pStyle w:val="titelrubrik2"/>
                            </w:pPr>
                          </w:p>
                          <w:p w:rsidR="00BA2871" w:rsidRDefault="00BA2871" w:rsidP="009F62ED">
                            <w:pPr>
                              <w:pStyle w:val="titelrubrik2"/>
                            </w:pPr>
                            <w:r>
                              <w:t>Niklas Sjögren</w:t>
                            </w:r>
                          </w:p>
                          <w:p w:rsidR="00BA2871" w:rsidRDefault="00BA2871" w:rsidP="009F62ED">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3.5pt;margin-top:10.85pt;width:425.25pt;height:8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" filled="f" stroked="f" strokecolor="black [3213]">
                <v:textbox>
                  <w:txbxContent>
                    <w:p w:rsidR="00BA2871" w:rsidRDefault="00BA2871" w:rsidP="009F62ED">
                      <w:pPr>
                        <w:pStyle w:val="titelrubrik2"/>
                      </w:pPr>
                      <w:r>
                        <w:t>av</w:t>
                      </w:r>
                    </w:p>
                    <w:p w:rsidR="00BA2871" w:rsidRDefault="00BA2871" w:rsidP="009F62ED">
                      <w:pPr>
                        <w:pStyle w:val="titelrubrik2"/>
                      </w:pPr>
                    </w:p>
                    <w:p w:rsidR="00BA2871" w:rsidRDefault="00BA2871" w:rsidP="009F62ED">
                      <w:pPr>
                        <w:pStyle w:val="titelrubrik2"/>
                      </w:pPr>
                      <w:r>
                        <w:t>Niklas Sjögren</w:t>
                      </w:r>
                    </w:p>
                    <w:p w:rsidR="00BA2871" w:rsidRDefault="00BA2871" w:rsidP="009F62ED">
                      <w:pPr>
                        <w:pStyle w:val="titelrubrik2"/>
                      </w:pP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5648" behindDoc="0" locked="0" layoutInCell="1" allowOverlap="1" wp14:anchorId="6C1F86C9" wp14:editId="1082B386">
                <wp:simplePos x="0" y="0"/>
                <wp:positionH relativeFrom="column">
                  <wp:posOffset>44450</wp:posOffset>
                </wp:positionH>
                <wp:positionV relativeFrom="paragraph">
                  <wp:posOffset>39370</wp:posOffset>
                </wp:positionV>
                <wp:extent cx="5400675" cy="1085850"/>
                <wp:effectExtent l="0" t="0" r="0" b="0"/>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Default="00BA2871" w:rsidP="00886EE6">
                            <w:pPr>
                              <w:pStyle w:val="titelrubrik2"/>
                            </w:pPr>
                            <w:r>
                              <w:t>Akademin för teknik och miljö</w:t>
                            </w:r>
                          </w:p>
                          <w:p w:rsidR="00BA2871" w:rsidRDefault="00BA2871" w:rsidP="00886EE6">
                            <w:pPr>
                              <w:pStyle w:val="titelrubrik2"/>
                            </w:pPr>
                            <w:r>
                              <w:t>Högskolan i Gävle</w:t>
                            </w:r>
                          </w:p>
                          <w:p w:rsidR="00BA2871" w:rsidRDefault="00BA2871" w:rsidP="00886EE6">
                            <w:pPr>
                              <w:pStyle w:val="titelrubrik2"/>
                            </w:pPr>
                          </w:p>
                          <w:p w:rsidR="00BA2871" w:rsidRDefault="00BA2871" w:rsidP="00886EE6">
                            <w:pPr>
                              <w:pStyle w:val="titelrubrik2"/>
                            </w:pPr>
                            <w:r>
                              <w:t>801 76 Gävle, Sverige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5pt;margin-top:3.1pt;width:425.25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" filled="f" stroked="f" strokecolor="black [3213]">
                <v:textbox>
                  <w:txbxContent>
                    <w:p w:rsidR="00BA2871" w:rsidRDefault="00BA2871" w:rsidP="00886EE6">
                      <w:pPr>
                        <w:pStyle w:val="titelrubrik2"/>
                      </w:pPr>
                      <w:r>
                        <w:t>Akademin för teknik och miljö</w:t>
                      </w:r>
                    </w:p>
                    <w:p w:rsidR="00BA2871" w:rsidRDefault="00BA2871" w:rsidP="00886EE6">
                      <w:pPr>
                        <w:pStyle w:val="titelrubrik2"/>
                      </w:pPr>
                      <w:r>
                        <w:t>Högskolan i Gävle</w:t>
                      </w:r>
                    </w:p>
                    <w:p w:rsidR="00BA2871" w:rsidRDefault="00BA2871" w:rsidP="00886EE6">
                      <w:pPr>
                        <w:pStyle w:val="titelrubrik2"/>
                      </w:pPr>
                    </w:p>
                    <w:p w:rsidR="00BA2871" w:rsidRDefault="00BA2871" w:rsidP="00886EE6">
                      <w:pPr>
                        <w:pStyle w:val="titelrubrik2"/>
                      </w:pPr>
                      <w:r>
                        <w:t>801 76 Gävle, Sverige</w:t>
                      </w: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886EE6"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7696" behindDoc="0" locked="0" layoutInCell="1" allowOverlap="1" wp14:anchorId="7DC0A9B8" wp14:editId="633BE8FC">
                <wp:simplePos x="0" y="0"/>
                <wp:positionH relativeFrom="column">
                  <wp:posOffset>44450</wp:posOffset>
                </wp:positionH>
                <wp:positionV relativeFrom="paragraph">
                  <wp:posOffset>229870</wp:posOffset>
                </wp:positionV>
                <wp:extent cx="5400675" cy="857250"/>
                <wp:effectExtent l="0" t="0" r="0" b="0"/>
                <wp:wrapNone/>
                <wp:docPr id="1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Pr="002221FE" w:rsidRDefault="00BA2871" w:rsidP="00886EE6">
                            <w:pPr>
                              <w:pStyle w:val="info"/>
                              <w:rPr>
                                <w:sz w:val="24"/>
                                <w:szCs w:val="24"/>
                                <w:lang w:val="sv-SE"/>
                              </w:rPr>
                            </w:pPr>
                            <w:r w:rsidRPr="002221FE">
                              <w:rPr>
                                <w:sz w:val="24"/>
                                <w:szCs w:val="24"/>
                                <w:lang w:val="sv-SE"/>
                              </w:rPr>
                              <w:t>Email:</w:t>
                            </w:r>
                          </w:p>
                          <w:p w:rsidR="00BA2871" w:rsidRPr="002221FE" w:rsidRDefault="00BA2871" w:rsidP="00886EE6">
                            <w:pPr>
                              <w:pStyle w:val="info"/>
                              <w:rPr>
                                <w:sz w:val="24"/>
                                <w:szCs w:val="24"/>
                                <w:lang w:val="sv-SE"/>
                              </w:rPr>
                            </w:pPr>
                            <w:r>
                              <w:rPr>
                                <w:sz w:val="24"/>
                                <w:szCs w:val="24"/>
                                <w:lang w:val="sv-SE"/>
                              </w:rPr>
                              <w:t>nbt11nsn</w:t>
                            </w:r>
                            <w:r w:rsidRPr="002221FE">
                              <w:rPr>
                                <w:sz w:val="24"/>
                                <w:szCs w:val="24"/>
                                <w:lang w:val="sv-SE"/>
                              </w:rPr>
                              <w:t>@student.hig.se</w:t>
                            </w:r>
                          </w:p>
                          <w:p w:rsidR="00BA2871" w:rsidRPr="002221FE" w:rsidRDefault="00BA2871" w:rsidP="00886EE6">
                            <w:pPr>
                              <w:pStyle w:val="info"/>
                              <w:rPr>
                                <w:sz w:val="24"/>
                                <w:szCs w:val="24"/>
                                <w:lang w:val="sv-S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3.5pt;margin-top:18.1pt;width:425.25pt;height: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" filled="f" stroked="f" strokecolor="black [3213]">
                <v:textbox>
                  <w:txbxContent>
                    <w:p w:rsidR="00BA2871" w:rsidRPr="002221FE" w:rsidRDefault="00BA2871" w:rsidP="00886EE6">
                      <w:pPr>
                        <w:pStyle w:val="info"/>
                        <w:rPr>
                          <w:sz w:val="24"/>
                          <w:szCs w:val="24"/>
                          <w:lang w:val="sv-SE"/>
                        </w:rPr>
                      </w:pPr>
                      <w:r w:rsidRPr="002221FE">
                        <w:rPr>
                          <w:sz w:val="24"/>
                          <w:szCs w:val="24"/>
                          <w:lang w:val="sv-SE"/>
                        </w:rPr>
                        <w:t>Email:</w:t>
                      </w:r>
                    </w:p>
                    <w:p w:rsidR="00BA2871" w:rsidRPr="002221FE" w:rsidRDefault="00BA2871" w:rsidP="00886EE6">
                      <w:pPr>
                        <w:pStyle w:val="info"/>
                        <w:rPr>
                          <w:sz w:val="24"/>
                          <w:szCs w:val="24"/>
                          <w:lang w:val="sv-SE"/>
                        </w:rPr>
                      </w:pPr>
                      <w:r>
                        <w:rPr>
                          <w:sz w:val="24"/>
                          <w:szCs w:val="24"/>
                          <w:lang w:val="sv-SE"/>
                        </w:rPr>
                        <w:t>nbt11nsn</w:t>
                      </w:r>
                      <w:r w:rsidRPr="002221FE">
                        <w:rPr>
                          <w:sz w:val="24"/>
                          <w:szCs w:val="24"/>
                          <w:lang w:val="sv-SE"/>
                        </w:rPr>
                        <w:t>@student.hig.se</w:t>
                      </w:r>
                    </w:p>
                    <w:p w:rsidR="00BA2871" w:rsidRPr="002221FE" w:rsidRDefault="00BA2871" w:rsidP="00886EE6">
                      <w:pPr>
                        <w:pStyle w:val="info"/>
                        <w:rPr>
                          <w:sz w:val="24"/>
                          <w:szCs w:val="24"/>
                          <w:lang w:val="sv-SE"/>
                        </w:rPr>
                      </w:pP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03632E" w:rsidRPr="009F62ED" w:rsidRDefault="0003632E" w:rsidP="009F62ED">
      <w:pPr>
        <w:pStyle w:val="Ingetavstnd"/>
        <w:spacing w:after="200" w:line="276" w:lineRule="auto"/>
        <w:rPr>
          <w:rFonts w:ascii="Bookman Old Style" w:hAnsi="Bookman Old Style"/>
        </w:rPr>
      </w:pPr>
    </w:p>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9744" behindDoc="0" locked="0" layoutInCell="1" allowOverlap="1" wp14:anchorId="7D3EE543" wp14:editId="70EE34A5">
                <wp:simplePos x="0" y="0"/>
                <wp:positionH relativeFrom="column">
                  <wp:posOffset>44450</wp:posOffset>
                </wp:positionH>
                <wp:positionV relativeFrom="paragraph">
                  <wp:posOffset>131445</wp:posOffset>
                </wp:positionV>
                <wp:extent cx="5400675" cy="295275"/>
                <wp:effectExtent l="0" t="0" r="0" b="9525"/>
                <wp:wrapNone/>
                <wp:docPr id="1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Pr="0003632E" w:rsidRDefault="00BA2871" w:rsidP="00BC2C5D">
                            <w:pPr>
                              <w:pStyle w:val="info"/>
                              <w:rPr>
                                <w:sz w:val="24"/>
                                <w:szCs w:val="24"/>
                                <w:lang w:val="sv-SE"/>
                              </w:rPr>
                            </w:pPr>
                            <w:r>
                              <w:rPr>
                                <w:sz w:val="24"/>
                                <w:szCs w:val="24"/>
                                <w:lang w:val="sv-SE"/>
                              </w:rPr>
                              <w:t>Abstrakt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margin-left:3.5pt;margin-top:10.35pt;width:425.2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Lv1g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" filled="f" stroked="f" strokecolor="black [3213]">
                <v:textbox>
                  <w:txbxContent>
                    <w:p w:rsidR="00BA2871" w:rsidRPr="0003632E" w:rsidRDefault="00BA2871" w:rsidP="00BC2C5D">
                      <w:pPr>
                        <w:pStyle w:val="info"/>
                        <w:rPr>
                          <w:sz w:val="24"/>
                          <w:szCs w:val="24"/>
                          <w:lang w:val="sv-SE"/>
                        </w:rPr>
                      </w:pPr>
                      <w:r>
                        <w:rPr>
                          <w:sz w:val="24"/>
                          <w:szCs w:val="24"/>
                          <w:lang w:val="sv-SE"/>
                        </w:rPr>
                        <w:t>Abstrakt</w:t>
                      </w:r>
                    </w:p>
                  </w:txbxContent>
                </v:textbox>
              </v:shape>
            </w:pict>
          </mc:Fallback>
        </mc:AlternateContent>
      </w:r>
    </w:p>
    <w:p w:rsidR="009F62ED" w:rsidRPr="009F62ED" w:rsidRDefault="002221FE" w:rsidP="0003632E">
      <w:pPr>
        <w:pStyle w:val="Ingetavstnd"/>
        <w:spacing w:after="200" w:line="276" w:lineRule="auto"/>
        <w:jc w:val="both"/>
        <w:rPr>
          <w:rFonts w:ascii="Bookman Old Style" w:hAnsi="Bookman Old Style"/>
        </w:rPr>
      </w:pPr>
      <w:r>
        <w:rPr>
          <w:noProof/>
          <w:lang w:eastAsia="sv-SE"/>
        </w:rPr>
        <mc:AlternateContent>
          <mc:Choice Requires="wps">
            <w:drawing>
              <wp:anchor distT="0" distB="0" distL="114300" distR="114300" simplePos="0" relativeHeight="251681792" behindDoc="0" locked="0" layoutInCell="1" allowOverlap="1" wp14:anchorId="361AD87B" wp14:editId="3EEFC013">
                <wp:simplePos x="0" y="0"/>
                <wp:positionH relativeFrom="column">
                  <wp:posOffset>625475</wp:posOffset>
                </wp:positionH>
                <wp:positionV relativeFrom="paragraph">
                  <wp:posOffset>128270</wp:posOffset>
                </wp:positionV>
                <wp:extent cx="4219575" cy="2590800"/>
                <wp:effectExtent l="0" t="0" r="0" b="0"/>
                <wp:wrapNone/>
                <wp:docPr id="2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BA2871" w:rsidRDefault="00BA2871" w:rsidP="00BC2C5D">
                            <w:pPr>
                              <w:pStyle w:val="info"/>
                              <w:jc w:val="both"/>
                              <w:rPr>
                                <w:rFonts w:ascii="Bookman Old Style" w:hAnsi="Bookman Old Style"/>
                                <w:sz w:val="20"/>
                                <w:szCs w:val="20"/>
                                <w:lang w:val="sv-SE"/>
                              </w:rPr>
                            </w:pPr>
                            <w:r w:rsidRPr="00BC2C5D">
                              <w:rPr>
                                <w:rFonts w:ascii="Bookman Old Style" w:hAnsi="Bookman Old Style"/>
                                <w:sz w:val="20"/>
                                <w:szCs w:val="20"/>
                                <w:lang w:val="sv-SE"/>
                              </w:rPr>
                              <w:t>Här skrivs abstrakt i det här formatet</w:t>
                            </w:r>
                            <w:r>
                              <w:rPr>
                                <w:rFonts w:ascii="Bookman Old Style" w:hAnsi="Bookman Old Style"/>
                                <w:sz w:val="20"/>
                                <w:szCs w:val="20"/>
                                <w:lang w:val="sv-SE"/>
                              </w:rPr>
                              <w:t xml:space="preserve"> med rak höger- och vänstermarginal</w:t>
                            </w:r>
                            <w:r w:rsidRPr="00BC2C5D">
                              <w:rPr>
                                <w:rFonts w:ascii="Bookman Old Style" w:hAnsi="Bookman Old Style"/>
                                <w:sz w:val="20"/>
                                <w:szCs w:val="20"/>
                                <w:lang w:val="sv-SE"/>
                              </w:rPr>
                              <w:t xml:space="preserve">. Det skall vara en </w:t>
                            </w:r>
                            <w:r>
                              <w:rPr>
                                <w:rFonts w:ascii="Bookman Old Style" w:hAnsi="Bookman Old Style"/>
                                <w:sz w:val="20"/>
                                <w:szCs w:val="20"/>
                                <w:lang w:val="sv-SE"/>
                              </w:rPr>
                              <w:t xml:space="preserve">kort </w:t>
                            </w:r>
                            <w:r w:rsidRPr="00BC2C5D">
                              <w:rPr>
                                <w:rFonts w:ascii="Bookman Old Style" w:hAnsi="Bookman Old Style"/>
                                <w:sz w:val="20"/>
                                <w:szCs w:val="20"/>
                                <w:lang w:val="sv-SE"/>
                              </w:rPr>
                              <w:t>sammanfattning av hela arbetet där man kan se frågeställning</w:t>
                            </w:r>
                            <w:r>
                              <w:rPr>
                                <w:rFonts w:ascii="Bookman Old Style" w:hAnsi="Bookman Old Style"/>
                                <w:sz w:val="20"/>
                                <w:szCs w:val="20"/>
                                <w:lang w:val="sv-SE"/>
                              </w:rPr>
                              <w:t xml:space="preserve">ar, metod och </w:t>
                            </w:r>
                            <w:r w:rsidRPr="00BC2C5D">
                              <w:rPr>
                                <w:rFonts w:ascii="Bookman Old Style" w:hAnsi="Bookman Old Style"/>
                                <w:sz w:val="20"/>
                                <w:szCs w:val="20"/>
                                <w:lang w:val="sv-SE"/>
                              </w:rPr>
                              <w:t>resultat</w:t>
                            </w:r>
                            <w:r>
                              <w:rPr>
                                <w:rFonts w:ascii="Bookman Old Style" w:hAnsi="Bookman Old Style"/>
                                <w:sz w:val="20"/>
                                <w:szCs w:val="20"/>
                                <w:lang w:val="sv-SE"/>
                              </w:rPr>
                              <w:t>.</w:t>
                            </w:r>
                          </w:p>
                          <w:p w:rsidR="00BA2871" w:rsidRPr="004D45A5" w:rsidRDefault="00BA2871"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Skriv några ord</w:t>
                            </w:r>
                            <w:r w:rsidRPr="004D45A5">
                              <w:rPr>
                                <w:rFonts w:ascii="Bookman Old Style" w:hAnsi="Bookman Old Style"/>
                                <w:b/>
                                <w:sz w:val="20"/>
                                <w:szCs w:val="20"/>
                                <w:lang w:val="sv-SE"/>
                              </w:rPr>
                              <w:t xml:space="preserve"> </w:t>
                            </w:r>
                            <w:r>
                              <w:rPr>
                                <w:rFonts w:ascii="Bookman Old Style" w:hAnsi="Bookman Old Style"/>
                                <w:b/>
                                <w:sz w:val="20"/>
                                <w:szCs w:val="20"/>
                                <w:lang w:val="sv-SE"/>
                              </w:rPr>
                              <w:t>som representerar innehållet.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49.25pt;margin-top:10.1pt;width:332.25pt;height:2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" filled="f" stroked="f" strokecolor="black [3213]">
                <v:textbox>
                  <w:txbxContent>
                    <w:p w:rsidR="00BA2871" w:rsidRDefault="00BA2871" w:rsidP="00BC2C5D">
                      <w:pPr>
                        <w:pStyle w:val="info"/>
                        <w:jc w:val="both"/>
                        <w:rPr>
                          <w:rFonts w:ascii="Bookman Old Style" w:hAnsi="Bookman Old Style"/>
                          <w:sz w:val="20"/>
                          <w:szCs w:val="20"/>
                          <w:lang w:val="sv-SE"/>
                        </w:rPr>
                      </w:pPr>
                      <w:r w:rsidRPr="00BC2C5D">
                        <w:rPr>
                          <w:rFonts w:ascii="Bookman Old Style" w:hAnsi="Bookman Old Style"/>
                          <w:sz w:val="20"/>
                          <w:szCs w:val="20"/>
                          <w:lang w:val="sv-SE"/>
                        </w:rPr>
                        <w:t>Här skrivs abstrakt i det här formatet</w:t>
                      </w:r>
                      <w:r>
                        <w:rPr>
                          <w:rFonts w:ascii="Bookman Old Style" w:hAnsi="Bookman Old Style"/>
                          <w:sz w:val="20"/>
                          <w:szCs w:val="20"/>
                          <w:lang w:val="sv-SE"/>
                        </w:rPr>
                        <w:t xml:space="preserve"> med rak höger- och vänstermarginal</w:t>
                      </w:r>
                      <w:r w:rsidRPr="00BC2C5D">
                        <w:rPr>
                          <w:rFonts w:ascii="Bookman Old Style" w:hAnsi="Bookman Old Style"/>
                          <w:sz w:val="20"/>
                          <w:szCs w:val="20"/>
                          <w:lang w:val="sv-SE"/>
                        </w:rPr>
                        <w:t xml:space="preserve">. Det skall vara en </w:t>
                      </w:r>
                      <w:r>
                        <w:rPr>
                          <w:rFonts w:ascii="Bookman Old Style" w:hAnsi="Bookman Old Style"/>
                          <w:sz w:val="20"/>
                          <w:szCs w:val="20"/>
                          <w:lang w:val="sv-SE"/>
                        </w:rPr>
                        <w:t xml:space="preserve">kort </w:t>
                      </w:r>
                      <w:r w:rsidRPr="00BC2C5D">
                        <w:rPr>
                          <w:rFonts w:ascii="Bookman Old Style" w:hAnsi="Bookman Old Style"/>
                          <w:sz w:val="20"/>
                          <w:szCs w:val="20"/>
                          <w:lang w:val="sv-SE"/>
                        </w:rPr>
                        <w:t>sammanfattning av hela arbetet där man kan se frågeställning</w:t>
                      </w:r>
                      <w:r>
                        <w:rPr>
                          <w:rFonts w:ascii="Bookman Old Style" w:hAnsi="Bookman Old Style"/>
                          <w:sz w:val="20"/>
                          <w:szCs w:val="20"/>
                          <w:lang w:val="sv-SE"/>
                        </w:rPr>
                        <w:t xml:space="preserve">ar, metod och </w:t>
                      </w:r>
                      <w:r w:rsidRPr="00BC2C5D">
                        <w:rPr>
                          <w:rFonts w:ascii="Bookman Old Style" w:hAnsi="Bookman Old Style"/>
                          <w:sz w:val="20"/>
                          <w:szCs w:val="20"/>
                          <w:lang w:val="sv-SE"/>
                        </w:rPr>
                        <w:t>resultat</w:t>
                      </w:r>
                      <w:r>
                        <w:rPr>
                          <w:rFonts w:ascii="Bookman Old Style" w:hAnsi="Bookman Old Style"/>
                          <w:sz w:val="20"/>
                          <w:szCs w:val="20"/>
                          <w:lang w:val="sv-SE"/>
                        </w:rPr>
                        <w:t>.</w:t>
                      </w:r>
                    </w:p>
                    <w:p w:rsidR="00BA2871" w:rsidRPr="004D45A5" w:rsidRDefault="00BA2871"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Skriv några ord</w:t>
                      </w:r>
                      <w:r w:rsidRPr="004D45A5">
                        <w:rPr>
                          <w:rFonts w:ascii="Bookman Old Style" w:hAnsi="Bookman Old Style"/>
                          <w:b/>
                          <w:sz w:val="20"/>
                          <w:szCs w:val="20"/>
                          <w:lang w:val="sv-SE"/>
                        </w:rPr>
                        <w:t xml:space="preserve"> </w:t>
                      </w:r>
                      <w:r>
                        <w:rPr>
                          <w:rFonts w:ascii="Bookman Old Style" w:hAnsi="Bookman Old Style"/>
                          <w:b/>
                          <w:sz w:val="20"/>
                          <w:szCs w:val="20"/>
                          <w:lang w:val="sv-SE"/>
                        </w:rPr>
                        <w:t>som representerar innehållet.</w:t>
                      </w:r>
                    </w:p>
                  </w:txbxContent>
                </v:textbox>
              </v:shape>
            </w:pict>
          </mc:Fallback>
        </mc:AlternateContent>
      </w:r>
    </w:p>
    <w:p w:rsidR="00F53A85" w:rsidRPr="009F62ED" w:rsidRDefault="00F53A85" w:rsidP="009F62ED"/>
    <w:p w:rsidR="00F53A85" w:rsidRPr="009F62ED" w:rsidRDefault="00F53A85" w:rsidP="00F53A85"/>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4A4279" w:rsidRDefault="004A4279">
      <w:pPr>
        <w:spacing w:after="0" w:line="240" w:lineRule="auto"/>
      </w:pPr>
      <w:r>
        <w:br w:type="page"/>
      </w:r>
    </w:p>
    <w:sdt>
      <w:sdtPr>
        <w:rPr>
          <w:rFonts w:ascii="Bookman Old Style" w:eastAsiaTheme="minorHAnsi" w:hAnsi="Bookman Old Style" w:cstheme="minorBidi"/>
          <w:bCs w:val="0"/>
          <w:sz w:val="20"/>
          <w:szCs w:val="22"/>
          <w:lang w:eastAsia="en-US"/>
        </w:rPr>
        <w:id w:val="-2068334849"/>
        <w:docPartObj>
          <w:docPartGallery w:val="Table of Contents"/>
          <w:docPartUnique/>
        </w:docPartObj>
      </w:sdtPr>
      <w:sdtEndPr>
        <w:rPr>
          <w:b/>
        </w:rPr>
      </w:sdtEndPr>
      <w:sdtContent>
        <w:p w:rsidR="0071418E" w:rsidRDefault="0071418E" w:rsidP="004939BB">
          <w:pPr>
            <w:pStyle w:val="Innehllsfrteckningsrubrik"/>
          </w:pPr>
          <w:r>
            <w:t>Innehåll</w:t>
          </w:r>
        </w:p>
        <w:p w:rsidR="00BA2871" w:rsidRDefault="0071418E">
          <w:pPr>
            <w:pStyle w:val="Innehll1"/>
            <w:tabs>
              <w:tab w:val="left" w:pos="4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19973250" w:history="1">
            <w:r w:rsidR="00BA2871" w:rsidRPr="006C4151">
              <w:rPr>
                <w:rStyle w:val="Hyperlnk"/>
                <w:noProof/>
              </w:rPr>
              <w:t>1</w:t>
            </w:r>
            <w:r w:rsidR="00BA2871">
              <w:rPr>
                <w:rFonts w:asciiTheme="minorHAnsi" w:eastAsiaTheme="minorEastAsia" w:hAnsiTheme="minorHAnsi" w:cstheme="minorBidi"/>
                <w:noProof/>
                <w:sz w:val="22"/>
                <w:szCs w:val="22"/>
              </w:rPr>
              <w:tab/>
            </w:r>
            <w:r w:rsidR="00BA2871" w:rsidRPr="006C4151">
              <w:rPr>
                <w:rStyle w:val="Hyperlnk"/>
                <w:noProof/>
              </w:rPr>
              <w:t>Inledning</w:t>
            </w:r>
            <w:r w:rsidR="00BA2871">
              <w:rPr>
                <w:noProof/>
                <w:webHidden/>
              </w:rPr>
              <w:tab/>
            </w:r>
            <w:r w:rsidR="00BA2871">
              <w:rPr>
                <w:noProof/>
                <w:webHidden/>
              </w:rPr>
              <w:fldChar w:fldCharType="begin"/>
            </w:r>
            <w:r w:rsidR="00BA2871">
              <w:rPr>
                <w:noProof/>
                <w:webHidden/>
              </w:rPr>
              <w:instrText xml:space="preserve"> PAGEREF _Toc419973250 \h </w:instrText>
            </w:r>
            <w:r w:rsidR="00BA2871">
              <w:rPr>
                <w:noProof/>
                <w:webHidden/>
              </w:rPr>
            </w:r>
            <w:r w:rsidR="00BA2871">
              <w:rPr>
                <w:noProof/>
                <w:webHidden/>
              </w:rPr>
              <w:fldChar w:fldCharType="separate"/>
            </w:r>
            <w:r w:rsidR="00BA2871">
              <w:rPr>
                <w:noProof/>
                <w:webHidden/>
              </w:rPr>
              <w:t>1</w:t>
            </w:r>
            <w:r w:rsidR="00BA2871">
              <w:rPr>
                <w:noProof/>
                <w:webHidden/>
              </w:rPr>
              <w:fldChar w:fldCharType="end"/>
            </w:r>
          </w:hyperlink>
        </w:p>
        <w:p w:rsidR="00BA2871" w:rsidRDefault="00BA2871">
          <w:pPr>
            <w:pStyle w:val="Innehll2"/>
            <w:tabs>
              <w:tab w:val="left" w:pos="880"/>
              <w:tab w:val="right" w:leader="dot" w:pos="7359"/>
            </w:tabs>
            <w:rPr>
              <w:rFonts w:asciiTheme="minorHAnsi" w:eastAsiaTheme="minorEastAsia" w:hAnsiTheme="minorHAnsi" w:cstheme="minorBidi"/>
              <w:noProof/>
              <w:sz w:val="22"/>
              <w:szCs w:val="22"/>
            </w:rPr>
          </w:pPr>
          <w:hyperlink w:anchor="_Toc419973251" w:history="1">
            <w:r w:rsidRPr="006C4151">
              <w:rPr>
                <w:rStyle w:val="Hyperlnk"/>
                <w:noProof/>
              </w:rPr>
              <w:t>1.1</w:t>
            </w:r>
            <w:r>
              <w:rPr>
                <w:rFonts w:asciiTheme="minorHAnsi" w:eastAsiaTheme="minorEastAsia" w:hAnsiTheme="minorHAnsi" w:cstheme="minorBidi"/>
                <w:noProof/>
                <w:sz w:val="22"/>
                <w:szCs w:val="22"/>
              </w:rPr>
              <w:tab/>
            </w:r>
            <w:r w:rsidRPr="006C4151">
              <w:rPr>
                <w:rStyle w:val="Hyperlnk"/>
                <w:noProof/>
              </w:rPr>
              <w:t>Bakgrund</w:t>
            </w:r>
            <w:r>
              <w:rPr>
                <w:noProof/>
                <w:webHidden/>
              </w:rPr>
              <w:tab/>
            </w:r>
            <w:r>
              <w:rPr>
                <w:noProof/>
                <w:webHidden/>
              </w:rPr>
              <w:fldChar w:fldCharType="begin"/>
            </w:r>
            <w:r>
              <w:rPr>
                <w:noProof/>
                <w:webHidden/>
              </w:rPr>
              <w:instrText xml:space="preserve"> PAGEREF _Toc419973251 \h </w:instrText>
            </w:r>
            <w:r>
              <w:rPr>
                <w:noProof/>
                <w:webHidden/>
              </w:rPr>
            </w:r>
            <w:r>
              <w:rPr>
                <w:noProof/>
                <w:webHidden/>
              </w:rPr>
              <w:fldChar w:fldCharType="separate"/>
            </w:r>
            <w:r>
              <w:rPr>
                <w:noProof/>
                <w:webHidden/>
              </w:rPr>
              <w:t>1</w:t>
            </w:r>
            <w:r>
              <w:rPr>
                <w:noProof/>
                <w:webHidden/>
              </w:rPr>
              <w:fldChar w:fldCharType="end"/>
            </w:r>
          </w:hyperlink>
        </w:p>
        <w:p w:rsidR="00BA2871" w:rsidRDefault="00BA2871">
          <w:pPr>
            <w:pStyle w:val="Innehll3"/>
            <w:tabs>
              <w:tab w:val="left" w:pos="1320"/>
              <w:tab w:val="right" w:leader="dot" w:pos="7359"/>
            </w:tabs>
            <w:rPr>
              <w:rFonts w:asciiTheme="minorHAnsi" w:eastAsiaTheme="minorEastAsia" w:hAnsiTheme="minorHAnsi" w:cstheme="minorBidi"/>
              <w:noProof/>
              <w:sz w:val="22"/>
              <w:szCs w:val="22"/>
            </w:rPr>
          </w:pPr>
          <w:hyperlink w:anchor="_Toc419973252" w:history="1">
            <w:r w:rsidRPr="006C4151">
              <w:rPr>
                <w:rStyle w:val="Hyperlnk"/>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rPr>
              <w:tab/>
            </w:r>
            <w:r w:rsidRPr="006C4151">
              <w:rPr>
                <w:rStyle w:val="Hyperlnk"/>
                <w:noProof/>
              </w:rPr>
              <w:t>Pappersformulär</w:t>
            </w:r>
            <w:r>
              <w:rPr>
                <w:noProof/>
                <w:webHidden/>
              </w:rPr>
              <w:tab/>
            </w:r>
            <w:r>
              <w:rPr>
                <w:noProof/>
                <w:webHidden/>
              </w:rPr>
              <w:fldChar w:fldCharType="begin"/>
            </w:r>
            <w:r>
              <w:rPr>
                <w:noProof/>
                <w:webHidden/>
              </w:rPr>
              <w:instrText xml:space="preserve"> PAGEREF _Toc419973252 \h </w:instrText>
            </w:r>
            <w:r>
              <w:rPr>
                <w:noProof/>
                <w:webHidden/>
              </w:rPr>
            </w:r>
            <w:r>
              <w:rPr>
                <w:noProof/>
                <w:webHidden/>
              </w:rPr>
              <w:fldChar w:fldCharType="separate"/>
            </w:r>
            <w:r>
              <w:rPr>
                <w:noProof/>
                <w:webHidden/>
              </w:rPr>
              <w:t>2</w:t>
            </w:r>
            <w:r>
              <w:rPr>
                <w:noProof/>
                <w:webHidden/>
              </w:rPr>
              <w:fldChar w:fldCharType="end"/>
            </w:r>
          </w:hyperlink>
        </w:p>
        <w:p w:rsidR="00BA2871" w:rsidRDefault="00BA2871">
          <w:pPr>
            <w:pStyle w:val="Innehll3"/>
            <w:tabs>
              <w:tab w:val="left" w:pos="1320"/>
              <w:tab w:val="right" w:leader="dot" w:pos="7359"/>
            </w:tabs>
            <w:rPr>
              <w:rFonts w:asciiTheme="minorHAnsi" w:eastAsiaTheme="minorEastAsia" w:hAnsiTheme="minorHAnsi" w:cstheme="minorBidi"/>
              <w:noProof/>
              <w:sz w:val="22"/>
              <w:szCs w:val="22"/>
            </w:rPr>
          </w:pPr>
          <w:hyperlink w:anchor="_Toc419973253" w:history="1">
            <w:r w:rsidRPr="006C4151">
              <w:rPr>
                <w:rStyle w:val="Hyperlnk"/>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rPr>
              <w:tab/>
            </w:r>
            <w:r w:rsidRPr="006C4151">
              <w:rPr>
                <w:rStyle w:val="Hyperlnk"/>
                <w:noProof/>
              </w:rPr>
              <w:t>Elektroniskt formulär</w:t>
            </w:r>
            <w:r>
              <w:rPr>
                <w:noProof/>
                <w:webHidden/>
              </w:rPr>
              <w:tab/>
            </w:r>
            <w:r>
              <w:rPr>
                <w:noProof/>
                <w:webHidden/>
              </w:rPr>
              <w:fldChar w:fldCharType="begin"/>
            </w:r>
            <w:r>
              <w:rPr>
                <w:noProof/>
                <w:webHidden/>
              </w:rPr>
              <w:instrText xml:space="preserve"> PAGEREF _Toc419973253 \h </w:instrText>
            </w:r>
            <w:r>
              <w:rPr>
                <w:noProof/>
                <w:webHidden/>
              </w:rPr>
            </w:r>
            <w:r>
              <w:rPr>
                <w:noProof/>
                <w:webHidden/>
              </w:rPr>
              <w:fldChar w:fldCharType="separate"/>
            </w:r>
            <w:r>
              <w:rPr>
                <w:noProof/>
                <w:webHidden/>
              </w:rPr>
              <w:t>3</w:t>
            </w:r>
            <w:r>
              <w:rPr>
                <w:noProof/>
                <w:webHidden/>
              </w:rPr>
              <w:fldChar w:fldCharType="end"/>
            </w:r>
          </w:hyperlink>
        </w:p>
        <w:p w:rsidR="00BA2871" w:rsidRDefault="00BA2871">
          <w:pPr>
            <w:pStyle w:val="Innehll2"/>
            <w:tabs>
              <w:tab w:val="left" w:pos="880"/>
              <w:tab w:val="right" w:leader="dot" w:pos="7359"/>
            </w:tabs>
            <w:rPr>
              <w:rFonts w:asciiTheme="minorHAnsi" w:eastAsiaTheme="minorEastAsia" w:hAnsiTheme="minorHAnsi" w:cstheme="minorBidi"/>
              <w:noProof/>
              <w:sz w:val="22"/>
              <w:szCs w:val="22"/>
            </w:rPr>
          </w:pPr>
          <w:hyperlink w:anchor="_Toc419973254" w:history="1">
            <w:r w:rsidRPr="006C4151">
              <w:rPr>
                <w:rStyle w:val="Hyperlnk"/>
                <w:noProof/>
              </w:rPr>
              <w:t>1.2</w:t>
            </w:r>
            <w:r>
              <w:rPr>
                <w:rFonts w:asciiTheme="minorHAnsi" w:eastAsiaTheme="minorEastAsia" w:hAnsiTheme="minorHAnsi" w:cstheme="minorBidi"/>
                <w:noProof/>
                <w:sz w:val="22"/>
                <w:szCs w:val="22"/>
              </w:rPr>
              <w:tab/>
            </w:r>
            <w:r w:rsidRPr="006C4151">
              <w:rPr>
                <w:rStyle w:val="Hyperlnk"/>
                <w:noProof/>
              </w:rPr>
              <w:t>Syfte och frågeställningar</w:t>
            </w:r>
            <w:r>
              <w:rPr>
                <w:noProof/>
                <w:webHidden/>
              </w:rPr>
              <w:tab/>
            </w:r>
            <w:r>
              <w:rPr>
                <w:noProof/>
                <w:webHidden/>
              </w:rPr>
              <w:fldChar w:fldCharType="begin"/>
            </w:r>
            <w:r>
              <w:rPr>
                <w:noProof/>
                <w:webHidden/>
              </w:rPr>
              <w:instrText xml:space="preserve"> PAGEREF _Toc419973254 \h </w:instrText>
            </w:r>
            <w:r>
              <w:rPr>
                <w:noProof/>
                <w:webHidden/>
              </w:rPr>
            </w:r>
            <w:r>
              <w:rPr>
                <w:noProof/>
                <w:webHidden/>
              </w:rPr>
              <w:fldChar w:fldCharType="separate"/>
            </w:r>
            <w:r>
              <w:rPr>
                <w:noProof/>
                <w:webHidden/>
              </w:rPr>
              <w:t>5</w:t>
            </w:r>
            <w:r>
              <w:rPr>
                <w:noProof/>
                <w:webHidden/>
              </w:rPr>
              <w:fldChar w:fldCharType="end"/>
            </w:r>
          </w:hyperlink>
        </w:p>
        <w:p w:rsidR="00BA2871" w:rsidRDefault="00BA2871">
          <w:pPr>
            <w:pStyle w:val="Innehll2"/>
            <w:tabs>
              <w:tab w:val="left" w:pos="880"/>
              <w:tab w:val="right" w:leader="dot" w:pos="7359"/>
            </w:tabs>
            <w:rPr>
              <w:rFonts w:asciiTheme="minorHAnsi" w:eastAsiaTheme="minorEastAsia" w:hAnsiTheme="minorHAnsi" w:cstheme="minorBidi"/>
              <w:noProof/>
              <w:sz w:val="22"/>
              <w:szCs w:val="22"/>
            </w:rPr>
          </w:pPr>
          <w:hyperlink w:anchor="_Toc419973255" w:history="1">
            <w:r w:rsidRPr="006C4151">
              <w:rPr>
                <w:rStyle w:val="Hyperlnk"/>
                <w:noProof/>
              </w:rPr>
              <w:t>1.3</w:t>
            </w:r>
            <w:r>
              <w:rPr>
                <w:rFonts w:asciiTheme="minorHAnsi" w:eastAsiaTheme="minorEastAsia" w:hAnsiTheme="minorHAnsi" w:cstheme="minorBidi"/>
                <w:noProof/>
                <w:sz w:val="22"/>
                <w:szCs w:val="22"/>
              </w:rPr>
              <w:tab/>
            </w:r>
            <w:r w:rsidRPr="006C4151">
              <w:rPr>
                <w:rStyle w:val="Hyperlnk"/>
                <w:noProof/>
              </w:rPr>
              <w:t>Avgränsningar</w:t>
            </w:r>
            <w:r>
              <w:rPr>
                <w:noProof/>
                <w:webHidden/>
              </w:rPr>
              <w:tab/>
            </w:r>
            <w:r>
              <w:rPr>
                <w:noProof/>
                <w:webHidden/>
              </w:rPr>
              <w:fldChar w:fldCharType="begin"/>
            </w:r>
            <w:r>
              <w:rPr>
                <w:noProof/>
                <w:webHidden/>
              </w:rPr>
              <w:instrText xml:space="preserve"> PAGEREF _Toc419973255 \h </w:instrText>
            </w:r>
            <w:r>
              <w:rPr>
                <w:noProof/>
                <w:webHidden/>
              </w:rPr>
            </w:r>
            <w:r>
              <w:rPr>
                <w:noProof/>
                <w:webHidden/>
              </w:rPr>
              <w:fldChar w:fldCharType="separate"/>
            </w:r>
            <w:r>
              <w:rPr>
                <w:noProof/>
                <w:webHidden/>
              </w:rPr>
              <w:t>5</w:t>
            </w:r>
            <w:r>
              <w:rPr>
                <w:noProof/>
                <w:webHidden/>
              </w:rPr>
              <w:fldChar w:fldCharType="end"/>
            </w:r>
          </w:hyperlink>
        </w:p>
        <w:p w:rsidR="00BA2871" w:rsidRDefault="00BA2871">
          <w:pPr>
            <w:pStyle w:val="Innehll2"/>
            <w:tabs>
              <w:tab w:val="left" w:pos="880"/>
              <w:tab w:val="right" w:leader="dot" w:pos="7359"/>
            </w:tabs>
            <w:rPr>
              <w:rFonts w:asciiTheme="minorHAnsi" w:eastAsiaTheme="minorEastAsia" w:hAnsiTheme="minorHAnsi" w:cstheme="minorBidi"/>
              <w:noProof/>
              <w:sz w:val="22"/>
              <w:szCs w:val="22"/>
            </w:rPr>
          </w:pPr>
          <w:hyperlink w:anchor="_Toc419973256" w:history="1">
            <w:r w:rsidRPr="006C4151">
              <w:rPr>
                <w:rStyle w:val="Hyperlnk"/>
                <w:noProof/>
              </w:rPr>
              <w:t>1.4</w:t>
            </w:r>
            <w:r>
              <w:rPr>
                <w:rFonts w:asciiTheme="minorHAnsi" w:eastAsiaTheme="minorEastAsia" w:hAnsiTheme="minorHAnsi" w:cstheme="minorBidi"/>
                <w:noProof/>
                <w:sz w:val="22"/>
                <w:szCs w:val="22"/>
              </w:rPr>
              <w:tab/>
            </w:r>
            <w:r w:rsidRPr="006C4151">
              <w:rPr>
                <w:rStyle w:val="Hyperlnk"/>
                <w:noProof/>
              </w:rPr>
              <w:t>Bakgrund</w:t>
            </w:r>
            <w:r>
              <w:rPr>
                <w:noProof/>
                <w:webHidden/>
              </w:rPr>
              <w:tab/>
            </w:r>
            <w:r>
              <w:rPr>
                <w:noProof/>
                <w:webHidden/>
              </w:rPr>
              <w:fldChar w:fldCharType="begin"/>
            </w:r>
            <w:r>
              <w:rPr>
                <w:noProof/>
                <w:webHidden/>
              </w:rPr>
              <w:instrText xml:space="preserve"> PAGEREF _Toc419973256 \h </w:instrText>
            </w:r>
            <w:r>
              <w:rPr>
                <w:noProof/>
                <w:webHidden/>
              </w:rPr>
            </w:r>
            <w:r>
              <w:rPr>
                <w:noProof/>
                <w:webHidden/>
              </w:rPr>
              <w:fldChar w:fldCharType="separate"/>
            </w:r>
            <w:r>
              <w:rPr>
                <w:noProof/>
                <w:webHidden/>
              </w:rPr>
              <w:t>7</w:t>
            </w:r>
            <w:r>
              <w:rPr>
                <w:noProof/>
                <w:webHidden/>
              </w:rPr>
              <w:fldChar w:fldCharType="end"/>
            </w:r>
          </w:hyperlink>
        </w:p>
        <w:p w:rsidR="00BA2871" w:rsidRDefault="00BA2871">
          <w:pPr>
            <w:pStyle w:val="Innehll3"/>
            <w:tabs>
              <w:tab w:val="left" w:pos="1320"/>
              <w:tab w:val="right" w:leader="dot" w:pos="7359"/>
            </w:tabs>
            <w:rPr>
              <w:rFonts w:asciiTheme="minorHAnsi" w:eastAsiaTheme="minorEastAsia" w:hAnsiTheme="minorHAnsi" w:cstheme="minorBidi"/>
              <w:noProof/>
              <w:sz w:val="22"/>
              <w:szCs w:val="22"/>
            </w:rPr>
          </w:pPr>
          <w:hyperlink w:anchor="_Toc419973257" w:history="1">
            <w:r w:rsidRPr="006C4151">
              <w:rPr>
                <w:rStyle w:val="Hyperlnk"/>
                <w:noProof/>
                <w:highlight w:val="green"/>
                <w14:scene3d>
                  <w14:camera w14:prst="orthographicFront"/>
                  <w14:lightRig w14:rig="threePt" w14:dir="t">
                    <w14:rot w14:lat="0" w14:lon="0" w14:rev="0"/>
                  </w14:lightRig>
                </w14:scene3d>
              </w:rPr>
              <w:t>1.4.1</w:t>
            </w:r>
            <w:r>
              <w:rPr>
                <w:rFonts w:asciiTheme="minorHAnsi" w:eastAsiaTheme="minorEastAsia" w:hAnsiTheme="minorHAnsi" w:cstheme="minorBidi"/>
                <w:noProof/>
                <w:sz w:val="22"/>
                <w:szCs w:val="22"/>
              </w:rPr>
              <w:tab/>
            </w:r>
            <w:r w:rsidRPr="006C4151">
              <w:rPr>
                <w:rStyle w:val="Hyperlnk"/>
                <w:noProof/>
                <w:highlight w:val="green"/>
              </w:rPr>
              <w:t>Sensorer</w:t>
            </w:r>
            <w:r>
              <w:rPr>
                <w:noProof/>
                <w:webHidden/>
              </w:rPr>
              <w:tab/>
            </w:r>
            <w:r>
              <w:rPr>
                <w:noProof/>
                <w:webHidden/>
              </w:rPr>
              <w:fldChar w:fldCharType="begin"/>
            </w:r>
            <w:r>
              <w:rPr>
                <w:noProof/>
                <w:webHidden/>
              </w:rPr>
              <w:instrText xml:space="preserve"> PAGEREF _Toc419973257 \h </w:instrText>
            </w:r>
            <w:r>
              <w:rPr>
                <w:noProof/>
                <w:webHidden/>
              </w:rPr>
            </w:r>
            <w:r>
              <w:rPr>
                <w:noProof/>
                <w:webHidden/>
              </w:rPr>
              <w:fldChar w:fldCharType="separate"/>
            </w:r>
            <w:r>
              <w:rPr>
                <w:noProof/>
                <w:webHidden/>
              </w:rPr>
              <w:t>7</w:t>
            </w:r>
            <w:r>
              <w:rPr>
                <w:noProof/>
                <w:webHidden/>
              </w:rPr>
              <w:fldChar w:fldCharType="end"/>
            </w:r>
          </w:hyperlink>
        </w:p>
        <w:p w:rsidR="00BA2871" w:rsidRDefault="00BA2871">
          <w:pPr>
            <w:pStyle w:val="Innehll2"/>
            <w:tabs>
              <w:tab w:val="left" w:pos="880"/>
              <w:tab w:val="right" w:leader="dot" w:pos="7359"/>
            </w:tabs>
            <w:rPr>
              <w:rFonts w:asciiTheme="minorHAnsi" w:eastAsiaTheme="minorEastAsia" w:hAnsiTheme="minorHAnsi" w:cstheme="minorBidi"/>
              <w:noProof/>
              <w:sz w:val="22"/>
              <w:szCs w:val="22"/>
            </w:rPr>
          </w:pPr>
          <w:hyperlink w:anchor="_Toc419973258" w:history="1">
            <w:r w:rsidRPr="006C4151">
              <w:rPr>
                <w:rStyle w:val="Hyperlnk"/>
                <w:noProof/>
              </w:rPr>
              <w:t>1.5</w:t>
            </w:r>
            <w:r>
              <w:rPr>
                <w:rFonts w:asciiTheme="minorHAnsi" w:eastAsiaTheme="minorEastAsia" w:hAnsiTheme="minorHAnsi" w:cstheme="minorBidi"/>
                <w:noProof/>
                <w:sz w:val="22"/>
                <w:szCs w:val="22"/>
              </w:rPr>
              <w:tab/>
            </w:r>
            <w:r w:rsidRPr="006C4151">
              <w:rPr>
                <w:rStyle w:val="Hyperlnk"/>
                <w:noProof/>
              </w:rPr>
              <w:t>Syfte</w:t>
            </w:r>
            <w:r>
              <w:rPr>
                <w:noProof/>
                <w:webHidden/>
              </w:rPr>
              <w:tab/>
            </w:r>
            <w:r>
              <w:rPr>
                <w:noProof/>
                <w:webHidden/>
              </w:rPr>
              <w:fldChar w:fldCharType="begin"/>
            </w:r>
            <w:r>
              <w:rPr>
                <w:noProof/>
                <w:webHidden/>
              </w:rPr>
              <w:instrText xml:space="preserve"> PAGEREF _Toc419973258 \h </w:instrText>
            </w:r>
            <w:r>
              <w:rPr>
                <w:noProof/>
                <w:webHidden/>
              </w:rPr>
            </w:r>
            <w:r>
              <w:rPr>
                <w:noProof/>
                <w:webHidden/>
              </w:rPr>
              <w:fldChar w:fldCharType="separate"/>
            </w:r>
            <w:r>
              <w:rPr>
                <w:noProof/>
                <w:webHidden/>
              </w:rPr>
              <w:t>8</w:t>
            </w:r>
            <w:r>
              <w:rPr>
                <w:noProof/>
                <w:webHidden/>
              </w:rPr>
              <w:fldChar w:fldCharType="end"/>
            </w:r>
          </w:hyperlink>
        </w:p>
        <w:p w:rsidR="00BA2871" w:rsidRDefault="00BA2871">
          <w:pPr>
            <w:pStyle w:val="Innehll2"/>
            <w:tabs>
              <w:tab w:val="left" w:pos="880"/>
              <w:tab w:val="right" w:leader="dot" w:pos="7359"/>
            </w:tabs>
            <w:rPr>
              <w:rFonts w:asciiTheme="minorHAnsi" w:eastAsiaTheme="minorEastAsia" w:hAnsiTheme="minorHAnsi" w:cstheme="minorBidi"/>
              <w:noProof/>
              <w:sz w:val="22"/>
              <w:szCs w:val="22"/>
            </w:rPr>
          </w:pPr>
          <w:hyperlink w:anchor="_Toc419973259" w:history="1">
            <w:r w:rsidRPr="006C4151">
              <w:rPr>
                <w:rStyle w:val="Hyperlnk"/>
                <w:noProof/>
              </w:rPr>
              <w:t>1.6</w:t>
            </w:r>
            <w:r>
              <w:rPr>
                <w:rFonts w:asciiTheme="minorHAnsi" w:eastAsiaTheme="minorEastAsia" w:hAnsiTheme="minorHAnsi" w:cstheme="minorBidi"/>
                <w:noProof/>
                <w:sz w:val="22"/>
                <w:szCs w:val="22"/>
              </w:rPr>
              <w:tab/>
            </w:r>
            <w:r w:rsidRPr="006C4151">
              <w:rPr>
                <w:rStyle w:val="Hyperlnk"/>
                <w:noProof/>
              </w:rPr>
              <w:t>Problemformulering</w:t>
            </w:r>
            <w:r>
              <w:rPr>
                <w:noProof/>
                <w:webHidden/>
              </w:rPr>
              <w:tab/>
            </w:r>
            <w:r>
              <w:rPr>
                <w:noProof/>
                <w:webHidden/>
              </w:rPr>
              <w:fldChar w:fldCharType="begin"/>
            </w:r>
            <w:r>
              <w:rPr>
                <w:noProof/>
                <w:webHidden/>
              </w:rPr>
              <w:instrText xml:space="preserve"> PAGEREF _Toc419973259 \h </w:instrText>
            </w:r>
            <w:r>
              <w:rPr>
                <w:noProof/>
                <w:webHidden/>
              </w:rPr>
            </w:r>
            <w:r>
              <w:rPr>
                <w:noProof/>
                <w:webHidden/>
              </w:rPr>
              <w:fldChar w:fldCharType="separate"/>
            </w:r>
            <w:r>
              <w:rPr>
                <w:noProof/>
                <w:webHidden/>
              </w:rPr>
              <w:t>8</w:t>
            </w:r>
            <w:r>
              <w:rPr>
                <w:noProof/>
                <w:webHidden/>
              </w:rPr>
              <w:fldChar w:fldCharType="end"/>
            </w:r>
          </w:hyperlink>
        </w:p>
        <w:p w:rsidR="00BA2871" w:rsidRDefault="00BA2871">
          <w:pPr>
            <w:pStyle w:val="Innehll2"/>
            <w:tabs>
              <w:tab w:val="left" w:pos="880"/>
              <w:tab w:val="right" w:leader="dot" w:pos="7359"/>
            </w:tabs>
            <w:rPr>
              <w:rFonts w:asciiTheme="minorHAnsi" w:eastAsiaTheme="minorEastAsia" w:hAnsiTheme="minorHAnsi" w:cstheme="minorBidi"/>
              <w:noProof/>
              <w:sz w:val="22"/>
              <w:szCs w:val="22"/>
            </w:rPr>
          </w:pPr>
          <w:hyperlink w:anchor="_Toc419973260" w:history="1">
            <w:r w:rsidRPr="006C4151">
              <w:rPr>
                <w:rStyle w:val="Hyperlnk"/>
                <w:noProof/>
              </w:rPr>
              <w:t>1.7</w:t>
            </w:r>
            <w:r>
              <w:rPr>
                <w:rFonts w:asciiTheme="minorHAnsi" w:eastAsiaTheme="minorEastAsia" w:hAnsiTheme="minorHAnsi" w:cstheme="minorBidi"/>
                <w:noProof/>
                <w:sz w:val="22"/>
                <w:szCs w:val="22"/>
              </w:rPr>
              <w:tab/>
            </w:r>
            <w:r w:rsidRPr="006C4151">
              <w:rPr>
                <w:rStyle w:val="Hyperlnk"/>
                <w:noProof/>
              </w:rPr>
              <w:t>Avgränsning</w:t>
            </w:r>
            <w:r>
              <w:rPr>
                <w:noProof/>
                <w:webHidden/>
              </w:rPr>
              <w:tab/>
            </w:r>
            <w:r>
              <w:rPr>
                <w:noProof/>
                <w:webHidden/>
              </w:rPr>
              <w:fldChar w:fldCharType="begin"/>
            </w:r>
            <w:r>
              <w:rPr>
                <w:noProof/>
                <w:webHidden/>
              </w:rPr>
              <w:instrText xml:space="preserve"> PAGEREF _Toc419973260 \h </w:instrText>
            </w:r>
            <w:r>
              <w:rPr>
                <w:noProof/>
                <w:webHidden/>
              </w:rPr>
            </w:r>
            <w:r>
              <w:rPr>
                <w:noProof/>
                <w:webHidden/>
              </w:rPr>
              <w:fldChar w:fldCharType="separate"/>
            </w:r>
            <w:r>
              <w:rPr>
                <w:noProof/>
                <w:webHidden/>
              </w:rPr>
              <w:t>8</w:t>
            </w:r>
            <w:r>
              <w:rPr>
                <w:noProof/>
                <w:webHidden/>
              </w:rPr>
              <w:fldChar w:fldCharType="end"/>
            </w:r>
          </w:hyperlink>
        </w:p>
        <w:p w:rsidR="00BA2871" w:rsidRDefault="00BA2871">
          <w:pPr>
            <w:pStyle w:val="Innehll1"/>
            <w:tabs>
              <w:tab w:val="left" w:pos="480"/>
            </w:tabs>
            <w:rPr>
              <w:rFonts w:asciiTheme="minorHAnsi" w:eastAsiaTheme="minorEastAsia" w:hAnsiTheme="minorHAnsi" w:cstheme="minorBidi"/>
              <w:noProof/>
              <w:sz w:val="22"/>
              <w:szCs w:val="22"/>
            </w:rPr>
          </w:pPr>
          <w:hyperlink w:anchor="_Toc419973261" w:history="1">
            <w:r w:rsidRPr="006C4151">
              <w:rPr>
                <w:rStyle w:val="Hyperlnk"/>
                <w:noProof/>
              </w:rPr>
              <w:t>2</w:t>
            </w:r>
            <w:r>
              <w:rPr>
                <w:rFonts w:asciiTheme="minorHAnsi" w:eastAsiaTheme="minorEastAsia" w:hAnsiTheme="minorHAnsi" w:cstheme="minorBidi"/>
                <w:noProof/>
                <w:sz w:val="22"/>
                <w:szCs w:val="22"/>
              </w:rPr>
              <w:tab/>
            </w:r>
            <w:r w:rsidRPr="006C4151">
              <w:rPr>
                <w:rStyle w:val="Hyperlnk"/>
                <w:noProof/>
              </w:rPr>
              <w:t>Metod</w:t>
            </w:r>
            <w:r>
              <w:rPr>
                <w:noProof/>
                <w:webHidden/>
              </w:rPr>
              <w:tab/>
            </w:r>
            <w:r>
              <w:rPr>
                <w:noProof/>
                <w:webHidden/>
              </w:rPr>
              <w:fldChar w:fldCharType="begin"/>
            </w:r>
            <w:r>
              <w:rPr>
                <w:noProof/>
                <w:webHidden/>
              </w:rPr>
              <w:instrText xml:space="preserve"> PAGEREF _Toc419973261 \h </w:instrText>
            </w:r>
            <w:r>
              <w:rPr>
                <w:noProof/>
                <w:webHidden/>
              </w:rPr>
            </w:r>
            <w:r>
              <w:rPr>
                <w:noProof/>
                <w:webHidden/>
              </w:rPr>
              <w:fldChar w:fldCharType="separate"/>
            </w:r>
            <w:r>
              <w:rPr>
                <w:noProof/>
                <w:webHidden/>
              </w:rPr>
              <w:t>8</w:t>
            </w:r>
            <w:r>
              <w:rPr>
                <w:noProof/>
                <w:webHidden/>
              </w:rPr>
              <w:fldChar w:fldCharType="end"/>
            </w:r>
          </w:hyperlink>
        </w:p>
        <w:p w:rsidR="00BA2871" w:rsidRDefault="00BA2871">
          <w:pPr>
            <w:pStyle w:val="Innehll2"/>
            <w:tabs>
              <w:tab w:val="left" w:pos="880"/>
              <w:tab w:val="right" w:leader="dot" w:pos="7359"/>
            </w:tabs>
            <w:rPr>
              <w:rFonts w:asciiTheme="minorHAnsi" w:eastAsiaTheme="minorEastAsia" w:hAnsiTheme="minorHAnsi" w:cstheme="minorBidi"/>
              <w:noProof/>
              <w:sz w:val="22"/>
              <w:szCs w:val="22"/>
            </w:rPr>
          </w:pPr>
          <w:hyperlink w:anchor="_Toc419973262" w:history="1">
            <w:r w:rsidRPr="006C4151">
              <w:rPr>
                <w:rStyle w:val="Hyperlnk"/>
                <w:noProof/>
              </w:rPr>
              <w:t>2.1</w:t>
            </w:r>
            <w:r>
              <w:rPr>
                <w:rFonts w:asciiTheme="minorHAnsi" w:eastAsiaTheme="minorEastAsia" w:hAnsiTheme="minorHAnsi" w:cstheme="minorBidi"/>
                <w:noProof/>
                <w:sz w:val="22"/>
                <w:szCs w:val="22"/>
              </w:rPr>
              <w:tab/>
            </w:r>
            <w:r w:rsidRPr="006C4151">
              <w:rPr>
                <w:rStyle w:val="Hyperlnk"/>
                <w:noProof/>
              </w:rPr>
              <w:t>Metodbeskrivning</w:t>
            </w:r>
            <w:r>
              <w:rPr>
                <w:noProof/>
                <w:webHidden/>
              </w:rPr>
              <w:tab/>
            </w:r>
            <w:r>
              <w:rPr>
                <w:noProof/>
                <w:webHidden/>
              </w:rPr>
              <w:fldChar w:fldCharType="begin"/>
            </w:r>
            <w:r>
              <w:rPr>
                <w:noProof/>
                <w:webHidden/>
              </w:rPr>
              <w:instrText xml:space="preserve"> PAGEREF _Toc419973262 \h </w:instrText>
            </w:r>
            <w:r>
              <w:rPr>
                <w:noProof/>
                <w:webHidden/>
              </w:rPr>
            </w:r>
            <w:r>
              <w:rPr>
                <w:noProof/>
                <w:webHidden/>
              </w:rPr>
              <w:fldChar w:fldCharType="separate"/>
            </w:r>
            <w:r>
              <w:rPr>
                <w:noProof/>
                <w:webHidden/>
              </w:rPr>
              <w:t>9</w:t>
            </w:r>
            <w:r>
              <w:rPr>
                <w:noProof/>
                <w:webHidden/>
              </w:rPr>
              <w:fldChar w:fldCharType="end"/>
            </w:r>
          </w:hyperlink>
        </w:p>
        <w:p w:rsidR="00BA2871" w:rsidRDefault="00BA2871">
          <w:pPr>
            <w:pStyle w:val="Innehll2"/>
            <w:tabs>
              <w:tab w:val="left" w:pos="880"/>
              <w:tab w:val="right" w:leader="dot" w:pos="7359"/>
            </w:tabs>
            <w:rPr>
              <w:rFonts w:asciiTheme="minorHAnsi" w:eastAsiaTheme="minorEastAsia" w:hAnsiTheme="minorHAnsi" w:cstheme="minorBidi"/>
              <w:noProof/>
              <w:sz w:val="22"/>
              <w:szCs w:val="22"/>
            </w:rPr>
          </w:pPr>
          <w:hyperlink w:anchor="_Toc419973263" w:history="1">
            <w:r w:rsidRPr="006C4151">
              <w:rPr>
                <w:rStyle w:val="Hyperlnk"/>
                <w:noProof/>
              </w:rPr>
              <w:t>2.2</w:t>
            </w:r>
            <w:r>
              <w:rPr>
                <w:rFonts w:asciiTheme="minorHAnsi" w:eastAsiaTheme="minorEastAsia" w:hAnsiTheme="minorHAnsi" w:cstheme="minorBidi"/>
                <w:noProof/>
                <w:sz w:val="22"/>
                <w:szCs w:val="22"/>
              </w:rPr>
              <w:tab/>
            </w:r>
            <w:r w:rsidRPr="006C4151">
              <w:rPr>
                <w:rStyle w:val="Hyperlnk"/>
                <w:noProof/>
              </w:rPr>
              <w:t>Genomförande</w:t>
            </w:r>
            <w:r>
              <w:rPr>
                <w:noProof/>
                <w:webHidden/>
              </w:rPr>
              <w:tab/>
            </w:r>
            <w:r>
              <w:rPr>
                <w:noProof/>
                <w:webHidden/>
              </w:rPr>
              <w:fldChar w:fldCharType="begin"/>
            </w:r>
            <w:r>
              <w:rPr>
                <w:noProof/>
                <w:webHidden/>
              </w:rPr>
              <w:instrText xml:space="preserve"> PAGEREF _Toc419973263 \h </w:instrText>
            </w:r>
            <w:r>
              <w:rPr>
                <w:noProof/>
                <w:webHidden/>
              </w:rPr>
            </w:r>
            <w:r>
              <w:rPr>
                <w:noProof/>
                <w:webHidden/>
              </w:rPr>
              <w:fldChar w:fldCharType="separate"/>
            </w:r>
            <w:r>
              <w:rPr>
                <w:noProof/>
                <w:webHidden/>
              </w:rPr>
              <w:t>9</w:t>
            </w:r>
            <w:r>
              <w:rPr>
                <w:noProof/>
                <w:webHidden/>
              </w:rPr>
              <w:fldChar w:fldCharType="end"/>
            </w:r>
          </w:hyperlink>
        </w:p>
        <w:p w:rsidR="00BA2871" w:rsidRDefault="00BA2871">
          <w:pPr>
            <w:pStyle w:val="Innehll1"/>
            <w:tabs>
              <w:tab w:val="left" w:pos="480"/>
            </w:tabs>
            <w:rPr>
              <w:rFonts w:asciiTheme="minorHAnsi" w:eastAsiaTheme="minorEastAsia" w:hAnsiTheme="minorHAnsi" w:cstheme="minorBidi"/>
              <w:noProof/>
              <w:sz w:val="22"/>
              <w:szCs w:val="22"/>
            </w:rPr>
          </w:pPr>
          <w:hyperlink w:anchor="_Toc419973264" w:history="1">
            <w:r w:rsidRPr="006C4151">
              <w:rPr>
                <w:rStyle w:val="Hyperlnk"/>
                <w:noProof/>
              </w:rPr>
              <w:t>3</w:t>
            </w:r>
            <w:r>
              <w:rPr>
                <w:rFonts w:asciiTheme="minorHAnsi" w:eastAsiaTheme="minorEastAsia" w:hAnsiTheme="minorHAnsi" w:cstheme="minorBidi"/>
                <w:noProof/>
                <w:sz w:val="22"/>
                <w:szCs w:val="22"/>
              </w:rPr>
              <w:tab/>
            </w:r>
            <w:r w:rsidRPr="006C4151">
              <w:rPr>
                <w:rStyle w:val="Hyperlnk"/>
                <w:noProof/>
              </w:rPr>
              <w:t>Resultat</w:t>
            </w:r>
            <w:r>
              <w:rPr>
                <w:noProof/>
                <w:webHidden/>
              </w:rPr>
              <w:tab/>
            </w:r>
            <w:r>
              <w:rPr>
                <w:noProof/>
                <w:webHidden/>
              </w:rPr>
              <w:fldChar w:fldCharType="begin"/>
            </w:r>
            <w:r>
              <w:rPr>
                <w:noProof/>
                <w:webHidden/>
              </w:rPr>
              <w:instrText xml:space="preserve"> PAGEREF _Toc419973264 \h </w:instrText>
            </w:r>
            <w:r>
              <w:rPr>
                <w:noProof/>
                <w:webHidden/>
              </w:rPr>
            </w:r>
            <w:r>
              <w:rPr>
                <w:noProof/>
                <w:webHidden/>
              </w:rPr>
              <w:fldChar w:fldCharType="separate"/>
            </w:r>
            <w:r>
              <w:rPr>
                <w:noProof/>
                <w:webHidden/>
              </w:rPr>
              <w:t>10</w:t>
            </w:r>
            <w:r>
              <w:rPr>
                <w:noProof/>
                <w:webHidden/>
              </w:rPr>
              <w:fldChar w:fldCharType="end"/>
            </w:r>
          </w:hyperlink>
        </w:p>
        <w:p w:rsidR="00BA2871" w:rsidRDefault="00BA2871">
          <w:pPr>
            <w:pStyle w:val="Innehll1"/>
            <w:tabs>
              <w:tab w:val="left" w:pos="480"/>
            </w:tabs>
            <w:rPr>
              <w:rFonts w:asciiTheme="minorHAnsi" w:eastAsiaTheme="minorEastAsia" w:hAnsiTheme="minorHAnsi" w:cstheme="minorBidi"/>
              <w:noProof/>
              <w:sz w:val="22"/>
              <w:szCs w:val="22"/>
            </w:rPr>
          </w:pPr>
          <w:hyperlink w:anchor="_Toc419973265" w:history="1">
            <w:r w:rsidRPr="006C4151">
              <w:rPr>
                <w:rStyle w:val="Hyperlnk"/>
                <w:noProof/>
              </w:rPr>
              <w:t>4</w:t>
            </w:r>
            <w:r>
              <w:rPr>
                <w:rFonts w:asciiTheme="minorHAnsi" w:eastAsiaTheme="minorEastAsia" w:hAnsiTheme="minorHAnsi" w:cstheme="minorBidi"/>
                <w:noProof/>
                <w:sz w:val="22"/>
                <w:szCs w:val="22"/>
              </w:rPr>
              <w:tab/>
            </w:r>
            <w:r w:rsidRPr="006C4151">
              <w:rPr>
                <w:rStyle w:val="Hyperlnk"/>
                <w:noProof/>
              </w:rPr>
              <w:t>Diskussion</w:t>
            </w:r>
            <w:r>
              <w:rPr>
                <w:noProof/>
                <w:webHidden/>
              </w:rPr>
              <w:tab/>
            </w:r>
            <w:r>
              <w:rPr>
                <w:noProof/>
                <w:webHidden/>
              </w:rPr>
              <w:fldChar w:fldCharType="begin"/>
            </w:r>
            <w:r>
              <w:rPr>
                <w:noProof/>
                <w:webHidden/>
              </w:rPr>
              <w:instrText xml:space="preserve"> PAGEREF _Toc419973265 \h </w:instrText>
            </w:r>
            <w:r>
              <w:rPr>
                <w:noProof/>
                <w:webHidden/>
              </w:rPr>
            </w:r>
            <w:r>
              <w:rPr>
                <w:noProof/>
                <w:webHidden/>
              </w:rPr>
              <w:fldChar w:fldCharType="separate"/>
            </w:r>
            <w:r>
              <w:rPr>
                <w:noProof/>
                <w:webHidden/>
              </w:rPr>
              <w:t>10</w:t>
            </w:r>
            <w:r>
              <w:rPr>
                <w:noProof/>
                <w:webHidden/>
              </w:rPr>
              <w:fldChar w:fldCharType="end"/>
            </w:r>
          </w:hyperlink>
        </w:p>
        <w:p w:rsidR="00BA2871" w:rsidRDefault="00BA2871">
          <w:pPr>
            <w:pStyle w:val="Innehll1"/>
            <w:tabs>
              <w:tab w:val="left" w:pos="480"/>
            </w:tabs>
            <w:rPr>
              <w:rFonts w:asciiTheme="minorHAnsi" w:eastAsiaTheme="minorEastAsia" w:hAnsiTheme="minorHAnsi" w:cstheme="minorBidi"/>
              <w:noProof/>
              <w:sz w:val="22"/>
              <w:szCs w:val="22"/>
            </w:rPr>
          </w:pPr>
          <w:hyperlink w:anchor="_Toc419973266" w:history="1">
            <w:r w:rsidRPr="006C4151">
              <w:rPr>
                <w:rStyle w:val="Hyperlnk"/>
                <w:noProof/>
              </w:rPr>
              <w:t>5</w:t>
            </w:r>
            <w:r>
              <w:rPr>
                <w:rFonts w:asciiTheme="minorHAnsi" w:eastAsiaTheme="minorEastAsia" w:hAnsiTheme="minorHAnsi" w:cstheme="minorBidi"/>
                <w:noProof/>
                <w:sz w:val="22"/>
                <w:szCs w:val="22"/>
              </w:rPr>
              <w:tab/>
            </w:r>
            <w:r w:rsidRPr="006C4151">
              <w:rPr>
                <w:rStyle w:val="Hyperlnk"/>
                <w:noProof/>
              </w:rPr>
              <w:t>Ordlista</w:t>
            </w:r>
            <w:r>
              <w:rPr>
                <w:noProof/>
                <w:webHidden/>
              </w:rPr>
              <w:tab/>
            </w:r>
            <w:r>
              <w:rPr>
                <w:noProof/>
                <w:webHidden/>
              </w:rPr>
              <w:fldChar w:fldCharType="begin"/>
            </w:r>
            <w:r>
              <w:rPr>
                <w:noProof/>
                <w:webHidden/>
              </w:rPr>
              <w:instrText xml:space="preserve"> PAGEREF _Toc419973266 \h </w:instrText>
            </w:r>
            <w:r>
              <w:rPr>
                <w:noProof/>
                <w:webHidden/>
              </w:rPr>
            </w:r>
            <w:r>
              <w:rPr>
                <w:noProof/>
                <w:webHidden/>
              </w:rPr>
              <w:fldChar w:fldCharType="separate"/>
            </w:r>
            <w:r>
              <w:rPr>
                <w:noProof/>
                <w:webHidden/>
              </w:rPr>
              <w:t>11</w:t>
            </w:r>
            <w:r>
              <w:rPr>
                <w:noProof/>
                <w:webHidden/>
              </w:rPr>
              <w:fldChar w:fldCharType="end"/>
            </w:r>
          </w:hyperlink>
        </w:p>
        <w:p w:rsidR="00BA2871" w:rsidRDefault="00BA2871">
          <w:pPr>
            <w:pStyle w:val="Innehll1"/>
            <w:tabs>
              <w:tab w:val="left" w:pos="480"/>
            </w:tabs>
            <w:rPr>
              <w:rFonts w:asciiTheme="minorHAnsi" w:eastAsiaTheme="minorEastAsia" w:hAnsiTheme="minorHAnsi" w:cstheme="minorBidi"/>
              <w:noProof/>
              <w:sz w:val="22"/>
              <w:szCs w:val="22"/>
            </w:rPr>
          </w:pPr>
          <w:hyperlink w:anchor="_Toc419973267" w:history="1">
            <w:r w:rsidRPr="006C4151">
              <w:rPr>
                <w:rStyle w:val="Hyperlnk"/>
                <w:noProof/>
              </w:rPr>
              <w:t>6</w:t>
            </w:r>
            <w:r>
              <w:rPr>
                <w:rFonts w:asciiTheme="minorHAnsi" w:eastAsiaTheme="minorEastAsia" w:hAnsiTheme="minorHAnsi" w:cstheme="minorBidi"/>
                <w:noProof/>
                <w:sz w:val="22"/>
                <w:szCs w:val="22"/>
              </w:rPr>
              <w:tab/>
            </w:r>
            <w:r w:rsidRPr="006C4151">
              <w:rPr>
                <w:rStyle w:val="Hyperlnk"/>
                <w:noProof/>
              </w:rPr>
              <w:t>Referenser</w:t>
            </w:r>
            <w:r>
              <w:rPr>
                <w:noProof/>
                <w:webHidden/>
              </w:rPr>
              <w:tab/>
            </w:r>
            <w:r>
              <w:rPr>
                <w:noProof/>
                <w:webHidden/>
              </w:rPr>
              <w:fldChar w:fldCharType="begin"/>
            </w:r>
            <w:r>
              <w:rPr>
                <w:noProof/>
                <w:webHidden/>
              </w:rPr>
              <w:instrText xml:space="preserve"> PAGEREF _Toc419973267 \h </w:instrText>
            </w:r>
            <w:r>
              <w:rPr>
                <w:noProof/>
                <w:webHidden/>
              </w:rPr>
            </w:r>
            <w:r>
              <w:rPr>
                <w:noProof/>
                <w:webHidden/>
              </w:rPr>
              <w:fldChar w:fldCharType="separate"/>
            </w:r>
            <w:r>
              <w:rPr>
                <w:noProof/>
                <w:webHidden/>
              </w:rPr>
              <w:t>11</w:t>
            </w:r>
            <w:r>
              <w:rPr>
                <w:noProof/>
                <w:webHidden/>
              </w:rPr>
              <w:fldChar w:fldCharType="end"/>
            </w:r>
          </w:hyperlink>
        </w:p>
        <w:p w:rsidR="00BA2871" w:rsidRDefault="00BA2871">
          <w:pPr>
            <w:pStyle w:val="Innehll1"/>
            <w:tabs>
              <w:tab w:val="left" w:pos="480"/>
            </w:tabs>
            <w:rPr>
              <w:rFonts w:asciiTheme="minorHAnsi" w:eastAsiaTheme="minorEastAsia" w:hAnsiTheme="minorHAnsi" w:cstheme="minorBidi"/>
              <w:noProof/>
              <w:sz w:val="22"/>
              <w:szCs w:val="22"/>
            </w:rPr>
          </w:pPr>
          <w:hyperlink w:anchor="_Toc419973268" w:history="1">
            <w:r w:rsidRPr="006C4151">
              <w:rPr>
                <w:rStyle w:val="Hyperlnk"/>
                <w:noProof/>
                <w:lang w:val="en-US"/>
              </w:rPr>
              <w:t>7</w:t>
            </w:r>
            <w:r>
              <w:rPr>
                <w:rFonts w:asciiTheme="minorHAnsi" w:eastAsiaTheme="minorEastAsia" w:hAnsiTheme="minorHAnsi" w:cstheme="minorBidi"/>
                <w:noProof/>
                <w:sz w:val="22"/>
                <w:szCs w:val="22"/>
              </w:rPr>
              <w:tab/>
            </w:r>
            <w:r w:rsidRPr="006C4151">
              <w:rPr>
                <w:rStyle w:val="Hyperlnk"/>
                <w:noProof/>
                <w:lang w:val="en-US"/>
              </w:rPr>
              <w:t>Tack</w:t>
            </w:r>
            <w:r>
              <w:rPr>
                <w:noProof/>
                <w:webHidden/>
              </w:rPr>
              <w:tab/>
            </w:r>
            <w:r>
              <w:rPr>
                <w:noProof/>
                <w:webHidden/>
              </w:rPr>
              <w:fldChar w:fldCharType="begin"/>
            </w:r>
            <w:r>
              <w:rPr>
                <w:noProof/>
                <w:webHidden/>
              </w:rPr>
              <w:instrText xml:space="preserve"> PAGEREF _Toc419973268 \h </w:instrText>
            </w:r>
            <w:r>
              <w:rPr>
                <w:noProof/>
                <w:webHidden/>
              </w:rPr>
            </w:r>
            <w:r>
              <w:rPr>
                <w:noProof/>
                <w:webHidden/>
              </w:rPr>
              <w:fldChar w:fldCharType="separate"/>
            </w:r>
            <w:r>
              <w:rPr>
                <w:noProof/>
                <w:webHidden/>
              </w:rPr>
              <w:t>12</w:t>
            </w:r>
            <w:r>
              <w:rPr>
                <w:noProof/>
                <w:webHidden/>
              </w:rPr>
              <w:fldChar w:fldCharType="end"/>
            </w:r>
          </w:hyperlink>
        </w:p>
        <w:p w:rsidR="00BA2871" w:rsidRDefault="00BA2871">
          <w:pPr>
            <w:pStyle w:val="Innehll1"/>
            <w:tabs>
              <w:tab w:val="left" w:pos="480"/>
            </w:tabs>
            <w:rPr>
              <w:rFonts w:asciiTheme="minorHAnsi" w:eastAsiaTheme="minorEastAsia" w:hAnsiTheme="minorHAnsi" w:cstheme="minorBidi"/>
              <w:noProof/>
              <w:sz w:val="22"/>
              <w:szCs w:val="22"/>
            </w:rPr>
          </w:pPr>
          <w:hyperlink w:anchor="_Toc419973269" w:history="1">
            <w:r w:rsidRPr="006C4151">
              <w:rPr>
                <w:rStyle w:val="Hyperlnk"/>
                <w:noProof/>
              </w:rPr>
              <w:t>8</w:t>
            </w:r>
            <w:r>
              <w:rPr>
                <w:rFonts w:asciiTheme="minorHAnsi" w:eastAsiaTheme="minorEastAsia" w:hAnsiTheme="minorHAnsi" w:cstheme="minorBidi"/>
                <w:noProof/>
                <w:sz w:val="22"/>
                <w:szCs w:val="22"/>
              </w:rPr>
              <w:tab/>
            </w:r>
            <w:r w:rsidRPr="006C4151">
              <w:rPr>
                <w:rStyle w:val="Hyperlnk"/>
                <w:noProof/>
              </w:rPr>
              <w:t>Bilagor</w:t>
            </w:r>
            <w:r>
              <w:rPr>
                <w:noProof/>
                <w:webHidden/>
              </w:rPr>
              <w:tab/>
            </w:r>
            <w:r>
              <w:rPr>
                <w:noProof/>
                <w:webHidden/>
              </w:rPr>
              <w:fldChar w:fldCharType="begin"/>
            </w:r>
            <w:r>
              <w:rPr>
                <w:noProof/>
                <w:webHidden/>
              </w:rPr>
              <w:instrText xml:space="preserve"> PAGEREF _Toc419973269 \h </w:instrText>
            </w:r>
            <w:r>
              <w:rPr>
                <w:noProof/>
                <w:webHidden/>
              </w:rPr>
            </w:r>
            <w:r>
              <w:rPr>
                <w:noProof/>
                <w:webHidden/>
              </w:rPr>
              <w:fldChar w:fldCharType="separate"/>
            </w:r>
            <w:r>
              <w:rPr>
                <w:noProof/>
                <w:webHidden/>
              </w:rPr>
              <w:t>13</w:t>
            </w:r>
            <w:r>
              <w:rPr>
                <w:noProof/>
                <w:webHidden/>
              </w:rPr>
              <w:fldChar w:fldCharType="end"/>
            </w:r>
          </w:hyperlink>
        </w:p>
        <w:p w:rsidR="0071418E" w:rsidRDefault="0071418E">
          <w:r>
            <w:rPr>
              <w:b/>
              <w:bCs/>
            </w:rPr>
            <w:fldChar w:fldCharType="end"/>
          </w:r>
        </w:p>
      </w:sdtContent>
    </w:sdt>
    <w:p w:rsidR="004A4279" w:rsidRDefault="00F15094">
      <w:pPr>
        <w:spacing w:after="0" w:line="240" w:lineRule="auto"/>
        <w:sectPr w:rsidR="004A4279" w:rsidSect="007C3C8A">
          <w:footerReference w:type="default" r:id="rId13"/>
          <w:pgSz w:w="11906" w:h="16838" w:code="9"/>
          <w:pgMar w:top="1418" w:right="2552" w:bottom="1418" w:left="1985" w:header="709" w:footer="709" w:gutter="0"/>
          <w:pgNumType w:start="1"/>
          <w:cols w:space="708"/>
          <w:docGrid w:linePitch="360"/>
        </w:sectPr>
      </w:pPr>
      <w:r>
        <w:br w:type="page"/>
      </w:r>
    </w:p>
    <w:p w:rsidR="00F15094" w:rsidRDefault="00F15094" w:rsidP="004939BB">
      <w:pPr>
        <w:pStyle w:val="Rubrik1"/>
      </w:pPr>
      <w:bookmarkStart w:id="12" w:name="_Toc379271509"/>
      <w:bookmarkStart w:id="13" w:name="_Toc419184888"/>
      <w:bookmarkStart w:id="14" w:name="_Toc419973250"/>
      <w:r w:rsidRPr="004939BB">
        <w:lastRenderedPageBreak/>
        <w:t>Inledning</w:t>
      </w:r>
      <w:bookmarkEnd w:id="12"/>
      <w:bookmarkEnd w:id="13"/>
      <w:bookmarkEnd w:id="14"/>
    </w:p>
    <w:p w:rsidR="00FE689B" w:rsidRDefault="00FE689B" w:rsidP="00FE689B">
      <w:pPr>
        <w:pStyle w:val="Stycke"/>
      </w:pPr>
      <w:r>
        <w:t>Formulär problem</w:t>
      </w:r>
    </w:p>
    <w:p w:rsidR="00FE689B" w:rsidRDefault="00FE689B" w:rsidP="00FE689B">
      <w:pPr>
        <w:pStyle w:val="Stycke"/>
      </w:pPr>
      <w:r>
        <w:t>Webbformulär lösning/problem</w:t>
      </w:r>
    </w:p>
    <w:p w:rsidR="00FE689B" w:rsidRDefault="00FE689B" w:rsidP="00FE689B">
      <w:pPr>
        <w:pStyle w:val="Stycke"/>
      </w:pPr>
      <w:r>
        <w:t>Värmepump-formulär papper-&gt; e-tjänst</w:t>
      </w:r>
    </w:p>
    <w:p w:rsidR="00FE689B" w:rsidRDefault="00FE689B" w:rsidP="00FE689B">
      <w:pPr>
        <w:pStyle w:val="Stycke"/>
        <w:numPr>
          <w:ilvl w:val="0"/>
          <w:numId w:val="23"/>
        </w:numPr>
      </w:pPr>
      <w:r>
        <w:t>Lösning(</w:t>
      </w:r>
      <w:proofErr w:type="spellStart"/>
      <w:r>
        <w:t>genrella</w:t>
      </w:r>
      <w:proofErr w:type="spellEnd"/>
      <w:r>
        <w:t>)</w:t>
      </w:r>
    </w:p>
    <w:p w:rsidR="00FE689B" w:rsidRDefault="00FE689B" w:rsidP="00FE689B">
      <w:pPr>
        <w:pStyle w:val="Stycke"/>
        <w:numPr>
          <w:ilvl w:val="0"/>
          <w:numId w:val="23"/>
        </w:numPr>
      </w:pPr>
      <w:r>
        <w:t>Design</w:t>
      </w:r>
    </w:p>
    <w:p w:rsidR="00FE689B" w:rsidRDefault="00FE689B" w:rsidP="00FE689B">
      <w:pPr>
        <w:pStyle w:val="Stycke"/>
        <w:numPr>
          <w:ilvl w:val="0"/>
          <w:numId w:val="23"/>
        </w:numPr>
      </w:pPr>
      <w:r>
        <w:t>Tvingande</w:t>
      </w:r>
    </w:p>
    <w:p w:rsidR="00FE689B" w:rsidRDefault="00FE689B" w:rsidP="00FE689B">
      <w:pPr>
        <w:pStyle w:val="Stycke"/>
        <w:numPr>
          <w:ilvl w:val="0"/>
          <w:numId w:val="23"/>
        </w:numPr>
      </w:pPr>
      <w:r>
        <w:t>Exempel</w:t>
      </w:r>
    </w:p>
    <w:p w:rsidR="00FE689B" w:rsidRDefault="00FE689B" w:rsidP="00FE689B">
      <w:pPr>
        <w:pStyle w:val="Stycke"/>
        <w:numPr>
          <w:ilvl w:val="0"/>
          <w:numId w:val="23"/>
        </w:numPr>
      </w:pPr>
      <w:r>
        <w:t>Kontrollerande</w:t>
      </w:r>
    </w:p>
    <w:p w:rsidR="00FE689B" w:rsidRDefault="00FE689B" w:rsidP="00FE689B">
      <w:pPr>
        <w:pStyle w:val="Stycke"/>
        <w:numPr>
          <w:ilvl w:val="0"/>
          <w:numId w:val="23"/>
        </w:numPr>
      </w:pPr>
      <w:r>
        <w:t>Hjälpande</w:t>
      </w:r>
    </w:p>
    <w:p w:rsidR="00FE689B" w:rsidRPr="008177BE" w:rsidRDefault="00FE689B" w:rsidP="00FE689B">
      <w:pPr>
        <w:pStyle w:val="Stycke"/>
        <w:numPr>
          <w:ilvl w:val="0"/>
          <w:numId w:val="23"/>
        </w:numPr>
      </w:pPr>
      <w:r>
        <w:t xml:space="preserve">Förval </w:t>
      </w:r>
    </w:p>
    <w:p w:rsidR="00FE689B" w:rsidRPr="008177BE" w:rsidRDefault="00FE689B" w:rsidP="00FE689B">
      <w:pPr>
        <w:pStyle w:val="Stycke"/>
      </w:pPr>
    </w:p>
    <w:p w:rsidR="00FE689B" w:rsidRDefault="00FE689B" w:rsidP="00FE689B">
      <w:pPr>
        <w:pStyle w:val="Stycke"/>
      </w:pPr>
      <w:r>
        <w:t xml:space="preserve">Ett stort problem idag som Gävle kommun har är att när väl en ansökan om tillstånd för värmepumpar görs så uppstår det ofta komplettering på grund av att vissa uppgifter inte är fullständiga. </w:t>
      </w:r>
    </w:p>
    <w:p w:rsidR="00FE689B" w:rsidRDefault="00FE689B" w:rsidP="00FE689B">
      <w:pPr>
        <w:pStyle w:val="Stycke"/>
      </w:pPr>
      <w:r>
        <w:t xml:space="preserve">Detta finns flera olika aspekter för detta problem, dels så går det endast att skriva denna ansökan genom en pappersblankett där den ansökande egentligen inte vet vad som är obligatoriskt och inte. Sedan måste de bifoga en fastighetskarta med en rad olika krav på markerade föremål i närheten av borrhålet. </w:t>
      </w:r>
    </w:p>
    <w:p w:rsidR="00FE689B" w:rsidRDefault="00FE689B" w:rsidP="00FE689B">
      <w:pPr>
        <w:pStyle w:val="Stycke"/>
      </w:pPr>
    </w:p>
    <w:p w:rsidR="00FE689B" w:rsidRDefault="00FE689B" w:rsidP="00FE689B">
      <w:pPr>
        <w:pStyle w:val="Stycke"/>
      </w:pPr>
      <w:r>
        <w:t>På grund av att det är mycket i formuläret som en privatperson/fastighetsägare inte riktigt har koll på så slutar det oftast med att de ringer till en borrfirma/installatör som får hjälpa dem att fylla i rätt uppgifter. Det är en del som idealiskt sätt inte borde existera då det kan skrämma bort mycket kunder genom att det är så omständigt att ansöka om detta tillstånd.</w:t>
      </w:r>
    </w:p>
    <w:p w:rsidR="00FE689B" w:rsidRDefault="00FE689B" w:rsidP="00FE689B">
      <w:pPr>
        <w:pStyle w:val="Stycke"/>
      </w:pPr>
    </w:p>
    <w:p w:rsidR="00FE689B" w:rsidRDefault="00FE689B" w:rsidP="00FE689B">
      <w:pPr>
        <w:pStyle w:val="Stycke"/>
      </w:pPr>
      <w:r>
        <w:t xml:space="preserve">Vad detta examensarbete kommer utföra är att skapa en e-tjänst där man kan göra denna ansökan, </w:t>
      </w:r>
      <w:r w:rsidRPr="00024EEF">
        <w:t>fokus</w:t>
      </w:r>
      <w:r>
        <w:t xml:space="preserve"> kommer läggas på användarvänligheten och funktionaliteten för att slippa begära om kompletterande uppgifter. </w:t>
      </w:r>
    </w:p>
    <w:p w:rsidR="00FE689B" w:rsidRDefault="00FE689B" w:rsidP="00FE689B">
      <w:pPr>
        <w:pStyle w:val="Stycke"/>
      </w:pPr>
      <w:r>
        <w:t xml:space="preserve">Målet är att en </w:t>
      </w:r>
      <w:r w:rsidR="00084C39">
        <w:t>man</w:t>
      </w:r>
      <w:r>
        <w:t xml:space="preserve"> skall kunna gå in på Gävle kommuns hemsida och välja att ansöka om ett tillstånd för värmepumpar, väl i ansökningsformuläret kommer all information som behövs finnas för att den sökande inte ska tvivla på vad som måste fyllas i.</w:t>
      </w:r>
    </w:p>
    <w:p w:rsidR="00FE689B" w:rsidRPr="002C736C" w:rsidRDefault="00FE689B" w:rsidP="00FE689B">
      <w:pPr>
        <w:pStyle w:val="Stycke"/>
      </w:pPr>
    </w:p>
    <w:p w:rsidR="00FE689B" w:rsidRDefault="00FE689B" w:rsidP="00FE689B">
      <w:pPr>
        <w:pStyle w:val="Rubrik2"/>
      </w:pPr>
      <w:bookmarkStart w:id="15" w:name="_Toc419444501"/>
      <w:bookmarkStart w:id="16" w:name="_Toc419973251"/>
      <w:r w:rsidRPr="00FE689B">
        <w:t>Bakgrund</w:t>
      </w:r>
      <w:bookmarkEnd w:id="15"/>
      <w:bookmarkEnd w:id="16"/>
    </w:p>
    <w:p w:rsidR="004B0946" w:rsidRDefault="00F03308" w:rsidP="00896391">
      <w:pPr>
        <w:pStyle w:val="Stycke"/>
        <w:ind w:firstLine="0"/>
      </w:pPr>
      <w:r>
        <w:t>Formulär finns överallt idag. De fylls i både i papperform och på webben. Det kommer alltid att finns formulär för de har större betydelse än vad man kanske tror</w:t>
      </w:r>
      <w:r w:rsidR="004B0946">
        <w:t xml:space="preserve">. Ska du skapa ett användarkonto på en </w:t>
      </w:r>
      <w:r w:rsidR="004B0946" w:rsidRPr="004B0946">
        <w:rPr>
          <w:b/>
        </w:rPr>
        <w:t>social-</w:t>
      </w:r>
      <w:proofErr w:type="spellStart"/>
      <w:r w:rsidR="004B0946" w:rsidRPr="004B0946">
        <w:rPr>
          <w:b/>
        </w:rPr>
        <w:t>community</w:t>
      </w:r>
      <w:proofErr w:type="spellEnd"/>
      <w:r w:rsidR="004B0946" w:rsidRPr="004B0946">
        <w:rPr>
          <w:b/>
        </w:rPr>
        <w:t xml:space="preserve"> </w:t>
      </w:r>
      <w:r w:rsidR="004B0946">
        <w:t xml:space="preserve">sida måste du fylla i formulär för att kunna skapa en användare. Ska du köpa en tv måste du fylla i ett formulär. Ska du söka till skola måste du fylla i formulär etc. </w:t>
      </w:r>
    </w:p>
    <w:p w:rsidR="00084C39" w:rsidRDefault="00084C39" w:rsidP="00750E7E">
      <w:pPr>
        <w:pStyle w:val="Stycke"/>
      </w:pPr>
    </w:p>
    <w:p w:rsidR="00750E7E" w:rsidRPr="001C7E26" w:rsidRDefault="004B0946" w:rsidP="00750E7E">
      <w:pPr>
        <w:pStyle w:val="Stycke"/>
      </w:pPr>
      <w:r>
        <w:t xml:space="preserve">Många gånger kanske man kan tycka att det är onödigt att fylla i men för ett formulär fylls oftast inte i för att den som skall fylla i den behöver informationen utan det är den som kräver en ifyllnad som behöver </w:t>
      </w:r>
      <w:r>
        <w:lastRenderedPageBreak/>
        <w:t>informationen.</w:t>
      </w:r>
      <w:r w:rsidR="00750E7E" w:rsidRPr="00750E7E">
        <w:t xml:space="preserve"> </w:t>
      </w:r>
      <w:r w:rsidR="00750E7E">
        <w:t xml:space="preserve">Som </w:t>
      </w:r>
      <w:r w:rsidR="00750E7E">
        <w:rPr>
          <w:rFonts w:ascii="Verdana" w:hAnsi="Verdana"/>
          <w:sz w:val="18"/>
          <w:szCs w:val="18"/>
        </w:rPr>
        <w:t>D. P. Haine</w:t>
      </w:r>
      <w:r w:rsidR="00750E7E">
        <w:fldChar w:fldCharType="begin"/>
      </w:r>
      <w:r w:rsidR="00750E7E">
        <w:instrText>ADDIN RW.CITE{{45 Haine,D.Philip 2008}}</w:instrText>
      </w:r>
      <w:r w:rsidR="00750E7E">
        <w:fldChar w:fldCharType="separate"/>
      </w:r>
      <w:r w:rsidR="008B167E" w:rsidRPr="008B167E">
        <w:t>[</w:t>
      </w:r>
      <w:r w:rsidR="001C67BB">
        <w:t>7</w:t>
      </w:r>
      <w:r w:rsidR="008B167E" w:rsidRPr="008B167E">
        <w:t>]</w:t>
      </w:r>
      <w:r w:rsidR="00750E7E">
        <w:fldChar w:fldCharType="end"/>
      </w:r>
      <w:r w:rsidR="00750E7E">
        <w:t xml:space="preserve"> nämner i sin recensions-artikel om boken ”Web Form Design: Filling in the Blanks” som är skriven av Luke Wroblewski, så är det</w:t>
      </w:r>
      <w:r w:rsidR="00084C39">
        <w:t xml:space="preserve"> egentligen</w:t>
      </w:r>
      <w:r w:rsidR="00750E7E">
        <w:t xml:space="preserve"> ingen som gillar att fylla i blanketter. Men det är en del av den röda tråden som ibland måste göras för att få det vi vill ha.</w:t>
      </w:r>
    </w:p>
    <w:p w:rsidR="00750E7E" w:rsidRDefault="00750E7E" w:rsidP="00750E7E">
      <w:pPr>
        <w:pStyle w:val="Stycke"/>
      </w:pPr>
      <w:r>
        <w:t>Vad personer ibland inte förstår är varför vissa frågor ställs även om de är</w:t>
      </w:r>
      <w:r w:rsidR="00084C39">
        <w:t xml:space="preserve"> väldigt personliga.</w:t>
      </w:r>
      <w:r>
        <w:t xml:space="preserve"> Sedan kan man fråga sig om vissa frågor verkligen behövs eller inte. </w:t>
      </w:r>
    </w:p>
    <w:p w:rsidR="00084C39" w:rsidRDefault="00084C39" w:rsidP="00084C39">
      <w:pPr>
        <w:pStyle w:val="Stycke"/>
        <w:ind w:firstLine="0"/>
      </w:pPr>
    </w:p>
    <w:p w:rsidR="00084C39" w:rsidRDefault="00750E7E" w:rsidP="00084C39">
      <w:pPr>
        <w:pStyle w:val="Stycke"/>
        <w:ind w:firstLine="0"/>
      </w:pPr>
      <w:r>
        <w:t xml:space="preserve">Exempelvis </w:t>
      </w:r>
      <w:r w:rsidR="00084C39">
        <w:t>så nämner D. P. Haine</w:t>
      </w:r>
      <w:r w:rsidRPr="00750E7E">
        <w:fldChar w:fldCharType="begin"/>
      </w:r>
      <w:r w:rsidRPr="00750E7E">
        <w:instrText>ADDIN RW.CITE{{45 Haine,D.Philip 2008}}</w:instrText>
      </w:r>
      <w:r w:rsidRPr="00750E7E">
        <w:fldChar w:fldCharType="separate"/>
      </w:r>
      <w:r w:rsidR="001C67BB">
        <w:t>[7</w:t>
      </w:r>
      <w:r w:rsidR="008B167E" w:rsidRPr="008B167E">
        <w:t>]</w:t>
      </w:r>
      <w:r w:rsidRPr="00750E7E">
        <w:fldChar w:fldCharType="end"/>
      </w:r>
      <w:r w:rsidRPr="00750E7E">
        <w:t xml:space="preserve"> en sak ha</w:t>
      </w:r>
      <w:r>
        <w:t xml:space="preserve">n hittade i boken som han tyckte var väldigt fascinerande, Att ställa frågor som ”När är du född?”, ”Vad är inkomsten i hushållet?” är väldigt privata frågor men som även är väldigt viktig att veta i vissa fall. </w:t>
      </w:r>
    </w:p>
    <w:p w:rsidR="00750E7E" w:rsidRDefault="00750E7E" w:rsidP="00084C39">
      <w:pPr>
        <w:pStyle w:val="Stycke"/>
      </w:pPr>
      <w:r>
        <w:t>Kanske inte för den som söker men för den som tar emot blanketten. Människor tenderar att avvika från att fullfölja ansökan om det blir för personliga frågor och de inte är väl införstådd i varför informationen behövs.</w:t>
      </w:r>
    </w:p>
    <w:p w:rsidR="00084C39" w:rsidRDefault="00084C39" w:rsidP="00084C39">
      <w:pPr>
        <w:pStyle w:val="Stycke"/>
        <w:ind w:firstLine="0"/>
      </w:pPr>
    </w:p>
    <w:p w:rsidR="00750E7E" w:rsidRDefault="00750E7E" w:rsidP="00084C39">
      <w:pPr>
        <w:pStyle w:val="Stycke"/>
        <w:ind w:firstLine="0"/>
      </w:pPr>
      <w:r w:rsidRPr="00750E7E">
        <w:t>D. P. Haine</w:t>
      </w:r>
      <w:r w:rsidR="00084C39">
        <w:t>[</w:t>
      </w:r>
      <w:r w:rsidR="00172974">
        <w:t>7</w:t>
      </w:r>
      <w:r w:rsidR="00084C39">
        <w:t>]</w:t>
      </w:r>
      <w:r w:rsidRPr="00750E7E">
        <w:t xml:space="preserve"> skriver att de hade dessa</w:t>
      </w:r>
      <w:r>
        <w:t xml:space="preserve"> frågor i en marknadsundersökning på eBay och de var en stor del som avbröt undersökningen när de kom till dessa frågor. När de sedan gjorde en ändring och tog bort dessa frågor och istället ställde dem senare efter registreringen så var det signifikant fler personer som var villig att fylla i blanketten. </w:t>
      </w:r>
    </w:p>
    <w:p w:rsidR="00750E7E" w:rsidRDefault="00750E7E" w:rsidP="004B0946">
      <w:pPr>
        <w:pStyle w:val="Stycke"/>
      </w:pPr>
    </w:p>
    <w:p w:rsidR="00C87B55" w:rsidRDefault="00C87B55" w:rsidP="00C87B55">
      <w:pPr>
        <w:pStyle w:val="Rubrik3"/>
      </w:pPr>
      <w:bookmarkStart w:id="17" w:name="_Toc419973252"/>
      <w:r>
        <w:t>Pappersformulär</w:t>
      </w:r>
      <w:bookmarkEnd w:id="17"/>
    </w:p>
    <w:p w:rsidR="004B0946" w:rsidRDefault="00084C39" w:rsidP="004B0946">
      <w:pPr>
        <w:pStyle w:val="Stycke"/>
      </w:pPr>
      <w:r>
        <w:t xml:space="preserve">När en person ska fylla i ett formulär på papper så kan det vara svårt att kontrollera så alla obligatoriska fält verkligen är ifyllda. </w:t>
      </w:r>
      <w:r w:rsidR="004B0946">
        <w:t xml:space="preserve">Man måste vara noggrann med vad som måste fyllas i och vad som är frivilligt så att inte en person fullföljer en ansökan men </w:t>
      </w:r>
      <w:r w:rsidR="00750E7E">
        <w:t>ä</w:t>
      </w:r>
      <w:r w:rsidR="004B0946">
        <w:t>ndå glömmer att exempelvis skriva in sitt personnummer som är en obligatorisk del att svara på.</w:t>
      </w:r>
    </w:p>
    <w:p w:rsidR="00084C39" w:rsidRDefault="00084C39" w:rsidP="00835F4A">
      <w:pPr>
        <w:pStyle w:val="Stycke"/>
      </w:pPr>
      <w:r>
        <w:t>Man skulle kunna visa med exempelvis en liten stjärna och skriva ”*=Obligatoriskt”, dock bevisar inte detta att personerna</w:t>
      </w:r>
      <w:r w:rsidR="00C87B55">
        <w:t xml:space="preserve"> som söker</w:t>
      </w:r>
      <w:r>
        <w:t xml:space="preserve"> kommer se detta och följa de strikta regler som finns </w:t>
      </w:r>
      <w:r w:rsidR="00C87B55">
        <w:t>för att få en fullständig ansökan</w:t>
      </w:r>
      <w:r>
        <w:t>.</w:t>
      </w:r>
    </w:p>
    <w:p w:rsidR="00084C39" w:rsidRDefault="00084C39" w:rsidP="00835F4A">
      <w:pPr>
        <w:pStyle w:val="Stycke"/>
      </w:pPr>
    </w:p>
    <w:p w:rsidR="00C87B55" w:rsidRDefault="004B0946" w:rsidP="00835F4A">
      <w:pPr>
        <w:pStyle w:val="Stycke"/>
      </w:pPr>
      <w:r>
        <w:t>Det kan även vara svårt a</w:t>
      </w:r>
      <w:r w:rsidR="00084C39">
        <w:t>tt ge förklaring för delar som</w:t>
      </w:r>
      <w:r>
        <w:t xml:space="preserve"> oftast</w:t>
      </w:r>
      <w:r w:rsidR="00084C39">
        <w:t xml:space="preserve"> kanske</w:t>
      </w:r>
      <w:r>
        <w:t xml:space="preserve"> brukar förvirra personerna som genomför ansökan.</w:t>
      </w:r>
      <w:r w:rsidR="00750E7E">
        <w:t xml:space="preserve"> </w:t>
      </w:r>
      <w:r w:rsidR="00C87B55">
        <w:t xml:space="preserve">Exempelvis om man skulle fylla i ett formulär och kommer till en fråga där den sökande inte har en aning om en </w:t>
      </w:r>
      <w:r w:rsidR="00A8193D">
        <w:t>vad denne skall fylla i så kanske personen fyller i fel information, struntar helt i att fylla i något eller kanske till och med låter bli att genomföra ansökan.</w:t>
      </w:r>
      <w:r w:rsidR="00C87B55">
        <w:t xml:space="preserve"> </w:t>
      </w:r>
    </w:p>
    <w:p w:rsidR="00BA2871" w:rsidRDefault="00C87B55" w:rsidP="00464B94">
      <w:pPr>
        <w:pStyle w:val="Stycke"/>
      </w:pPr>
      <w:r>
        <w:t>Ett lämpligt sätt att hjälpa denne person att veta vad som skall fyllas i hade varit någon form av förklarande text alternativt att ge exempel på vad som vanligast fylls i på den frågan</w:t>
      </w:r>
      <w:r w:rsidR="00B16DFB">
        <w:t xml:space="preserve"> som finns med i formuläret</w:t>
      </w:r>
      <w:r>
        <w:t>.</w:t>
      </w:r>
    </w:p>
    <w:p w:rsidR="00464B94" w:rsidRDefault="00464B94" w:rsidP="00464B94">
      <w:pPr>
        <w:pStyle w:val="Stycke"/>
        <w:ind w:firstLine="0"/>
      </w:pPr>
    </w:p>
    <w:p w:rsidR="00464B94" w:rsidRDefault="00464B94" w:rsidP="00C64A52">
      <w:pPr>
        <w:pStyle w:val="Stycke"/>
        <w:ind w:firstLine="0"/>
      </w:pPr>
      <w:r>
        <w:t xml:space="preserve">En okänd författare har skrivit på webbsidan epactNetwork[5] en artikel om kostnaden för att använda sig av papperformulär. Denne författare säger att pappersformulär är inte bara utdaterade utan de är även ineffektiva och kostsamma. </w:t>
      </w:r>
    </w:p>
    <w:p w:rsidR="00464B94" w:rsidRDefault="00464B94" w:rsidP="00464B94">
      <w:pPr>
        <w:pStyle w:val="Stycke"/>
      </w:pPr>
    </w:p>
    <w:p w:rsidR="00BA2871" w:rsidRDefault="00BA2871" w:rsidP="00303B46">
      <w:pPr>
        <w:pStyle w:val="Stycke"/>
        <w:ind w:firstLine="0"/>
        <w:rPr>
          <w:b/>
          <w:i/>
        </w:rPr>
      </w:pPr>
    </w:p>
    <w:p w:rsidR="00303B46" w:rsidRDefault="00303B46" w:rsidP="00303B46">
      <w:pPr>
        <w:pStyle w:val="Stycke"/>
        <w:ind w:firstLine="0"/>
        <w:rPr>
          <w:b/>
          <w:i/>
        </w:rPr>
      </w:pPr>
      <w:r w:rsidRPr="00303B46">
        <w:rPr>
          <w:b/>
          <w:i/>
        </w:rPr>
        <w:t>Design</w:t>
      </w:r>
    </w:p>
    <w:p w:rsidR="00896391" w:rsidRPr="00BA2871" w:rsidRDefault="005E473F" w:rsidP="00303B46">
      <w:pPr>
        <w:pStyle w:val="Stycke"/>
        <w:ind w:firstLine="0"/>
      </w:pPr>
      <w:r>
        <w:t>När man skapar ett formulär i pappersform tenderar det oftast till att man vill få in så mycket information som möjligt på ett papper för att göra det ekonomiskt</w:t>
      </w:r>
      <w:r w:rsidR="00506CD6">
        <w:t>.</w:t>
      </w:r>
      <w:r>
        <w:t xml:space="preserve">[4] </w:t>
      </w:r>
    </w:p>
    <w:p w:rsidR="00896391" w:rsidRDefault="00896391" w:rsidP="00303B46">
      <w:pPr>
        <w:pStyle w:val="Stycke"/>
        <w:ind w:firstLine="0"/>
        <w:rPr>
          <w:b/>
          <w:i/>
        </w:rPr>
      </w:pPr>
    </w:p>
    <w:p w:rsidR="00303B46" w:rsidRDefault="00303B46" w:rsidP="00303B46">
      <w:pPr>
        <w:pStyle w:val="Stycke"/>
        <w:ind w:firstLine="0"/>
        <w:rPr>
          <w:b/>
          <w:i/>
        </w:rPr>
      </w:pPr>
      <w:r w:rsidRPr="00303B46">
        <w:rPr>
          <w:b/>
          <w:i/>
        </w:rPr>
        <w:t>Tvingande</w:t>
      </w:r>
    </w:p>
    <w:p w:rsidR="00896391" w:rsidRPr="00896391" w:rsidRDefault="003727D5" w:rsidP="00896391">
      <w:pPr>
        <w:pStyle w:val="Stycke"/>
        <w:ind w:firstLine="0"/>
      </w:pPr>
      <w:r w:rsidRPr="00896391">
        <w:t xml:space="preserve">Att tvinga personer som gör en ansökan är svårt att verkligen ha kontroll över. Man kan visa vad som är obligatoriska fält men det finns inget som säger att personen fyller i detta område och skickar in det. </w:t>
      </w:r>
    </w:p>
    <w:p w:rsidR="003727D5" w:rsidRPr="00896391" w:rsidRDefault="003727D5" w:rsidP="00896391">
      <w:pPr>
        <w:pStyle w:val="Stycke"/>
      </w:pPr>
      <w:r w:rsidRPr="00896391">
        <w:t>Resultatet blir att en begäran av komplettering måste göras och den ansökande kanske blir frustrerad för denne måste fylla i ytterligare information och handläggningstiden förlängs.</w:t>
      </w:r>
    </w:p>
    <w:p w:rsidR="00303B46" w:rsidRDefault="00303B46" w:rsidP="00303B46">
      <w:pPr>
        <w:pStyle w:val="Stycke"/>
        <w:ind w:firstLine="0"/>
        <w:rPr>
          <w:b/>
          <w:i/>
        </w:rPr>
      </w:pPr>
      <w:r w:rsidRPr="00303B46">
        <w:rPr>
          <w:b/>
          <w:i/>
        </w:rPr>
        <w:t>Exempel</w:t>
      </w:r>
    </w:p>
    <w:p w:rsidR="003727D5" w:rsidRPr="00896391" w:rsidRDefault="003727D5" w:rsidP="00896391">
      <w:pPr>
        <w:pStyle w:val="Stycke"/>
        <w:ind w:firstLine="0"/>
      </w:pPr>
      <w:r w:rsidRPr="00896391">
        <w:t>Exempel på vad som skall fyllas i skulle ta upp mycket med plats på ett pappersformulär då man inte kan lägga den i textrutan och få den att försvinna när ny text skrivs in. Detta skulle kunna resultera i att fler pappersark används.</w:t>
      </w:r>
    </w:p>
    <w:p w:rsidR="00303B46" w:rsidRDefault="00303B46" w:rsidP="00303B46">
      <w:pPr>
        <w:pStyle w:val="Stycke"/>
        <w:ind w:firstLine="0"/>
        <w:rPr>
          <w:b/>
          <w:i/>
        </w:rPr>
      </w:pPr>
      <w:r w:rsidRPr="00303B46">
        <w:rPr>
          <w:b/>
          <w:i/>
        </w:rPr>
        <w:t>Kontrollerande</w:t>
      </w:r>
    </w:p>
    <w:p w:rsidR="00896391" w:rsidRDefault="003727D5" w:rsidP="00896391">
      <w:pPr>
        <w:pStyle w:val="Stycke"/>
        <w:ind w:firstLine="0"/>
      </w:pPr>
      <w:r w:rsidRPr="00896391">
        <w:t xml:space="preserve">Att kunna kontrollera ifyllnad av fälten går inte för ett pappersformulär om inte den som skall granska ansökan sitter </w:t>
      </w:r>
      <w:r w:rsidR="007820FD" w:rsidRPr="00896391">
        <w:t xml:space="preserve">med när de fyller i formuläret. </w:t>
      </w:r>
    </w:p>
    <w:p w:rsidR="003727D5" w:rsidRPr="00896391" w:rsidRDefault="007820FD" w:rsidP="00896391">
      <w:pPr>
        <w:pStyle w:val="Stycke"/>
      </w:pPr>
      <w:r w:rsidRPr="00896391">
        <w:t>Denna del är väldigt viktig att ha i åtanke då det fångar upp misstag och låter den sökande rätta till sitt fel innan ansökan skickas vidare för godkännande</w:t>
      </w:r>
      <w:r w:rsidR="00506CD6">
        <w:t>.</w:t>
      </w:r>
      <w:r w:rsidR="00E858AC">
        <w:t>[4]</w:t>
      </w:r>
      <w:r w:rsidR="003727D5" w:rsidRPr="00896391">
        <w:t>[</w:t>
      </w:r>
      <w:r w:rsidR="001C67BB">
        <w:t>15</w:t>
      </w:r>
      <w:r w:rsidR="003727D5" w:rsidRPr="00896391">
        <w:t>]</w:t>
      </w:r>
    </w:p>
    <w:p w:rsidR="00303B46" w:rsidRDefault="00303B46" w:rsidP="00303B46">
      <w:pPr>
        <w:pStyle w:val="Stycke"/>
        <w:ind w:firstLine="0"/>
        <w:rPr>
          <w:b/>
          <w:i/>
        </w:rPr>
      </w:pPr>
      <w:r w:rsidRPr="00303B46">
        <w:rPr>
          <w:b/>
          <w:i/>
        </w:rPr>
        <w:t>Hjälpande</w:t>
      </w:r>
    </w:p>
    <w:p w:rsidR="00896391" w:rsidRPr="00896391" w:rsidRDefault="007820FD" w:rsidP="00896391">
      <w:pPr>
        <w:pStyle w:val="Stycke"/>
        <w:ind w:firstLine="0"/>
      </w:pPr>
      <w:r w:rsidRPr="00896391">
        <w:t xml:space="preserve">I formulär brukar det kunna finnas delar som kanske många inte förstå exakt vad de ska ge för svar. Då kan det vara bra att ge en hjälpande förklaring av något slag för att ge den ansökande den hjälp som behövs för att denne person skall fylla i rätt. </w:t>
      </w:r>
    </w:p>
    <w:p w:rsidR="007820FD" w:rsidRPr="00896391" w:rsidRDefault="007820FD" w:rsidP="00896391">
      <w:pPr>
        <w:pStyle w:val="Stycke"/>
      </w:pPr>
      <w:r w:rsidRPr="00896391">
        <w:t xml:space="preserve">Återigen är detta ett problem med pappersformulär då det skulle gå åt mycket med pappersyta för att förklara de lite krångligare delarna. </w:t>
      </w:r>
    </w:p>
    <w:p w:rsidR="00303B46" w:rsidRPr="00303B46" w:rsidRDefault="00303B46" w:rsidP="00303B46">
      <w:pPr>
        <w:pStyle w:val="Stycke"/>
        <w:ind w:firstLine="0"/>
        <w:rPr>
          <w:b/>
          <w:i/>
        </w:rPr>
      </w:pPr>
      <w:r w:rsidRPr="00303B46">
        <w:rPr>
          <w:b/>
          <w:i/>
        </w:rPr>
        <w:t xml:space="preserve">Förval </w:t>
      </w:r>
    </w:p>
    <w:p w:rsidR="00692C44" w:rsidRDefault="007820FD" w:rsidP="00692C44">
      <w:pPr>
        <w:pStyle w:val="Stycke"/>
        <w:ind w:firstLine="0"/>
      </w:pPr>
      <w:r>
        <w:t xml:space="preserve">Förval kan man ha med i papperformulär. Nästan i alla formulär kan man se att förval finns för vilket kön man är. </w:t>
      </w:r>
      <w:proofErr w:type="gramStart"/>
      <w:r>
        <w:t>Dvs</w:t>
      </w:r>
      <w:proofErr w:type="gramEnd"/>
      <w:r>
        <w:t xml:space="preserve"> man kan kryssa i en ruta för om man är man eller kvinna[</w:t>
      </w:r>
      <w:r w:rsidR="00896391">
        <w:t>XXX</w:t>
      </w:r>
      <w:r>
        <w:t xml:space="preserve">]. </w:t>
      </w:r>
    </w:p>
    <w:p w:rsidR="00C87B55" w:rsidRDefault="00C87B55" w:rsidP="00C87B55">
      <w:pPr>
        <w:pStyle w:val="Stycke"/>
        <w:ind w:firstLine="0"/>
      </w:pPr>
    </w:p>
    <w:p w:rsidR="004B0946" w:rsidRDefault="00C87B55" w:rsidP="00C87B55">
      <w:pPr>
        <w:pStyle w:val="Rubrik3"/>
      </w:pPr>
      <w:bookmarkStart w:id="18" w:name="_Toc419973253"/>
      <w:r>
        <w:t>Elektroniskt formulär</w:t>
      </w:r>
      <w:bookmarkEnd w:id="18"/>
    </w:p>
    <w:p w:rsidR="00BA2871" w:rsidRPr="008B167E" w:rsidRDefault="004B0946" w:rsidP="008B167E">
      <w:pPr>
        <w:pStyle w:val="Stycke"/>
        <w:ind w:firstLine="0"/>
      </w:pPr>
      <w:r w:rsidRPr="008B167E">
        <w:t xml:space="preserve">Skapar man däremot ett </w:t>
      </w:r>
      <w:r w:rsidR="00835F4A" w:rsidRPr="008B167E">
        <w:t>elektroniskt-</w:t>
      </w:r>
      <w:r w:rsidRPr="008B167E">
        <w:t xml:space="preserve">formulär så eliminerar man </w:t>
      </w:r>
      <w:r w:rsidR="00835F4A" w:rsidRPr="008B167E">
        <w:t>mycket av</w:t>
      </w:r>
      <w:r w:rsidRPr="008B167E">
        <w:t xml:space="preserve"> de p</w:t>
      </w:r>
      <w:r w:rsidR="00835F4A" w:rsidRPr="008B167E">
        <w:t>roblem som finns med pappersblanketter. Men allt har en kostnad, h</w:t>
      </w:r>
      <w:r w:rsidRPr="008B167E">
        <w:t>är skapas då nya problem som inte finns om m</w:t>
      </w:r>
      <w:r w:rsidR="00A8193D" w:rsidRPr="008B167E">
        <w:t>an skulle ha en pappersblanket</w:t>
      </w:r>
      <w:r w:rsidRPr="008B167E">
        <w:t>.</w:t>
      </w:r>
      <w:r w:rsidR="00A8193D" w:rsidRPr="008B167E">
        <w:t xml:space="preserve"> </w:t>
      </w:r>
    </w:p>
    <w:p w:rsidR="00D43725" w:rsidRPr="008B167E" w:rsidRDefault="00D43725" w:rsidP="008B167E">
      <w:pPr>
        <w:pStyle w:val="Stycke"/>
      </w:pPr>
    </w:p>
    <w:p w:rsidR="00D43725" w:rsidRDefault="00A8193D" w:rsidP="008B167E">
      <w:pPr>
        <w:pStyle w:val="Stycke"/>
        <w:ind w:firstLine="0"/>
      </w:pPr>
      <w:r w:rsidRPr="008B167E">
        <w:t>Deborah Kim[4] skriver i sin blogg på Formassembly om 7 vanliga designfel som görs när man skapar ett webbformulär. Dessa fel leder till att de som genomför ansökan blir irriterad och man sänker antalet genomförda ansökningar</w:t>
      </w:r>
      <w:r>
        <w:t xml:space="preserve">. </w:t>
      </w:r>
    </w:p>
    <w:p w:rsidR="00D43725" w:rsidRDefault="00D43725" w:rsidP="00D43725">
      <w:pPr>
        <w:pStyle w:val="Stycke"/>
        <w:ind w:firstLine="0"/>
      </w:pPr>
    </w:p>
    <w:p w:rsidR="00A8193D" w:rsidRDefault="00A8193D" w:rsidP="00D43725">
      <w:pPr>
        <w:pStyle w:val="Stycke"/>
        <w:ind w:firstLine="0"/>
      </w:pPr>
      <w:r>
        <w:t xml:space="preserve">Det finns 4 grundpelare </w:t>
      </w:r>
      <w:r w:rsidR="00692C44">
        <w:t>Deborah Kim</w:t>
      </w:r>
      <w:r>
        <w:t xml:space="preserve"> </w:t>
      </w:r>
      <w:r w:rsidR="00692C44">
        <w:t xml:space="preserve">lyfter </w:t>
      </w:r>
      <w:r>
        <w:t>fram</w:t>
      </w:r>
      <w:r w:rsidR="00692C44">
        <w:t xml:space="preserve"> som resultat för ”Bad practice”</w:t>
      </w:r>
      <w:r>
        <w:t>:</w:t>
      </w:r>
    </w:p>
    <w:p w:rsidR="00A8193D" w:rsidRDefault="00A8193D" w:rsidP="00A8193D">
      <w:pPr>
        <w:pStyle w:val="Stycke"/>
        <w:numPr>
          <w:ilvl w:val="0"/>
          <w:numId w:val="24"/>
        </w:numPr>
      </w:pPr>
      <w:r>
        <w:t xml:space="preserve">Förvirring </w:t>
      </w:r>
    </w:p>
    <w:p w:rsidR="00A8193D" w:rsidRDefault="00A8193D" w:rsidP="00A8193D">
      <w:pPr>
        <w:pStyle w:val="Stycke"/>
        <w:numPr>
          <w:ilvl w:val="0"/>
          <w:numId w:val="24"/>
        </w:numPr>
      </w:pPr>
      <w:r>
        <w:lastRenderedPageBreak/>
        <w:t>Frustration</w:t>
      </w:r>
    </w:p>
    <w:p w:rsidR="00A8193D" w:rsidRDefault="00A8193D" w:rsidP="00A8193D">
      <w:pPr>
        <w:pStyle w:val="Stycke"/>
        <w:numPr>
          <w:ilvl w:val="0"/>
          <w:numId w:val="24"/>
        </w:numPr>
      </w:pPr>
      <w:r>
        <w:t>K</w:t>
      </w:r>
      <w:r w:rsidR="00692C44">
        <w:t>aos</w:t>
      </w:r>
    </w:p>
    <w:p w:rsidR="00A8193D" w:rsidRDefault="00A8193D" w:rsidP="00A8193D">
      <w:pPr>
        <w:pStyle w:val="Stycke"/>
        <w:numPr>
          <w:ilvl w:val="0"/>
          <w:numId w:val="24"/>
        </w:numPr>
      </w:pPr>
      <w:r>
        <w:t>Ovänligt</w:t>
      </w:r>
    </w:p>
    <w:p w:rsidR="004B0946" w:rsidRDefault="00A8193D" w:rsidP="004B0946">
      <w:pPr>
        <w:pStyle w:val="Stycke"/>
        <w:ind w:firstLine="0"/>
      </w:pPr>
      <w:r>
        <w:t xml:space="preserve"> </w:t>
      </w:r>
    </w:p>
    <w:p w:rsidR="00303B46" w:rsidRDefault="00303B46" w:rsidP="00303B46">
      <w:pPr>
        <w:pStyle w:val="Stycke"/>
        <w:ind w:firstLine="0"/>
        <w:rPr>
          <w:b/>
          <w:i/>
        </w:rPr>
      </w:pPr>
      <w:r w:rsidRPr="00303B46">
        <w:rPr>
          <w:b/>
          <w:i/>
        </w:rPr>
        <w:t>Design</w:t>
      </w:r>
    </w:p>
    <w:p w:rsidR="008B167E" w:rsidRPr="008B167E" w:rsidRDefault="008B167E" w:rsidP="008B167E">
      <w:pPr>
        <w:pStyle w:val="Stycke"/>
      </w:pPr>
      <w:r w:rsidRPr="008B167E">
        <w:t xml:space="preserve">När man skapar formulär i elektronisk form så släpper många gränser vad man kan skapa för att få de resultat man vill ha. Men det är fortfarande viktigt att de olika delarna representeras på ett bra sätt. </w:t>
      </w:r>
    </w:p>
    <w:p w:rsidR="008B167E" w:rsidRDefault="008B167E" w:rsidP="008B167E">
      <w:pPr>
        <w:pStyle w:val="Stycke"/>
      </w:pPr>
      <w:r w:rsidRPr="008B167E">
        <w:t xml:space="preserve">M. Seckler et al. har </w:t>
      </w:r>
      <w:r>
        <w:t>i</w:t>
      </w:r>
      <w:r w:rsidRPr="008B167E">
        <w:t xml:space="preserve"> sin artikel </w:t>
      </w:r>
      <w:r>
        <w:t xml:space="preserve">hittat en lista från en annan artikel där de listar 20 olika riktlinjer vid skapande av elektroniskt formulär. </w:t>
      </w:r>
    </w:p>
    <w:p w:rsidR="009D74D2" w:rsidRDefault="009D74D2" w:rsidP="00801496">
      <w:pPr>
        <w:pStyle w:val="Stycke"/>
        <w:keepNext/>
        <w:ind w:firstLine="0"/>
      </w:pPr>
      <w:r>
        <w:rPr>
          <w:noProof/>
          <w:lang w:eastAsia="sv-SE"/>
        </w:rPr>
        <w:drawing>
          <wp:inline distT="0" distB="0" distL="0" distR="0" wp14:anchorId="0D1DA7FC" wp14:editId="45C22385">
            <wp:extent cx="5270126" cy="4676775"/>
            <wp:effectExtent l="0" t="0" r="698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2988" cy="4679315"/>
                    </a:xfrm>
                    <a:prstGeom prst="rect">
                      <a:avLst/>
                    </a:prstGeom>
                  </pic:spPr>
                </pic:pic>
              </a:graphicData>
            </a:graphic>
          </wp:inline>
        </w:drawing>
      </w:r>
    </w:p>
    <w:p w:rsidR="008B167E" w:rsidRDefault="009D74D2" w:rsidP="00E44225">
      <w:pPr>
        <w:pStyle w:val="Beskrivning"/>
      </w:pPr>
      <w:r>
        <w:t xml:space="preserve">Figur </w:t>
      </w:r>
      <w:r>
        <w:fldChar w:fldCharType="begin"/>
      </w:r>
      <w:r>
        <w:instrText xml:space="preserve"> SEQ Figur \* ARABIC </w:instrText>
      </w:r>
      <w:r>
        <w:fldChar w:fldCharType="separate"/>
      </w:r>
      <w:r>
        <w:rPr>
          <w:noProof/>
        </w:rPr>
        <w:t>1</w:t>
      </w:r>
      <w:r>
        <w:fldChar w:fldCharType="end"/>
      </w:r>
      <w:r>
        <w:t xml:space="preserve">. 20 riktlinjer för användbart webbformulär(subreferens från </w:t>
      </w:r>
      <w:r w:rsidR="0053383A">
        <w:t>M. Seckler</w:t>
      </w:r>
      <w:r>
        <w:t xml:space="preserve"> et al.)</w:t>
      </w:r>
      <w:r w:rsidR="008B167E">
        <w:t xml:space="preserve"> </w:t>
      </w:r>
    </w:p>
    <w:p w:rsidR="008F1D58" w:rsidRDefault="008F1D58" w:rsidP="006D0E72">
      <w:pPr>
        <w:pStyle w:val="Stycke"/>
      </w:pPr>
      <w:r>
        <w:t>Jotform är en webbsida där man kan skapa formulär. 2014 hade de en tävling där personer skulle skapa ett formulär och man kunde vinna på olika vis. De hade bland annat pris för sämsta formuläret,</w:t>
      </w:r>
      <w:r w:rsidR="006D0E72">
        <w:t xml:space="preserve"> bästa formuläret enligt J</w:t>
      </w:r>
      <w:r>
        <w:t>otform etc. Det var ett pris som var väldigt bra och det var ”</w:t>
      </w:r>
      <w:r w:rsidR="006D0E72">
        <w:t>Users Choice A</w:t>
      </w:r>
      <w:r>
        <w:t xml:space="preserve">ward” där användarna av forumet fick ge sin röst på det bästa formuläret som skapades. </w:t>
      </w:r>
    </w:p>
    <w:p w:rsidR="006D0E72" w:rsidRDefault="006D0E72" w:rsidP="006D0E72">
      <w:pPr>
        <w:pStyle w:val="Stycke"/>
        <w:ind w:firstLine="0"/>
      </w:pPr>
    </w:p>
    <w:p w:rsidR="008F1D58" w:rsidRDefault="008F1D58" w:rsidP="007E7D3D">
      <w:pPr>
        <w:pStyle w:val="Stycke"/>
        <w:ind w:firstLine="0"/>
      </w:pPr>
      <w:r>
        <w:t>En person vid namn Donna Navarrete fick detta pris med sitt formulär och vann 500$ och mycket av de delar som ett bra formulär ska innehålla har denne person tagit hänsyn till.</w:t>
      </w:r>
      <w:r w:rsidR="00801496">
        <w:t xml:space="preserve"> Det hon hade tänkt på var obligatorisk ifyllnad samt att mejladressen måste vara korrekt ifyllt. Även orten och </w:t>
      </w:r>
      <w:r w:rsidR="00801496">
        <w:lastRenderedPageBreak/>
        <w:t>postnu</w:t>
      </w:r>
      <w:r w:rsidR="00CD6E3A">
        <w:t>mret var inte</w:t>
      </w:r>
      <w:r w:rsidR="00801496">
        <w:t xml:space="preserve"> obligatoriskt, anledning till det är okänt. </w:t>
      </w:r>
      <w:r>
        <w:t xml:space="preserve"> B</w:t>
      </w:r>
      <w:r w:rsidR="006D0E72">
        <w:t>ilder på det</w:t>
      </w:r>
      <w:r>
        <w:t xml:space="preserve"> vinnande formuläret kan ses under bilagor bild XXX</w:t>
      </w:r>
      <w:r w:rsidR="007E7D3D">
        <w:t>.</w:t>
      </w:r>
    </w:p>
    <w:p w:rsidR="007E7D3D" w:rsidRPr="008F1D58" w:rsidRDefault="007E7D3D" w:rsidP="007E7D3D">
      <w:pPr>
        <w:pStyle w:val="Stycke"/>
        <w:ind w:firstLine="0"/>
      </w:pPr>
    </w:p>
    <w:p w:rsidR="00CD6E3A" w:rsidRDefault="00303B46" w:rsidP="00CD6E3A">
      <w:pPr>
        <w:pStyle w:val="Stycke"/>
        <w:ind w:firstLine="0"/>
        <w:rPr>
          <w:b/>
          <w:i/>
        </w:rPr>
      </w:pPr>
      <w:r w:rsidRPr="00303B46">
        <w:rPr>
          <w:b/>
          <w:i/>
        </w:rPr>
        <w:t>Tvingande</w:t>
      </w:r>
    </w:p>
    <w:p w:rsidR="001C67BB" w:rsidRPr="00CD6E3A" w:rsidRDefault="007E7D3D" w:rsidP="00CD6E3A">
      <w:pPr>
        <w:pStyle w:val="Stycke"/>
        <w:ind w:firstLine="0"/>
        <w:rPr>
          <w:b/>
          <w:i/>
        </w:rPr>
      </w:pPr>
      <w:r w:rsidRPr="00D1729E">
        <w:t>Att ha obligatoriska fält är et</w:t>
      </w:r>
      <w:r w:rsidR="001C67BB" w:rsidRPr="00D1729E">
        <w:t>t lättkontrollerat område för ett</w:t>
      </w:r>
      <w:r w:rsidRPr="00D1729E">
        <w:t xml:space="preserve"> </w:t>
      </w:r>
      <w:r w:rsidR="003B7623" w:rsidRPr="00D1729E">
        <w:t>elektroniskt</w:t>
      </w:r>
      <w:r w:rsidRPr="00D1729E">
        <w:t xml:space="preserve"> </w:t>
      </w:r>
      <w:r w:rsidR="001C67BB" w:rsidRPr="00D1729E">
        <w:t>formulär</w:t>
      </w:r>
      <w:r w:rsidRPr="00D1729E">
        <w:t xml:space="preserve">. Man kan </w:t>
      </w:r>
      <w:r w:rsidR="00882E21" w:rsidRPr="00D1729E">
        <w:t>bestämma om man vill göra denna kontroll direkt man lämnar en textruta alter</w:t>
      </w:r>
      <w:r w:rsidR="001C67BB" w:rsidRPr="00D1729E">
        <w:t xml:space="preserve">nativt kolla alla textrutor när man </w:t>
      </w:r>
      <w:r w:rsidR="00882E21" w:rsidRPr="00D1729E">
        <w:t xml:space="preserve">exempelvis </w:t>
      </w:r>
      <w:r w:rsidR="001C67BB" w:rsidRPr="00D1729E">
        <w:t xml:space="preserve">klickar på en </w:t>
      </w:r>
      <w:r w:rsidR="00882E21" w:rsidRPr="00D1729E">
        <w:t>spara/skicka-knapp.</w:t>
      </w:r>
      <w:r w:rsidR="00CD6E3A" w:rsidRPr="00CD6E3A">
        <w:t xml:space="preserve"> </w:t>
      </w:r>
      <w:r w:rsidR="00CD6E3A">
        <w:t>[</w:t>
      </w:r>
      <w:r w:rsidR="00CD6E3A" w:rsidRPr="00D1729E">
        <w:t>4][7][13][15]</w:t>
      </w:r>
    </w:p>
    <w:p w:rsidR="00882E21" w:rsidRPr="007E7D3D" w:rsidRDefault="00882E21" w:rsidP="00303B46">
      <w:pPr>
        <w:pStyle w:val="Stycke"/>
        <w:ind w:firstLine="0"/>
      </w:pPr>
    </w:p>
    <w:p w:rsidR="00303B46" w:rsidRDefault="00303B46" w:rsidP="00303B46">
      <w:pPr>
        <w:pStyle w:val="Stycke"/>
        <w:ind w:firstLine="0"/>
        <w:rPr>
          <w:b/>
          <w:i/>
        </w:rPr>
      </w:pPr>
      <w:r w:rsidRPr="00303B46">
        <w:rPr>
          <w:b/>
          <w:i/>
        </w:rPr>
        <w:t>Exempel</w:t>
      </w:r>
    </w:p>
    <w:p w:rsidR="00D1729E" w:rsidRPr="00D1729E" w:rsidRDefault="00D1729E" w:rsidP="00D1729E">
      <w:pPr>
        <w:pStyle w:val="Stycke"/>
        <w:ind w:firstLine="0"/>
      </w:pPr>
      <w:r w:rsidRPr="00D1729E">
        <w:t xml:space="preserve">I ett elektroniskt formulär har man möjligheterna att uppdatera efter varje aktivitet. Om man skulle vilja ge exempel som den sökande kan skriva in kan detta göras med en text direkt i textrutan som ska fyllas i. </w:t>
      </w:r>
    </w:p>
    <w:p w:rsidR="00D1729E" w:rsidRPr="002B4D71" w:rsidRDefault="00D1729E" w:rsidP="002B4D71">
      <w:r w:rsidRPr="00D1729E">
        <w:t>När personen sedan fyller i sin egen text försvinner exempeltexten, detta gör att sökanden får bra med hjälp och riktlinjer för ifyllnad samt att man ser till att de förstår vad som skall fyllas i för information</w:t>
      </w:r>
      <w:r>
        <w:t>.</w:t>
      </w:r>
      <w:r w:rsidR="00CD6E3A" w:rsidRPr="00CD6E3A">
        <w:t xml:space="preserve"> </w:t>
      </w:r>
      <w:r w:rsidR="00CD6E3A">
        <w:t>[</w:t>
      </w:r>
      <w:r w:rsidR="00CD6E3A" w:rsidRPr="00D1729E">
        <w:t>4][7][13][15]</w:t>
      </w:r>
    </w:p>
    <w:p w:rsidR="002B4D71" w:rsidRDefault="00303B46" w:rsidP="002B4D71">
      <w:pPr>
        <w:pStyle w:val="Stycke"/>
        <w:ind w:firstLine="0"/>
        <w:rPr>
          <w:b/>
          <w:i/>
        </w:rPr>
      </w:pPr>
      <w:r w:rsidRPr="00303B46">
        <w:rPr>
          <w:b/>
          <w:i/>
        </w:rPr>
        <w:t>Kontrollerande</w:t>
      </w:r>
    </w:p>
    <w:p w:rsidR="00CD6E3A" w:rsidRPr="002B4D71" w:rsidRDefault="00E858AC" w:rsidP="002B4D71">
      <w:pPr>
        <w:pStyle w:val="Stycke"/>
        <w:ind w:firstLine="0"/>
        <w:rPr>
          <w:b/>
          <w:i/>
        </w:rPr>
      </w:pPr>
      <w:r>
        <w:t xml:space="preserve">Även kontroller i formuläret möjliggörs på ett enkelt vis genom elektroniska formulär. Oftast brukar personnummer skrivas in på ett visst sätt som den som tar hand om ansökningarna kräver. Det kan vara exempelvis ÅÅMMDD, ÅÅÅÅMMDD eller ÅÅ-MM-DD. </w:t>
      </w:r>
      <w:r w:rsidR="002B4D71">
        <w:t>Detta kan kontrolleras direkt genom att skriva funktionen så att den sökande endast kan skriva personnumret på ett sätt och inget annat är möjligt.</w:t>
      </w:r>
      <w:r w:rsidR="00CD6E3A">
        <w:t>[</w:t>
      </w:r>
      <w:r w:rsidR="00CD6E3A" w:rsidRPr="00D1729E">
        <w:t>4][7][13][15]</w:t>
      </w:r>
    </w:p>
    <w:p w:rsidR="00E858AC" w:rsidRDefault="00E858AC" w:rsidP="00303B46">
      <w:pPr>
        <w:pStyle w:val="Stycke"/>
        <w:ind w:firstLine="0"/>
      </w:pPr>
    </w:p>
    <w:p w:rsidR="00E858AC" w:rsidRDefault="00E858AC" w:rsidP="00303B46">
      <w:pPr>
        <w:pStyle w:val="Stycke"/>
        <w:ind w:firstLine="0"/>
      </w:pPr>
      <w:r>
        <w:t xml:space="preserve"> </w:t>
      </w:r>
    </w:p>
    <w:p w:rsidR="00303B46" w:rsidRDefault="00303B46" w:rsidP="00303B46">
      <w:pPr>
        <w:pStyle w:val="Stycke"/>
        <w:ind w:firstLine="0"/>
        <w:rPr>
          <w:b/>
          <w:i/>
        </w:rPr>
      </w:pPr>
      <w:r w:rsidRPr="00303B46">
        <w:rPr>
          <w:b/>
          <w:i/>
        </w:rPr>
        <w:t>Hjälpande</w:t>
      </w:r>
    </w:p>
    <w:p w:rsidR="002B4D71" w:rsidRPr="002B4D71" w:rsidRDefault="002B4D71" w:rsidP="002B4D71">
      <w:pPr>
        <w:pStyle w:val="Stycke"/>
        <w:ind w:firstLine="0"/>
      </w:pPr>
      <w:r w:rsidRPr="002B4D71">
        <w:t>Som det nämnts tidigare så finns det ibland områden i ett formulär som personer kanske inte riktigt förstår sig på hur de ska svara. De kanske aldrig hört talas om vad man frågar efter. Därför är det bra att ha förklarande hjälptext som exempelvis ett popupfönster där förklaring står.</w:t>
      </w:r>
    </w:p>
    <w:p w:rsidR="002B4D71" w:rsidRPr="002B4D71" w:rsidRDefault="002B4D71" w:rsidP="002B4D71">
      <w:pPr>
        <w:pStyle w:val="Stycke"/>
      </w:pPr>
      <w:r w:rsidRPr="002B4D71">
        <w:t xml:space="preserve">Vanligast är att det är en liten ikon bredvid frågan som man kan klicka på. När detta görs så öppnas det upp en ruta med text i som legat gömd innan för att slippa visa den i onödan.  </w:t>
      </w:r>
      <w:bookmarkStart w:id="19" w:name="_GoBack"/>
      <w:bookmarkEnd w:id="19"/>
    </w:p>
    <w:p w:rsidR="00303B46" w:rsidRDefault="00303B46" w:rsidP="00303B46">
      <w:pPr>
        <w:pStyle w:val="Stycke"/>
        <w:ind w:firstLine="0"/>
        <w:rPr>
          <w:b/>
          <w:i/>
        </w:rPr>
      </w:pPr>
      <w:r w:rsidRPr="00303B46">
        <w:rPr>
          <w:b/>
          <w:i/>
        </w:rPr>
        <w:t xml:space="preserve">Förval </w:t>
      </w:r>
    </w:p>
    <w:p w:rsidR="00076EE1" w:rsidRPr="00076EE1" w:rsidRDefault="00882E21" w:rsidP="00076EE1">
      <w:pPr>
        <w:pStyle w:val="Stycke"/>
        <w:numPr>
          <w:ilvl w:val="0"/>
          <w:numId w:val="25"/>
        </w:numPr>
      </w:pPr>
      <w:proofErr w:type="spellStart"/>
      <w:r>
        <w:t>R</w:t>
      </w:r>
      <w:r w:rsidR="00076EE1" w:rsidRPr="00076EE1">
        <w:t>adiobuttons</w:t>
      </w:r>
      <w:proofErr w:type="spellEnd"/>
      <w:r w:rsidR="00076EE1">
        <w:t>/checkbox/dropdown</w:t>
      </w:r>
    </w:p>
    <w:p w:rsidR="00303B46" w:rsidRPr="008177BE" w:rsidRDefault="00303B46" w:rsidP="00303B46">
      <w:pPr>
        <w:pStyle w:val="Stycke"/>
        <w:ind w:firstLine="0"/>
      </w:pPr>
    </w:p>
    <w:p w:rsidR="00A8193D" w:rsidRDefault="002F4A8D" w:rsidP="004B0946">
      <w:pPr>
        <w:pStyle w:val="Stycke"/>
        <w:ind w:firstLine="0"/>
      </w:pPr>
      <w:r>
        <w:t xml:space="preserve">Man kan kontrollera på ett väldigt säkert sätt </w:t>
      </w:r>
      <w:r w:rsidR="004B0946">
        <w:t xml:space="preserve">att allt som är obligatoriskt är ifyllt genom att inte låta en person skicka in ansökan förens dessa </w:t>
      </w:r>
      <w:r>
        <w:t xml:space="preserve">uppgifter </w:t>
      </w:r>
      <w:r w:rsidR="004B0946">
        <w:t>är ifyllda. Man kan även kontrollera hur informationen fylls i. exempelvis att personnummer skriva in ”ÅÅMMDD” eller ”ÅÅÅÅ-MM-DD”.</w:t>
      </w:r>
      <w:r>
        <w:t xml:space="preserve"> </w:t>
      </w:r>
    </w:p>
    <w:p w:rsidR="00A8193D" w:rsidRDefault="00A8193D" w:rsidP="004B0946">
      <w:pPr>
        <w:pStyle w:val="Stycke"/>
        <w:ind w:firstLine="0"/>
      </w:pPr>
    </w:p>
    <w:p w:rsidR="00EB7DD1" w:rsidRDefault="002F4A8D" w:rsidP="004B0946">
      <w:pPr>
        <w:pStyle w:val="Stycke"/>
        <w:ind w:firstLine="0"/>
      </w:pPr>
      <w:r>
        <w:t xml:space="preserve">Det </w:t>
      </w:r>
      <w:r w:rsidR="00A8193D">
        <w:t>finns</w:t>
      </w:r>
      <w:r>
        <w:t xml:space="preserve"> många webbsidor som tar upp vanliga misstag som görs när man skapar formulär. [3],[9],[13] är webbsidor/bloggar som tar u</w:t>
      </w:r>
      <w:r w:rsidR="00A8193D">
        <w:t>pp</w:t>
      </w:r>
      <w:r>
        <w:t xml:space="preserve"> </w:t>
      </w:r>
    </w:p>
    <w:p w:rsidR="00EB7DD1" w:rsidRDefault="00EB7DD1" w:rsidP="004B0946">
      <w:pPr>
        <w:pStyle w:val="Stycke"/>
        <w:ind w:firstLine="0"/>
      </w:pPr>
      <w:r>
        <w:t xml:space="preserve">Man kan även ge små informationsrutor som bara är en liten symbol till dess att man klickar på den och då kommer en ruta upp där den information som behövs finns med. </w:t>
      </w:r>
    </w:p>
    <w:p w:rsidR="00EB7DD1" w:rsidRDefault="00EB7DD1" w:rsidP="004B0946">
      <w:pPr>
        <w:pStyle w:val="Stycke"/>
        <w:ind w:firstLine="0"/>
      </w:pPr>
      <w:r>
        <w:t>Du kan även ge hjälpande text direkt i textrutan som ska fyllas i som sedan försvinner när personen skriver in sina egna uppgifter där[XXX].</w:t>
      </w:r>
    </w:p>
    <w:p w:rsidR="00306404" w:rsidRDefault="00306404" w:rsidP="004B0946">
      <w:pPr>
        <w:pStyle w:val="Stycke"/>
        <w:ind w:firstLine="0"/>
      </w:pPr>
    </w:p>
    <w:p w:rsidR="00306404" w:rsidRDefault="00306404" w:rsidP="004B0946">
      <w:pPr>
        <w:pStyle w:val="Stycke"/>
        <w:ind w:firstLine="0"/>
      </w:pPr>
      <w:r>
        <w:lastRenderedPageBreak/>
        <w:t>Det finns mycket med webbsidor, böcker, artiklar som tar upp exempelvis hur man borde skapa ett formulär. Vad ska man tänka på gällande design[XXX], hur får man personer att fylla i rätt information[XXX(tvingande)], Hur får man personer att förstå vad som ska fyllas i[XXX(exempel)], finns det vissa delar man kanske inte behöver fylla i utan ge exempel med radio-</w:t>
      </w:r>
      <w:proofErr w:type="spellStart"/>
      <w:r>
        <w:t>buttons</w:t>
      </w:r>
      <w:proofErr w:type="spellEnd"/>
      <w:r>
        <w:t xml:space="preserve"> eller checkbox[XXX(förval)]. </w:t>
      </w:r>
    </w:p>
    <w:p w:rsidR="00306404" w:rsidRDefault="00306404" w:rsidP="004B0946">
      <w:pPr>
        <w:pStyle w:val="Stycke"/>
        <w:ind w:firstLine="0"/>
      </w:pPr>
    </w:p>
    <w:p w:rsidR="00306404" w:rsidRDefault="00306404" w:rsidP="004B0946">
      <w:pPr>
        <w:pStyle w:val="Stycke"/>
        <w:ind w:firstLine="0"/>
      </w:pPr>
      <w:r>
        <w:t xml:space="preserve">Som sagt. Att skapa ett formulär är inte bara att ställa några frågor på ett papper eller på webben. Det ligger väldigt mycket med forskning bakom detta för att få ett så bra, välförståeligt, välformulerat och väl designat formulär som möjligt som gör att personer fyller i ansökan och inte struntar i den.  </w:t>
      </w:r>
    </w:p>
    <w:p w:rsidR="00EB7DD1" w:rsidRDefault="00EB7DD1" w:rsidP="004B0946">
      <w:pPr>
        <w:pStyle w:val="Stycke"/>
        <w:ind w:firstLine="0"/>
      </w:pPr>
      <w:r>
        <w:t xml:space="preserve"> </w:t>
      </w:r>
    </w:p>
    <w:p w:rsidR="004B0946" w:rsidRDefault="004B0946" w:rsidP="004B0946">
      <w:pPr>
        <w:pStyle w:val="Stycke"/>
        <w:ind w:firstLine="0"/>
      </w:pPr>
      <w:r>
        <w:t xml:space="preserve"> </w:t>
      </w:r>
    </w:p>
    <w:p w:rsidR="004B0946" w:rsidRPr="004B0946" w:rsidRDefault="004B0946" w:rsidP="004B0946">
      <w:pPr>
        <w:pStyle w:val="Stycke"/>
        <w:ind w:firstLine="0"/>
      </w:pPr>
    </w:p>
    <w:p w:rsidR="00F03308" w:rsidRPr="00F03308" w:rsidRDefault="00F03308" w:rsidP="00F03308">
      <w:pPr>
        <w:pStyle w:val="Ingetavstnd"/>
      </w:pPr>
    </w:p>
    <w:p w:rsidR="00FE689B" w:rsidRDefault="00FE689B" w:rsidP="00FE689B">
      <w:pPr>
        <w:pStyle w:val="Stycke"/>
      </w:pPr>
      <w:r w:rsidRPr="004752EA">
        <w:t>Under</w:t>
      </w:r>
      <w:r w:rsidRPr="00A87A3B">
        <w:t xml:space="preserve"> 2012-2014 har </w:t>
      </w:r>
      <w:r>
        <w:t>349st</w:t>
      </w:r>
      <w:r w:rsidRPr="00A87A3B">
        <w:t xml:space="preserve"> ansökningar </w:t>
      </w:r>
      <w:r>
        <w:t xml:space="preserve">om tillstånd för värmepump </w:t>
      </w:r>
      <w:r w:rsidRPr="00A87A3B">
        <w:t xml:space="preserve">gjorts </w:t>
      </w:r>
      <w:r>
        <w:t>varav 72st av dessa har finns det uppgifter på har varit ofullständiga och vad som inte varit ifyllt. Det betyder att ca 20.6</w:t>
      </w:r>
      <w:r w:rsidRPr="00A87A3B">
        <w:t xml:space="preserve">% av </w:t>
      </w:r>
      <w:r>
        <w:t xml:space="preserve">ansökningarna </w:t>
      </w:r>
      <w:r w:rsidRPr="00A87A3B">
        <w:t>har kommunen gjort en begäran av komplettering för.</w:t>
      </w:r>
      <w:r>
        <w:t xml:space="preserve"> Utöver denna siffra så har handläggarna på kommunen sagt att de ringer på fler än vad de skickar brev på. </w:t>
      </w:r>
    </w:p>
    <w:p w:rsidR="00FE689B" w:rsidRPr="00DE26F8" w:rsidRDefault="00FE689B" w:rsidP="00FE689B">
      <w:pPr>
        <w:pStyle w:val="Stycke"/>
      </w:pPr>
    </w:p>
    <w:p w:rsidR="00FE689B" w:rsidRPr="00024EEF" w:rsidRDefault="00FE689B" w:rsidP="00FE689B">
      <w:pPr>
        <w:pStyle w:val="Stycke"/>
      </w:pPr>
      <w:r>
        <w:t>Dock när de ringer så för de inte in det i någon typ av historik eller liknande så de vet inte exakt hur många som kompletteras. De uppskattar dock att drygt 30 % av ansökningarna per år behövs kompletteras. Den handläggningstid som det tar för en</w:t>
      </w:r>
      <w:r w:rsidRPr="00A87A3B">
        <w:t xml:space="preserve"> ansökan är ca 7 dagar </w:t>
      </w:r>
      <w:r>
        <w:t>förutsatt att ansökan</w:t>
      </w:r>
      <w:r w:rsidRPr="00A87A3B">
        <w:t xml:space="preserve"> är </w:t>
      </w:r>
      <w:r>
        <w:t>fullständigt och grannar som bor inom ca 20 meter från borrhålet har yttrat sig</w:t>
      </w:r>
      <w:r w:rsidRPr="00A87A3B">
        <w:t xml:space="preserve">.  </w:t>
      </w:r>
    </w:p>
    <w:p w:rsidR="00FE689B" w:rsidRDefault="00FE689B" w:rsidP="00FE689B">
      <w:pPr>
        <w:pStyle w:val="Stycke"/>
      </w:pPr>
    </w:p>
    <w:p w:rsidR="00FE689B" w:rsidRDefault="00FE689B" w:rsidP="00FE689B">
      <w:pPr>
        <w:pStyle w:val="Stycke"/>
      </w:pPr>
      <w:r>
        <w:t>Referens om design för formulär exempelvis att det blir mycket kompletteringar för att det inte går att tvinga folk fylla i obligatoriska fält</w:t>
      </w:r>
    </w:p>
    <w:p w:rsidR="00FE689B" w:rsidRDefault="00FE689B" w:rsidP="00FE689B">
      <w:pPr>
        <w:pStyle w:val="Stycke"/>
      </w:pPr>
    </w:p>
    <w:p w:rsidR="00FE689B" w:rsidRDefault="00FE689B" w:rsidP="00FE689B">
      <w:pPr>
        <w:pStyle w:val="Stycke"/>
      </w:pPr>
      <w:bookmarkStart w:id="20" w:name="_Toc419444502"/>
      <w:r>
        <w:t>Relaterade arbeten och beprövade erfarenheter</w:t>
      </w:r>
      <w:bookmarkEnd w:id="20"/>
    </w:p>
    <w:p w:rsidR="00FE689B" w:rsidRDefault="00FE689B" w:rsidP="00FE689B">
      <w:pPr>
        <w:pStyle w:val="Stycke"/>
      </w:pPr>
      <w:r>
        <w:t xml:space="preserve">Hur man skapar ett formulär för ansöka om tillstånd för värmepumpar finns det ingen forskning inom, hur man skapar ett formulär och gör det lätt att förstå, se till att den som söker fyller i rätt information, förstår vad som skall fyllas i etc. finns det däremot forskning inom samt mycket beprövad erfarenhet. </w:t>
      </w:r>
    </w:p>
    <w:p w:rsidR="00FE689B" w:rsidRDefault="00FE689B" w:rsidP="00FE689B">
      <w:pPr>
        <w:pStyle w:val="Stycke"/>
      </w:pPr>
    </w:p>
    <w:p w:rsidR="00FE689B" w:rsidRDefault="00FE689B" w:rsidP="002F4A8D">
      <w:pPr>
        <w:pStyle w:val="Stycke"/>
        <w:ind w:firstLine="0"/>
      </w:pPr>
    </w:p>
    <w:p w:rsidR="00FE689B" w:rsidRPr="002F03AC" w:rsidRDefault="00FE689B" w:rsidP="00FE689B">
      <w:pPr>
        <w:pStyle w:val="Rubrik2"/>
      </w:pPr>
      <w:bookmarkStart w:id="21" w:name="_Toc419444503"/>
      <w:bookmarkStart w:id="22" w:name="_Toc419973254"/>
      <w:r w:rsidRPr="002044E9">
        <w:t>Syfte</w:t>
      </w:r>
      <w:r>
        <w:t xml:space="preserve"> och </w:t>
      </w:r>
      <w:r w:rsidRPr="00CB47E9">
        <w:t>frågeställningar</w:t>
      </w:r>
      <w:bookmarkEnd w:id="21"/>
      <w:bookmarkEnd w:id="22"/>
    </w:p>
    <w:p w:rsidR="00FE689B" w:rsidRDefault="00FE689B" w:rsidP="00FE689B">
      <w:pPr>
        <w:pStyle w:val="Stycke"/>
      </w:pPr>
      <w:r>
        <w:t xml:space="preserve">varför gör jag ett exjobb åt dem, vad vill </w:t>
      </w:r>
      <w:proofErr w:type="gramStart"/>
      <w:r>
        <w:t>dom</w:t>
      </w:r>
      <w:proofErr w:type="gramEnd"/>
      <w:r>
        <w:t xml:space="preserve"> få ut av det och vad vill jag få ut av det?</w:t>
      </w:r>
    </w:p>
    <w:p w:rsidR="00FE689B" w:rsidRDefault="00FE689B" w:rsidP="00FE689B">
      <w:pPr>
        <w:pStyle w:val="Stycke"/>
      </w:pPr>
      <w:r>
        <w:t xml:space="preserve">Syftet med detta examensarbete är att få förståelse för vad som blir fel när en ansökan om tillstånd för värmepumpar genomförs. Vad är anledningen till att det blir så många kompletteringar idag och hur kan den informationen appliceras i en utveckling av en e-tjänst. </w:t>
      </w:r>
    </w:p>
    <w:p w:rsidR="00FE689B" w:rsidRPr="00A87A3B" w:rsidRDefault="00FE689B" w:rsidP="00FE689B">
      <w:pPr>
        <w:pStyle w:val="Stycke"/>
      </w:pPr>
      <w:r>
        <w:t xml:space="preserve">Just för att så många borrfirmor gör ansökningarna idag kommer fokus ligga på att få dessa personer att få förståelse hur processen kommer gå </w:t>
      </w:r>
      <w:r>
        <w:lastRenderedPageBreak/>
        <w:t xml:space="preserve">till, hur de ska fylla i formuläret och hur de skapar en fullständig ansökan. Dock är även ett mål att skapa ett formulär så lättförståeligt så även en privatperson/fastighetsägare kan gå in och göra ansökan utan att kontakta borrfirman  </w:t>
      </w:r>
      <w:r w:rsidRPr="00A87A3B">
        <w:t xml:space="preserve"> </w:t>
      </w:r>
    </w:p>
    <w:p w:rsidR="00FE689B" w:rsidRDefault="00FE689B" w:rsidP="00FE689B">
      <w:pPr>
        <w:pStyle w:val="Stycke"/>
      </w:pPr>
    </w:p>
    <w:p w:rsidR="00FE689B" w:rsidRPr="00C62044" w:rsidRDefault="00FE689B" w:rsidP="00FE689B">
      <w:pPr>
        <w:pStyle w:val="Stycke"/>
      </w:pPr>
      <w:r w:rsidRPr="00C62044">
        <w:t>Forskningsfrågan</w:t>
      </w:r>
      <w:r>
        <w:t xml:space="preserve"> som kommer att studeras</w:t>
      </w:r>
      <w:r w:rsidRPr="00C62044">
        <w:t xml:space="preserve"> lyder: </w:t>
      </w:r>
      <w:r w:rsidRPr="00C62044">
        <w:rPr>
          <w:i/>
        </w:rPr>
        <w:t xml:space="preserve">Hur kan en anpassad implementation av en e-tjänst för ansökan om värmepumpar </w:t>
      </w:r>
      <w:r>
        <w:rPr>
          <w:i/>
        </w:rPr>
        <w:t>förebygga risken</w:t>
      </w:r>
      <w:r w:rsidRPr="00C62044">
        <w:rPr>
          <w:i/>
        </w:rPr>
        <w:t xml:space="preserve"> av ofullständiga ansökningar genom </w:t>
      </w:r>
      <w:r>
        <w:rPr>
          <w:i/>
        </w:rPr>
        <w:t>att skapa förståelse i de områden som idag är de största orsakerna till begäran av komplettering samt ge den sökande den hjälp denne behöver för att förstå alla delar som måste besvaras</w:t>
      </w:r>
      <w:r w:rsidRPr="00C62044">
        <w:rPr>
          <w:i/>
        </w:rPr>
        <w:t>?</w:t>
      </w:r>
    </w:p>
    <w:p w:rsidR="00FE689B" w:rsidRPr="00C62044" w:rsidRDefault="00FE689B" w:rsidP="00FE689B">
      <w:pPr>
        <w:pStyle w:val="Stycke"/>
      </w:pPr>
    </w:p>
    <w:p w:rsidR="00FE689B" w:rsidRPr="00C62044" w:rsidRDefault="00FE689B" w:rsidP="00FE689B">
      <w:pPr>
        <w:pStyle w:val="Stycke"/>
      </w:pPr>
      <w:r>
        <w:t xml:space="preserve">För att besvara forskningsfrågan kommer olika områden att undersökas och dessa är: </w:t>
      </w:r>
    </w:p>
    <w:p w:rsidR="00FE689B" w:rsidRPr="00C62044" w:rsidRDefault="00FE689B" w:rsidP="00FE689B">
      <w:pPr>
        <w:pStyle w:val="Stycke"/>
      </w:pPr>
      <w:r>
        <w:t>Vilka är de s</w:t>
      </w:r>
      <w:r w:rsidRPr="00C62044">
        <w:t>törsta faktorerna som bidr</w:t>
      </w:r>
      <w:r>
        <w:t>ar till en ofullständig ansökan?</w:t>
      </w:r>
    </w:p>
    <w:p w:rsidR="00FE689B" w:rsidRDefault="00FE689B" w:rsidP="00FE689B">
      <w:pPr>
        <w:pStyle w:val="Stycke"/>
      </w:pPr>
      <w:r w:rsidRPr="00B75221">
        <w:t xml:space="preserve">Hur kan </w:t>
      </w:r>
      <w:r>
        <w:t>en tillämpad lösning av dessa faktorer användas för att skapa en e</w:t>
      </w:r>
      <w:r w:rsidRPr="00B75221">
        <w:t>-tjänst</w:t>
      </w:r>
      <w:r>
        <w:t xml:space="preserve"> som är lätt att förstå?</w:t>
      </w:r>
    </w:p>
    <w:p w:rsidR="00FE689B" w:rsidRPr="00C86EF5" w:rsidRDefault="00FE689B" w:rsidP="00FE689B">
      <w:pPr>
        <w:pStyle w:val="Stycke"/>
      </w:pPr>
      <w:r>
        <w:t>Hur kan en förbättrad kvalité av ansökningsformuläret testas?</w:t>
      </w:r>
    </w:p>
    <w:p w:rsidR="00FE689B" w:rsidRDefault="00FE689B" w:rsidP="00FE689B">
      <w:pPr>
        <w:pStyle w:val="Stycke"/>
      </w:pPr>
      <w:r w:rsidRPr="00A87A3B">
        <w:t xml:space="preserve">Detta projekt är endast en liten del </w:t>
      </w:r>
      <w:r>
        <w:t>av ett större projekt där Gävle kommun</w:t>
      </w:r>
      <w:r w:rsidRPr="00A87A3B">
        <w:t xml:space="preserve"> kommer inhandla en helt ny e-tjänst</w:t>
      </w:r>
      <w:r>
        <w:t>e</w:t>
      </w:r>
      <w:r w:rsidRPr="00A87A3B">
        <w:t xml:space="preserve">plattform. Att skapa detta formulär som en e-tjänst är ett test för att se om de lyckas genomföra detta på ett ekonomiskt och </w:t>
      </w:r>
      <w:r>
        <w:t xml:space="preserve">tidsbesparande </w:t>
      </w:r>
      <w:r w:rsidRPr="00A87A3B">
        <w:t>vis för att sedan u</w:t>
      </w:r>
      <w:r>
        <w:t>tveckla de andra ansökningsformuläre</w:t>
      </w:r>
      <w:r w:rsidRPr="00A87A3B">
        <w:t xml:space="preserve">n </w:t>
      </w:r>
      <w:r>
        <w:t>som</w:t>
      </w:r>
      <w:r w:rsidRPr="00A87A3B">
        <w:t xml:space="preserve"> idag</w:t>
      </w:r>
      <w:r>
        <w:t xml:space="preserve"> </w:t>
      </w:r>
      <w:r w:rsidRPr="00A87A3B">
        <w:t>endast görs genom pappersblanketter.</w:t>
      </w:r>
    </w:p>
    <w:p w:rsidR="00FE689B" w:rsidRDefault="00FE689B" w:rsidP="00FE689B">
      <w:pPr>
        <w:pStyle w:val="Rubrik2"/>
        <w:numPr>
          <w:ilvl w:val="0"/>
          <w:numId w:val="0"/>
        </w:numPr>
        <w:rPr>
          <w:rFonts w:ascii="Bookman Old Style" w:eastAsiaTheme="minorHAnsi" w:hAnsi="Bookman Old Style" w:cstheme="minorBidi"/>
          <w:b w:val="0"/>
          <w:bCs w:val="0"/>
          <w:iCs w:val="0"/>
          <w:sz w:val="20"/>
          <w:szCs w:val="22"/>
        </w:rPr>
      </w:pPr>
      <w:bookmarkStart w:id="23" w:name="_Toc419444504"/>
    </w:p>
    <w:p w:rsidR="00FE689B" w:rsidRDefault="00FE689B" w:rsidP="00FE689B">
      <w:pPr>
        <w:pStyle w:val="Rubrik2"/>
      </w:pPr>
      <w:bookmarkStart w:id="24" w:name="_Toc419973255"/>
      <w:r>
        <w:t>Avgränsningar</w:t>
      </w:r>
      <w:bookmarkEnd w:id="23"/>
      <w:bookmarkEnd w:id="24"/>
    </w:p>
    <w:p w:rsidR="00FE689B" w:rsidRDefault="00FE689B" w:rsidP="00FE689B">
      <w:pPr>
        <w:pStyle w:val="Stycke"/>
      </w:pPr>
      <w:r w:rsidRPr="004B404F">
        <w:t xml:space="preserve">Vad som är viktigt att komma ihåg är att detta examensarbete skall genomföras under 10 veckor varav efter 9 veckor skall rapporten och arbetet vara färdigt för att börja förbereda presentation och opponering. </w:t>
      </w:r>
    </w:p>
    <w:p w:rsidR="00FE689B" w:rsidRPr="003F1AE6" w:rsidRDefault="00FE689B" w:rsidP="00FE689B">
      <w:pPr>
        <w:pStyle w:val="Stycke"/>
      </w:pPr>
    </w:p>
    <w:p w:rsidR="00FE689B" w:rsidRPr="004B404F" w:rsidRDefault="00FE689B" w:rsidP="00FE689B">
      <w:pPr>
        <w:pStyle w:val="Stycke"/>
      </w:pPr>
      <w:r>
        <w:t xml:space="preserve">Detta har medfört att det har blivit en del avgränsningar i utvecklingen av denna e-tjänst.  </w:t>
      </w:r>
    </w:p>
    <w:p w:rsidR="00FE689B" w:rsidRDefault="00FE689B" w:rsidP="00FE689B">
      <w:pPr>
        <w:pStyle w:val="Stycke"/>
      </w:pPr>
      <w:r>
        <w:t>Det finns tre stora områden med denna e-tjänst som kommunen vill ska genomföras, antingen nu under examensarbetet eller som en vidareutveckling i ett senare skede.</w:t>
      </w:r>
    </w:p>
    <w:p w:rsidR="00FE689B" w:rsidRDefault="00FE689B" w:rsidP="00FE689B">
      <w:pPr>
        <w:pStyle w:val="Stycke"/>
      </w:pPr>
      <w:r>
        <w:t>De tre områdena är:</w:t>
      </w:r>
    </w:p>
    <w:p w:rsidR="00FE689B" w:rsidRDefault="00FE689B" w:rsidP="00FE689B">
      <w:pPr>
        <w:pStyle w:val="Stycke"/>
      </w:pPr>
      <w:r>
        <w:t xml:space="preserve">Utveckla digitalt ansökningsformulär </w:t>
      </w:r>
    </w:p>
    <w:p w:rsidR="00FE689B" w:rsidRDefault="00FE689B" w:rsidP="00FE689B">
      <w:pPr>
        <w:pStyle w:val="Stycke"/>
      </w:pPr>
      <w:r>
        <w:t>Utveckla en kartfunktion</w:t>
      </w:r>
    </w:p>
    <w:p w:rsidR="00FE689B" w:rsidRDefault="00FE689B" w:rsidP="00FE689B">
      <w:pPr>
        <w:pStyle w:val="Stycke"/>
      </w:pPr>
      <w:r>
        <w:t>Digital signering med e-leg</w:t>
      </w:r>
    </w:p>
    <w:p w:rsidR="00FE689B" w:rsidRPr="003160A4" w:rsidRDefault="00FE689B" w:rsidP="00FE689B">
      <w:pPr>
        <w:pStyle w:val="Stycke"/>
      </w:pPr>
    </w:p>
    <w:p w:rsidR="00FE689B" w:rsidRDefault="00FE689B" w:rsidP="00FE689B">
      <w:pPr>
        <w:pStyle w:val="Stycke"/>
      </w:pPr>
      <w:r w:rsidRPr="00FD447C">
        <w:t>Till en början var avgränsningen att inte lägga tid på att lösa en e-signering just för att Sveriges lagar skulle sätta stopp för mig. Fokus har legat på från början att utveckla ett digitalt ansökningsformulär som möjligtvis skulle ha en kartfunktion där den som ansöker kan markera det som måste markeras på kartan. Under arbetets gång har ett beslut tagits</w:t>
      </w:r>
      <w:r>
        <w:t xml:space="preserve"> där formuläret kommer att utvecklas och en teoretisk lösning kommer tas fram för att visa resultat på vad en kartfunktion skulle medföra till ansökan.</w:t>
      </w:r>
    </w:p>
    <w:p w:rsidR="00FE689B" w:rsidRDefault="00FE689B" w:rsidP="00FE689B">
      <w:pPr>
        <w:pStyle w:val="Stycke"/>
      </w:pPr>
    </w:p>
    <w:p w:rsidR="00FE689B" w:rsidRDefault="00FE689B" w:rsidP="00FE689B">
      <w:pPr>
        <w:pStyle w:val="Stycke"/>
      </w:pPr>
      <w:r>
        <w:t>De två största faktorerna till att endast en teoretisk lösning kommer tas fram för kartfunktionen är att dels så har Gävle kommun köpt en ny e-tjänsteplattform de kommer börja använda så fort som möjligt, i den e-</w:t>
      </w:r>
      <w:r>
        <w:lastRenderedPageBreak/>
        <w:t xml:space="preserve">tjänsteplattformen ska det finnas funktioner både för e-signering samt kartor. Sedan kommer den e-tjänst som utvecklas i detta arbete endast vara en prototyp för att de ska få en bra ”kravspec” när det sedan blir dags att utveckla denna e-tjänst i deras system. Detta medför att en karta som kommer visas i denna kartfunktion som inte kan visa fastighetsgränser är inte en godkänd karta att markera brunnar, vattentäkter etc. på. </w:t>
      </w:r>
    </w:p>
    <w:p w:rsidR="00FE689B" w:rsidRPr="00FD447C" w:rsidRDefault="00FE689B" w:rsidP="00FE689B">
      <w:pPr>
        <w:pStyle w:val="Stycke"/>
      </w:pPr>
    </w:p>
    <w:p w:rsidR="00FE689B" w:rsidRDefault="00FE689B" w:rsidP="00FE689B">
      <w:pPr>
        <w:pStyle w:val="Stycke"/>
      </w:pPr>
      <w:r>
        <w:t xml:space="preserve">Om en kartfunktion skulle utvecklas nu skulle det betyda att även om det är en fungerande funktion så kommer den inte gå att använda, endast frågorna som måste uppfyllas skulle kunna gå att ha nytta av. Därför blir det bättre att dels ta fram en teoretisk lösning som täcker upp alla delar som behövs vara med i en kartfunktion för att inte behöver kompletteras, och dels så ger det mer tid till att utveckla ett bra ansökningsformulär. De avgränsningar som ställs i detta examensarbete är godkänt av projektledaren från Gävle kommun och de accepterar ett digitalt ansökningsformulär med en teoretisk framtagen kartfunktion.  </w:t>
      </w:r>
    </w:p>
    <w:p w:rsidR="00FE689B" w:rsidRPr="003160A4" w:rsidRDefault="00FE689B" w:rsidP="00FE689B">
      <w:pPr>
        <w:pStyle w:val="Stycke"/>
      </w:pPr>
    </w:p>
    <w:p w:rsidR="00FE689B" w:rsidRPr="004B404F" w:rsidRDefault="00FE689B" w:rsidP="00FE689B">
      <w:pPr>
        <w:pStyle w:val="Stycke"/>
      </w:pPr>
      <w:r>
        <w:t>Vad måste jag avgränsa mig till, vad har jag valt att inte göra och vad exakt har jag gått med på att göra?</w:t>
      </w:r>
    </w:p>
    <w:p w:rsidR="00FE689B" w:rsidRPr="00FE689B" w:rsidRDefault="00FE689B" w:rsidP="00FE689B">
      <w:pPr>
        <w:pStyle w:val="Stycke"/>
      </w:pPr>
      <w:r>
        <w:t>Nästa år kommer gävle.se att byggas om helt och byta e-tjänsteplattform. På grund av detta är kartfunktion onödig och e-signering fixar dem för det är lagar som sätter stopp för mig</w:t>
      </w:r>
    </w:p>
    <w:p w:rsidR="007C3C8A" w:rsidRPr="00FE689B" w:rsidRDefault="007C3C8A" w:rsidP="00F15094">
      <w:pPr>
        <w:pStyle w:val="StyckeefterRubrik"/>
        <w:rPr>
          <w:highlight w:val="green"/>
        </w:rPr>
      </w:pPr>
      <w:r w:rsidRPr="00FE689B">
        <w:rPr>
          <w:highlight w:val="green"/>
        </w:rPr>
        <w:t xml:space="preserve">Under varje huvudrubrik kan man kort sammanfatta vad som finns här. Är det ett kort dokument kanske det räcker men oftast </w:t>
      </w:r>
      <w:r w:rsidR="003D77D5" w:rsidRPr="00FE689B">
        <w:rPr>
          <w:highlight w:val="green"/>
        </w:rPr>
        <w:t>har ma</w:t>
      </w:r>
      <w:r w:rsidRPr="00FE689B">
        <w:rPr>
          <w:highlight w:val="green"/>
        </w:rPr>
        <w:t xml:space="preserve">n underrubriker. </w:t>
      </w:r>
    </w:p>
    <w:p w:rsidR="00F15094" w:rsidRPr="00FE689B" w:rsidRDefault="00F15094" w:rsidP="007C3C8A">
      <w:pPr>
        <w:pStyle w:val="Stycke"/>
        <w:rPr>
          <w:highlight w:val="green"/>
        </w:rPr>
      </w:pPr>
      <w:r w:rsidRPr="00FE689B">
        <w:rPr>
          <w:highlight w:val="green"/>
        </w:rPr>
        <w:t>Här beskrivs bakgrunden till arbetet som har genomförts.</w:t>
      </w:r>
      <w:r w:rsidR="0004032D" w:rsidRPr="00FE689B">
        <w:rPr>
          <w:highlight w:val="green"/>
        </w:rPr>
        <w:t xml:space="preserve"> Läsaren skall få en ordentlig bakgrund till varför detta arbete har gjorts och med vilka förutsättningar. Man kan säga att här skall relevant fakta so</w:t>
      </w:r>
      <w:r w:rsidR="007C3C8A" w:rsidRPr="00FE689B">
        <w:rPr>
          <w:highlight w:val="green"/>
        </w:rPr>
        <w:t>m redan existerar tas upp medan</w:t>
      </w:r>
      <w:r w:rsidR="0004032D" w:rsidRPr="00FE689B">
        <w:rPr>
          <w:highlight w:val="green"/>
        </w:rPr>
        <w:t xml:space="preserve"> de fakta man själv tar fram tillhör själva arbetet och ligger under Metod och Resultat. Man målar en bakgrund till det arbete man själv skall göra.</w:t>
      </w:r>
      <w:r w:rsidRPr="00FE689B">
        <w:rPr>
          <w:highlight w:val="green"/>
        </w:rPr>
        <w:t xml:space="preserve"> </w:t>
      </w:r>
      <w:r w:rsidR="0004032D" w:rsidRPr="00FE689B">
        <w:rPr>
          <w:highlight w:val="green"/>
        </w:rPr>
        <w:t>Det är mycket troliget att det här behövs underrubriker. Använd då Rubrik 2 format och Rubrik 3 format (om det behövs ytterligare undernivåer). Undvik att ha fler nivåer än 3.</w:t>
      </w:r>
    </w:p>
    <w:p w:rsidR="00F15094" w:rsidRPr="00FE689B" w:rsidRDefault="00F15094" w:rsidP="00F15094">
      <w:pPr>
        <w:pStyle w:val="Stycke"/>
        <w:rPr>
          <w:highlight w:val="green"/>
        </w:rPr>
      </w:pPr>
      <w:r w:rsidRPr="00FE689B">
        <w:rPr>
          <w:highlight w:val="green"/>
        </w:rPr>
        <w:t xml:space="preserve">Tänk på att skapa nya stycken (som detta) i större textmassor för att få mer ”luft” i dokumentet (nya stycken skapas med ett </w:t>
      </w:r>
      <w:proofErr w:type="spellStart"/>
      <w:r w:rsidRPr="00FE689B">
        <w:rPr>
          <w:highlight w:val="green"/>
        </w:rPr>
        <w:t>Enter</w:t>
      </w:r>
      <w:proofErr w:type="spellEnd"/>
      <w:r w:rsidRPr="00FE689B">
        <w:rPr>
          <w:highlight w:val="green"/>
        </w:rPr>
        <w:t>-slag). Lämpligt är att skapa nya stycken när man känner att texten delvis handlar om nya saker. Observera att det finns 2 varianter av Stycketext dels ”Stycke” som denna text (med indrag på första raden) och dels ”Stycke efter Rubri</w:t>
      </w:r>
      <w:r w:rsidR="007C7E02" w:rsidRPr="00FE689B">
        <w:rPr>
          <w:highlight w:val="green"/>
        </w:rPr>
        <w:t xml:space="preserve">k” som inte har indrag. Stycket direkt under ”1 Inledning” är </w:t>
      </w:r>
      <w:r w:rsidRPr="00FE689B">
        <w:rPr>
          <w:highlight w:val="green"/>
        </w:rPr>
        <w:t>alltså ”Stycke efter Rubrik”</w:t>
      </w:r>
      <w:r w:rsidR="007C7E02" w:rsidRPr="00FE689B">
        <w:rPr>
          <w:highlight w:val="green"/>
        </w:rPr>
        <w:t xml:space="preserve"> (formaten finns</w:t>
      </w:r>
      <w:r w:rsidR="007C3C8A" w:rsidRPr="00FE689B">
        <w:rPr>
          <w:highlight w:val="green"/>
        </w:rPr>
        <w:t xml:space="preserve"> i denna mall – ni hittar dem uppe i Format)</w:t>
      </w:r>
      <w:r w:rsidRPr="00FE689B">
        <w:rPr>
          <w:highlight w:val="green"/>
        </w:rPr>
        <w:t>.</w:t>
      </w:r>
    </w:p>
    <w:p w:rsidR="00E9159D" w:rsidRPr="00FE689B" w:rsidRDefault="007C7E02" w:rsidP="00E9159D">
      <w:pPr>
        <w:pStyle w:val="Stycke"/>
        <w:rPr>
          <w:highlight w:val="green"/>
        </w:rPr>
      </w:pPr>
      <w:r w:rsidRPr="00FE689B">
        <w:rPr>
          <w:highlight w:val="green"/>
        </w:rPr>
        <w:t xml:space="preserve">Ni måste lägga in </w:t>
      </w:r>
      <w:r w:rsidR="00E9159D" w:rsidRPr="00FE689B">
        <w:rPr>
          <w:highlight w:val="green"/>
        </w:rPr>
        <w:t>referenser för ert arbete, närhelst ni kan skall ni försöka ”hänga fast” det n</w:t>
      </w:r>
      <w:r w:rsidR="007C3C8A" w:rsidRPr="00FE689B">
        <w:rPr>
          <w:highlight w:val="green"/>
        </w:rPr>
        <w:t>i påstår</w:t>
      </w:r>
      <w:r w:rsidR="00E9159D" w:rsidRPr="00FE689B">
        <w:rPr>
          <w:highlight w:val="green"/>
        </w:rPr>
        <w:t xml:space="preserve"> mot externa källor. </w:t>
      </w:r>
      <w:r w:rsidR="00E9159D" w:rsidRPr="00FE689B">
        <w:rPr>
          <w:highlight w:val="green"/>
        </w:rPr>
        <w:br/>
        <w:t>Exempel</w:t>
      </w:r>
      <w:r w:rsidR="00F913A3" w:rsidRPr="00FE689B">
        <w:rPr>
          <w:highlight w:val="green"/>
        </w:rPr>
        <w:t xml:space="preserve"> (referenssystemet är IEEE)</w:t>
      </w:r>
      <w:r w:rsidR="00E9159D" w:rsidRPr="00FE689B">
        <w:rPr>
          <w:highlight w:val="green"/>
        </w:rPr>
        <w:t>:</w:t>
      </w:r>
    </w:p>
    <w:p w:rsidR="00E9159D" w:rsidRPr="00FE689B" w:rsidRDefault="00E9159D" w:rsidP="00522A27">
      <w:pPr>
        <w:pStyle w:val="Citat0"/>
        <w:rPr>
          <w:i/>
          <w:highlight w:val="green"/>
        </w:rPr>
      </w:pPr>
      <w:r w:rsidRPr="00FE689B">
        <w:rPr>
          <w:highlight w:val="green"/>
        </w:rPr>
        <w:t xml:space="preserve">Arbetet handlar om att optimera Linux på små enheter med begränsad prestanda. Linux är ett operativsystem som är baserat på öppen källkod </w:t>
      </w:r>
      <w:sdt>
        <w:sdtPr>
          <w:rPr>
            <w:i/>
            <w:highlight w:val="green"/>
          </w:rPr>
          <w:id w:val="1998683725"/>
          <w:citation/>
        </w:sdtPr>
        <w:sdtContent>
          <w:r w:rsidRPr="00FE689B">
            <w:rPr>
              <w:i/>
              <w:highlight w:val="green"/>
            </w:rPr>
            <w:fldChar w:fldCharType="begin"/>
          </w:r>
          <w:r w:rsidRPr="00FE689B">
            <w:rPr>
              <w:highlight w:val="green"/>
            </w:rPr>
            <w:instrText xml:space="preserve"> CITATION Lin14 \l 1053 </w:instrText>
          </w:r>
          <w:r w:rsidRPr="00FE689B">
            <w:rPr>
              <w:i/>
              <w:highlight w:val="green"/>
            </w:rPr>
            <w:fldChar w:fldCharType="separate"/>
          </w:r>
          <w:r w:rsidRPr="00FE689B">
            <w:rPr>
              <w:highlight w:val="green"/>
            </w:rPr>
            <w:t>[1]</w:t>
          </w:r>
          <w:r w:rsidRPr="00FE689B">
            <w:rPr>
              <w:i/>
              <w:highlight w:val="green"/>
            </w:rPr>
            <w:fldChar w:fldCharType="end"/>
          </w:r>
        </w:sdtContent>
      </w:sdt>
      <w:r w:rsidRPr="00FE689B">
        <w:rPr>
          <w:highlight w:val="green"/>
        </w:rPr>
        <w:t>. I detta fall undersöks en installation av Linux på en mikrodator, Raspberry Pi, som är en mycket liten billig kretskortsdator</w:t>
      </w:r>
      <w:sdt>
        <w:sdtPr>
          <w:rPr>
            <w:i/>
            <w:highlight w:val="green"/>
          </w:rPr>
          <w:id w:val="82112770"/>
          <w:citation/>
        </w:sdtPr>
        <w:sdtContent>
          <w:r w:rsidRPr="00FE689B">
            <w:rPr>
              <w:i/>
              <w:highlight w:val="green"/>
            </w:rPr>
            <w:fldChar w:fldCharType="begin"/>
          </w:r>
          <w:r w:rsidRPr="00FE689B">
            <w:rPr>
              <w:highlight w:val="green"/>
            </w:rPr>
            <w:instrText xml:space="preserve"> CITATION Ras14 \l 1053 </w:instrText>
          </w:r>
          <w:r w:rsidRPr="00FE689B">
            <w:rPr>
              <w:i/>
              <w:highlight w:val="green"/>
            </w:rPr>
            <w:fldChar w:fldCharType="separate"/>
          </w:r>
          <w:r w:rsidRPr="00FE689B">
            <w:rPr>
              <w:highlight w:val="green"/>
            </w:rPr>
            <w:t xml:space="preserve"> [2]</w:t>
          </w:r>
          <w:r w:rsidRPr="00FE689B">
            <w:rPr>
              <w:i/>
              <w:highlight w:val="green"/>
            </w:rPr>
            <w:fldChar w:fldCharType="end"/>
          </w:r>
        </w:sdtContent>
      </w:sdt>
      <w:r w:rsidRPr="00FE689B">
        <w:rPr>
          <w:highlight w:val="green"/>
        </w:rPr>
        <w:t>.</w:t>
      </w:r>
    </w:p>
    <w:p w:rsidR="00E9159D" w:rsidRPr="00FE689B" w:rsidRDefault="00E9159D" w:rsidP="00F15094">
      <w:pPr>
        <w:pStyle w:val="Stycke"/>
        <w:rPr>
          <w:highlight w:val="green"/>
        </w:rPr>
      </w:pPr>
      <w:r w:rsidRPr="00FE689B">
        <w:rPr>
          <w:highlight w:val="green"/>
        </w:rPr>
        <w:t>Här listas några vanliga underrub</w:t>
      </w:r>
      <w:r w:rsidR="007C3C8A" w:rsidRPr="00FE689B">
        <w:rPr>
          <w:highlight w:val="green"/>
        </w:rPr>
        <w:t>riker till Inledning</w:t>
      </w:r>
      <w:r w:rsidR="00E46DB1" w:rsidRPr="00FE689B">
        <w:rPr>
          <w:highlight w:val="green"/>
        </w:rPr>
        <w:t>.</w:t>
      </w:r>
    </w:p>
    <w:p w:rsidR="00E9159D" w:rsidRPr="00FE689B" w:rsidRDefault="00E9159D" w:rsidP="00E9159D">
      <w:pPr>
        <w:pStyle w:val="Stycke"/>
        <w:numPr>
          <w:ilvl w:val="0"/>
          <w:numId w:val="15"/>
        </w:numPr>
        <w:rPr>
          <w:highlight w:val="green"/>
        </w:rPr>
      </w:pPr>
      <w:r w:rsidRPr="00FE689B">
        <w:rPr>
          <w:highlight w:val="green"/>
        </w:rPr>
        <w:t>Bakgrund</w:t>
      </w:r>
    </w:p>
    <w:p w:rsidR="00E9159D" w:rsidRPr="00FE689B" w:rsidRDefault="00E9159D" w:rsidP="00E9159D">
      <w:pPr>
        <w:pStyle w:val="Stycke"/>
        <w:numPr>
          <w:ilvl w:val="0"/>
          <w:numId w:val="15"/>
        </w:numPr>
        <w:rPr>
          <w:highlight w:val="green"/>
        </w:rPr>
      </w:pPr>
      <w:r w:rsidRPr="00FE689B">
        <w:rPr>
          <w:highlight w:val="green"/>
        </w:rPr>
        <w:lastRenderedPageBreak/>
        <w:t>Syfte</w:t>
      </w:r>
    </w:p>
    <w:p w:rsidR="00E9159D" w:rsidRPr="00FE689B" w:rsidRDefault="00E9159D" w:rsidP="00E9159D">
      <w:pPr>
        <w:pStyle w:val="Stycke"/>
        <w:numPr>
          <w:ilvl w:val="0"/>
          <w:numId w:val="15"/>
        </w:numPr>
        <w:rPr>
          <w:highlight w:val="green"/>
        </w:rPr>
      </w:pPr>
      <w:r w:rsidRPr="00FE689B">
        <w:rPr>
          <w:highlight w:val="green"/>
        </w:rPr>
        <w:t>Problemformulering</w:t>
      </w:r>
    </w:p>
    <w:p w:rsidR="00E9159D" w:rsidRPr="00FE689B" w:rsidRDefault="00E9159D" w:rsidP="00E9159D">
      <w:pPr>
        <w:pStyle w:val="Stycke"/>
        <w:numPr>
          <w:ilvl w:val="0"/>
          <w:numId w:val="15"/>
        </w:numPr>
        <w:rPr>
          <w:highlight w:val="green"/>
        </w:rPr>
      </w:pPr>
      <w:r w:rsidRPr="00FE689B">
        <w:rPr>
          <w:highlight w:val="green"/>
        </w:rPr>
        <w:t>Frågeställning</w:t>
      </w:r>
    </w:p>
    <w:p w:rsidR="00E9159D" w:rsidRPr="00FE689B" w:rsidRDefault="00E9159D" w:rsidP="00E9159D">
      <w:pPr>
        <w:pStyle w:val="Stycke"/>
        <w:numPr>
          <w:ilvl w:val="0"/>
          <w:numId w:val="15"/>
        </w:numPr>
        <w:rPr>
          <w:highlight w:val="green"/>
        </w:rPr>
      </w:pPr>
      <w:r w:rsidRPr="00FE689B">
        <w:rPr>
          <w:highlight w:val="green"/>
        </w:rPr>
        <w:t>Avgränsning</w:t>
      </w:r>
    </w:p>
    <w:p w:rsidR="00E46DB1" w:rsidRPr="00FE689B" w:rsidRDefault="007C3C8A" w:rsidP="007C3C8A">
      <w:pPr>
        <w:pStyle w:val="Stycke"/>
        <w:ind w:firstLine="0"/>
        <w:rPr>
          <w:highlight w:val="green"/>
        </w:rPr>
      </w:pPr>
      <w:r w:rsidRPr="00FE689B">
        <w:rPr>
          <w:highlight w:val="green"/>
        </w:rPr>
        <w:t>Man kan även kombinera vissa av ovanstående beroende på vad som passar ert arbete.</w:t>
      </w:r>
      <w:r w:rsidR="00E46DB1" w:rsidRPr="00FE689B">
        <w:rPr>
          <w:highlight w:val="green"/>
        </w:rPr>
        <w:t xml:space="preserve"> </w:t>
      </w:r>
    </w:p>
    <w:p w:rsidR="00E46DB1" w:rsidRDefault="00E46DB1" w:rsidP="00E46DB1">
      <w:pPr>
        <w:pStyle w:val="Stycke"/>
      </w:pPr>
      <w:r w:rsidRPr="00FE689B">
        <w:rPr>
          <w:highlight w:val="green"/>
        </w:rPr>
        <w:t>Slutligen några underrubriksexempel.</w:t>
      </w:r>
    </w:p>
    <w:p w:rsidR="00A90B14" w:rsidRPr="004939BB" w:rsidRDefault="00A90B14" w:rsidP="004939BB">
      <w:pPr>
        <w:pStyle w:val="Rubrik2"/>
      </w:pPr>
      <w:bookmarkStart w:id="25" w:name="_Toc419973256"/>
      <w:r w:rsidRPr="004939BB">
        <w:t>Bakgrund</w:t>
      </w:r>
      <w:bookmarkEnd w:id="25"/>
    </w:p>
    <w:p w:rsidR="00A90B14" w:rsidRDefault="00A90B14" w:rsidP="00E9159D">
      <w:pPr>
        <w:pStyle w:val="StyckeefterRubrik"/>
      </w:pPr>
      <w:r w:rsidRPr="00FE689B">
        <w:rPr>
          <w:highlight w:val="green"/>
        </w:rPr>
        <w:t>Detta är en vanlig underrubrik där bakgrundsfakta om varför detta arbete görs och vad som redan är känt läggs in.</w:t>
      </w:r>
      <w:r w:rsidR="00F913A3" w:rsidRPr="00FE689B">
        <w:rPr>
          <w:highlight w:val="green"/>
        </w:rPr>
        <w:t xml:space="preserve"> Kan behövas ytterligare underrubriker.</w:t>
      </w:r>
      <w:r w:rsidR="00E46DB1" w:rsidRPr="00FE689B">
        <w:rPr>
          <w:highlight w:val="green"/>
        </w:rPr>
        <w:t xml:space="preserve"> Här finns mycket fakta och referenser.</w:t>
      </w:r>
    </w:p>
    <w:p w:rsidR="00F913A3" w:rsidRPr="00FE689B" w:rsidRDefault="00F913A3" w:rsidP="00522A27">
      <w:pPr>
        <w:pStyle w:val="Rubrik3"/>
        <w:rPr>
          <w:highlight w:val="green"/>
        </w:rPr>
      </w:pPr>
      <w:bookmarkStart w:id="26" w:name="_Toc419973257"/>
      <w:r w:rsidRPr="00FE689B">
        <w:rPr>
          <w:highlight w:val="green"/>
        </w:rPr>
        <w:t>Sensorer</w:t>
      </w:r>
      <w:bookmarkEnd w:id="26"/>
    </w:p>
    <w:p w:rsidR="00F913A3" w:rsidRPr="00FE689B" w:rsidRDefault="00E46DB1" w:rsidP="00F913A3">
      <w:pPr>
        <w:pStyle w:val="StyckeefterRubrik"/>
        <w:rPr>
          <w:highlight w:val="green"/>
        </w:rPr>
      </w:pPr>
      <w:r w:rsidRPr="00FE689B">
        <w:rPr>
          <w:highlight w:val="green"/>
        </w:rPr>
        <w:t>Exempel: Här listas</w:t>
      </w:r>
      <w:r w:rsidR="00F913A3" w:rsidRPr="00FE689B">
        <w:rPr>
          <w:highlight w:val="green"/>
        </w:rPr>
        <w:t xml:space="preserve"> </w:t>
      </w:r>
      <w:r w:rsidRPr="00FE689B">
        <w:rPr>
          <w:highlight w:val="green"/>
        </w:rPr>
        <w:t xml:space="preserve">vanliga </w:t>
      </w:r>
      <w:r w:rsidR="00F913A3" w:rsidRPr="00FE689B">
        <w:rPr>
          <w:highlight w:val="green"/>
        </w:rPr>
        <w:t>sens</w:t>
      </w:r>
      <w:r w:rsidRPr="00FE689B">
        <w:rPr>
          <w:highlight w:val="green"/>
        </w:rPr>
        <w:t>orer</w:t>
      </w:r>
      <w:r w:rsidR="00F913A3" w:rsidRPr="00FE689B">
        <w:rPr>
          <w:highlight w:val="green"/>
        </w:rPr>
        <w:t>.</w:t>
      </w:r>
    </w:p>
    <w:p w:rsidR="00F913A3" w:rsidRPr="00FE689B" w:rsidRDefault="00F913A3" w:rsidP="00F913A3">
      <w:pPr>
        <w:pStyle w:val="Stycke"/>
        <w:rPr>
          <w:b/>
          <w:highlight w:val="green"/>
        </w:rPr>
      </w:pPr>
      <w:r w:rsidRPr="00FE689B">
        <w:rPr>
          <w:b/>
          <w:highlight w:val="green"/>
        </w:rPr>
        <w:t>Värmesensorer:</w:t>
      </w:r>
    </w:p>
    <w:p w:rsidR="00F913A3" w:rsidRPr="00FE689B" w:rsidRDefault="00F913A3" w:rsidP="00F913A3">
      <w:pPr>
        <w:pStyle w:val="Stycke"/>
        <w:rPr>
          <w:highlight w:val="green"/>
        </w:rPr>
      </w:pPr>
      <w:r w:rsidRPr="00FE689B">
        <w:rPr>
          <w:highlight w:val="green"/>
        </w:rPr>
        <w:t>NTC 2000</w:t>
      </w:r>
    </w:p>
    <w:p w:rsidR="00F913A3" w:rsidRPr="00FE689B" w:rsidRDefault="00F913A3" w:rsidP="00F913A3">
      <w:pPr>
        <w:pStyle w:val="Stycke"/>
        <w:rPr>
          <w:highlight w:val="green"/>
        </w:rPr>
      </w:pPr>
      <w:r w:rsidRPr="00FE689B">
        <w:rPr>
          <w:highlight w:val="green"/>
        </w:rPr>
        <w:t>PTC 1000</w:t>
      </w:r>
    </w:p>
    <w:p w:rsidR="00F913A3" w:rsidRPr="00FE689B" w:rsidRDefault="00F913A3" w:rsidP="00F913A3">
      <w:pPr>
        <w:pStyle w:val="Stycke"/>
        <w:rPr>
          <w:highlight w:val="green"/>
        </w:rPr>
      </w:pPr>
    </w:p>
    <w:p w:rsidR="00F913A3" w:rsidRPr="00FE689B" w:rsidRDefault="00F913A3" w:rsidP="00F913A3">
      <w:pPr>
        <w:pStyle w:val="Stycke"/>
        <w:rPr>
          <w:b/>
          <w:highlight w:val="green"/>
        </w:rPr>
      </w:pPr>
      <w:r w:rsidRPr="00FE689B">
        <w:rPr>
          <w:b/>
          <w:highlight w:val="green"/>
        </w:rPr>
        <w:t>Ljussensorer:</w:t>
      </w:r>
    </w:p>
    <w:p w:rsidR="00E46DB1" w:rsidRPr="00FE689B" w:rsidRDefault="00E46DB1" w:rsidP="00F913A3">
      <w:pPr>
        <w:pStyle w:val="Stycke"/>
        <w:rPr>
          <w:highlight w:val="green"/>
        </w:rPr>
      </w:pPr>
      <w:r w:rsidRPr="00FE689B">
        <w:rPr>
          <w:highlight w:val="green"/>
        </w:rPr>
        <w:t>Exempel: Vanligt förekommande ljussensorer</w:t>
      </w:r>
    </w:p>
    <w:p w:rsidR="00F913A3" w:rsidRPr="00FE689B" w:rsidRDefault="00F913A3" w:rsidP="00F913A3">
      <w:pPr>
        <w:pStyle w:val="Stycke"/>
        <w:rPr>
          <w:highlight w:val="green"/>
        </w:rPr>
      </w:pPr>
      <w:r w:rsidRPr="00FE689B">
        <w:rPr>
          <w:highlight w:val="green"/>
        </w:rPr>
        <w:t>A</w:t>
      </w:r>
      <w:r w:rsidR="00CF70DF" w:rsidRPr="00FE689B">
        <w:rPr>
          <w:highlight w:val="green"/>
        </w:rPr>
        <w:t>MS 302</w:t>
      </w:r>
    </w:p>
    <w:p w:rsidR="00CF70DF" w:rsidRPr="00FE689B" w:rsidRDefault="00CF70DF" w:rsidP="00F913A3">
      <w:pPr>
        <w:pStyle w:val="Stycke"/>
        <w:rPr>
          <w:highlight w:val="green"/>
        </w:rPr>
      </w:pPr>
      <w:r w:rsidRPr="00FE689B">
        <w:rPr>
          <w:highlight w:val="green"/>
        </w:rPr>
        <w:t>BPW 21</w:t>
      </w:r>
    </w:p>
    <w:p w:rsidR="00CF70DF" w:rsidRPr="00FE689B" w:rsidRDefault="00F913A3" w:rsidP="00CF70DF">
      <w:pPr>
        <w:pStyle w:val="StyckeefterRubrik"/>
        <w:rPr>
          <w:highlight w:val="green"/>
        </w:rPr>
      </w:pPr>
      <w:r w:rsidRPr="00FE689B">
        <w:rPr>
          <w:highlight w:val="green"/>
        </w:rPr>
        <w:t>Här är vi nere på tredje nivån och undviker då att gå djupare. Eventuellt hade den tredje nivån i stä</w:t>
      </w:r>
      <w:r w:rsidR="005D0DB2" w:rsidRPr="00FE689B">
        <w:rPr>
          <w:highlight w:val="green"/>
        </w:rPr>
        <w:t>llet varit varje typ av sensor:</w:t>
      </w:r>
      <w:r w:rsidR="005D0DB2" w:rsidRPr="00FE689B">
        <w:rPr>
          <w:highlight w:val="green"/>
        </w:rPr>
        <w:br/>
        <w:t xml:space="preserve">Exempel: </w:t>
      </w:r>
      <w:r w:rsidR="005D0DB2" w:rsidRPr="00FE689B">
        <w:rPr>
          <w:highlight w:val="green"/>
        </w:rPr>
        <w:br/>
      </w:r>
      <w:r w:rsidR="005D0DB2" w:rsidRPr="00FE689B">
        <w:rPr>
          <w:sz w:val="24"/>
          <w:szCs w:val="24"/>
          <w:highlight w:val="green"/>
        </w:rPr>
        <w:t>1.1.1 Värmesensorer</w:t>
      </w:r>
    </w:p>
    <w:p w:rsidR="00CF70DF" w:rsidRPr="00FE689B" w:rsidRDefault="00CF70DF" w:rsidP="00F913A3">
      <w:pPr>
        <w:pStyle w:val="Stycke"/>
        <w:rPr>
          <w:highlight w:val="green"/>
          <w:lang w:val="en-US"/>
        </w:rPr>
      </w:pPr>
      <w:r w:rsidRPr="00FE689B">
        <w:rPr>
          <w:highlight w:val="green"/>
          <w:lang w:val="en-US"/>
        </w:rPr>
        <w:t>NTC 2000</w:t>
      </w:r>
    </w:p>
    <w:p w:rsidR="00F913A3" w:rsidRPr="00FE689B" w:rsidRDefault="00CF70DF" w:rsidP="00F913A3">
      <w:pPr>
        <w:pStyle w:val="Stycke"/>
        <w:rPr>
          <w:sz w:val="24"/>
          <w:szCs w:val="24"/>
          <w:highlight w:val="green"/>
          <w:lang w:val="en-US"/>
        </w:rPr>
      </w:pPr>
      <w:r w:rsidRPr="00FE689B">
        <w:rPr>
          <w:highlight w:val="green"/>
          <w:lang w:val="en-US"/>
        </w:rPr>
        <w:t>PTC 1000</w:t>
      </w:r>
      <w:r w:rsidR="005D0DB2" w:rsidRPr="00FE689B">
        <w:rPr>
          <w:highlight w:val="green"/>
          <w:lang w:val="en-US"/>
        </w:rPr>
        <w:br/>
      </w:r>
      <w:r w:rsidR="005D0DB2" w:rsidRPr="00FE689B">
        <w:rPr>
          <w:sz w:val="24"/>
          <w:szCs w:val="24"/>
          <w:highlight w:val="green"/>
          <w:lang w:val="en-US"/>
        </w:rPr>
        <w:t xml:space="preserve">1.1.2 </w:t>
      </w:r>
      <w:proofErr w:type="spellStart"/>
      <w:r w:rsidR="005D0DB2" w:rsidRPr="00FE689B">
        <w:rPr>
          <w:sz w:val="24"/>
          <w:szCs w:val="24"/>
          <w:highlight w:val="green"/>
          <w:lang w:val="en-US"/>
        </w:rPr>
        <w:t>Ljussensorer</w:t>
      </w:r>
      <w:proofErr w:type="spellEnd"/>
    </w:p>
    <w:p w:rsidR="00CF70DF" w:rsidRPr="00FE689B" w:rsidRDefault="00CF70DF" w:rsidP="00CF70DF">
      <w:pPr>
        <w:pStyle w:val="Stycke"/>
        <w:rPr>
          <w:highlight w:val="green"/>
          <w:lang w:val="en-US"/>
        </w:rPr>
      </w:pPr>
      <w:r w:rsidRPr="00FE689B">
        <w:rPr>
          <w:highlight w:val="green"/>
          <w:lang w:val="en-US"/>
        </w:rPr>
        <w:t>AMS 302</w:t>
      </w:r>
    </w:p>
    <w:p w:rsidR="00CF70DF" w:rsidRPr="004939BB" w:rsidRDefault="00CF70DF" w:rsidP="00CF70DF">
      <w:pPr>
        <w:pStyle w:val="Stycke"/>
        <w:rPr>
          <w:lang w:val="en-US"/>
        </w:rPr>
      </w:pPr>
      <w:r w:rsidRPr="00FE689B">
        <w:rPr>
          <w:highlight w:val="green"/>
          <w:lang w:val="en-US"/>
        </w:rPr>
        <w:t>BPW 21</w:t>
      </w:r>
    </w:p>
    <w:p w:rsidR="00E9159D" w:rsidRDefault="00E9159D" w:rsidP="004939BB">
      <w:pPr>
        <w:pStyle w:val="Rubrik2"/>
      </w:pPr>
      <w:bookmarkStart w:id="27" w:name="_Toc419973258"/>
      <w:r w:rsidRPr="00F913A3">
        <w:t>Syfte</w:t>
      </w:r>
      <w:bookmarkEnd w:id="27"/>
    </w:p>
    <w:p w:rsidR="00E9159D" w:rsidRDefault="00E9159D" w:rsidP="00E9159D">
      <w:r w:rsidRPr="00FE689B">
        <w:rPr>
          <w:highlight w:val="green"/>
        </w:rPr>
        <w:t>Syfte är också ganska så vanligt förekommande.</w:t>
      </w:r>
      <w:r w:rsidR="00F913A3" w:rsidRPr="00FE689B">
        <w:rPr>
          <w:highlight w:val="green"/>
        </w:rPr>
        <w:t xml:space="preserve"> Vad är meningen med detta arbete, vad syftar det till?</w:t>
      </w:r>
    </w:p>
    <w:p w:rsidR="00E9159D" w:rsidRDefault="00E9159D" w:rsidP="004939BB">
      <w:pPr>
        <w:pStyle w:val="Rubrik2"/>
      </w:pPr>
      <w:bookmarkStart w:id="28" w:name="_Toc419973259"/>
      <w:r w:rsidRPr="00F913A3">
        <w:t>Problemformulering</w:t>
      </w:r>
      <w:bookmarkEnd w:id="28"/>
    </w:p>
    <w:p w:rsidR="00E9159D" w:rsidRDefault="00E9159D" w:rsidP="00E9159D">
      <w:r w:rsidRPr="00FE689B">
        <w:rPr>
          <w:highlight w:val="green"/>
        </w:rPr>
        <w:t>Kan också heta Frågeställning</w:t>
      </w:r>
      <w:r w:rsidR="00E46DB1" w:rsidRPr="00FE689B">
        <w:rPr>
          <w:highlight w:val="green"/>
        </w:rPr>
        <w:t>. Här anger man själva kärnfrågan eller frågorna som arbetet skall försöka svara på. Det är mycket viktigt att dessa frågor tar upp under Resultat och Diskussion. Man kan även försöka sträva efter att beröra dem under Metod. De är den röda tråden i hela arbetet.</w:t>
      </w:r>
    </w:p>
    <w:p w:rsidR="00E9159D" w:rsidRDefault="00E9159D" w:rsidP="004939BB">
      <w:pPr>
        <w:pStyle w:val="Rubrik2"/>
      </w:pPr>
      <w:bookmarkStart w:id="29" w:name="_Toc419973260"/>
      <w:r>
        <w:t>Avgränsning</w:t>
      </w:r>
      <w:bookmarkEnd w:id="29"/>
    </w:p>
    <w:p w:rsidR="00CF70DF" w:rsidRPr="00FE689B" w:rsidRDefault="00E46DB1" w:rsidP="00CF70DF">
      <w:pPr>
        <w:pStyle w:val="StyckeefterRubrik"/>
        <w:rPr>
          <w:highlight w:val="green"/>
        </w:rPr>
      </w:pPr>
      <w:r w:rsidRPr="00FE689B">
        <w:rPr>
          <w:highlight w:val="green"/>
        </w:rPr>
        <w:t>Arbeten och frågetecken har en tentens att svälla så det är mycket viktigt att man avgränsar sig till ett delområde som man hinner arbeta med på den mycket begränsade tid som står till förfogande.</w:t>
      </w:r>
      <w:r w:rsidR="00CF70DF" w:rsidRPr="00FE689B">
        <w:rPr>
          <w:highlight w:val="green"/>
        </w:rPr>
        <w:br/>
        <w:t>Exempel:</w:t>
      </w:r>
    </w:p>
    <w:p w:rsidR="00CF70DF" w:rsidRPr="00B668B6" w:rsidRDefault="00CF70DF" w:rsidP="00522A27">
      <w:pPr>
        <w:pStyle w:val="Citat0"/>
        <w:rPr>
          <w:i/>
        </w:rPr>
      </w:pPr>
      <w:r w:rsidRPr="00FE689B">
        <w:rPr>
          <w:highlight w:val="green"/>
        </w:rPr>
        <w:t>För att begränsa valdes endast värmesensor PTC 1000 och ljussensor AMS32.</w:t>
      </w:r>
    </w:p>
    <w:p w:rsidR="00F15094" w:rsidRPr="004A4279" w:rsidRDefault="00F15094" w:rsidP="004939BB">
      <w:pPr>
        <w:pStyle w:val="Rubrik1"/>
      </w:pPr>
      <w:bookmarkStart w:id="30" w:name="_Toc379271510"/>
      <w:bookmarkStart w:id="31" w:name="_Toc419184889"/>
      <w:bookmarkStart w:id="32" w:name="_Toc419973261"/>
      <w:r w:rsidRPr="004A4279">
        <w:lastRenderedPageBreak/>
        <w:t>Metod</w:t>
      </w:r>
      <w:bookmarkEnd w:id="30"/>
      <w:bookmarkEnd w:id="31"/>
      <w:bookmarkEnd w:id="32"/>
    </w:p>
    <w:p w:rsidR="00F15094" w:rsidRPr="00FE689B" w:rsidRDefault="00F15094" w:rsidP="00F15094">
      <w:pPr>
        <w:pStyle w:val="StyckeefterRubrik"/>
        <w:rPr>
          <w:highlight w:val="green"/>
        </w:rPr>
      </w:pPr>
      <w:r w:rsidRPr="00FE689B">
        <w:rPr>
          <w:highlight w:val="green"/>
        </w:rPr>
        <w:t>Under metod beskrivs hur man har genomfört arbetet. Vilka olika alternativ finns? Vad valdes? Hur genomförde man det?</w:t>
      </w:r>
      <w:r w:rsidR="005D0DB2" w:rsidRPr="00FE689B">
        <w:rPr>
          <w:highlight w:val="green"/>
        </w:rPr>
        <w:t xml:space="preserve"> Återigen kan man ha en kort sammanfattning direkt här under huvudrubriken och sedan beskriver man det mer detaljerat i underrubriker.</w:t>
      </w:r>
      <w:r w:rsidR="00CF70DF" w:rsidRPr="00FE689B">
        <w:rPr>
          <w:highlight w:val="green"/>
        </w:rPr>
        <w:t xml:space="preserve"> Ofta blir olika metodsätt underrubriker.</w:t>
      </w:r>
    </w:p>
    <w:p w:rsidR="00F15094" w:rsidRPr="00FE689B" w:rsidRDefault="00F15094" w:rsidP="00F15094">
      <w:pPr>
        <w:pStyle w:val="Stycke"/>
        <w:rPr>
          <w:highlight w:val="green"/>
        </w:rPr>
      </w:pPr>
      <w:r w:rsidRPr="00FE689B">
        <w:rPr>
          <w:highlight w:val="green"/>
        </w:rPr>
        <w:t xml:space="preserve">I ett </w:t>
      </w:r>
      <w:r w:rsidR="005D0DB2" w:rsidRPr="00FE689B">
        <w:rPr>
          <w:highlight w:val="green"/>
        </w:rPr>
        <w:t xml:space="preserve">mer undersökande/utredande </w:t>
      </w:r>
      <w:r w:rsidRPr="00FE689B">
        <w:rPr>
          <w:highlight w:val="green"/>
        </w:rPr>
        <w:t>arbete kan metod innehålla vilket beprövat sätt man angripit arbetet på, ex. empirisk testning, undersökningar, statistiska analyser</w:t>
      </w:r>
      <w:r w:rsidR="005D0DB2" w:rsidRPr="00FE689B">
        <w:rPr>
          <w:highlight w:val="green"/>
        </w:rPr>
        <w:t xml:space="preserve">, intervjuer </w:t>
      </w:r>
      <w:r w:rsidRPr="00FE689B">
        <w:rPr>
          <w:highlight w:val="green"/>
        </w:rPr>
        <w:t xml:space="preserve">osv.. men i ett </w:t>
      </w:r>
      <w:r w:rsidR="005D0DB2" w:rsidRPr="00FE689B">
        <w:rPr>
          <w:highlight w:val="green"/>
        </w:rPr>
        <w:t xml:space="preserve">mer implementationstungt arbete, som ett utvecklingsarbete av system eller applikation </w:t>
      </w:r>
      <w:r w:rsidRPr="00FE689B">
        <w:rPr>
          <w:highlight w:val="green"/>
        </w:rPr>
        <w:t xml:space="preserve">blir det mer en beskrivning av uppställningen man använde, hur man genomförde och vilka olika vägval man funderade på och till slut tog. </w:t>
      </w:r>
      <w:r w:rsidR="005D0DB2" w:rsidRPr="00FE689B">
        <w:rPr>
          <w:highlight w:val="green"/>
        </w:rPr>
        <w:t xml:space="preserve">I sådana fall kan man överväga att ändra huvudrubriken till Metod och genomförande och ha Genomförande som en underrubrik. Alternativt kan man ha underrubrikerna Metodbeskrivning och Genomförande. </w:t>
      </w:r>
      <w:r w:rsidRPr="00FE689B">
        <w:rPr>
          <w:highlight w:val="green"/>
        </w:rPr>
        <w:t>Även här passar det med referenser till relevant litteratur och källor.</w:t>
      </w:r>
    </w:p>
    <w:p w:rsidR="00F15094" w:rsidRPr="00FE689B" w:rsidRDefault="00F15094" w:rsidP="00F15094">
      <w:pPr>
        <w:pStyle w:val="Stycke"/>
        <w:rPr>
          <w:highlight w:val="green"/>
        </w:rPr>
      </w:pPr>
      <w:r w:rsidRPr="00FE689B">
        <w:rPr>
          <w:highlight w:val="green"/>
        </w:rPr>
        <w:t xml:space="preserve">Tänk på att kod och hänvisningar till kod och nyckelord samt filnamn i löpande text skall vara i avvikande teckensnitt. Använd </w:t>
      </w:r>
      <w:r w:rsidRPr="00FE689B">
        <w:rPr>
          <w:rFonts w:ascii="Courier New" w:hAnsi="Courier New" w:cs="Courier New"/>
          <w:highlight w:val="green"/>
        </w:rPr>
        <w:t>Curier New</w:t>
      </w:r>
      <w:r w:rsidRPr="00FE689B">
        <w:rPr>
          <w:highlight w:val="green"/>
        </w:rPr>
        <w:t xml:space="preserve"> för detta, ev. i fet stil.</w:t>
      </w:r>
      <w:r w:rsidRPr="00FE689B">
        <w:rPr>
          <w:highlight w:val="green"/>
        </w:rPr>
        <w:br/>
        <w:t>Exempel:</w:t>
      </w:r>
    </w:p>
    <w:p w:rsidR="00F15094" w:rsidRPr="00FE689B" w:rsidRDefault="00F15094" w:rsidP="00522A27">
      <w:pPr>
        <w:pStyle w:val="Citat0"/>
        <w:rPr>
          <w:i/>
          <w:highlight w:val="green"/>
        </w:rPr>
      </w:pPr>
      <w:r w:rsidRPr="00FE689B">
        <w:rPr>
          <w:highlight w:val="green"/>
        </w:rPr>
        <w:t>För att kontrollerar nä</w:t>
      </w:r>
      <w:r w:rsidR="001255F7" w:rsidRPr="00FE689B">
        <w:rPr>
          <w:highlight w:val="green"/>
        </w:rPr>
        <w:t>tverksinställningarna användes</w:t>
      </w:r>
      <w:r w:rsidRPr="00FE689B">
        <w:rPr>
          <w:highlight w:val="green"/>
        </w:rPr>
        <w:t xml:space="preserve"> </w:t>
      </w:r>
      <w:proofErr w:type="gramStart"/>
      <w:r w:rsidRPr="00FE689B">
        <w:rPr>
          <w:rFonts w:ascii="Courier New" w:hAnsi="Courier New" w:cs="Courier New"/>
          <w:highlight w:val="green"/>
        </w:rPr>
        <w:t>ipconfig /all</w:t>
      </w:r>
      <w:proofErr w:type="gramEnd"/>
      <w:r w:rsidRPr="00FE689B">
        <w:rPr>
          <w:highlight w:val="green"/>
        </w:rPr>
        <w:t xml:space="preserve"> som ger en listning på alla satta </w:t>
      </w:r>
      <w:r w:rsidRPr="00FE689B">
        <w:rPr>
          <w:rFonts w:ascii="Courier New" w:hAnsi="Courier New" w:cs="Courier New"/>
          <w:highlight w:val="green"/>
        </w:rPr>
        <w:t>IP</w:t>
      </w:r>
      <w:r w:rsidRPr="00FE689B">
        <w:rPr>
          <w:highlight w:val="green"/>
        </w:rPr>
        <w:t xml:space="preserve"> adresser och </w:t>
      </w:r>
      <w:r w:rsidRPr="00FE689B">
        <w:rPr>
          <w:rFonts w:ascii="Courier New" w:hAnsi="Courier New" w:cs="Courier New"/>
          <w:highlight w:val="green"/>
        </w:rPr>
        <w:t>MAC</w:t>
      </w:r>
      <w:r w:rsidRPr="00FE689B">
        <w:rPr>
          <w:highlight w:val="green"/>
        </w:rPr>
        <w:t xml:space="preserve"> adresser.</w:t>
      </w:r>
      <w:r w:rsidRPr="00FE689B">
        <w:rPr>
          <w:highlight w:val="green"/>
        </w:rPr>
        <w:br/>
        <w:t xml:space="preserve">Scriptet sparades i en fil: </w:t>
      </w:r>
      <w:r w:rsidRPr="00FE689B">
        <w:rPr>
          <w:rFonts w:ascii="Courier New" w:hAnsi="Courier New" w:cs="Courier New"/>
          <w:highlight w:val="green"/>
        </w:rPr>
        <w:t>~home/lab1/script.sc</w:t>
      </w:r>
      <w:r w:rsidRPr="00FE689B">
        <w:rPr>
          <w:highlight w:val="green"/>
        </w:rPr>
        <w:t xml:space="preserve"> som senare gick att köra från </w:t>
      </w:r>
      <w:r w:rsidRPr="00FE689B">
        <w:rPr>
          <w:rFonts w:ascii="Courier New" w:hAnsi="Courier New" w:cs="Courier New"/>
          <w:highlight w:val="green"/>
        </w:rPr>
        <w:t>BASH</w:t>
      </w:r>
      <w:r w:rsidRPr="00FE689B">
        <w:rPr>
          <w:highlight w:val="green"/>
        </w:rPr>
        <w:t xml:space="preserve"> skalet.</w:t>
      </w:r>
    </w:p>
    <w:p w:rsidR="005D0DB2" w:rsidRDefault="005D0DB2" w:rsidP="00522A27">
      <w:pPr>
        <w:pStyle w:val="Stycke"/>
      </w:pPr>
      <w:r w:rsidRPr="00FE689B">
        <w:rPr>
          <w:highlight w:val="green"/>
        </w:rPr>
        <w:t>Exempel på underrubriker är:</w:t>
      </w:r>
    </w:p>
    <w:p w:rsidR="005D0DB2" w:rsidRDefault="005D0DB2" w:rsidP="00522A27">
      <w:pPr>
        <w:pStyle w:val="Rubrik2"/>
      </w:pPr>
      <w:bookmarkStart w:id="33" w:name="_Toc419973262"/>
      <w:r w:rsidRPr="00522A27">
        <w:t>Metodbeskrivning</w:t>
      </w:r>
      <w:bookmarkEnd w:id="33"/>
    </w:p>
    <w:p w:rsidR="005D0DB2" w:rsidRDefault="005D0DB2" w:rsidP="005D0DB2">
      <w:r w:rsidRPr="00FE689B">
        <w:rPr>
          <w:highlight w:val="green"/>
        </w:rPr>
        <w:t>Beskriv hur ni har gått till väga. Det skall synas att ni har haft en metodisk tanke med hela genomförandet. Det får inte bara ”bli så här”. Tänkt dock på att även experimenterande kan vara en metod, bara det sker metodiskt och genomtänkt.</w:t>
      </w:r>
    </w:p>
    <w:p w:rsidR="005D0DB2" w:rsidRDefault="005D0DB2" w:rsidP="004939BB">
      <w:pPr>
        <w:pStyle w:val="Rubrik2"/>
      </w:pPr>
      <w:bookmarkStart w:id="34" w:name="_Toc419973263"/>
      <w:r>
        <w:t>Genomförande</w:t>
      </w:r>
      <w:bookmarkEnd w:id="34"/>
    </w:p>
    <w:p w:rsidR="005D0DB2" w:rsidRPr="005D0DB2" w:rsidRDefault="005D0DB2" w:rsidP="005D0DB2">
      <w:r w:rsidRPr="00FE689B">
        <w:rPr>
          <w:highlight w:val="green"/>
        </w:rPr>
        <w:t xml:space="preserve">Om det är ett </w:t>
      </w:r>
      <w:r w:rsidR="00E46DB1" w:rsidRPr="00FE689B">
        <w:rPr>
          <w:highlight w:val="green"/>
        </w:rPr>
        <w:t xml:space="preserve">arbetsintensivt arbete, </w:t>
      </w:r>
      <w:proofErr w:type="gramStart"/>
      <w:r w:rsidR="00E46DB1" w:rsidRPr="00FE689B">
        <w:rPr>
          <w:highlight w:val="green"/>
        </w:rPr>
        <w:t>dvs</w:t>
      </w:r>
      <w:proofErr w:type="gramEnd"/>
      <w:r w:rsidR="00E46DB1" w:rsidRPr="00FE689B">
        <w:rPr>
          <w:highlight w:val="green"/>
        </w:rPr>
        <w:t xml:space="preserve"> mycket tid ligger i själva utvecklandet av ett system eller likande, så kan det passa med denna underrubrik. Då beskriver ni helt enkelt hur ni gått till väga. Se bara upp så det inte blir en dagbok med alla småsteg som ni tog, försök att hitta en bra balans.</w:t>
      </w:r>
    </w:p>
    <w:p w:rsidR="00C82176" w:rsidRDefault="00C82176">
      <w:pPr>
        <w:spacing w:after="0" w:line="240" w:lineRule="auto"/>
        <w:rPr>
          <w:rFonts w:eastAsiaTheme="majorEastAsia" w:cstheme="majorBidi"/>
          <w:b/>
          <w:bCs/>
          <w:sz w:val="28"/>
          <w:szCs w:val="28"/>
        </w:rPr>
      </w:pPr>
      <w:bookmarkStart w:id="35" w:name="_Toc379271511"/>
      <w:bookmarkStart w:id="36" w:name="_Toc419184890"/>
      <w:r>
        <w:br w:type="page"/>
      </w:r>
    </w:p>
    <w:p w:rsidR="00F15094" w:rsidRPr="004A4279" w:rsidRDefault="00F15094" w:rsidP="004939BB">
      <w:pPr>
        <w:pStyle w:val="Rubrik1"/>
      </w:pPr>
      <w:bookmarkStart w:id="37" w:name="_Toc419973264"/>
      <w:r w:rsidRPr="004A4279">
        <w:lastRenderedPageBreak/>
        <w:t>R</w:t>
      </w:r>
      <w:r w:rsidRPr="00885831">
        <w:t>esult</w:t>
      </w:r>
      <w:r w:rsidRPr="004A4279">
        <w:t>at</w:t>
      </w:r>
      <w:bookmarkEnd w:id="35"/>
      <w:bookmarkEnd w:id="36"/>
      <w:bookmarkEnd w:id="37"/>
    </w:p>
    <w:p w:rsidR="00F15094" w:rsidRPr="00FE689B" w:rsidRDefault="00F15094" w:rsidP="00F15094">
      <w:pPr>
        <w:pStyle w:val="StyckeefterRubrik"/>
        <w:rPr>
          <w:highlight w:val="green"/>
        </w:rPr>
      </w:pPr>
      <w:r w:rsidRPr="00FE689B">
        <w:rPr>
          <w:highlight w:val="green"/>
        </w:rPr>
        <w:t xml:space="preserve">Här kommer det som arbetet mynnar ut </w:t>
      </w:r>
      <w:r w:rsidR="007C7E02" w:rsidRPr="00FE689B">
        <w:rPr>
          <w:highlight w:val="green"/>
        </w:rPr>
        <w:t>i. Vad är resultatet? Redogör för fakta, undvik egna</w:t>
      </w:r>
      <w:r w:rsidRPr="00FE689B">
        <w:rPr>
          <w:highlight w:val="green"/>
        </w:rPr>
        <w:t xml:space="preserve"> åsikter och tyckande. Beskriv och redovisa vad som producera</w:t>
      </w:r>
      <w:r w:rsidR="007C7E02" w:rsidRPr="00FE689B">
        <w:rPr>
          <w:highlight w:val="green"/>
        </w:rPr>
        <w:t>ts</w:t>
      </w:r>
      <w:r w:rsidR="002D0253" w:rsidRPr="00FE689B">
        <w:rPr>
          <w:highlight w:val="green"/>
        </w:rPr>
        <w:t xml:space="preserve"> eller </w:t>
      </w:r>
      <w:r w:rsidR="007C7E02" w:rsidRPr="00FE689B">
        <w:rPr>
          <w:highlight w:val="green"/>
        </w:rPr>
        <w:t>be</w:t>
      </w:r>
      <w:r w:rsidR="002D0253" w:rsidRPr="00FE689B">
        <w:rPr>
          <w:highlight w:val="green"/>
        </w:rPr>
        <w:t>svara</w:t>
      </w:r>
      <w:r w:rsidR="007C7E02" w:rsidRPr="00FE689B">
        <w:rPr>
          <w:highlight w:val="green"/>
        </w:rPr>
        <w:t>ts</w:t>
      </w:r>
      <w:r w:rsidRPr="00FE689B">
        <w:rPr>
          <w:highlight w:val="green"/>
        </w:rPr>
        <w:t xml:space="preserve">. </w:t>
      </w:r>
      <w:r w:rsidR="002D0253" w:rsidRPr="00FE689B">
        <w:rPr>
          <w:highlight w:val="green"/>
        </w:rPr>
        <w:t>Var noga med att ta upp resultaten för de frågeställningar som ställdes under Inledning.</w:t>
      </w:r>
    </w:p>
    <w:p w:rsidR="00F15094" w:rsidRPr="00FE689B" w:rsidRDefault="002D0253" w:rsidP="00F15094">
      <w:pPr>
        <w:pStyle w:val="Stycke"/>
        <w:rPr>
          <w:highlight w:val="green"/>
        </w:rPr>
      </w:pPr>
      <w:r w:rsidRPr="00FE689B">
        <w:rPr>
          <w:highlight w:val="green"/>
        </w:rPr>
        <w:t xml:space="preserve">Om det finns en naturlig uppdelning i delresultat (som härrör till olika frågeställningar) så kan man dela upp resultatet i underrubriker. </w:t>
      </w:r>
      <w:r w:rsidR="00F15094" w:rsidRPr="00FE689B">
        <w:rPr>
          <w:highlight w:val="green"/>
        </w:rPr>
        <w:t>Kom ihåg att ge bilder ett referensnamn (Figur 3, Tabell 1, osv) och gärna även en mycket kort förklaring</w:t>
      </w:r>
      <w:r w:rsidR="00816278" w:rsidRPr="00FE689B">
        <w:rPr>
          <w:highlight w:val="green"/>
        </w:rPr>
        <w:t>. Figurt</w:t>
      </w:r>
      <w:r w:rsidR="00B668B6" w:rsidRPr="00FE689B">
        <w:rPr>
          <w:highlight w:val="green"/>
        </w:rPr>
        <w:t>exten skall vara centrerad och kursiv</w:t>
      </w:r>
      <w:r w:rsidR="00F15094" w:rsidRPr="00FE689B">
        <w:rPr>
          <w:highlight w:val="green"/>
        </w:rPr>
        <w:t>. Bilder finns med av en orsak och skall refereras till i texten.</w:t>
      </w:r>
      <w:r w:rsidR="00816278" w:rsidRPr="00FE689B">
        <w:rPr>
          <w:highlight w:val="green"/>
        </w:rPr>
        <w:t xml:space="preserve"> Högerklicka på bilden och välj ”Infoga beskrivning” så kan du använda Referenser – Korsreferens när du skall infoga referensen till bilden. Då sköter Word automatisk numrering av figurerna.</w:t>
      </w:r>
      <w:r w:rsidR="00F15094" w:rsidRPr="00FE689B">
        <w:rPr>
          <w:highlight w:val="green"/>
        </w:rPr>
        <w:br/>
        <w:t>Ex</w:t>
      </w:r>
      <w:r w:rsidR="00B668B6" w:rsidRPr="00FE689B">
        <w:rPr>
          <w:highlight w:val="green"/>
        </w:rPr>
        <w:t>empel</w:t>
      </w:r>
      <w:r w:rsidR="00F15094" w:rsidRPr="00FE689B">
        <w:rPr>
          <w:highlight w:val="green"/>
        </w:rPr>
        <w:t>:</w:t>
      </w:r>
    </w:p>
    <w:p w:rsidR="00F15094" w:rsidRPr="00FE689B" w:rsidRDefault="00F15094" w:rsidP="00522A27">
      <w:pPr>
        <w:pStyle w:val="Citat0"/>
        <w:rPr>
          <w:i/>
          <w:highlight w:val="green"/>
        </w:rPr>
      </w:pPr>
      <w:r w:rsidRPr="00FE689B">
        <w:rPr>
          <w:highlight w:val="green"/>
        </w:rPr>
        <w:t>Som man ser av UML-diagrammet (se Figur 1) har vi skapat en lösning som löser uppgiften på en grundläggand</w:t>
      </w:r>
      <w:r w:rsidR="00384188" w:rsidRPr="00FE689B">
        <w:rPr>
          <w:highlight w:val="green"/>
        </w:rPr>
        <w:t>e nivå, men givet våra avgränsningar inte har nå</w:t>
      </w:r>
      <w:r w:rsidR="00B668B6" w:rsidRPr="00FE689B">
        <w:rPr>
          <w:highlight w:val="green"/>
        </w:rPr>
        <w:t>go</w:t>
      </w:r>
      <w:r w:rsidR="00384188" w:rsidRPr="00FE689B">
        <w:rPr>
          <w:highlight w:val="green"/>
        </w:rPr>
        <w:t>n extra funktionalitet.</w:t>
      </w:r>
    </w:p>
    <w:p w:rsidR="00F15094" w:rsidRPr="00FE689B" w:rsidRDefault="00F15094" w:rsidP="00F15094">
      <w:pPr>
        <w:keepNext/>
        <w:jc w:val="center"/>
        <w:rPr>
          <w:highlight w:val="green"/>
        </w:rPr>
      </w:pPr>
      <w:r w:rsidRPr="00FE689B">
        <w:rPr>
          <w:noProof/>
          <w:highlight w:val="green"/>
          <w:lang w:eastAsia="sv-SE"/>
        </w:rPr>
        <w:drawing>
          <wp:inline distT="0" distB="0" distL="0" distR="0" wp14:anchorId="73527C15" wp14:editId="3E6F18CE">
            <wp:extent cx="3829050" cy="1581150"/>
            <wp:effectExtent l="0" t="0" r="0" b="0"/>
            <wp:docPr id="3" name="Bildobjekt 3" descr="http://www.gliffy.com/go/publish/image/4218693/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gliffy.com/go/publish/image/4218693/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9050" cy="1581150"/>
                    </a:xfrm>
                    <a:prstGeom prst="rect">
                      <a:avLst/>
                    </a:prstGeom>
                    <a:noFill/>
                    <a:ln>
                      <a:noFill/>
                    </a:ln>
                  </pic:spPr>
                </pic:pic>
              </a:graphicData>
            </a:graphic>
          </wp:inline>
        </w:drawing>
      </w:r>
    </w:p>
    <w:p w:rsidR="00F15094" w:rsidRDefault="00F15094" w:rsidP="00F15094">
      <w:pPr>
        <w:pStyle w:val="Beskrivning"/>
        <w:jc w:val="center"/>
      </w:pPr>
      <w:r w:rsidRPr="00FE689B">
        <w:rPr>
          <w:highlight w:val="green"/>
        </w:rPr>
        <w:t xml:space="preserve">Figur </w:t>
      </w:r>
      <w:r w:rsidR="008C0D56" w:rsidRPr="00FE689B">
        <w:rPr>
          <w:highlight w:val="green"/>
        </w:rPr>
        <w:fldChar w:fldCharType="begin"/>
      </w:r>
      <w:r w:rsidR="008C0D56" w:rsidRPr="00FE689B">
        <w:rPr>
          <w:highlight w:val="green"/>
        </w:rPr>
        <w:instrText xml:space="preserve"> SEQ Figur \* ARABIC </w:instrText>
      </w:r>
      <w:r w:rsidR="008C0D56" w:rsidRPr="00FE689B">
        <w:rPr>
          <w:highlight w:val="green"/>
        </w:rPr>
        <w:fldChar w:fldCharType="separate"/>
      </w:r>
      <w:r w:rsidR="009D74D2">
        <w:rPr>
          <w:noProof/>
          <w:highlight w:val="green"/>
        </w:rPr>
        <w:t>2</w:t>
      </w:r>
      <w:r w:rsidR="008C0D56" w:rsidRPr="00FE689B">
        <w:rPr>
          <w:noProof/>
          <w:highlight w:val="green"/>
        </w:rPr>
        <w:fldChar w:fldCharType="end"/>
      </w:r>
      <w:r w:rsidRPr="00FE689B">
        <w:rPr>
          <w:highlight w:val="green"/>
        </w:rPr>
        <w:t>. UML-diagram av vår lösning</w:t>
      </w:r>
    </w:p>
    <w:p w:rsidR="00F15094" w:rsidRPr="004A4279" w:rsidRDefault="00F15094" w:rsidP="004939BB">
      <w:pPr>
        <w:pStyle w:val="Rubrik1"/>
      </w:pPr>
      <w:bookmarkStart w:id="38" w:name="_Toc379271512"/>
      <w:bookmarkStart w:id="39" w:name="_Toc419184891"/>
      <w:bookmarkStart w:id="40" w:name="_Toc419973265"/>
      <w:r w:rsidRPr="004A4279">
        <w:t>Diskussion</w:t>
      </w:r>
      <w:bookmarkEnd w:id="38"/>
      <w:bookmarkEnd w:id="39"/>
      <w:bookmarkEnd w:id="40"/>
    </w:p>
    <w:p w:rsidR="00F15094" w:rsidRPr="00FE689B" w:rsidRDefault="00F15094" w:rsidP="00F15094">
      <w:pPr>
        <w:pStyle w:val="StyckeefterRubrik"/>
        <w:rPr>
          <w:highlight w:val="green"/>
        </w:rPr>
      </w:pPr>
      <w:r w:rsidRPr="00FE689B">
        <w:rPr>
          <w:highlight w:val="green"/>
        </w:rPr>
        <w:t>Slutligen kommer man till diskussionen där man försöker analysera sitt resultat och koppla det till ev. frågeställningar och val gjorda under Inledning och Metod. Blev det bra eller inte? Här skall man ge uttryck för sina egna personliga reflekt</w:t>
      </w:r>
      <w:r w:rsidR="002D0253" w:rsidRPr="00FE689B">
        <w:rPr>
          <w:highlight w:val="green"/>
        </w:rPr>
        <w:t>ioner på sitt arbete</w:t>
      </w:r>
      <w:r w:rsidR="0060595C" w:rsidRPr="00FE689B">
        <w:rPr>
          <w:highlight w:val="green"/>
        </w:rPr>
        <w:t xml:space="preserve"> och det är helt ok att skriva ”jag” eller ”vi.</w:t>
      </w:r>
      <w:r w:rsidRPr="00FE689B">
        <w:rPr>
          <w:highlight w:val="green"/>
        </w:rPr>
        <w:t xml:space="preserve"> I större arbeten bör man försöka värdera sitt resultat och sätta det i p</w:t>
      </w:r>
      <w:r w:rsidR="002D0253" w:rsidRPr="00FE689B">
        <w:rPr>
          <w:highlight w:val="green"/>
        </w:rPr>
        <w:t xml:space="preserve">erspektiv samt fundera över </w:t>
      </w:r>
      <w:r w:rsidRPr="00FE689B">
        <w:rPr>
          <w:highlight w:val="green"/>
        </w:rPr>
        <w:t>hur arbetet skulle ha kunnat göras mer omfattande eller annorlunda, med tanke på de erfarenheter som skaffats under arbetet.</w:t>
      </w:r>
      <w:r w:rsidR="0060595C" w:rsidRPr="00FE689B">
        <w:rPr>
          <w:highlight w:val="green"/>
        </w:rPr>
        <w:t xml:space="preserve"> Försöka att tänka i termer av generalisering kontra specialisering om det går</w:t>
      </w:r>
      <w:r w:rsidR="0004191F" w:rsidRPr="00FE689B">
        <w:rPr>
          <w:highlight w:val="green"/>
        </w:rPr>
        <w:t>,</w:t>
      </w:r>
      <w:r w:rsidR="0060595C" w:rsidRPr="00FE689B">
        <w:rPr>
          <w:highlight w:val="green"/>
        </w:rPr>
        <w:t xml:space="preserve"> d.v.s. få i in ert arbete i ett generellt sammanhang.</w:t>
      </w:r>
    </w:p>
    <w:p w:rsidR="00F15094" w:rsidRPr="00FE689B" w:rsidRDefault="00F15094" w:rsidP="00F15094">
      <w:pPr>
        <w:rPr>
          <w:highlight w:val="green"/>
        </w:rPr>
      </w:pPr>
      <w:r w:rsidRPr="00FE689B">
        <w:rPr>
          <w:highlight w:val="green"/>
        </w:rPr>
        <w:t>Exempel:</w:t>
      </w:r>
    </w:p>
    <w:p w:rsidR="00F15094" w:rsidRPr="00522A27" w:rsidRDefault="00F15094" w:rsidP="00522A27">
      <w:pPr>
        <w:pStyle w:val="Citat0"/>
      </w:pPr>
      <w:r w:rsidRPr="00FE689B">
        <w:rPr>
          <w:highlight w:val="green"/>
        </w:rPr>
        <w:t xml:space="preserve">Vårt program klarar av att hantera alla grundfunktioner som ställdes i uppgiften. Vi prioriterade den enklare lösningen då vi ville vara säkra på att få en fungerande slutprodukt. Med facit i hand inser vi att vi har kunnat lägga till funktioner för </w:t>
      </w:r>
      <w:r w:rsidR="002D0253" w:rsidRPr="00FE689B">
        <w:rPr>
          <w:highlight w:val="green"/>
        </w:rPr>
        <w:t>fler sensorer</w:t>
      </w:r>
      <w:r w:rsidRPr="00FE689B">
        <w:rPr>
          <w:highlight w:val="green"/>
        </w:rPr>
        <w:t xml:space="preserve">, som diskuterade i inledningen, men det har då funnits en risk att vi inte hunnit färdigt då vi haft en del problem med </w:t>
      </w:r>
      <w:r w:rsidR="002D0253" w:rsidRPr="00FE689B">
        <w:rPr>
          <w:highlight w:val="green"/>
        </w:rPr>
        <w:t>störningar på signalerna från sensorerna</w:t>
      </w:r>
      <w:r w:rsidRPr="00FE689B">
        <w:rPr>
          <w:highlight w:val="green"/>
        </w:rPr>
        <w:t xml:space="preserve">. På det hela är vi nöjda med slutresultatet men med bättre </w:t>
      </w:r>
      <w:r w:rsidR="002D0253" w:rsidRPr="00FE689B">
        <w:rPr>
          <w:highlight w:val="green"/>
        </w:rPr>
        <w:t xml:space="preserve">spänningsmatningar hade vi sluppit tyda och leta efter felsignaler och </w:t>
      </w:r>
      <w:r w:rsidRPr="00FE689B">
        <w:rPr>
          <w:highlight w:val="green"/>
        </w:rPr>
        <w:lastRenderedPageBreak/>
        <w:t xml:space="preserve">hade </w:t>
      </w:r>
      <w:r w:rsidR="002D0253" w:rsidRPr="00FE689B">
        <w:rPr>
          <w:highlight w:val="green"/>
        </w:rPr>
        <w:t xml:space="preserve">troligen </w:t>
      </w:r>
      <w:r w:rsidRPr="00FE689B">
        <w:rPr>
          <w:highlight w:val="green"/>
        </w:rPr>
        <w:t>nått längre på samma tid.</w:t>
      </w:r>
      <w:r w:rsidR="002D0253" w:rsidRPr="00FE689B">
        <w:rPr>
          <w:highlight w:val="green"/>
        </w:rPr>
        <w:t xml:space="preserve"> Jämför man med de </w:t>
      </w:r>
      <w:r w:rsidR="0060595C" w:rsidRPr="00FE689B">
        <w:rPr>
          <w:highlight w:val="green"/>
        </w:rPr>
        <w:t xml:space="preserve">generella </w:t>
      </w:r>
      <w:r w:rsidR="002D0253" w:rsidRPr="00FE689B">
        <w:rPr>
          <w:highlight w:val="green"/>
        </w:rPr>
        <w:t xml:space="preserve">resultat som Jackson [12] </w:t>
      </w:r>
      <w:r w:rsidR="0060595C" w:rsidRPr="00FE689B">
        <w:rPr>
          <w:highlight w:val="green"/>
        </w:rPr>
        <w:t xml:space="preserve">och Hermansson[13] berör </w:t>
      </w:r>
      <w:r w:rsidR="002D0253" w:rsidRPr="00FE689B">
        <w:rPr>
          <w:highlight w:val="green"/>
        </w:rPr>
        <w:t>i sin</w:t>
      </w:r>
      <w:r w:rsidR="0060595C" w:rsidRPr="00FE689B">
        <w:rPr>
          <w:highlight w:val="green"/>
        </w:rPr>
        <w:t>a</w:t>
      </w:r>
      <w:r w:rsidR="002D0253" w:rsidRPr="00FE689B">
        <w:rPr>
          <w:highlight w:val="green"/>
        </w:rPr>
        <w:t xml:space="preserve"> undersökning</w:t>
      </w:r>
      <w:r w:rsidR="0060595C" w:rsidRPr="00FE689B">
        <w:rPr>
          <w:highlight w:val="green"/>
        </w:rPr>
        <w:t>ar</w:t>
      </w:r>
      <w:r w:rsidR="002D0253" w:rsidRPr="00FE689B">
        <w:rPr>
          <w:highlight w:val="green"/>
        </w:rPr>
        <w:t xml:space="preserve"> så ligger våra värden helt i linje</w:t>
      </w:r>
      <w:r w:rsidR="0060595C" w:rsidRPr="00FE689B">
        <w:rPr>
          <w:highlight w:val="green"/>
        </w:rPr>
        <w:t xml:space="preserve"> med dessa</w:t>
      </w:r>
      <w:r w:rsidR="002D0253" w:rsidRPr="00FE689B">
        <w:rPr>
          <w:highlight w:val="green"/>
        </w:rPr>
        <w:t xml:space="preserve">, </w:t>
      </w:r>
      <w:r w:rsidR="0060595C" w:rsidRPr="00FE689B">
        <w:rPr>
          <w:highlight w:val="green"/>
        </w:rPr>
        <w:t xml:space="preserve">givet att man tar hänsyn till de speciella </w:t>
      </w:r>
      <w:r w:rsidR="002D0253" w:rsidRPr="00FE689B">
        <w:rPr>
          <w:highlight w:val="green"/>
        </w:rPr>
        <w:t>begränsningar som användes i vårt arbete.</w:t>
      </w:r>
    </w:p>
    <w:p w:rsidR="00821D6A" w:rsidRDefault="00821D6A" w:rsidP="004939BB">
      <w:pPr>
        <w:pStyle w:val="Rubrik1"/>
      </w:pPr>
      <w:bookmarkStart w:id="41" w:name="_Toc419184892"/>
      <w:bookmarkStart w:id="42" w:name="_Toc419973266"/>
      <w:r>
        <w:t>Ordlista</w:t>
      </w:r>
      <w:bookmarkEnd w:id="42"/>
    </w:p>
    <w:p w:rsidR="00821D6A" w:rsidRPr="00FE689B" w:rsidRDefault="00821D6A" w:rsidP="00816278">
      <w:pPr>
        <w:pStyle w:val="StyckeefterRubrik"/>
        <w:rPr>
          <w:highlight w:val="green"/>
        </w:rPr>
      </w:pPr>
      <w:r w:rsidRPr="00FE689B">
        <w:rPr>
          <w:highlight w:val="green"/>
        </w:rPr>
        <w:t xml:space="preserve">Denna rubrik kan man ta med om man har ett arbete som innehåller en mängd ”krångliga ord” och förkortningar. </w:t>
      </w:r>
      <w:r w:rsidR="00816278" w:rsidRPr="00FE689B">
        <w:rPr>
          <w:highlight w:val="green"/>
        </w:rPr>
        <w:t xml:space="preserve">Dessa skrivs då upp, i bokstavsordning, tillsammas med en kort förklaring. </w:t>
      </w:r>
      <w:r w:rsidRPr="00FE689B">
        <w:rPr>
          <w:highlight w:val="green"/>
        </w:rPr>
        <w:t>Tänk dock</w:t>
      </w:r>
      <w:r w:rsidR="00816278" w:rsidRPr="00FE689B">
        <w:rPr>
          <w:highlight w:val="green"/>
        </w:rPr>
        <w:t xml:space="preserve"> på att skriva </w:t>
      </w:r>
      <w:r w:rsidRPr="00FE689B">
        <w:rPr>
          <w:highlight w:val="green"/>
        </w:rPr>
        <w:t xml:space="preserve">ut </w:t>
      </w:r>
      <w:r w:rsidR="00816278" w:rsidRPr="00FE689B">
        <w:rPr>
          <w:highlight w:val="green"/>
        </w:rPr>
        <w:t xml:space="preserve">hela betydelsen </w:t>
      </w:r>
      <w:r w:rsidRPr="00FE689B">
        <w:rPr>
          <w:highlight w:val="green"/>
        </w:rPr>
        <w:t>första gången det nämns</w:t>
      </w:r>
      <w:r w:rsidR="00816278" w:rsidRPr="00FE689B">
        <w:rPr>
          <w:highlight w:val="green"/>
        </w:rPr>
        <w:t xml:space="preserve"> i texten</w:t>
      </w:r>
      <w:r w:rsidRPr="00FE689B">
        <w:rPr>
          <w:highlight w:val="green"/>
        </w:rPr>
        <w:t>.</w:t>
      </w:r>
      <w:r w:rsidR="00816278" w:rsidRPr="00FE689B">
        <w:rPr>
          <w:highlight w:val="green"/>
        </w:rPr>
        <w:br/>
      </w:r>
      <w:r w:rsidRPr="00FE689B">
        <w:rPr>
          <w:highlight w:val="green"/>
        </w:rPr>
        <w:t>Exempel:</w:t>
      </w:r>
    </w:p>
    <w:p w:rsidR="00821D6A" w:rsidRPr="00FE689B" w:rsidRDefault="00821D6A" w:rsidP="00821D6A">
      <w:pPr>
        <w:pStyle w:val="Stycke"/>
        <w:rPr>
          <w:highlight w:val="green"/>
        </w:rPr>
      </w:pPr>
      <w:r w:rsidRPr="00FE689B">
        <w:rPr>
          <w:highlight w:val="green"/>
        </w:rPr>
        <w:t xml:space="preserve">I texten kan man skriva om </w:t>
      </w:r>
      <w:proofErr w:type="spellStart"/>
      <w:r w:rsidRPr="00FE689B">
        <w:rPr>
          <w:highlight w:val="green"/>
        </w:rPr>
        <w:t>Domain</w:t>
      </w:r>
      <w:proofErr w:type="spellEnd"/>
      <w:r w:rsidRPr="00FE689B">
        <w:rPr>
          <w:highlight w:val="green"/>
        </w:rPr>
        <w:t xml:space="preserve"> Driven Design (DDD) men inte förklara mer än så medan man i ordlistan har med förkortningen, utskriften och förklaringen.</w:t>
      </w:r>
      <w:r w:rsidR="00816278" w:rsidRPr="00FE689B">
        <w:rPr>
          <w:highlight w:val="green"/>
        </w:rPr>
        <w:t xml:space="preserve"> I det här exemplet skulle det kanske t.o.m. behövas en referens första gången DDD nämns.</w:t>
      </w:r>
    </w:p>
    <w:p w:rsidR="00821D6A" w:rsidRPr="00FE689B" w:rsidRDefault="00821D6A" w:rsidP="00821D6A">
      <w:pPr>
        <w:pStyle w:val="Stycke"/>
        <w:numPr>
          <w:ilvl w:val="0"/>
          <w:numId w:val="16"/>
        </w:numPr>
        <w:rPr>
          <w:highlight w:val="green"/>
        </w:rPr>
      </w:pPr>
      <w:r w:rsidRPr="00FE689B">
        <w:rPr>
          <w:b/>
          <w:highlight w:val="green"/>
        </w:rPr>
        <w:t>DDD</w:t>
      </w:r>
      <w:r w:rsidRPr="00FE689B">
        <w:rPr>
          <w:highlight w:val="green"/>
        </w:rPr>
        <w:t xml:space="preserve"> – </w:t>
      </w:r>
      <w:proofErr w:type="spellStart"/>
      <w:r w:rsidRPr="00FE689B">
        <w:rPr>
          <w:highlight w:val="green"/>
        </w:rPr>
        <w:t>Domain</w:t>
      </w:r>
      <w:proofErr w:type="spellEnd"/>
      <w:r w:rsidRPr="00FE689B">
        <w:rPr>
          <w:highlight w:val="green"/>
        </w:rPr>
        <w:t xml:space="preserve"> Driven Design.</w:t>
      </w:r>
    </w:p>
    <w:p w:rsidR="00821D6A" w:rsidRPr="00821D6A" w:rsidRDefault="00821D6A" w:rsidP="00821D6A">
      <w:pPr>
        <w:pStyle w:val="Stycke"/>
        <w:ind w:left="1304" w:firstLine="0"/>
      </w:pPr>
      <w:r w:rsidRPr="00FE689B">
        <w:rPr>
          <w:highlight w:val="green"/>
        </w:rPr>
        <w:t xml:space="preserve">Ett utvecklingssätt som fokuserar på att förstå kundens referensramar och som strävar efter att man skall ha ett gemensamt språk, ett s.k. </w:t>
      </w:r>
      <w:proofErr w:type="spellStart"/>
      <w:r w:rsidRPr="00FE689B">
        <w:rPr>
          <w:highlight w:val="green"/>
        </w:rPr>
        <w:t>ubiquitous</w:t>
      </w:r>
      <w:proofErr w:type="spellEnd"/>
      <w:r w:rsidRPr="00FE689B">
        <w:rPr>
          <w:highlight w:val="green"/>
        </w:rPr>
        <w:t xml:space="preserve"> </w:t>
      </w:r>
      <w:proofErr w:type="spellStart"/>
      <w:r w:rsidRPr="00FE689B">
        <w:rPr>
          <w:highlight w:val="green"/>
        </w:rPr>
        <w:t>language</w:t>
      </w:r>
      <w:proofErr w:type="spellEnd"/>
      <w:r w:rsidRPr="00FE689B">
        <w:rPr>
          <w:highlight w:val="green"/>
        </w:rPr>
        <w:t>.</w:t>
      </w:r>
    </w:p>
    <w:p w:rsidR="0048531B" w:rsidRDefault="0048531B" w:rsidP="004939BB">
      <w:pPr>
        <w:pStyle w:val="Rubrik1"/>
      </w:pPr>
      <w:bookmarkStart w:id="43" w:name="_Toc419973267"/>
      <w:r w:rsidRPr="004A4279">
        <w:t>Referenser</w:t>
      </w:r>
      <w:bookmarkEnd w:id="41"/>
      <w:bookmarkEnd w:id="43"/>
    </w:p>
    <w:p w:rsidR="00F15094" w:rsidRPr="00FE689B" w:rsidRDefault="00F15094" w:rsidP="0048531B">
      <w:pPr>
        <w:pStyle w:val="StyckeefterRubrik"/>
        <w:rPr>
          <w:highlight w:val="green"/>
        </w:rPr>
      </w:pPr>
      <w:r w:rsidRPr="00FE689B">
        <w:rPr>
          <w:highlight w:val="green"/>
        </w:rPr>
        <w:t>Här under lägger man in de referenser man ev. har gjort i den löpande texten. Använd IEEE 2006 mall för hur man gör. Observera att Word kallar detta för en Litteraturlista (se Fliken ”Referenser” under ”Infoga källhänvisning”) men det är bara att gå in och ändra namnet senare när man infogat listan. Se exemplet nedan:</w:t>
      </w:r>
    </w:p>
    <w:p w:rsidR="00F15094" w:rsidRPr="00FE689B" w:rsidRDefault="006A30ED" w:rsidP="0048531B">
      <w:pPr>
        <w:pStyle w:val="Stycke"/>
        <w:rPr>
          <w:highlight w:val="green"/>
        </w:rPr>
      </w:pPr>
      <w:r w:rsidRPr="00FE689B">
        <w:rPr>
          <w:highlight w:val="green"/>
        </w:rPr>
        <w:t xml:space="preserve">Tänk på att webbsidor generellt ses som ”sämre” referenser än publicerade böcker och </w:t>
      </w:r>
      <w:r w:rsidR="00F15094" w:rsidRPr="00FE689B">
        <w:rPr>
          <w:highlight w:val="green"/>
        </w:rPr>
        <w:t>vetenskapliga publikationer. Sedan finns det ju bättre och sämre webbsidor. Försök att hitta officiella sidor om ni skall använda er av webbsidor. Lyckas ni lösa ett programmeringsproblem genom att använda ett forum så är ett tips att hitta ett mer officiellt referensbibliotek där ni nu troligen förstår vad som står där, eftersom ni redan har löst problemet.</w:t>
      </w:r>
    </w:p>
    <w:p w:rsidR="00816278" w:rsidRPr="00FE689B" w:rsidRDefault="00816278" w:rsidP="0048531B">
      <w:pPr>
        <w:pStyle w:val="Stycke"/>
        <w:rPr>
          <w:highlight w:val="green"/>
        </w:rPr>
      </w:pPr>
      <w:r w:rsidRPr="00FE689B">
        <w:rPr>
          <w:highlight w:val="green"/>
        </w:rPr>
        <w:t>Har man många re</w:t>
      </w:r>
      <w:r w:rsidR="005E3104" w:rsidRPr="00FE689B">
        <w:rPr>
          <w:highlight w:val="green"/>
        </w:rPr>
        <w:t>ferenser är det till stor hjälp</w:t>
      </w:r>
      <w:r w:rsidRPr="00FE689B">
        <w:rPr>
          <w:highlight w:val="green"/>
        </w:rPr>
        <w:t xml:space="preserve"> att använda någon form av referenshanteringsystem, t.ex. </w:t>
      </w:r>
      <w:proofErr w:type="spellStart"/>
      <w:r w:rsidRPr="00FE689B">
        <w:rPr>
          <w:highlight w:val="green"/>
        </w:rPr>
        <w:t>RefWorks</w:t>
      </w:r>
      <w:proofErr w:type="spellEnd"/>
      <w:r w:rsidRPr="00FE689B">
        <w:rPr>
          <w:highlight w:val="green"/>
        </w:rPr>
        <w:t xml:space="preserve">. Läs mer om </w:t>
      </w:r>
      <w:proofErr w:type="spellStart"/>
      <w:r w:rsidRPr="00FE689B">
        <w:rPr>
          <w:highlight w:val="green"/>
        </w:rPr>
        <w:t>RefWorks</w:t>
      </w:r>
      <w:proofErr w:type="spellEnd"/>
      <w:r w:rsidRPr="00FE689B">
        <w:rPr>
          <w:highlight w:val="green"/>
        </w:rPr>
        <w:t xml:space="preserve"> på bibliotekets hemsida.</w:t>
      </w:r>
    </w:p>
    <w:bookmarkStart w:id="44" w:name="_Toc379271513" w:displacedByCustomXml="next"/>
    <w:sdt>
      <w:sdtPr>
        <w:rPr>
          <w:b/>
          <w:bCs/>
          <w:highlight w:val="green"/>
        </w:rPr>
        <w:id w:val="1217866345"/>
        <w:docPartObj>
          <w:docPartGallery w:val="Bibliographies"/>
          <w:docPartUnique/>
        </w:docPartObj>
      </w:sdtPr>
      <w:sdtEndPr>
        <w:rPr>
          <w:b w:val="0"/>
          <w:bCs w:val="0"/>
          <w:highlight w:val="none"/>
        </w:rPr>
      </w:sdtEndPr>
      <w:sdtContent>
        <w:bookmarkEnd w:id="44" w:displacedByCustomXml="next"/>
        <w:sdt>
          <w:sdtPr>
            <w:rPr>
              <w:highlight w:val="green"/>
            </w:rPr>
            <w:id w:val="111145805"/>
            <w:bibliography/>
          </w:sdtPr>
          <w:sdtEndPr>
            <w:rPr>
              <w:highlight w:val="none"/>
            </w:rPr>
          </w:sdtEndPr>
          <w:sdtContent>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 (). </w:t>
              </w:r>
              <w:proofErr w:type="spellStart"/>
              <w:r w:rsidRPr="00997108">
                <w:rPr>
                  <w:rFonts w:ascii="Verdana" w:hAnsi="Verdana"/>
                  <w:i/>
                  <w:iCs/>
                  <w:sz w:val="18"/>
                  <w:szCs w:val="18"/>
                  <w:lang w:val="en-US"/>
                </w:rPr>
                <w:t>Vinnare</w:t>
              </w:r>
              <w:proofErr w:type="spellEnd"/>
              <w:r w:rsidRPr="00997108">
                <w:rPr>
                  <w:rFonts w:ascii="Verdana" w:hAnsi="Verdana"/>
                  <w:i/>
                  <w:iCs/>
                  <w:sz w:val="18"/>
                  <w:szCs w:val="18"/>
                  <w:lang w:val="en-US"/>
                </w:rPr>
                <w:t xml:space="preserve"> </w:t>
              </w:r>
              <w:proofErr w:type="spellStart"/>
              <w:proofErr w:type="gramStart"/>
              <w:r w:rsidRPr="00997108">
                <w:rPr>
                  <w:rFonts w:ascii="Verdana" w:hAnsi="Verdana"/>
                  <w:i/>
                  <w:iCs/>
                  <w:sz w:val="18"/>
                  <w:szCs w:val="18"/>
                  <w:lang w:val="en-US"/>
                </w:rPr>
                <w:t>av</w:t>
              </w:r>
              <w:proofErr w:type="spellEnd"/>
              <w:r w:rsidRPr="00997108">
                <w:rPr>
                  <w:rFonts w:ascii="Verdana" w:hAnsi="Verdana"/>
                  <w:i/>
                  <w:iCs/>
                  <w:sz w:val="18"/>
                  <w:szCs w:val="18"/>
                  <w:lang w:val="en-US"/>
                </w:rPr>
                <w:t xml:space="preserve"> ”</w:t>
              </w:r>
              <w:proofErr w:type="gramEnd"/>
              <w:r w:rsidRPr="00997108">
                <w:rPr>
                  <w:rFonts w:ascii="Verdana" w:hAnsi="Verdana"/>
                  <w:i/>
                  <w:iCs/>
                  <w:sz w:val="18"/>
                  <w:szCs w:val="18"/>
                  <w:lang w:val="en-US"/>
                </w:rPr>
                <w:t>Users choice award” 2014</w:t>
              </w:r>
              <w:r w:rsidRPr="00997108">
                <w:rPr>
                  <w:rFonts w:ascii="Verdana" w:hAnsi="Verdana"/>
                  <w:sz w:val="18"/>
                  <w:szCs w:val="18"/>
                  <w:lang w:val="en-US"/>
                </w:rPr>
                <w:t xml:space="preserve">. Available: </w:t>
              </w:r>
              <w:hyperlink r:id="rId16" w:tgtFrame="_blank" w:history="1">
                <w:r w:rsidRPr="00997108">
                  <w:rPr>
                    <w:rStyle w:val="Hyperlnk"/>
                    <w:rFonts w:ascii="Verdana" w:hAnsi="Verdana"/>
                    <w:sz w:val="18"/>
                    <w:szCs w:val="18"/>
                    <w:lang w:val="en-US"/>
                  </w:rPr>
                  <w:t>http://www.jotform.me/form/43360673924458</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[2] R. Barnett, </w:t>
              </w:r>
              <w:r w:rsidRPr="00997108">
                <w:rPr>
                  <w:rFonts w:ascii="Verdana" w:hAnsi="Verdana"/>
                  <w:i/>
                  <w:iCs/>
                  <w:sz w:val="18"/>
                  <w:szCs w:val="18"/>
                  <w:lang w:val="en-US"/>
                </w:rPr>
                <w:t xml:space="preserve">Forms for </w:t>
              </w:r>
              <w:proofErr w:type="gramStart"/>
              <w:r w:rsidRPr="00997108">
                <w:rPr>
                  <w:rFonts w:ascii="Verdana" w:hAnsi="Verdana"/>
                  <w:i/>
                  <w:iCs/>
                  <w:sz w:val="18"/>
                  <w:szCs w:val="18"/>
                  <w:lang w:val="en-US"/>
                </w:rPr>
                <w:t>People :</w:t>
              </w:r>
              <w:proofErr w:type="gramEnd"/>
              <w:r w:rsidRPr="00997108">
                <w:rPr>
                  <w:rFonts w:ascii="Verdana" w:hAnsi="Verdana"/>
                  <w:i/>
                  <w:iCs/>
                  <w:sz w:val="18"/>
                  <w:szCs w:val="18"/>
                  <w:lang w:val="en-US"/>
                </w:rPr>
                <w:t xml:space="preserve"> Designing Forms that People can use. </w:t>
              </w:r>
              <w:proofErr w:type="spellStart"/>
              <w:r w:rsidRPr="00997108">
                <w:rPr>
                  <w:rFonts w:ascii="Verdana" w:hAnsi="Verdana"/>
                  <w:sz w:val="18"/>
                  <w:szCs w:val="18"/>
                  <w:lang w:val="en-US"/>
                </w:rPr>
                <w:t>Belconnen</w:t>
              </w:r>
              <w:proofErr w:type="spellEnd"/>
              <w:r w:rsidRPr="00997108">
                <w:rPr>
                  <w:rFonts w:ascii="Verdana" w:hAnsi="Verdana"/>
                  <w:sz w:val="18"/>
                  <w:szCs w:val="18"/>
                  <w:lang w:val="en-US"/>
                </w:rPr>
                <w:t xml:space="preserve">, A.C.T.: Robert Barnett and Associates, 2005.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[3] (2015-04-29). </w:t>
              </w:r>
              <w:r w:rsidRPr="00997108">
                <w:rPr>
                  <w:rFonts w:ascii="Verdana" w:hAnsi="Verdana"/>
                  <w:b/>
                  <w:bCs/>
                  <w:i/>
                  <w:iCs/>
                  <w:sz w:val="18"/>
                  <w:szCs w:val="18"/>
                  <w:lang w:val="en-US"/>
                </w:rPr>
                <w:t>There is No Best Size for a Website</w:t>
              </w:r>
              <w:r w:rsidRPr="00997108">
                <w:rPr>
                  <w:rFonts w:ascii="Verdana" w:hAnsi="Verdana"/>
                  <w:sz w:val="18"/>
                  <w:szCs w:val="18"/>
                  <w:lang w:val="en-US"/>
                </w:rPr>
                <w:t xml:space="preserve">. Available: </w:t>
              </w:r>
              <w:hyperlink r:id="rId17" w:tgtFrame="_blank" w:history="1">
                <w:r w:rsidRPr="00997108">
                  <w:rPr>
                    <w:rStyle w:val="Hyperlnk"/>
                    <w:rFonts w:ascii="Verdana" w:hAnsi="Verdana"/>
                    <w:sz w:val="18"/>
                    <w:szCs w:val="18"/>
                    <w:lang w:val="en-US"/>
                  </w:rPr>
                  <w:t>http://www.sitepoint.com/best-size-website/</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[4] (2015-04-29). </w:t>
              </w:r>
              <w:proofErr w:type="gramStart"/>
              <w:r w:rsidRPr="00997108">
                <w:rPr>
                  <w:rFonts w:ascii="Verdana" w:hAnsi="Verdana"/>
                  <w:b/>
                  <w:bCs/>
                  <w:i/>
                  <w:iCs/>
                  <w:sz w:val="18"/>
                  <w:szCs w:val="18"/>
                  <w:lang w:val="en-US"/>
                </w:rPr>
                <w:t>7 Common Web Form Design Mistakes to Avoid</w:t>
              </w:r>
              <w:r w:rsidRPr="00997108">
                <w:rPr>
                  <w:rFonts w:ascii="Verdana" w:hAnsi="Verdana"/>
                  <w:sz w:val="18"/>
                  <w:szCs w:val="18"/>
                  <w:lang w:val="en-US"/>
                </w:rPr>
                <w:t>.</w:t>
              </w:r>
              <w:proofErr w:type="gramEnd"/>
              <w:r w:rsidRPr="00997108">
                <w:rPr>
                  <w:rFonts w:ascii="Verdana" w:hAnsi="Verdana"/>
                  <w:sz w:val="18"/>
                  <w:szCs w:val="18"/>
                  <w:lang w:val="en-US"/>
                </w:rPr>
                <w:t xml:space="preserve"> Available: </w:t>
              </w:r>
              <w:hyperlink r:id="rId18" w:tgtFrame="_blank" w:history="1">
                <w:r w:rsidRPr="00997108">
                  <w:rPr>
                    <w:rStyle w:val="Hyperlnk"/>
                    <w:rFonts w:ascii="Verdana" w:hAnsi="Verdana"/>
                    <w:sz w:val="18"/>
                    <w:szCs w:val="18"/>
                    <w:lang w:val="en-US"/>
                  </w:rPr>
                  <w:t>http://www.formassembly.com/blog/web-form-design/</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[5] (2015-05-21). . Available: </w:t>
              </w:r>
              <w:hyperlink r:id="rId19" w:tgtFrame="_blank" w:history="1">
                <w:r w:rsidRPr="00997108">
                  <w:rPr>
                    <w:rStyle w:val="Hyperlnk"/>
                    <w:rFonts w:ascii="Verdana" w:hAnsi="Verdana"/>
                    <w:sz w:val="18"/>
                    <w:szCs w:val="18"/>
                    <w:lang w:val="en-US"/>
                  </w:rPr>
                  <w:t>https://media.epactnetwork.com/paper-forms/</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lastRenderedPageBreak/>
                <w:t xml:space="preserve">[6] </w:t>
              </w:r>
              <w:proofErr w:type="spellStart"/>
              <w:r w:rsidRPr="00997108">
                <w:rPr>
                  <w:rFonts w:ascii="Verdana" w:hAnsi="Verdana"/>
                  <w:sz w:val="18"/>
                  <w:szCs w:val="18"/>
                  <w:lang w:val="en-US"/>
                </w:rPr>
                <w:t>Galliher</w:t>
              </w:r>
              <w:proofErr w:type="spellEnd"/>
              <w:r w:rsidRPr="00997108">
                <w:rPr>
                  <w:rFonts w:ascii="Verdana" w:hAnsi="Verdana"/>
                  <w:sz w:val="18"/>
                  <w:szCs w:val="18"/>
                  <w:lang w:val="en-US"/>
                </w:rPr>
                <w:t xml:space="preserve">, J.M. </w:t>
              </w:r>
              <w:proofErr w:type="gramStart"/>
              <w:r w:rsidRPr="00997108">
                <w:rPr>
                  <w:rFonts w:ascii="Verdana" w:hAnsi="Verdana"/>
                  <w:sz w:val="18"/>
                  <w:szCs w:val="18"/>
                  <w:lang w:val="en-US"/>
                </w:rPr>
                <w:t>( 1,2,3,7</w:t>
              </w:r>
              <w:proofErr w:type="gramEnd"/>
              <w:r w:rsidRPr="00997108">
                <w:rPr>
                  <w:rFonts w:ascii="Verdana" w:hAnsi="Verdana"/>
                  <w:sz w:val="18"/>
                  <w:szCs w:val="18"/>
                  <w:lang w:val="en-US"/>
                </w:rPr>
                <w:t xml:space="preserve"> ), T. V. (. </w:t>
              </w:r>
              <w:proofErr w:type="gramStart"/>
              <w:r w:rsidRPr="00997108">
                <w:rPr>
                  <w:rFonts w:ascii="Verdana" w:hAnsi="Verdana"/>
                  <w:sz w:val="18"/>
                  <w:szCs w:val="18"/>
                  <w:lang w:val="en-US"/>
                </w:rPr>
                <w:t>1. )</w:t>
              </w:r>
              <w:proofErr w:type="gramEnd"/>
              <w:r w:rsidRPr="00997108">
                <w:rPr>
                  <w:rFonts w:ascii="Verdana" w:hAnsi="Verdana"/>
                  <w:sz w:val="18"/>
                  <w:szCs w:val="18"/>
                  <w:lang w:val="en-US"/>
                </w:rPr>
                <w:t xml:space="preserve">. Stewart, L. M. (. </w:t>
              </w:r>
              <w:proofErr w:type="gramStart"/>
              <w:r w:rsidRPr="00997108">
                <w:rPr>
                  <w:rFonts w:ascii="Verdana" w:hAnsi="Verdana"/>
                  <w:sz w:val="18"/>
                  <w:szCs w:val="18"/>
                  <w:lang w:val="en-US"/>
                </w:rPr>
                <w:t>3. )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Dickinson, P. K.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4. )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Pathak, J. J.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5. )</w:t>
              </w:r>
              <w:proofErr w:type="gramEnd"/>
              <w:r w:rsidRPr="00997108">
                <w:rPr>
                  <w:rFonts w:ascii="Verdana" w:hAnsi="Verdana"/>
                  <w:sz w:val="18"/>
                  <w:szCs w:val="18"/>
                  <w:lang w:val="en-US"/>
                </w:rPr>
                <w:t xml:space="preserve">. Werner and J. M. (. </w:t>
              </w:r>
              <w:proofErr w:type="gramStart"/>
              <w:r w:rsidRPr="00997108">
                <w:rPr>
                  <w:rFonts w:ascii="Verdana" w:hAnsi="Verdana"/>
                  <w:sz w:val="18"/>
                  <w:szCs w:val="18"/>
                  <w:lang w:val="en-US"/>
                </w:rPr>
                <w:t>6. )</w:t>
              </w:r>
              <w:proofErr w:type="gramEnd"/>
              <w:r w:rsidRPr="00997108">
                <w:rPr>
                  <w:rFonts w:ascii="Verdana" w:hAnsi="Verdana"/>
                  <w:sz w:val="18"/>
                  <w:szCs w:val="18"/>
                  <w:lang w:val="en-US"/>
                </w:rPr>
                <w:t xml:space="preserve">. </w:t>
              </w:r>
              <w:proofErr w:type="spellStart"/>
              <w:proofErr w:type="gramStart"/>
              <w:r w:rsidRPr="00997108">
                <w:rPr>
                  <w:rFonts w:ascii="Verdana" w:hAnsi="Verdana"/>
                  <w:sz w:val="18"/>
                  <w:szCs w:val="18"/>
                  <w:lang w:val="en-US"/>
                </w:rPr>
                <w:t>Hickner</w:t>
              </w:r>
              <w:proofErr w:type="spellEnd"/>
              <w:r w:rsidRPr="00997108">
                <w:rPr>
                  <w:rFonts w:ascii="Verdana" w:hAnsi="Verdana"/>
                  <w:sz w:val="18"/>
                  <w:szCs w:val="18"/>
                  <w:lang w:val="en-US"/>
                </w:rPr>
                <w:t xml:space="preserve">, "Data collection outcomes comparing paper forms with PDA forms in an office-based patient survey," </w:t>
              </w:r>
              <w:r w:rsidRPr="00997108">
                <w:rPr>
                  <w:rFonts w:ascii="Verdana" w:hAnsi="Verdana"/>
                  <w:i/>
                  <w:iCs/>
                  <w:sz w:val="18"/>
                  <w:szCs w:val="18"/>
                  <w:lang w:val="en-US"/>
                </w:rPr>
                <w:t xml:space="preserve">Annals of Family Medicine, </w:t>
              </w:r>
              <w:r w:rsidRPr="00997108">
                <w:rPr>
                  <w:rFonts w:ascii="Verdana" w:hAnsi="Verdana"/>
                  <w:sz w:val="18"/>
                  <w:szCs w:val="18"/>
                  <w:lang w:val="en-US"/>
                </w:rPr>
                <w:t>vol. 6, pp. 154-160, / 03 / 01 /, 2008.</w:t>
              </w:r>
              <w:proofErr w:type="gramEnd"/>
              <w:r w:rsidRPr="00997108">
                <w:rPr>
                  <w:rFonts w:ascii="Verdana" w:hAnsi="Verdana"/>
                  <w:sz w:val="18"/>
                  <w:szCs w:val="18"/>
                  <w:lang w:val="en-US"/>
                </w:rPr>
                <w:t xml:space="preserve"> </w:t>
              </w:r>
            </w:p>
            <w:p w:rsidR="00172974" w:rsidRPr="00997108" w:rsidRDefault="00172974"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[7] D. P. Haine, "(P</w:t>
              </w:r>
              <w:proofErr w:type="gramStart"/>
              <w:r w:rsidRPr="00997108">
                <w:rPr>
                  <w:rFonts w:ascii="Verdana" w:hAnsi="Verdana"/>
                  <w:sz w:val="18"/>
                  <w:szCs w:val="18"/>
                  <w:lang w:val="en-US"/>
                </w:rPr>
                <w:t>)REVIEW</w:t>
              </w:r>
              <w:proofErr w:type="gramEnd"/>
              <w:r w:rsidRPr="00997108">
                <w:rPr>
                  <w:rFonts w:ascii="Verdana" w:hAnsi="Verdana"/>
                  <w:sz w:val="18"/>
                  <w:szCs w:val="18"/>
                  <w:lang w:val="en-US"/>
                </w:rPr>
                <w:t xml:space="preserve">: Web Form Design: Filling in the Blanks," </w:t>
              </w:r>
              <w:r w:rsidRPr="00997108">
                <w:rPr>
                  <w:rFonts w:ascii="Verdana" w:hAnsi="Verdana"/>
                  <w:i/>
                  <w:iCs/>
                  <w:sz w:val="18"/>
                  <w:szCs w:val="18"/>
                  <w:lang w:val="en-US"/>
                </w:rPr>
                <w:t xml:space="preserve">Interactions, </w:t>
              </w:r>
              <w:r w:rsidRPr="00997108">
                <w:rPr>
                  <w:rFonts w:ascii="Verdana" w:hAnsi="Verdana"/>
                  <w:sz w:val="18"/>
                  <w:szCs w:val="18"/>
                  <w:lang w:val="en-US"/>
                </w:rPr>
                <w:t xml:space="preserve">vol. 15, pp. 68-70, </w:t>
              </w:r>
              <w:proofErr w:type="spellStart"/>
              <w:r w:rsidRPr="00997108">
                <w:rPr>
                  <w:rFonts w:ascii="Verdana" w:hAnsi="Verdana"/>
                  <w:sz w:val="18"/>
                  <w:szCs w:val="18"/>
                  <w:lang w:val="en-US"/>
                </w:rPr>
                <w:t>jul</w:t>
              </w:r>
              <w:proofErr w:type="spellEnd"/>
              <w:r w:rsidRPr="00997108">
                <w:rPr>
                  <w:rFonts w:ascii="Verdana" w:hAnsi="Verdana"/>
                  <w:sz w:val="18"/>
                  <w:szCs w:val="18"/>
                  <w:lang w:val="en-US"/>
                </w:rPr>
                <w:t xml:space="preserve">, 2008.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[8] S. </w:t>
              </w:r>
              <w:proofErr w:type="spellStart"/>
              <w:r w:rsidRPr="00997108">
                <w:rPr>
                  <w:rFonts w:ascii="Verdana" w:hAnsi="Verdana"/>
                  <w:sz w:val="18"/>
                  <w:szCs w:val="18"/>
                  <w:lang w:val="en-US"/>
                </w:rPr>
                <w:t>Hau</w:t>
              </w:r>
              <w:proofErr w:type="spellEnd"/>
              <w:r w:rsidRPr="00997108">
                <w:rPr>
                  <w:rFonts w:ascii="Verdana" w:hAnsi="Verdana"/>
                  <w:sz w:val="18"/>
                  <w:szCs w:val="18"/>
                  <w:lang w:val="en-US"/>
                </w:rPr>
                <w:t xml:space="preserve"> Chua, H. Zhang, M. </w:t>
              </w:r>
              <w:proofErr w:type="spellStart"/>
              <w:r w:rsidRPr="00997108">
                <w:rPr>
                  <w:rFonts w:ascii="Verdana" w:hAnsi="Verdana"/>
                  <w:sz w:val="18"/>
                  <w:szCs w:val="18"/>
                  <w:lang w:val="en-US"/>
                </w:rPr>
                <w:t>Hammad</w:t>
              </w:r>
              <w:proofErr w:type="spellEnd"/>
              <w:r w:rsidRPr="00997108">
                <w:rPr>
                  <w:rFonts w:ascii="Verdana" w:hAnsi="Verdana"/>
                  <w:sz w:val="18"/>
                  <w:szCs w:val="18"/>
                  <w:lang w:val="en-US"/>
                </w:rPr>
                <w:t xml:space="preserve">, S. Zhao, S. </w:t>
              </w:r>
              <w:proofErr w:type="spellStart"/>
              <w:r w:rsidRPr="00997108">
                <w:rPr>
                  <w:rFonts w:ascii="Verdana" w:hAnsi="Verdana"/>
                  <w:sz w:val="18"/>
                  <w:szCs w:val="18"/>
                  <w:lang w:val="en-US"/>
                </w:rPr>
                <w:t>Goyal</w:t>
              </w:r>
              <w:proofErr w:type="spellEnd"/>
              <w:r w:rsidRPr="00997108">
                <w:rPr>
                  <w:rFonts w:ascii="Verdana" w:hAnsi="Verdana"/>
                  <w:sz w:val="18"/>
                  <w:szCs w:val="18"/>
                  <w:lang w:val="en-US"/>
                </w:rPr>
                <w:t xml:space="preserve"> and K. Singh, "</w:t>
              </w:r>
              <w:proofErr w:type="spellStart"/>
              <w:r w:rsidRPr="00997108">
                <w:rPr>
                  <w:rFonts w:ascii="Verdana" w:hAnsi="Verdana"/>
                  <w:sz w:val="18"/>
                  <w:szCs w:val="18"/>
                  <w:lang w:val="en-US"/>
                </w:rPr>
                <w:t>ColorBless</w:t>
              </w:r>
              <w:proofErr w:type="spellEnd"/>
              <w:r w:rsidRPr="00997108">
                <w:rPr>
                  <w:rFonts w:ascii="Verdana" w:hAnsi="Verdana"/>
                  <w:sz w:val="18"/>
                  <w:szCs w:val="18"/>
                  <w:lang w:val="en-US"/>
                </w:rPr>
                <w:t xml:space="preserve">: Augmenting Visual Information for Colorblind People with Binocular Luster Effect," </w:t>
              </w:r>
              <w:r w:rsidRPr="00997108">
                <w:rPr>
                  <w:rFonts w:ascii="Verdana" w:hAnsi="Verdana"/>
                  <w:i/>
                  <w:iCs/>
                  <w:sz w:val="18"/>
                  <w:szCs w:val="18"/>
                  <w:lang w:val="en-US"/>
                </w:rPr>
                <w:t>ACM Trans.</w:t>
              </w:r>
              <w:proofErr w:type="spellStart"/>
              <w:r w:rsidRPr="00997108">
                <w:rPr>
                  <w:rFonts w:ascii="Verdana" w:hAnsi="Verdana"/>
                  <w:i/>
                  <w:iCs/>
                  <w:sz w:val="18"/>
                  <w:szCs w:val="18"/>
                  <w:lang w:val="en-US"/>
                </w:rPr>
                <w:t>Comput</w:t>
              </w:r>
              <w:proofErr w:type="spellEnd"/>
              <w:r w:rsidRPr="00997108">
                <w:rPr>
                  <w:rFonts w:ascii="Verdana" w:hAnsi="Verdana"/>
                  <w:i/>
                  <w:iCs/>
                  <w:sz w:val="18"/>
                  <w:szCs w:val="18"/>
                  <w:lang w:val="en-US"/>
                </w:rPr>
                <w:t>.-</w:t>
              </w:r>
              <w:proofErr w:type="spellStart"/>
              <w:r w:rsidRPr="00997108">
                <w:rPr>
                  <w:rFonts w:ascii="Verdana" w:hAnsi="Verdana"/>
                  <w:i/>
                  <w:iCs/>
                  <w:sz w:val="18"/>
                  <w:szCs w:val="18"/>
                  <w:lang w:val="en-US"/>
                </w:rPr>
                <w:t>Hum.Interact</w:t>
              </w:r>
              <w:proofErr w:type="spellEnd"/>
              <w:r w:rsidRPr="00997108">
                <w:rPr>
                  <w:rFonts w:ascii="Verdana" w:hAnsi="Verdana"/>
                  <w:i/>
                  <w:iCs/>
                  <w:sz w:val="18"/>
                  <w:szCs w:val="18"/>
                  <w:lang w:val="en-US"/>
                </w:rPr>
                <w:t xml:space="preserve">., </w:t>
              </w:r>
              <w:r w:rsidRPr="00997108">
                <w:rPr>
                  <w:rFonts w:ascii="Verdana" w:hAnsi="Verdana"/>
                  <w:sz w:val="18"/>
                  <w:szCs w:val="18"/>
                  <w:lang w:val="en-US"/>
                </w:rPr>
                <w:t xml:space="preserve">vol. 21, pp. 32:1-32:20, </w:t>
              </w:r>
              <w:proofErr w:type="spellStart"/>
              <w:proofErr w:type="gramStart"/>
              <w:r w:rsidRPr="00997108">
                <w:rPr>
                  <w:rFonts w:ascii="Verdana" w:hAnsi="Verdana"/>
                  <w:sz w:val="18"/>
                  <w:szCs w:val="18"/>
                  <w:lang w:val="en-US"/>
                </w:rPr>
                <w:t>jan</w:t>
              </w:r>
              <w:proofErr w:type="spellEnd"/>
              <w:proofErr w:type="gramEnd"/>
              <w:r w:rsidRPr="00997108">
                <w:rPr>
                  <w:rFonts w:ascii="Verdana" w:hAnsi="Verdana"/>
                  <w:sz w:val="18"/>
                  <w:szCs w:val="18"/>
                  <w:lang w:val="en-US"/>
                </w:rPr>
                <w:t xml:space="preserve">, 2015.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[9] M. Y. Ivory and R. </w:t>
              </w:r>
              <w:proofErr w:type="spellStart"/>
              <w:r w:rsidRPr="00997108">
                <w:rPr>
                  <w:rFonts w:ascii="Verdana" w:hAnsi="Verdana"/>
                  <w:sz w:val="18"/>
                  <w:szCs w:val="18"/>
                  <w:lang w:val="en-US"/>
                </w:rPr>
                <w:t>Megraw</w:t>
              </w:r>
              <w:proofErr w:type="spellEnd"/>
              <w:r w:rsidRPr="00997108">
                <w:rPr>
                  <w:rFonts w:ascii="Verdana" w:hAnsi="Verdana"/>
                  <w:sz w:val="18"/>
                  <w:szCs w:val="18"/>
                  <w:lang w:val="en-US"/>
                </w:rPr>
                <w:t xml:space="preserve">, "Evolution of Web Site Design Patterns," </w:t>
              </w:r>
              <w:r w:rsidRPr="00997108">
                <w:rPr>
                  <w:rFonts w:ascii="Verdana" w:hAnsi="Verdana"/>
                  <w:i/>
                  <w:iCs/>
                  <w:sz w:val="18"/>
                  <w:szCs w:val="18"/>
                  <w:lang w:val="en-US"/>
                </w:rPr>
                <w:t xml:space="preserve">ACM </w:t>
              </w:r>
              <w:proofErr w:type="spellStart"/>
              <w:r w:rsidRPr="00997108">
                <w:rPr>
                  <w:rFonts w:ascii="Verdana" w:hAnsi="Verdana"/>
                  <w:i/>
                  <w:iCs/>
                  <w:sz w:val="18"/>
                  <w:szCs w:val="18"/>
                  <w:lang w:val="en-US"/>
                </w:rPr>
                <w:t>Trans.Inf.Syst</w:t>
              </w:r>
              <w:proofErr w:type="spellEnd"/>
              <w:r w:rsidRPr="00997108">
                <w:rPr>
                  <w:rFonts w:ascii="Verdana" w:hAnsi="Verdana"/>
                  <w:i/>
                  <w:iCs/>
                  <w:sz w:val="18"/>
                  <w:szCs w:val="18"/>
                  <w:lang w:val="en-US"/>
                </w:rPr>
                <w:t xml:space="preserve">., </w:t>
              </w:r>
              <w:r w:rsidRPr="00997108">
                <w:rPr>
                  <w:rFonts w:ascii="Verdana" w:hAnsi="Verdana"/>
                  <w:sz w:val="18"/>
                  <w:szCs w:val="18"/>
                  <w:lang w:val="en-US"/>
                </w:rPr>
                <w:t xml:space="preserve">vol. 23, pp. 463-497, </w:t>
              </w:r>
              <w:proofErr w:type="spellStart"/>
              <w:proofErr w:type="gramStart"/>
              <w:r w:rsidRPr="00997108">
                <w:rPr>
                  <w:rFonts w:ascii="Verdana" w:hAnsi="Verdana"/>
                  <w:sz w:val="18"/>
                  <w:szCs w:val="18"/>
                  <w:lang w:val="en-US"/>
                </w:rPr>
                <w:t>oct</w:t>
              </w:r>
              <w:proofErr w:type="spellEnd"/>
              <w:proofErr w:type="gramEnd"/>
              <w:r w:rsidRPr="00997108">
                <w:rPr>
                  <w:rFonts w:ascii="Verdana" w:hAnsi="Verdana"/>
                  <w:sz w:val="18"/>
                  <w:szCs w:val="18"/>
                  <w:lang w:val="en-US"/>
                </w:rPr>
                <w:t xml:space="preserve">, 2005.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[10] (2015-05-18). . Available: </w:t>
              </w:r>
              <w:hyperlink r:id="rId20" w:tgtFrame="_blank" w:history="1">
                <w:r w:rsidRPr="00997108">
                  <w:rPr>
                    <w:rStyle w:val="Hyperlnk"/>
                    <w:rFonts w:ascii="Verdana" w:hAnsi="Verdana"/>
                    <w:sz w:val="18"/>
                    <w:szCs w:val="18"/>
                    <w:lang w:val="en-US"/>
                  </w:rPr>
                  <w:t>http://knowledgeway.org/living/communications/homepage.html</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[11] D. Reed and J. Davies, "The Convergence of Computer Programming and Graphic Design,</w:t>
              </w:r>
              <w:proofErr w:type="gramStart"/>
              <w:r w:rsidRPr="00997108">
                <w:rPr>
                  <w:rFonts w:ascii="Verdana" w:hAnsi="Verdana"/>
                  <w:sz w:val="18"/>
                  <w:szCs w:val="18"/>
                  <w:lang w:val="en-US"/>
                </w:rPr>
                <w:t xml:space="preserve">" </w:t>
              </w:r>
              <w:proofErr w:type="spellStart"/>
              <w:r w:rsidRPr="00997108">
                <w:rPr>
                  <w:rFonts w:ascii="Verdana" w:hAnsi="Verdana"/>
                  <w:i/>
                  <w:iCs/>
                  <w:sz w:val="18"/>
                  <w:szCs w:val="18"/>
                  <w:lang w:val="en-US"/>
                </w:rPr>
                <w:t>J.Comput.Sci.Coll</w:t>
              </w:r>
              <w:proofErr w:type="spellEnd"/>
              <w:r w:rsidRPr="00997108">
                <w:rPr>
                  <w:rFonts w:ascii="Verdana" w:hAnsi="Verdana"/>
                  <w:i/>
                  <w:iCs/>
                  <w:sz w:val="18"/>
                  <w:szCs w:val="18"/>
                  <w:lang w:val="en-US"/>
                </w:rPr>
                <w:t>.,</w:t>
              </w:r>
              <w:proofErr w:type="gramEnd"/>
              <w:r w:rsidRPr="00997108">
                <w:rPr>
                  <w:rFonts w:ascii="Verdana" w:hAnsi="Verdana"/>
                  <w:i/>
                  <w:iCs/>
                  <w:sz w:val="18"/>
                  <w:szCs w:val="18"/>
                  <w:lang w:val="en-US"/>
                </w:rPr>
                <w:t xml:space="preserve"> </w:t>
              </w:r>
              <w:r w:rsidRPr="00997108">
                <w:rPr>
                  <w:rFonts w:ascii="Verdana" w:hAnsi="Verdana"/>
                  <w:sz w:val="18"/>
                  <w:szCs w:val="18"/>
                  <w:lang w:val="en-US"/>
                </w:rPr>
                <w:t xml:space="preserve">vol. 21, pp. 179-187, </w:t>
              </w:r>
              <w:proofErr w:type="spellStart"/>
              <w:r w:rsidRPr="00997108">
                <w:rPr>
                  <w:rFonts w:ascii="Verdana" w:hAnsi="Verdana"/>
                  <w:sz w:val="18"/>
                  <w:szCs w:val="18"/>
                  <w:lang w:val="en-US"/>
                </w:rPr>
                <w:t>feb</w:t>
              </w:r>
              <w:proofErr w:type="spellEnd"/>
              <w:r w:rsidRPr="00997108">
                <w:rPr>
                  <w:rFonts w:ascii="Verdana" w:hAnsi="Verdana"/>
                  <w:sz w:val="18"/>
                  <w:szCs w:val="18"/>
                  <w:lang w:val="en-US"/>
                </w:rPr>
                <w:t xml:space="preserve">, 2006.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[12] (2014). </w:t>
              </w:r>
              <w:r w:rsidRPr="00997108">
                <w:rPr>
                  <w:rFonts w:ascii="Verdana" w:hAnsi="Verdana"/>
                  <w:b/>
                  <w:bCs/>
                  <w:i/>
                  <w:iCs/>
                  <w:sz w:val="18"/>
                  <w:szCs w:val="18"/>
                  <w:lang w:val="en-US"/>
                </w:rPr>
                <w:t>43 Web Design Mistakes You Should Avoid</w:t>
              </w:r>
              <w:r w:rsidRPr="00997108">
                <w:rPr>
                  <w:rFonts w:ascii="Verdana" w:hAnsi="Verdana"/>
                  <w:sz w:val="18"/>
                  <w:szCs w:val="18"/>
                  <w:lang w:val="en-US"/>
                </w:rPr>
                <w:t xml:space="preserve">. Available: </w:t>
              </w:r>
              <w:hyperlink r:id="rId21" w:tgtFrame="_blank" w:history="1">
                <w:r w:rsidRPr="00997108">
                  <w:rPr>
                    <w:rStyle w:val="Hyperlnk"/>
                    <w:rFonts w:ascii="Verdana" w:hAnsi="Verdana"/>
                    <w:sz w:val="18"/>
                    <w:szCs w:val="18"/>
                    <w:lang w:val="en-US"/>
                  </w:rPr>
                  <w:t>http://www.dailyblogtips.com/43-web-design-mistakes-you-should-avoid/</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[13] M. Seckler, S. Heinz, J. A. </w:t>
              </w:r>
              <w:proofErr w:type="spellStart"/>
              <w:r w:rsidRPr="00997108">
                <w:rPr>
                  <w:rFonts w:ascii="Verdana" w:hAnsi="Verdana"/>
                  <w:sz w:val="18"/>
                  <w:szCs w:val="18"/>
                  <w:lang w:val="en-US"/>
                </w:rPr>
                <w:t>Bargas</w:t>
              </w:r>
              <w:proofErr w:type="spellEnd"/>
              <w:r w:rsidRPr="00997108">
                <w:rPr>
                  <w:rFonts w:ascii="Verdana" w:hAnsi="Verdana"/>
                  <w:sz w:val="18"/>
                  <w:szCs w:val="18"/>
                  <w:lang w:val="en-US"/>
                </w:rPr>
                <w:t xml:space="preserve">-Avila, K. </w:t>
              </w:r>
              <w:proofErr w:type="spellStart"/>
              <w:r w:rsidRPr="00997108">
                <w:rPr>
                  <w:rFonts w:ascii="Verdana" w:hAnsi="Verdana"/>
                  <w:sz w:val="18"/>
                  <w:szCs w:val="18"/>
                  <w:lang w:val="en-US"/>
                </w:rPr>
                <w:t>Opwis</w:t>
              </w:r>
              <w:proofErr w:type="spellEnd"/>
              <w:r w:rsidRPr="00997108">
                <w:rPr>
                  <w:rFonts w:ascii="Verdana" w:hAnsi="Verdana"/>
                  <w:sz w:val="18"/>
                  <w:szCs w:val="18"/>
                  <w:lang w:val="en-US"/>
                </w:rPr>
                <w:t xml:space="preserve"> and A. N. </w:t>
              </w:r>
              <w:proofErr w:type="spellStart"/>
              <w:r w:rsidRPr="00997108">
                <w:rPr>
                  <w:rFonts w:ascii="Verdana" w:hAnsi="Verdana"/>
                  <w:sz w:val="18"/>
                  <w:szCs w:val="18"/>
                  <w:lang w:val="en-US"/>
                </w:rPr>
                <w:t>Tuch</w:t>
              </w:r>
              <w:proofErr w:type="spellEnd"/>
              <w:r w:rsidRPr="00997108">
                <w:rPr>
                  <w:rFonts w:ascii="Verdana" w:hAnsi="Verdana"/>
                  <w:sz w:val="18"/>
                  <w:szCs w:val="18"/>
                  <w:lang w:val="en-US"/>
                </w:rPr>
                <w:t xml:space="preserve">, "Designing usable web forms: Empirical evaluation of web form improvement guidelines," in </w:t>
              </w:r>
              <w:r w:rsidRPr="00997108">
                <w:rPr>
                  <w:rFonts w:ascii="Verdana" w:hAnsi="Verdana"/>
                  <w:i/>
                  <w:iCs/>
                  <w:sz w:val="18"/>
                  <w:szCs w:val="18"/>
                  <w:lang w:val="en-US"/>
                </w:rPr>
                <w:t xml:space="preserve">Proceedings of the 32Nd Annual ACM Conference on Human Factors in Computing Systems, </w:t>
              </w:r>
              <w:r w:rsidRPr="00997108">
                <w:rPr>
                  <w:rFonts w:ascii="Verdana" w:hAnsi="Verdana"/>
                  <w:sz w:val="18"/>
                  <w:szCs w:val="18"/>
                  <w:lang w:val="en-US"/>
                </w:rPr>
                <w:t xml:space="preserve">Toronto, Ontario, Canada, 2014, pp. 1275-1284.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[1</w:t>
              </w:r>
              <w:r w:rsidR="001C67BB">
                <w:rPr>
                  <w:rFonts w:ascii="Verdana" w:hAnsi="Verdana"/>
                  <w:sz w:val="18"/>
                  <w:szCs w:val="18"/>
                  <w:lang w:val="en-US"/>
                </w:rPr>
                <w:t>4</w:t>
              </w:r>
              <w:r w:rsidRPr="00997108">
                <w:rPr>
                  <w:rFonts w:ascii="Verdana" w:hAnsi="Verdana"/>
                  <w:sz w:val="18"/>
                  <w:szCs w:val="18"/>
                  <w:lang w:val="en-US"/>
                </w:rPr>
                <w:t xml:space="preserve">] J. F. Serrano, S. T. </w:t>
              </w:r>
              <w:proofErr w:type="spellStart"/>
              <w:r w:rsidRPr="00997108">
                <w:rPr>
                  <w:rFonts w:ascii="Verdana" w:hAnsi="Verdana"/>
                  <w:sz w:val="18"/>
                  <w:szCs w:val="18"/>
                  <w:lang w:val="en-US"/>
                </w:rPr>
                <w:t>Acu</w:t>
              </w:r>
              <w:proofErr w:type="spellEnd"/>
              <w:r w:rsidRPr="00997108">
                <w:rPr>
                  <w:rFonts w:ascii="Verdana" w:hAnsi="Verdana"/>
                  <w:sz w:val="18"/>
                  <w:szCs w:val="18"/>
                  <w:lang w:val="en-US"/>
                </w:rPr>
                <w:t>\</w:t>
              </w:r>
              <w:proofErr w:type="spellStart"/>
              <w:r w:rsidRPr="00997108">
                <w:rPr>
                  <w:rFonts w:ascii="Verdana" w:hAnsi="Verdana"/>
                  <w:sz w:val="18"/>
                  <w:szCs w:val="18"/>
                  <w:lang w:val="en-US"/>
                </w:rPr>
                <w:t>na</w:t>
              </w:r>
              <w:proofErr w:type="spellEnd"/>
              <w:r w:rsidRPr="00997108">
                <w:rPr>
                  <w:rFonts w:ascii="Verdana" w:hAnsi="Verdana"/>
                  <w:sz w:val="18"/>
                  <w:szCs w:val="18"/>
                  <w:lang w:val="en-US"/>
                </w:rPr>
                <w:t xml:space="preserve"> and J. A. Mac\'\</w:t>
              </w:r>
              <w:proofErr w:type="spellStart"/>
              <w:r w:rsidRPr="00997108">
                <w:rPr>
                  <w:rFonts w:ascii="Verdana" w:hAnsi="Verdana"/>
                  <w:sz w:val="18"/>
                  <w:szCs w:val="18"/>
                  <w:lang w:val="en-US"/>
                </w:rPr>
                <w:t>ias</w:t>
              </w:r>
              <w:proofErr w:type="spellEnd"/>
              <w:r w:rsidRPr="00997108">
                <w:rPr>
                  <w:rFonts w:ascii="Verdana" w:hAnsi="Verdana"/>
                  <w:sz w:val="18"/>
                  <w:szCs w:val="18"/>
                  <w:lang w:val="en-US"/>
                </w:rPr>
                <w:t xml:space="preserve">, "A review of quantitative empirical approaches in human-computer interaction," in </w:t>
              </w:r>
              <w:r w:rsidRPr="00997108">
                <w:rPr>
                  <w:rFonts w:ascii="Verdana" w:hAnsi="Verdana"/>
                  <w:i/>
                  <w:iCs/>
                  <w:sz w:val="18"/>
                  <w:szCs w:val="18"/>
                  <w:lang w:val="en-US"/>
                </w:rPr>
                <w:t xml:space="preserve">Proceedings of the XV International Conference on Human Computer Interaction, </w:t>
              </w:r>
              <w:r w:rsidRPr="00997108">
                <w:rPr>
                  <w:rFonts w:ascii="Verdana" w:hAnsi="Verdana"/>
                  <w:sz w:val="18"/>
                  <w:szCs w:val="18"/>
                  <w:lang w:val="en-US"/>
                </w:rPr>
                <w:t xml:space="preserve">Puerto de la Cruz, Tenerife, Spain, 2014, pp. 56:1-56:8. </w:t>
              </w:r>
            </w:p>
            <w:p w:rsidR="00997108" w:rsidRPr="00997108" w:rsidRDefault="00997108" w:rsidP="00997108">
              <w:pPr>
                <w:pStyle w:val="Normalwebb"/>
                <w:rPr>
                  <w:rFonts w:ascii="Verdana" w:hAnsi="Verdana"/>
                  <w:sz w:val="18"/>
                  <w:szCs w:val="18"/>
                  <w:lang w:val="en-US"/>
                </w:rPr>
              </w:pPr>
            </w:p>
            <w:p w:rsidR="00997108" w:rsidRPr="001C67BB" w:rsidRDefault="00997108" w:rsidP="00997108">
              <w:pPr>
                <w:pStyle w:val="Normalwebb"/>
                <w:rPr>
                  <w:rFonts w:ascii="Verdana" w:hAnsi="Verdana"/>
                  <w:sz w:val="18"/>
                  <w:szCs w:val="18"/>
                  <w:lang w:val="en-US"/>
                </w:rPr>
              </w:pPr>
              <w:r w:rsidRPr="00997108">
                <w:rPr>
                  <w:rFonts w:ascii="Verdana" w:hAnsi="Verdana"/>
                  <w:sz w:val="18"/>
                  <w:szCs w:val="18"/>
                  <w:lang w:val="en-US"/>
                </w:rPr>
                <w:t>[1</w:t>
              </w:r>
              <w:r w:rsidR="001C67BB">
                <w:rPr>
                  <w:rFonts w:ascii="Verdana" w:hAnsi="Verdana"/>
                  <w:sz w:val="18"/>
                  <w:szCs w:val="18"/>
                  <w:lang w:val="en-US"/>
                </w:rPr>
                <w:t>5</w:t>
              </w:r>
              <w:r w:rsidRPr="00997108">
                <w:rPr>
                  <w:rFonts w:ascii="Verdana" w:hAnsi="Verdana"/>
                  <w:sz w:val="18"/>
                  <w:szCs w:val="18"/>
                  <w:lang w:val="en-US"/>
                </w:rPr>
                <w:t xml:space="preserve">] (2015-04-29). </w:t>
              </w:r>
              <w:r w:rsidRPr="00997108">
                <w:rPr>
                  <w:rFonts w:ascii="Verdana" w:hAnsi="Verdana"/>
                  <w:b/>
                  <w:bCs/>
                  <w:i/>
                  <w:iCs/>
                  <w:sz w:val="18"/>
                  <w:szCs w:val="18"/>
                  <w:lang w:val="en-US"/>
                </w:rPr>
                <w:t>Form Design For Dummies: 10 Simple Tips On Designing A Form That Converts</w:t>
              </w:r>
              <w:r w:rsidRPr="00997108">
                <w:rPr>
                  <w:rFonts w:ascii="Verdana" w:hAnsi="Verdana"/>
                  <w:sz w:val="18"/>
                  <w:szCs w:val="18"/>
                  <w:lang w:val="en-US"/>
                </w:rPr>
                <w:t xml:space="preserve">. Available: </w:t>
              </w:r>
              <w:hyperlink r:id="rId22" w:tgtFrame="_blank" w:history="1">
                <w:r w:rsidRPr="00997108">
                  <w:rPr>
                    <w:rStyle w:val="Hyperlnk"/>
                    <w:rFonts w:ascii="Verdana" w:hAnsi="Verdana"/>
                    <w:sz w:val="18"/>
                    <w:szCs w:val="18"/>
                    <w:lang w:val="en-US"/>
                  </w:rPr>
                  <w:t>http://outside.hotjar.com/2014/07/14/form-design-for-dummies-10-simple-tips-on-designing-a-form-that-converts/</w:t>
                </w:r>
              </w:hyperlink>
              <w:r w:rsidRPr="00997108">
                <w:rPr>
                  <w:rFonts w:ascii="Verdana" w:hAnsi="Verdana"/>
                  <w:sz w:val="18"/>
                  <w:szCs w:val="18"/>
                  <w:lang w:val="en-US"/>
                </w:rPr>
                <w:t xml:space="preserve">. </w:t>
              </w:r>
            </w:p>
            <w:p w:rsidR="00F15094" w:rsidRPr="00452AE6" w:rsidRDefault="00BA2871" w:rsidP="00997108">
              <w:pPr>
                <w:pStyle w:val="Normalwebb"/>
                <w:rPr>
                  <w:rFonts w:ascii="Verdana" w:hAnsi="Verdana"/>
                  <w:sz w:val="18"/>
                  <w:szCs w:val="18"/>
                  <w:lang w:val="en-US"/>
                </w:rPr>
              </w:pPr>
            </w:p>
          </w:sdtContent>
        </w:sdt>
      </w:sdtContent>
    </w:sdt>
    <w:p w:rsidR="006A30ED" w:rsidRDefault="00B668B6" w:rsidP="004939BB">
      <w:pPr>
        <w:pStyle w:val="Rubrik1"/>
        <w:rPr>
          <w:lang w:val="en-US"/>
        </w:rPr>
      </w:pPr>
      <w:bookmarkStart w:id="45" w:name="_Toc419973268"/>
      <w:r>
        <w:rPr>
          <w:lang w:val="en-US"/>
        </w:rPr>
        <w:t>Tack</w:t>
      </w:r>
      <w:bookmarkEnd w:id="45"/>
    </w:p>
    <w:p w:rsidR="00B668B6" w:rsidRPr="00B668B6" w:rsidRDefault="00B668B6" w:rsidP="00B668B6">
      <w:r w:rsidRPr="00FE689B">
        <w:rPr>
          <w:highlight w:val="green"/>
        </w:rPr>
        <w:t xml:space="preserve">Det </w:t>
      </w:r>
      <w:r w:rsidR="005E3104" w:rsidRPr="00FE689B">
        <w:rPr>
          <w:highlight w:val="green"/>
        </w:rPr>
        <w:t>förekommer att man vill tacka personer som har hjälpt att genomföra arbete, men det är inget krav.</w:t>
      </w:r>
      <w:r w:rsidRPr="00FE689B">
        <w:rPr>
          <w:highlight w:val="green"/>
        </w:rPr>
        <w:t xml:space="preserve"> Denna rubrik är alltså inte obligatorisk.</w:t>
      </w:r>
    </w:p>
    <w:p w:rsidR="00DA6BFA" w:rsidRDefault="00BA2871" w:rsidP="006A30ED">
      <w:pPr>
        <w:pStyle w:val="Ingetavstnd"/>
      </w:pPr>
      <w:hyperlink r:id="rId23" w:history="1">
        <w:r w:rsidR="00DA6BFA" w:rsidRPr="00777383">
          <w:rPr>
            <w:rStyle w:val="Hyperlnk"/>
          </w:rPr>
          <w:t>https://scholar.google.se/scholar?hl=sv&amp;q=Interacting+with+Computers&amp;btnG</w:t>
        </w:r>
      </w:hyperlink>
      <w:r w:rsidR="00DA6BFA" w:rsidRPr="00DA6BFA">
        <w:t>=</w:t>
      </w:r>
    </w:p>
    <w:p w:rsidR="00DA6BFA" w:rsidRDefault="00BA2871" w:rsidP="006A30ED">
      <w:pPr>
        <w:pStyle w:val="Ingetavstnd"/>
      </w:pPr>
      <w:hyperlink r:id="rId24" w:history="1">
        <w:r w:rsidR="00DA6BFA" w:rsidRPr="00777383">
          <w:rPr>
            <w:rStyle w:val="Hyperlnk"/>
          </w:rPr>
          <w:t>http://iwc.oxfordjournals.org/content/1/1/39.short</w:t>
        </w:r>
      </w:hyperlink>
    </w:p>
    <w:p w:rsidR="006A30ED" w:rsidRPr="00B668B6" w:rsidRDefault="006A30ED" w:rsidP="006A30ED">
      <w:pPr>
        <w:pStyle w:val="Ingetavstnd"/>
      </w:pPr>
      <w:r w:rsidRPr="00B668B6">
        <w:br w:type="page"/>
      </w:r>
    </w:p>
    <w:p w:rsidR="006A30ED" w:rsidRDefault="006A30ED" w:rsidP="004939BB">
      <w:pPr>
        <w:pStyle w:val="Rubrik1"/>
      </w:pPr>
      <w:bookmarkStart w:id="46" w:name="_Toc379271514"/>
      <w:bookmarkStart w:id="47" w:name="_Toc419184893"/>
      <w:bookmarkStart w:id="48" w:name="_Toc419973269"/>
      <w:r w:rsidRPr="006A30ED">
        <w:lastRenderedPageBreak/>
        <w:t>Bilagor</w:t>
      </w:r>
      <w:bookmarkEnd w:id="46"/>
      <w:bookmarkEnd w:id="47"/>
      <w:bookmarkEnd w:id="48"/>
    </w:p>
    <w:p w:rsidR="005E3104" w:rsidRPr="00FE689B" w:rsidRDefault="006A30ED" w:rsidP="005E3104">
      <w:pPr>
        <w:pStyle w:val="StyckeefterRubrik"/>
        <w:rPr>
          <w:highlight w:val="green"/>
        </w:rPr>
      </w:pPr>
      <w:r w:rsidRPr="00FE689B">
        <w:rPr>
          <w:highlight w:val="green"/>
        </w:rPr>
        <w:t xml:space="preserve">Sist lägger man ev. bilagor. Varje bilaga skall ha ett eget namn och finnas på en egen sida. Ofta väljer man dessutom att numrera </w:t>
      </w:r>
      <w:r w:rsidR="00C82176" w:rsidRPr="00FE689B">
        <w:rPr>
          <w:highlight w:val="green"/>
        </w:rPr>
        <w:t xml:space="preserve">och namnge </w:t>
      </w:r>
      <w:r w:rsidRPr="00FE689B">
        <w:rPr>
          <w:highlight w:val="green"/>
        </w:rPr>
        <w:t>dessa</w:t>
      </w:r>
      <w:r w:rsidR="00C82176" w:rsidRPr="00FE689B">
        <w:rPr>
          <w:highlight w:val="green"/>
        </w:rPr>
        <w:t xml:space="preserve"> (anvä</w:t>
      </w:r>
      <w:r w:rsidR="00B668B6" w:rsidRPr="00FE689B">
        <w:rPr>
          <w:highlight w:val="green"/>
        </w:rPr>
        <w:t>nd underrubrik</w:t>
      </w:r>
      <w:r w:rsidR="00C82176" w:rsidRPr="00FE689B">
        <w:rPr>
          <w:highlight w:val="green"/>
        </w:rPr>
        <w:t>)</w:t>
      </w:r>
      <w:r w:rsidRPr="00FE689B">
        <w:rPr>
          <w:highlight w:val="green"/>
        </w:rPr>
        <w:t xml:space="preserve"> så att det lätt går att referera till bilagor </w:t>
      </w:r>
      <w:r w:rsidR="005E3104" w:rsidRPr="00FE689B">
        <w:rPr>
          <w:highlight w:val="green"/>
        </w:rPr>
        <w:t>i texten tidigare i dokumentet.</w:t>
      </w:r>
    </w:p>
    <w:p w:rsidR="005E3104" w:rsidRPr="00FE689B" w:rsidRDefault="006A30ED" w:rsidP="005E3104">
      <w:pPr>
        <w:pStyle w:val="StyckeefterRubrik"/>
        <w:rPr>
          <w:highlight w:val="green"/>
        </w:rPr>
      </w:pPr>
      <w:r w:rsidRPr="00FE689B">
        <w:rPr>
          <w:highlight w:val="green"/>
        </w:rPr>
        <w:t xml:space="preserve">Några exempel på bilagor är programlistningar (källkod), </w:t>
      </w:r>
      <w:r w:rsidR="005E3104" w:rsidRPr="00FE689B">
        <w:rPr>
          <w:highlight w:val="green"/>
        </w:rPr>
        <w:t xml:space="preserve">statistik, </w:t>
      </w:r>
      <w:r w:rsidRPr="00FE689B">
        <w:rPr>
          <w:highlight w:val="green"/>
        </w:rPr>
        <w:t xml:space="preserve">tabeller och bilder. Tänk dock på att bilagor är att se nästan som referenslitteratur. Relevanta bilder, tabeller, kodsnuttar osv. skall läggas direkt i rapporten medan bilagor är mer av typen bakgrundsinformation som den viktiga informationen i rapporten är hämtad från. Exempelvis kan ett arbete som handlar om en speciell sorteringsalgoritm i Java ha själva metoden som sorterar inklippt under Resultat eller Metod och hela källkoden inklusive </w:t>
      </w:r>
      <w:r w:rsidRPr="00FE689B">
        <w:rPr>
          <w:rFonts w:ascii="Courier New" w:hAnsi="Courier New" w:cs="Courier New"/>
          <w:highlight w:val="green"/>
        </w:rPr>
        <w:t>main</w:t>
      </w:r>
      <w:r w:rsidRPr="00FE689B">
        <w:rPr>
          <w:highlight w:val="green"/>
        </w:rPr>
        <w:t xml:space="preserve"> metoden och övrig kod för att testa sorteringsmetoden som bilaga. På det sättet behöver inte läsaren plöja igenom en massa kod för att hitta det väsentliga, sorteringsmetoden. Samtidigt kan man, om det behövs, kolla upp hela koden om det uppstår fråg</w:t>
      </w:r>
      <w:r w:rsidR="005E3104" w:rsidRPr="00FE689B">
        <w:rPr>
          <w:highlight w:val="green"/>
        </w:rPr>
        <w:t>etecken angående genomförandet.</w:t>
      </w:r>
    </w:p>
    <w:p w:rsidR="006A30ED" w:rsidRPr="007A5E2E" w:rsidRDefault="006A30ED" w:rsidP="005E3104">
      <w:pPr>
        <w:pStyle w:val="Stycke"/>
      </w:pPr>
      <w:r w:rsidRPr="00FE689B">
        <w:rPr>
          <w:highlight w:val="green"/>
        </w:rPr>
        <w:t xml:space="preserve">Även bilder kan man behandla på detta sätt; relevanta bilder som är direkt kopplade till rapporten för att visa något, läggs in där saken behandlas. Men är det </w:t>
      </w:r>
      <w:r w:rsidR="005E3104" w:rsidRPr="00FE689B">
        <w:rPr>
          <w:highlight w:val="green"/>
        </w:rPr>
        <w:t>t.ex.</w:t>
      </w:r>
      <w:r w:rsidRPr="00FE689B">
        <w:rPr>
          <w:highlight w:val="green"/>
        </w:rPr>
        <w:t xml:space="preserve"> ett arbete som jobbat med många bilder för att bevisa eller visa något</w:t>
      </w:r>
      <w:r w:rsidR="005E3104" w:rsidRPr="00FE689B">
        <w:rPr>
          <w:highlight w:val="green"/>
        </w:rPr>
        <w:t>,</w:t>
      </w:r>
      <w:r w:rsidRPr="00FE689B">
        <w:rPr>
          <w:highlight w:val="green"/>
        </w:rPr>
        <w:t xml:space="preserve"> kan man lägga en eller två bilder i rapporter bara för att påvisa det eftersökta och sedan lägga alla andra bilder som bilaga för att läsaren skall kunna kontrollera att arbetet gjorts på många bilder med likartade effekter.</w:t>
      </w:r>
      <w:r>
        <w:t xml:space="preserve"> </w:t>
      </w:r>
    </w:p>
    <w:p w:rsidR="00F15094" w:rsidRDefault="008F1D58" w:rsidP="00F15094">
      <w:r>
        <w:rPr>
          <w:noProof/>
          <w:lang w:eastAsia="sv-SE"/>
        </w:rPr>
        <w:drawing>
          <wp:inline distT="0" distB="0" distL="0" distR="0" wp14:anchorId="7A14E57A" wp14:editId="03D626B5">
            <wp:extent cx="4679315" cy="3303777"/>
            <wp:effectExtent l="0" t="0" r="6985" b="0"/>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79315" cy="3303777"/>
                    </a:xfrm>
                    <a:prstGeom prst="rect">
                      <a:avLst/>
                    </a:prstGeom>
                  </pic:spPr>
                </pic:pic>
              </a:graphicData>
            </a:graphic>
          </wp:inline>
        </w:drawing>
      </w:r>
    </w:p>
    <w:p w:rsidR="008F1D58" w:rsidRPr="008F1D58" w:rsidRDefault="008F1D58" w:rsidP="008F1D58">
      <w:pPr>
        <w:pStyle w:val="Ingetavstnd"/>
      </w:pPr>
      <w:r>
        <w:rPr>
          <w:noProof/>
          <w:lang w:eastAsia="sv-SE"/>
        </w:rPr>
        <w:lastRenderedPageBreak/>
        <w:drawing>
          <wp:inline distT="0" distB="0" distL="0" distR="0" wp14:anchorId="435870C8" wp14:editId="5639912C">
            <wp:extent cx="4679315" cy="3335119"/>
            <wp:effectExtent l="0" t="0" r="698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79315" cy="3335119"/>
                    </a:xfrm>
                    <a:prstGeom prst="rect">
                      <a:avLst/>
                    </a:prstGeom>
                  </pic:spPr>
                </pic:pic>
              </a:graphicData>
            </a:graphic>
          </wp:inline>
        </w:drawing>
      </w:r>
    </w:p>
    <w:sectPr w:rsidR="008F1D58" w:rsidRPr="008F1D58" w:rsidSect="007C3C8A">
      <w:footerReference w:type="default" r:id="rId27"/>
      <w:pgSz w:w="11906" w:h="16838"/>
      <w:pgMar w:top="1418" w:right="1985" w:bottom="1418" w:left="2552"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0EDF" w:rsidRDefault="000B0EDF" w:rsidP="009A0744">
      <w:r>
        <w:separator/>
      </w:r>
    </w:p>
  </w:endnote>
  <w:endnote w:type="continuationSeparator" w:id="0">
    <w:p w:rsidR="000B0EDF" w:rsidRDefault="000B0EDF" w:rsidP="009A0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2871" w:rsidRDefault="00BA2871">
    <w:pPr>
      <w:pStyle w:val="Sidfot"/>
    </w:pPr>
    <w:r>
      <w:rPr>
        <w:noProof/>
        <w:lang w:eastAsia="sv-SE"/>
      </w:rPr>
      <mc:AlternateContent>
        <mc:Choice Requires="wps">
          <w:drawing>
            <wp:anchor distT="0" distB="0" distL="114300" distR="114300" simplePos="0" relativeHeight="251663360" behindDoc="0" locked="0" layoutInCell="1" allowOverlap="1" wp14:anchorId="1DC7EBE3" wp14:editId="19B11B5D">
              <wp:simplePos x="0" y="0"/>
              <wp:positionH relativeFrom="column">
                <wp:posOffset>-222885</wp:posOffset>
              </wp:positionH>
              <wp:positionV relativeFrom="paragraph">
                <wp:posOffset>96520</wp:posOffset>
              </wp:positionV>
              <wp:extent cx="5962650" cy="0"/>
              <wp:effectExtent l="19050" t="19050" r="47625" b="47625"/>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17.55pt;margin-top:7.6pt;width:469.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" strokecolor="#548dd4 [1951]" strokeweight="3pt">
              <v:shadow on="t" color="#243f60 [1604]" opacity=".5"/>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2871" w:rsidRDefault="00BA2871">
    <w:pPr>
      <w:pStyle w:val="Sidfo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2871" w:rsidRDefault="00BA2871">
    <w:pPr>
      <w:pStyle w:val="Sidfot"/>
      <w:jc w:val="right"/>
    </w:pPr>
  </w:p>
  <w:p w:rsidR="00BA2871" w:rsidRDefault="00BA2871">
    <w:pPr>
      <w:pStyle w:val="Sidfo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458504"/>
      <w:docPartObj>
        <w:docPartGallery w:val="Page Numbers (Bottom of Page)"/>
        <w:docPartUnique/>
      </w:docPartObj>
    </w:sdtPr>
    <w:sdtContent>
      <w:p w:rsidR="00BA2871" w:rsidRDefault="00BA2871">
        <w:pPr>
          <w:pStyle w:val="Sidfot"/>
          <w:jc w:val="right"/>
        </w:pPr>
        <w:r>
          <w:fldChar w:fldCharType="begin"/>
        </w:r>
        <w:r>
          <w:instrText>PAGE   \* MERGEFORMAT</w:instrText>
        </w:r>
        <w:r>
          <w:fldChar w:fldCharType="separate"/>
        </w:r>
        <w:r w:rsidR="002B4D71">
          <w:rPr>
            <w:noProof/>
          </w:rPr>
          <w:t>5</w:t>
        </w:r>
        <w:r>
          <w:fldChar w:fldCharType="end"/>
        </w:r>
      </w:p>
    </w:sdtContent>
  </w:sdt>
  <w:p w:rsidR="00BA2871" w:rsidRDefault="00BA2871">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0EDF" w:rsidRDefault="000B0EDF" w:rsidP="009A0744">
      <w:r>
        <w:separator/>
      </w:r>
    </w:p>
  </w:footnote>
  <w:footnote w:type="continuationSeparator" w:id="0">
    <w:p w:rsidR="000B0EDF" w:rsidRDefault="000B0EDF" w:rsidP="009A07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2871" w:rsidRDefault="00BA2871" w:rsidP="0042680E">
    <w:pPr>
      <w:pStyle w:val="Sidhuvud"/>
      <w:jc w:val="center"/>
    </w:pPr>
    <w:r>
      <w:rPr>
        <w:noProof/>
        <w:lang w:eastAsia="sv-SE"/>
      </w:rPr>
      <mc:AlternateContent>
        <mc:Choice Requires="wps">
          <w:drawing>
            <wp:anchor distT="0" distB="0" distL="114300" distR="114300" simplePos="0" relativeHeight="251662336" behindDoc="0" locked="0" layoutInCell="1" allowOverlap="1" wp14:anchorId="25EF0006" wp14:editId="5CE0A4AB">
              <wp:simplePos x="0" y="0"/>
              <wp:positionH relativeFrom="column">
                <wp:posOffset>-232410</wp:posOffset>
              </wp:positionH>
              <wp:positionV relativeFrom="paragraph">
                <wp:posOffset>2131060</wp:posOffset>
              </wp:positionV>
              <wp:extent cx="5962650" cy="0"/>
              <wp:effectExtent l="0" t="19050" r="38100" b="5715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18.3pt;margin-top:167.8pt;width:46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" strokecolor="#548dd4 [1951]" strokeweight="3pt">
              <v:shadow on="t" color="#243f60 [1604]" opacity=".5"/>
            </v:shape>
          </w:pict>
        </mc:Fallback>
      </mc:AlternateContent>
    </w:r>
    <w:r>
      <w:rPr>
        <w:noProof/>
        <w:lang w:eastAsia="sv-SE"/>
      </w:rPr>
      <mc:AlternateContent>
        <mc:Choice Requires="wps">
          <w:drawing>
            <wp:anchor distT="0" distB="0" distL="114300" distR="114300" simplePos="0" relativeHeight="251661312" behindDoc="0" locked="0" layoutInCell="1" allowOverlap="1" wp14:anchorId="311A20B2" wp14:editId="526507B5">
              <wp:simplePos x="0" y="0"/>
              <wp:positionH relativeFrom="column">
                <wp:posOffset>77470</wp:posOffset>
              </wp:positionH>
              <wp:positionV relativeFrom="paragraph">
                <wp:posOffset>1473835</wp:posOffset>
              </wp:positionV>
              <wp:extent cx="5224145" cy="619125"/>
              <wp:effectExtent l="0" t="0" r="0" b="9525"/>
              <wp:wrapNone/>
              <wp:docPr id="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619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A2871" w:rsidRPr="006F3F05" w:rsidRDefault="00BA2871" w:rsidP="008077E5">
                          <w:pPr>
                            <w:pStyle w:val="titelrubrik2"/>
                            <w:rPr>
                              <w:b/>
                            </w:rPr>
                          </w:pPr>
                          <w:r w:rsidRPr="006F3F05">
                            <w:t xml:space="preserve">AKADEMIN FÖR </w:t>
                          </w:r>
                          <w:r>
                            <w:t>TEKNIK OCH MILJÖ</w:t>
                          </w:r>
                        </w:p>
                        <w:p w:rsidR="00BA2871" w:rsidRPr="009B1A5A" w:rsidRDefault="00BA2871"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ruta 2" o:spid="_x0000_s1037" type="#_x0000_t202" style="position:absolute;left:0;text-align:left;margin-left:6.1pt;margin-top:116.05pt;width:411.3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" stroked="f">
              <v:textbox>
                <w:txbxContent>
                  <w:p w:rsidR="00BA2871" w:rsidRPr="006F3F05" w:rsidRDefault="00BA2871" w:rsidP="008077E5">
                    <w:pPr>
                      <w:pStyle w:val="titelrubrik2"/>
                      <w:rPr>
                        <w:b/>
                      </w:rPr>
                    </w:pPr>
                    <w:r w:rsidRPr="006F3F05">
                      <w:t xml:space="preserve">AKADEMIN FÖR </w:t>
                    </w:r>
                    <w:r>
                      <w:t>TEKNIK OCH MILJÖ</w:t>
                    </w:r>
                  </w:p>
                  <w:p w:rsidR="00BA2871" w:rsidRPr="009B1A5A" w:rsidRDefault="00BA2871"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v:textbox>
            </v:shape>
          </w:pict>
        </mc:Fallback>
      </mc:AlternateContent>
    </w:r>
    <w:r>
      <w:rPr>
        <w:noProof/>
        <w:lang w:eastAsia="sv-SE"/>
      </w:rPr>
      <w:drawing>
        <wp:anchor distT="0" distB="0" distL="114300" distR="114300" simplePos="0" relativeHeight="251664384" behindDoc="0" locked="0" layoutInCell="1" allowOverlap="1" wp14:anchorId="08E589B1" wp14:editId="68E00418">
          <wp:simplePos x="0" y="0"/>
          <wp:positionH relativeFrom="column">
            <wp:posOffset>2214245</wp:posOffset>
          </wp:positionH>
          <wp:positionV relativeFrom="paragraph">
            <wp:posOffset>93345</wp:posOffset>
          </wp:positionV>
          <wp:extent cx="1036800" cy="914400"/>
          <wp:effectExtent l="0" t="0" r="0" b="0"/>
          <wp:wrapNone/>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a mall sv.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6800" cy="914400"/>
                  </a:xfrm>
                  <a:prstGeom prst="rect">
                    <a:avLst/>
                  </a:prstGeom>
                </pic:spPr>
              </pic:pic>
            </a:graphicData>
          </a:graphic>
          <wp14:sizeRelH relativeFrom="margin">
            <wp14:pctWidth>0</wp14:pctWidth>
          </wp14:sizeRelH>
        </wp:anchor>
      </w:drawing>
    </w:r>
    <w:r>
      <w:rPr>
        <w:noProof/>
        <w:lang w:eastAsia="sv-SE"/>
      </w:rPr>
      <w:drawing>
        <wp:anchor distT="0" distB="0" distL="114300" distR="114300" simplePos="0" relativeHeight="251658240" behindDoc="0" locked="0" layoutInCell="1" allowOverlap="1" wp14:anchorId="750A00C8" wp14:editId="1BCCE05C">
          <wp:simplePos x="0" y="0"/>
          <wp:positionH relativeFrom="column">
            <wp:posOffset>-1080135</wp:posOffset>
          </wp:positionH>
          <wp:positionV relativeFrom="paragraph">
            <wp:posOffset>-459741</wp:posOffset>
          </wp:positionV>
          <wp:extent cx="3252258" cy="3038475"/>
          <wp:effectExtent l="0" t="0" r="0" b="0"/>
          <wp:wrapNone/>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raster.png"/>
                  <pic:cNvPicPr/>
                </pic:nvPicPr>
                <pic:blipFill>
                  <a:blip r:embed="rId2">
                    <a:extLst>
                      <a:ext uri="{28A0092B-C50C-407E-A947-70E740481C1C}">
                        <a14:useLocalDpi xmlns:a14="http://schemas.microsoft.com/office/drawing/2010/main" val="0"/>
                      </a:ext>
                    </a:extLst>
                  </a:blip>
                  <a:stretch>
                    <a:fillRect/>
                  </a:stretch>
                </pic:blipFill>
                <pic:spPr>
                  <a:xfrm>
                    <a:off x="0" y="0"/>
                    <a:ext cx="3252258" cy="303847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2871" w:rsidRPr="005B2C04" w:rsidRDefault="00BA2871" w:rsidP="005B2C04">
    <w:pPr>
      <w:pStyle w:val="Sidhuvu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067FC"/>
    <w:multiLevelType w:val="hybridMultilevel"/>
    <w:tmpl w:val="5404A4A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047353A5"/>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442CFE"/>
    <w:multiLevelType w:val="hybridMultilevel"/>
    <w:tmpl w:val="A2ECBAE4"/>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
    <w:nsid w:val="0B236893"/>
    <w:multiLevelType w:val="hybridMultilevel"/>
    <w:tmpl w:val="163658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101D5101"/>
    <w:multiLevelType w:val="multilevel"/>
    <w:tmpl w:val="1F460AE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nsid w:val="187D3682"/>
    <w:multiLevelType w:val="hybridMultilevel"/>
    <w:tmpl w:val="642C6B92"/>
    <w:lvl w:ilvl="0" w:tplc="FA8C9842">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6">
    <w:nsid w:val="19D7131A"/>
    <w:multiLevelType w:val="hybridMultilevel"/>
    <w:tmpl w:val="770438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1AB65FAA"/>
    <w:multiLevelType w:val="multilevel"/>
    <w:tmpl w:val="07BE7F86"/>
    <w:lvl w:ilvl="0">
      <w:start w:val="1"/>
      <w:numFmt w:val="decimal"/>
      <w:pStyle w:val="Rubrik1"/>
      <w:lvlText w:val="%1"/>
      <w:lvlJc w:val="left"/>
      <w:pPr>
        <w:ind w:left="432"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8">
    <w:nsid w:val="1D7F4D22"/>
    <w:multiLevelType w:val="multilevel"/>
    <w:tmpl w:val="BDC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3495AB9"/>
    <w:multiLevelType w:val="multilevel"/>
    <w:tmpl w:val="8A42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7914E1"/>
    <w:multiLevelType w:val="multilevel"/>
    <w:tmpl w:val="712C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223A24"/>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2971A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35636DF"/>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8014231"/>
    <w:multiLevelType w:val="multilevel"/>
    <w:tmpl w:val="127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CDF0943"/>
    <w:multiLevelType w:val="hybridMultilevel"/>
    <w:tmpl w:val="7268963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6">
    <w:nsid w:val="3E0B6747"/>
    <w:multiLevelType w:val="hybridMultilevel"/>
    <w:tmpl w:val="93B61BA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3E143E5C"/>
    <w:multiLevelType w:val="hybridMultilevel"/>
    <w:tmpl w:val="3922150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18">
    <w:nsid w:val="42B721FC"/>
    <w:multiLevelType w:val="hybridMultilevel"/>
    <w:tmpl w:val="08A6150C"/>
    <w:lvl w:ilvl="0" w:tplc="041D000B">
      <w:start w:val="1"/>
      <w:numFmt w:val="bullet"/>
      <w:lvlText w:val=""/>
      <w:lvlJc w:val="left"/>
      <w:pPr>
        <w:ind w:left="1004" w:hanging="360"/>
      </w:pPr>
      <w:rPr>
        <w:rFonts w:ascii="Wingdings" w:hAnsi="Wingdings"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19">
    <w:nsid w:val="58D070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FB2786E"/>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9191FA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95F2496"/>
    <w:multiLevelType w:val="hybridMultilevel"/>
    <w:tmpl w:val="B562FB5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3">
    <w:nsid w:val="6CD31DCC"/>
    <w:multiLevelType w:val="hybridMultilevel"/>
    <w:tmpl w:val="9F08A73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nsid w:val="76CF3FC9"/>
    <w:multiLevelType w:val="hybridMultilevel"/>
    <w:tmpl w:val="FDF2E09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1"/>
  </w:num>
  <w:num w:numId="4">
    <w:abstractNumId w:val="20"/>
  </w:num>
  <w:num w:numId="5">
    <w:abstractNumId w:val="21"/>
  </w:num>
  <w:num w:numId="6">
    <w:abstractNumId w:val="13"/>
  </w:num>
  <w:num w:numId="7">
    <w:abstractNumId w:val="19"/>
  </w:num>
  <w:num w:numId="8">
    <w:abstractNumId w:val="12"/>
  </w:num>
  <w:num w:numId="9">
    <w:abstractNumId w:val="0"/>
  </w:num>
  <w:num w:numId="10">
    <w:abstractNumId w:val="10"/>
  </w:num>
  <w:num w:numId="11">
    <w:abstractNumId w:val="14"/>
  </w:num>
  <w:num w:numId="12">
    <w:abstractNumId w:val="7"/>
  </w:num>
  <w:num w:numId="13">
    <w:abstractNumId w:val="5"/>
  </w:num>
  <w:num w:numId="14">
    <w:abstractNumId w:val="1"/>
  </w:num>
  <w:num w:numId="15">
    <w:abstractNumId w:val="17"/>
  </w:num>
  <w:num w:numId="16">
    <w:abstractNumId w:val="18"/>
  </w:num>
  <w:num w:numId="17">
    <w:abstractNumId w:val="4"/>
  </w:num>
  <w:num w:numId="18">
    <w:abstractNumId w:val="16"/>
  </w:num>
  <w:num w:numId="19">
    <w:abstractNumId w:val="22"/>
  </w:num>
  <w:num w:numId="20">
    <w:abstractNumId w:val="24"/>
  </w:num>
  <w:num w:numId="21">
    <w:abstractNumId w:val="6"/>
  </w:num>
  <w:num w:numId="22">
    <w:abstractNumId w:val="3"/>
  </w:num>
  <w:num w:numId="23">
    <w:abstractNumId w:val="2"/>
  </w:num>
  <w:num w:numId="24">
    <w:abstractNumId w:val="23"/>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attachedTemplate r:id="rId1"/>
  <w:defaultTabStop w:val="1304"/>
  <w:hyphenationZone w:val="425"/>
  <w:characterSpacingControl w:val="doNotCompress"/>
  <w:hdrShapeDefaults>
    <o:shapedefaults v:ext="edit" spidmax="2049" fill="f" fillcolor="white" strokecolor="none [3213]">
      <v:fill color="white" on="f"/>
      <v:stroke color="none [321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094"/>
    <w:rsid w:val="0000523C"/>
    <w:rsid w:val="00006450"/>
    <w:rsid w:val="00020694"/>
    <w:rsid w:val="00031004"/>
    <w:rsid w:val="0003632E"/>
    <w:rsid w:val="0004032D"/>
    <w:rsid w:val="0004191F"/>
    <w:rsid w:val="00042DAF"/>
    <w:rsid w:val="000452CF"/>
    <w:rsid w:val="00045583"/>
    <w:rsid w:val="00047F6F"/>
    <w:rsid w:val="000517B8"/>
    <w:rsid w:val="00053CD9"/>
    <w:rsid w:val="00076EE1"/>
    <w:rsid w:val="00084C39"/>
    <w:rsid w:val="000B0247"/>
    <w:rsid w:val="000B0EDF"/>
    <w:rsid w:val="000E135A"/>
    <w:rsid w:val="000E1BCC"/>
    <w:rsid w:val="0010661D"/>
    <w:rsid w:val="001255F7"/>
    <w:rsid w:val="00137A02"/>
    <w:rsid w:val="00144F00"/>
    <w:rsid w:val="001534D4"/>
    <w:rsid w:val="001672C3"/>
    <w:rsid w:val="00172974"/>
    <w:rsid w:val="001B1631"/>
    <w:rsid w:val="001B5B24"/>
    <w:rsid w:val="001C5CCB"/>
    <w:rsid w:val="001C67BB"/>
    <w:rsid w:val="001F5579"/>
    <w:rsid w:val="001F6C4E"/>
    <w:rsid w:val="001F7D13"/>
    <w:rsid w:val="00200EB1"/>
    <w:rsid w:val="00216998"/>
    <w:rsid w:val="002221FE"/>
    <w:rsid w:val="00245A17"/>
    <w:rsid w:val="0025766E"/>
    <w:rsid w:val="00263465"/>
    <w:rsid w:val="00264E82"/>
    <w:rsid w:val="0026524D"/>
    <w:rsid w:val="002B4D71"/>
    <w:rsid w:val="002D0253"/>
    <w:rsid w:val="002F4A8D"/>
    <w:rsid w:val="002F7719"/>
    <w:rsid w:val="00301260"/>
    <w:rsid w:val="00303B46"/>
    <w:rsid w:val="00306404"/>
    <w:rsid w:val="003253C7"/>
    <w:rsid w:val="003611AE"/>
    <w:rsid w:val="003727D5"/>
    <w:rsid w:val="00383212"/>
    <w:rsid w:val="00384188"/>
    <w:rsid w:val="003B2DCB"/>
    <w:rsid w:val="003B7623"/>
    <w:rsid w:val="003B78A0"/>
    <w:rsid w:val="003D3E9B"/>
    <w:rsid w:val="003D642E"/>
    <w:rsid w:val="003D77D5"/>
    <w:rsid w:val="003F0D24"/>
    <w:rsid w:val="00415351"/>
    <w:rsid w:val="0042680E"/>
    <w:rsid w:val="004315A9"/>
    <w:rsid w:val="004354E6"/>
    <w:rsid w:val="00440A4C"/>
    <w:rsid w:val="00452AE6"/>
    <w:rsid w:val="00464B94"/>
    <w:rsid w:val="0048531B"/>
    <w:rsid w:val="00492100"/>
    <w:rsid w:val="004939BB"/>
    <w:rsid w:val="004A309F"/>
    <w:rsid w:val="004A4279"/>
    <w:rsid w:val="004B0946"/>
    <w:rsid w:val="004D45A5"/>
    <w:rsid w:val="004E09DB"/>
    <w:rsid w:val="00506CD6"/>
    <w:rsid w:val="00510F31"/>
    <w:rsid w:val="00522101"/>
    <w:rsid w:val="00522A27"/>
    <w:rsid w:val="0053383A"/>
    <w:rsid w:val="00553EDC"/>
    <w:rsid w:val="005573B5"/>
    <w:rsid w:val="00570977"/>
    <w:rsid w:val="005777DE"/>
    <w:rsid w:val="00593A94"/>
    <w:rsid w:val="00594151"/>
    <w:rsid w:val="005A658D"/>
    <w:rsid w:val="005B2C04"/>
    <w:rsid w:val="005C70D4"/>
    <w:rsid w:val="005D0DB2"/>
    <w:rsid w:val="005D4CEC"/>
    <w:rsid w:val="005E3104"/>
    <w:rsid w:val="005E473F"/>
    <w:rsid w:val="005E74F2"/>
    <w:rsid w:val="0060595C"/>
    <w:rsid w:val="00622310"/>
    <w:rsid w:val="00623FF5"/>
    <w:rsid w:val="0062501F"/>
    <w:rsid w:val="006358F8"/>
    <w:rsid w:val="00640671"/>
    <w:rsid w:val="00652071"/>
    <w:rsid w:val="006618D2"/>
    <w:rsid w:val="0066462C"/>
    <w:rsid w:val="00692C44"/>
    <w:rsid w:val="00696556"/>
    <w:rsid w:val="006968F6"/>
    <w:rsid w:val="006A30ED"/>
    <w:rsid w:val="006B69CC"/>
    <w:rsid w:val="006D0E72"/>
    <w:rsid w:val="006E766D"/>
    <w:rsid w:val="006F3F05"/>
    <w:rsid w:val="0071418E"/>
    <w:rsid w:val="00721836"/>
    <w:rsid w:val="007414FA"/>
    <w:rsid w:val="00750E7E"/>
    <w:rsid w:val="00766D5F"/>
    <w:rsid w:val="00781840"/>
    <w:rsid w:val="007820FD"/>
    <w:rsid w:val="007B7BFA"/>
    <w:rsid w:val="007C3C8A"/>
    <w:rsid w:val="007C7E02"/>
    <w:rsid w:val="007E7D3D"/>
    <w:rsid w:val="00801496"/>
    <w:rsid w:val="00801B52"/>
    <w:rsid w:val="00802124"/>
    <w:rsid w:val="008077E5"/>
    <w:rsid w:val="00816278"/>
    <w:rsid w:val="00817BF7"/>
    <w:rsid w:val="00821D6A"/>
    <w:rsid w:val="0083077C"/>
    <w:rsid w:val="00835F4A"/>
    <w:rsid w:val="00836DD8"/>
    <w:rsid w:val="00837F91"/>
    <w:rsid w:val="00850409"/>
    <w:rsid w:val="00882E21"/>
    <w:rsid w:val="00885831"/>
    <w:rsid w:val="00886EE6"/>
    <w:rsid w:val="00896391"/>
    <w:rsid w:val="008A6534"/>
    <w:rsid w:val="008B167E"/>
    <w:rsid w:val="008C0D56"/>
    <w:rsid w:val="008C331B"/>
    <w:rsid w:val="008D797E"/>
    <w:rsid w:val="008D7F8B"/>
    <w:rsid w:val="008E4CB2"/>
    <w:rsid w:val="008F1D58"/>
    <w:rsid w:val="008F2F3C"/>
    <w:rsid w:val="0090059D"/>
    <w:rsid w:val="009007AB"/>
    <w:rsid w:val="00905D02"/>
    <w:rsid w:val="009128EF"/>
    <w:rsid w:val="00914788"/>
    <w:rsid w:val="0092272E"/>
    <w:rsid w:val="00943BE2"/>
    <w:rsid w:val="009917A7"/>
    <w:rsid w:val="00997108"/>
    <w:rsid w:val="009A0744"/>
    <w:rsid w:val="009A12DE"/>
    <w:rsid w:val="009B1A5A"/>
    <w:rsid w:val="009C067A"/>
    <w:rsid w:val="009D0745"/>
    <w:rsid w:val="009D74D2"/>
    <w:rsid w:val="009F62ED"/>
    <w:rsid w:val="00A51B6D"/>
    <w:rsid w:val="00A64F0E"/>
    <w:rsid w:val="00A76326"/>
    <w:rsid w:val="00A8193D"/>
    <w:rsid w:val="00A866B5"/>
    <w:rsid w:val="00A90B14"/>
    <w:rsid w:val="00AA6930"/>
    <w:rsid w:val="00AB08B1"/>
    <w:rsid w:val="00AC4687"/>
    <w:rsid w:val="00AD6663"/>
    <w:rsid w:val="00AE5187"/>
    <w:rsid w:val="00B04D2C"/>
    <w:rsid w:val="00B14204"/>
    <w:rsid w:val="00B16DFB"/>
    <w:rsid w:val="00B36A32"/>
    <w:rsid w:val="00B40C3D"/>
    <w:rsid w:val="00B42DC3"/>
    <w:rsid w:val="00B653B0"/>
    <w:rsid w:val="00B668B6"/>
    <w:rsid w:val="00B9576C"/>
    <w:rsid w:val="00BA063C"/>
    <w:rsid w:val="00BA1666"/>
    <w:rsid w:val="00BA2871"/>
    <w:rsid w:val="00BA5F69"/>
    <w:rsid w:val="00BC2C5D"/>
    <w:rsid w:val="00BC600B"/>
    <w:rsid w:val="00BC7788"/>
    <w:rsid w:val="00BE59CC"/>
    <w:rsid w:val="00C3680A"/>
    <w:rsid w:val="00C40573"/>
    <w:rsid w:val="00C64A52"/>
    <w:rsid w:val="00C76D79"/>
    <w:rsid w:val="00C82176"/>
    <w:rsid w:val="00C87B55"/>
    <w:rsid w:val="00C978F5"/>
    <w:rsid w:val="00CB2E8F"/>
    <w:rsid w:val="00CD6E3A"/>
    <w:rsid w:val="00CF70DF"/>
    <w:rsid w:val="00D1729E"/>
    <w:rsid w:val="00D21985"/>
    <w:rsid w:val="00D221B0"/>
    <w:rsid w:val="00D30B0B"/>
    <w:rsid w:val="00D40E51"/>
    <w:rsid w:val="00D43725"/>
    <w:rsid w:val="00D51875"/>
    <w:rsid w:val="00D518E7"/>
    <w:rsid w:val="00D64A2B"/>
    <w:rsid w:val="00D732DA"/>
    <w:rsid w:val="00D75D05"/>
    <w:rsid w:val="00D82BAE"/>
    <w:rsid w:val="00D90A97"/>
    <w:rsid w:val="00DA6BFA"/>
    <w:rsid w:val="00DB3AA7"/>
    <w:rsid w:val="00DB76B3"/>
    <w:rsid w:val="00DE1BCE"/>
    <w:rsid w:val="00E169AE"/>
    <w:rsid w:val="00E2488D"/>
    <w:rsid w:val="00E34DF6"/>
    <w:rsid w:val="00E35663"/>
    <w:rsid w:val="00E44225"/>
    <w:rsid w:val="00E46DB1"/>
    <w:rsid w:val="00E7184F"/>
    <w:rsid w:val="00E72C46"/>
    <w:rsid w:val="00E81E67"/>
    <w:rsid w:val="00E84152"/>
    <w:rsid w:val="00E858AC"/>
    <w:rsid w:val="00E86704"/>
    <w:rsid w:val="00E8734A"/>
    <w:rsid w:val="00E9159D"/>
    <w:rsid w:val="00EB667B"/>
    <w:rsid w:val="00EB7DD1"/>
    <w:rsid w:val="00EC3CB9"/>
    <w:rsid w:val="00EF6A06"/>
    <w:rsid w:val="00F03308"/>
    <w:rsid w:val="00F15094"/>
    <w:rsid w:val="00F21568"/>
    <w:rsid w:val="00F47869"/>
    <w:rsid w:val="00F53A85"/>
    <w:rsid w:val="00F5425B"/>
    <w:rsid w:val="00F576AB"/>
    <w:rsid w:val="00F649F7"/>
    <w:rsid w:val="00F66605"/>
    <w:rsid w:val="00F72145"/>
    <w:rsid w:val="00F756D0"/>
    <w:rsid w:val="00F90637"/>
    <w:rsid w:val="00F913A3"/>
    <w:rsid w:val="00F951F4"/>
    <w:rsid w:val="00F9666D"/>
    <w:rsid w:val="00FB60E4"/>
    <w:rsid w:val="00FC41B0"/>
    <w:rsid w:val="00FD4562"/>
    <w:rsid w:val="00FD490F"/>
    <w:rsid w:val="00FD7EBE"/>
    <w:rsid w:val="00FE689B"/>
    <w:rsid w:val="00FF39BF"/>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color="none [3213]">
      <v:fill color="white" on="f"/>
      <v:stroke color="none [3213]"/>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522A27"/>
    <w:pPr>
      <w:keepNext/>
      <w:numPr>
        <w:ilvl w:val="2"/>
        <w:numId w:val="12"/>
      </w:numPr>
      <w:spacing w:before="240" w:after="60" w:line="240" w:lineRule="auto"/>
      <w:outlineLvl w:val="2"/>
    </w:pPr>
    <w:rPr>
      <w:rFonts w:ascii="Arial" w:eastAsiaTheme="majorEastAsia" w:hAnsi="Arial" w:cs="Arial"/>
      <w:b/>
      <w:bCs/>
      <w:sz w:val="22"/>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522A27"/>
    <w:rPr>
      <w:rFonts w:ascii="Arial" w:eastAsiaTheme="majorEastAsia" w:hAnsi="Arial" w:cs="Arial"/>
      <w:b/>
      <w:bCs/>
      <w:sz w:val="22"/>
      <w:szCs w:val="22"/>
      <w:lang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StyckeefterRubrik">
    <w:name w:val="Stycke efter Rubrik"/>
    <w:basedOn w:val="Normal"/>
    <w:next w:val="Stycke"/>
    <w:qFormat/>
    <w:rsid w:val="00F15094"/>
    <w:pPr>
      <w:spacing w:after="0"/>
    </w:p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522A27"/>
    <w:pPr>
      <w:keepNext/>
      <w:numPr>
        <w:ilvl w:val="2"/>
        <w:numId w:val="12"/>
      </w:numPr>
      <w:spacing w:before="240" w:after="60" w:line="240" w:lineRule="auto"/>
      <w:outlineLvl w:val="2"/>
    </w:pPr>
    <w:rPr>
      <w:rFonts w:ascii="Arial" w:eastAsiaTheme="majorEastAsia" w:hAnsi="Arial" w:cs="Arial"/>
      <w:b/>
      <w:bCs/>
      <w:sz w:val="22"/>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522A27"/>
    <w:rPr>
      <w:rFonts w:ascii="Arial" w:eastAsiaTheme="majorEastAsia" w:hAnsi="Arial" w:cs="Arial"/>
      <w:b/>
      <w:bCs/>
      <w:sz w:val="22"/>
      <w:szCs w:val="22"/>
      <w:lang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StyckeefterRubrik">
    <w:name w:val="Stycke efter Rubrik"/>
    <w:basedOn w:val="Normal"/>
    <w:next w:val="Stycke"/>
    <w:qFormat/>
    <w:rsid w:val="00F15094"/>
    <w:pPr>
      <w:spacing w:after="0"/>
    </w:p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4331">
      <w:bodyDiv w:val="1"/>
      <w:marLeft w:val="0"/>
      <w:marRight w:val="0"/>
      <w:marTop w:val="0"/>
      <w:marBottom w:val="0"/>
      <w:divBdr>
        <w:top w:val="none" w:sz="0" w:space="0" w:color="auto"/>
        <w:left w:val="none" w:sz="0" w:space="0" w:color="auto"/>
        <w:bottom w:val="none" w:sz="0" w:space="0" w:color="auto"/>
        <w:right w:val="none" w:sz="0" w:space="0" w:color="auto"/>
      </w:divBdr>
    </w:div>
    <w:div w:id="194971181">
      <w:bodyDiv w:val="1"/>
      <w:marLeft w:val="0"/>
      <w:marRight w:val="0"/>
      <w:marTop w:val="0"/>
      <w:marBottom w:val="0"/>
      <w:divBdr>
        <w:top w:val="none" w:sz="0" w:space="0" w:color="auto"/>
        <w:left w:val="none" w:sz="0" w:space="0" w:color="auto"/>
        <w:bottom w:val="none" w:sz="0" w:space="0" w:color="auto"/>
        <w:right w:val="none" w:sz="0" w:space="0" w:color="auto"/>
      </w:divBdr>
    </w:div>
    <w:div w:id="573659677">
      <w:bodyDiv w:val="1"/>
      <w:marLeft w:val="0"/>
      <w:marRight w:val="0"/>
      <w:marTop w:val="0"/>
      <w:marBottom w:val="0"/>
      <w:divBdr>
        <w:top w:val="none" w:sz="0" w:space="0" w:color="auto"/>
        <w:left w:val="none" w:sz="0" w:space="0" w:color="auto"/>
        <w:bottom w:val="none" w:sz="0" w:space="0" w:color="auto"/>
        <w:right w:val="none" w:sz="0" w:space="0" w:color="auto"/>
      </w:divBdr>
    </w:div>
    <w:div w:id="724528868">
      <w:bodyDiv w:val="1"/>
      <w:marLeft w:val="0"/>
      <w:marRight w:val="0"/>
      <w:marTop w:val="0"/>
      <w:marBottom w:val="0"/>
      <w:divBdr>
        <w:top w:val="none" w:sz="0" w:space="0" w:color="auto"/>
        <w:left w:val="none" w:sz="0" w:space="0" w:color="auto"/>
        <w:bottom w:val="none" w:sz="0" w:space="0" w:color="auto"/>
        <w:right w:val="none" w:sz="0" w:space="0" w:color="auto"/>
      </w:divBdr>
    </w:div>
    <w:div w:id="1485315944">
      <w:bodyDiv w:val="1"/>
      <w:marLeft w:val="0"/>
      <w:marRight w:val="0"/>
      <w:marTop w:val="0"/>
      <w:marBottom w:val="0"/>
      <w:divBdr>
        <w:top w:val="none" w:sz="0" w:space="0" w:color="auto"/>
        <w:left w:val="none" w:sz="0" w:space="0" w:color="auto"/>
        <w:bottom w:val="none" w:sz="0" w:space="0" w:color="auto"/>
        <w:right w:val="none" w:sz="0" w:space="0" w:color="auto"/>
      </w:divBdr>
    </w:div>
    <w:div w:id="1953972877">
      <w:bodyDiv w:val="1"/>
      <w:marLeft w:val="0"/>
      <w:marRight w:val="0"/>
      <w:marTop w:val="0"/>
      <w:marBottom w:val="0"/>
      <w:divBdr>
        <w:top w:val="none" w:sz="0" w:space="0" w:color="auto"/>
        <w:left w:val="none" w:sz="0" w:space="0" w:color="auto"/>
        <w:bottom w:val="none" w:sz="0" w:space="0" w:color="auto"/>
        <w:right w:val="none" w:sz="0" w:space="0" w:color="auto"/>
      </w:divBdr>
    </w:div>
    <w:div w:id="2037073758">
      <w:bodyDiv w:val="1"/>
      <w:marLeft w:val="0"/>
      <w:marRight w:val="0"/>
      <w:marTop w:val="0"/>
      <w:marBottom w:val="0"/>
      <w:divBdr>
        <w:top w:val="none" w:sz="0" w:space="0" w:color="auto"/>
        <w:left w:val="none" w:sz="0" w:space="0" w:color="auto"/>
        <w:bottom w:val="none" w:sz="0" w:space="0" w:color="auto"/>
        <w:right w:val="none" w:sz="0" w:space="0" w:color="auto"/>
      </w:divBdr>
    </w:div>
    <w:div w:id="21352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hyperlink" Target="http://www.formassembly.com/blog/web-form-design/"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www.dailyblogtips.com/43-web-design-mistakes-you-should-avoid/"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www.sitepoint.com/best-size-website/" TargetMode="External"/><Relationship Id="rId25"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www.jotform.me/form/43360673924458" TargetMode="External"/><Relationship Id="rId20" Type="http://schemas.openxmlformats.org/officeDocument/2006/relationships/hyperlink" Target="http://knowledgeway.org/living/communications/homepage.html"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iwc.oxfordjournals.org/content/1/1/39.short"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scholar.google.se/scholar?hl=sv&amp;q=Interacting+with+Computers&amp;btnG"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media.epactnetwork.com/paper-forms/"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outside.hotjar.com/2014/07/14/form-design-for-dummies-10-simple-tips-on-designing-a-form-that-converts/" TargetMode="External"/><Relationship Id="rId27" Type="http://schemas.openxmlformats.org/officeDocument/2006/relationships/footer" Target="footer4.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i\AppData\Local\Temp\higmall+ATMiesg.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Lin14</b:Tag>
    <b:SourceType>InternetSite</b:SourceType>
    <b:Guid>{D07CBDE2-888F-4ED8-9D5A-A69FB3B6BFF2}</b:Guid>
    <b:Title>Linux Knowledge Base and Tutorial</b:Title>
    <b:LCID>sv-SE</b:LCID>
    <b:ProductionCompany>The Linux Tutorial</b:ProductionCompany>
    <b:YearAccessed>2014</b:YearAccessed>
    <b:MonthAccessed>Januari</b:MonthAccessed>
    <b:DayAccessed>30</b:DayAccessed>
    <b:URL>http://www.linux-tutorial.info/</b:URL>
    <b:RefOrder>1</b:RefOrder>
  </b:Source>
  <b:Source>
    <b:Tag>Ras14</b:Tag>
    <b:SourceType>InternetSite</b:SourceType>
    <b:Guid>{7CAA60CB-030D-4E99-899D-0E4EA82D9797}</b:Guid>
    <b:Title>Raspberrypi org</b:Title>
    <b:YearAccessed>2014</b:YearAccessed>
    <b:MonthAccessed>Februari</b:MonthAccessed>
    <b:DayAccessed>2</b:DayAccessed>
    <b:URL>http://www.raspberrypi.org/</b:URL>
    <b:RefOrder>2</b:RefOrder>
  </b:Source>
  <b:Source>
    <b:Tag>Rob12</b:Tag>
    <b:SourceType>BookSection</b:SourceType>
    <b:Guid>{1F650E0D-DA2A-497E-93BA-E1CE83AB62B0}</b:Guid>
    <b:LCID>en-US</b:LCID>
    <b:Author>
      <b:Author>
        <b:NameList>
          <b:Person>
            <b:Last>Martin</b:Last>
            <b:First>Robert</b:First>
            <b:Middle>C.</b:Middle>
          </b:Person>
        </b:NameList>
      </b:Author>
    </b:Author>
    <b:Title>Chapter 2: Meningful names</b:Title>
    <b:Year>2012</b:Year>
    <b:City>Boston, MA</b:City>
    <b:Publisher>Prentice Hall, Pearson Education</b:Publisher>
    <b:Pages>17-30</b:Pages>
    <b:BookTitle>Clean Code</b:BookTitle>
    <b:RefOrder>3</b:RefOrder>
  </b:Source>
</b:Sources>
</file>

<file path=customXml/itemProps1.xml><?xml version="1.0" encoding="utf-8"?>
<ds:datastoreItem xmlns:ds="http://schemas.openxmlformats.org/officeDocument/2006/customXml" ds:itemID="{1526B22E-4074-48B5-8B74-8A9626682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higmall+ATMiesg.dotx</Template>
  <TotalTime>580</TotalTime>
  <Pages>19</Pages>
  <Words>5423</Words>
  <Characters>28312</Characters>
  <Application>Microsoft Office Word</Application>
  <DocSecurity>0</DocSecurity>
  <Lines>765</Lines>
  <Paragraphs>257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_</vt:lpstr>
      <vt:lpstr/>
    </vt:vector>
  </TitlesOfParts>
  <Company>Högskolan i Gävle</Company>
  <LinksUpToDate>false</LinksUpToDate>
  <CharactersWithSpaces>33478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subject/>
  <dc:creator>Ake Wallin</dc:creator>
  <cp:keywords/>
  <cp:lastModifiedBy>Niklas Sjögren</cp:lastModifiedBy>
  <cp:revision>36</cp:revision>
  <cp:lastPrinted>2015-05-13T15:08:00Z</cp:lastPrinted>
  <dcterms:created xsi:type="dcterms:W3CDTF">2015-05-15T09:01:00Z</dcterms:created>
  <dcterms:modified xsi:type="dcterms:W3CDTF">2015-05-21T13:52:00Z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1412</vt:lpwstr>
  </property>
  <property fmtid="{D5CDD505-2E9C-101B-9397-08002B2CF9AE}" pid="3" name="WnCSubscriberId">
    <vt:lpwstr>6107</vt:lpwstr>
  </property>
  <property fmtid="{D5CDD505-2E9C-101B-9397-08002B2CF9AE}" pid="4" name="WnCOutputStyleId">
    <vt:lpwstr>70</vt:lpwstr>
  </property>
  <property fmtid="{D5CDD505-2E9C-101B-9397-08002B2CF9AE}" pid="5" name="RWProductId">
    <vt:lpwstr>WnC</vt:lpwstr>
  </property>
  <property fmtid="{D5CDD505-2E9C-101B-9397-08002B2CF9AE}" pid="6" name="WnC4Folder">
    <vt:lpwstr>Documents///Rapport_Examensarbete_Niklas_Sjögren</vt:lpwstr>
  </property>
</Properties>
</file>