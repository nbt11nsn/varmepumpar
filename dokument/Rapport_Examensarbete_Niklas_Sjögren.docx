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F8B" w:rsidRDefault="008D7F8B" w:rsidP="004315A9">
      <w:pPr>
        <w:rPr>
          <w:noProof/>
          <w:lang w:eastAsia="sv-SE"/>
        </w:rPr>
      </w:pPr>
    </w:p>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781840" w:rsidRP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59264" behindDoc="0" locked="0" layoutInCell="1" allowOverlap="1" wp14:anchorId="4CFB42BD" wp14:editId="5E3C1EB5">
                <wp:simplePos x="0" y="0"/>
                <wp:positionH relativeFrom="column">
                  <wp:posOffset>74295</wp:posOffset>
                </wp:positionH>
                <wp:positionV relativeFrom="paragraph">
                  <wp:posOffset>263525</wp:posOffset>
                </wp:positionV>
                <wp:extent cx="5300345" cy="1122680"/>
                <wp:effectExtent l="0" t="0" r="0" b="12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345" cy="112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CC0473" w:rsidRDefault="00EA2825" w:rsidP="005777DE">
                            <w:pPr>
                              <w:pStyle w:val="titelrubrik1"/>
                            </w:pPr>
                            <w:bookmarkStart w:id="0" w:name="_Toc417543779"/>
                            <w:bookmarkStart w:id="1" w:name="_Toc418071883"/>
                            <w:bookmarkStart w:id="2" w:name="_Toc419444497"/>
                            <w:r>
                              <w:t>Ansökningsformulär från pappersform till e-tjänst</w:t>
                            </w:r>
                            <w:bookmarkEnd w:id="0"/>
                            <w:bookmarkEnd w:id="1"/>
                            <w:bookmarkEnd w:id="2"/>
                          </w:p>
                          <w:p w:rsidR="00EA2825" w:rsidRPr="007B7BFA" w:rsidRDefault="00EA2825" w:rsidP="00D51875">
                            <w:pPr>
                              <w:pStyle w:val="titelrubrik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5.85pt;margin-top:20.75pt;width:417.35pt;height:8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" filled="f" stroked="f" strokecolor="black [3213]">
                <v:textbox>
                  <w:txbxContent>
                    <w:p w:rsidR="00EA2825" w:rsidRPr="00CC0473" w:rsidRDefault="00EA2825" w:rsidP="005777DE">
                      <w:pPr>
                        <w:pStyle w:val="titelrubrik1"/>
                      </w:pPr>
                      <w:bookmarkStart w:id="3" w:name="_Toc417543779"/>
                      <w:bookmarkStart w:id="4" w:name="_Toc418071883"/>
                      <w:bookmarkStart w:id="5" w:name="_Toc419444497"/>
                      <w:r>
                        <w:t>Ansökningsformulär från pappersform till e-tjänst</w:t>
                      </w:r>
                      <w:bookmarkEnd w:id="3"/>
                      <w:bookmarkEnd w:id="4"/>
                      <w:bookmarkEnd w:id="5"/>
                    </w:p>
                    <w:p w:rsidR="00EA2825" w:rsidRPr="007B7BFA" w:rsidRDefault="00EA2825" w:rsidP="00D51875">
                      <w:pPr>
                        <w:pStyle w:val="titelrubrik1"/>
                      </w:pPr>
                    </w:p>
                  </w:txbxContent>
                </v:textbox>
              </v:shape>
            </w:pict>
          </mc:Fallback>
        </mc:AlternateContent>
      </w:r>
    </w:p>
    <w:p w:rsidR="001F7D13" w:rsidRDefault="001F7D13"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1312" behindDoc="0" locked="0" layoutInCell="1" allowOverlap="1" wp14:anchorId="2439A545" wp14:editId="52861431">
                <wp:simplePos x="0" y="0"/>
                <wp:positionH relativeFrom="column">
                  <wp:posOffset>51435</wp:posOffset>
                </wp:positionH>
                <wp:positionV relativeFrom="paragraph">
                  <wp:posOffset>193675</wp:posOffset>
                </wp:positionV>
                <wp:extent cx="5324475" cy="777875"/>
                <wp:effectExtent l="0" t="0" r="0" b="3175"/>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7B7BFA" w:rsidRDefault="00EA2825" w:rsidP="00D51875">
                            <w:pPr>
                              <w:pStyle w:val="titelrubrik2"/>
                            </w:pPr>
                            <w:bookmarkStart w:id="3" w:name="_Toc417543780"/>
                            <w:bookmarkStart w:id="4" w:name="_Toc418071884"/>
                            <w:bookmarkStart w:id="5" w:name="_Toc419444498"/>
                            <w:r>
                              <w:t xml:space="preserve">Minimera risken av ofullständiga ansökningar </w:t>
                            </w:r>
                            <w:bookmarkEnd w:id="3"/>
                            <w:bookmarkEnd w:id="4"/>
                            <w:r>
                              <w:t>för tillstånd av värmepumpsanläggning</w:t>
                            </w:r>
                            <w:bookmarkEnd w:id="5"/>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4.05pt;margin-top:15.25pt;width:419.25pt;height:6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kz1w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" filled="f" stroked="f" strokecolor="black [3213]">
                <v:textbox>
                  <w:txbxContent>
                    <w:p w:rsidR="00EA2825" w:rsidRPr="007B7BFA" w:rsidRDefault="00EA2825" w:rsidP="00D51875">
                      <w:pPr>
                        <w:pStyle w:val="titelrubrik2"/>
                      </w:pPr>
                      <w:bookmarkStart w:id="9" w:name="_Toc417543780"/>
                      <w:bookmarkStart w:id="10" w:name="_Toc418071884"/>
                      <w:bookmarkStart w:id="11" w:name="_Toc419444498"/>
                      <w:r>
                        <w:t xml:space="preserve">Minimera risken av ofullständiga ansökningar </w:t>
                      </w:r>
                      <w:bookmarkEnd w:id="9"/>
                      <w:bookmarkEnd w:id="10"/>
                      <w:r>
                        <w:t>för tillstånd av värmepumpsanläggning</w:t>
                      </w:r>
                      <w:bookmarkEnd w:id="11"/>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3360" behindDoc="0" locked="0" layoutInCell="1" allowOverlap="1" wp14:anchorId="3181CE8F" wp14:editId="5BDE2102">
                <wp:simplePos x="0" y="0"/>
                <wp:positionH relativeFrom="column">
                  <wp:posOffset>4445</wp:posOffset>
                </wp:positionH>
                <wp:positionV relativeFrom="paragraph">
                  <wp:posOffset>219075</wp:posOffset>
                </wp:positionV>
                <wp:extent cx="5309870" cy="715645"/>
                <wp:effectExtent l="0" t="0" r="0" b="825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CC0473" w:rsidRDefault="00EA2825" w:rsidP="005777DE">
                            <w:pPr>
                              <w:pStyle w:val="titelrubrik2"/>
                            </w:pPr>
                            <w:r w:rsidRPr="00CC0473">
                              <w:t>Niklas Sjögren (nbt11nsn@student.hig.se)</w:t>
                            </w:r>
                          </w:p>
                          <w:p w:rsidR="00EA2825" w:rsidRPr="00263465" w:rsidRDefault="00EA2825" w:rsidP="00263465">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35pt;margin-top:17.25pt;width:418.1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" filled="f" stroked="f" strokecolor="black [3213]">
                <v:textbox>
                  <w:txbxContent>
                    <w:p w:rsidR="00EA2825" w:rsidRPr="00CC0473" w:rsidRDefault="00EA2825" w:rsidP="005777DE">
                      <w:pPr>
                        <w:pStyle w:val="titelrubrik2"/>
                      </w:pPr>
                      <w:r w:rsidRPr="00CC0473">
                        <w:t>Niklas Sjögren (nbt11nsn@student.hig.se)</w:t>
                      </w:r>
                    </w:p>
                    <w:p w:rsidR="00EA2825" w:rsidRPr="00263465" w:rsidRDefault="00EA2825" w:rsidP="00263465">
                      <w:pPr>
                        <w:pStyle w:val="titelrubrik2"/>
                      </w:pP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5408" behindDoc="0" locked="0" layoutInCell="1" allowOverlap="1" wp14:anchorId="48FC00AB" wp14:editId="06B289C6">
                <wp:simplePos x="0" y="0"/>
                <wp:positionH relativeFrom="column">
                  <wp:posOffset>-3811</wp:posOffset>
                </wp:positionH>
                <wp:positionV relativeFrom="paragraph">
                  <wp:posOffset>34925</wp:posOffset>
                </wp:positionV>
                <wp:extent cx="5319395" cy="320675"/>
                <wp:effectExtent l="0" t="0" r="0" b="3175"/>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594151" w:rsidRDefault="00EA2825" w:rsidP="00D51875">
                            <w:pPr>
                              <w:pStyle w:val="titelrubrik2"/>
                            </w:pPr>
                            <w:r>
                              <w:t>2015</w:t>
                            </w:r>
                          </w:p>
                          <w:p w:rsidR="00EA2825" w:rsidRDefault="00EA2825" w:rsidP="00D518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3pt;margin-top:2.75pt;width:418.85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" filled="f" stroked="f" strokecolor="black [3213]">
                <v:textbox>
                  <w:txbxContent>
                    <w:p w:rsidR="00EA2825" w:rsidRPr="00594151" w:rsidRDefault="00EA2825" w:rsidP="00D51875">
                      <w:pPr>
                        <w:pStyle w:val="titelrubrik2"/>
                      </w:pPr>
                      <w:r>
                        <w:t>2015</w:t>
                      </w:r>
                    </w:p>
                    <w:p w:rsidR="00EA2825" w:rsidRDefault="00EA2825" w:rsidP="00D51875"/>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E34DF6"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7456" behindDoc="0" locked="0" layoutInCell="1" allowOverlap="1" wp14:anchorId="0EE786E3" wp14:editId="632E7659">
                <wp:simplePos x="0" y="0"/>
                <wp:positionH relativeFrom="column">
                  <wp:posOffset>3810</wp:posOffset>
                </wp:positionH>
                <wp:positionV relativeFrom="paragraph">
                  <wp:posOffset>257810</wp:posOffset>
                </wp:positionV>
                <wp:extent cx="5319395" cy="1381125"/>
                <wp:effectExtent l="0" t="0" r="0" b="9525"/>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38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92272E" w:rsidRDefault="00EA2825"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EA2825" w:rsidRPr="0092272E" w:rsidRDefault="00EA2825" w:rsidP="00E34DF6">
                            <w:pPr>
                              <w:pStyle w:val="info"/>
                              <w:rPr>
                                <w:sz w:val="24"/>
                                <w:szCs w:val="24"/>
                                <w:lang w:val="sv-SE"/>
                              </w:rPr>
                            </w:pPr>
                            <w:r w:rsidRPr="006358F8">
                              <w:rPr>
                                <w:sz w:val="24"/>
                                <w:szCs w:val="24"/>
                                <w:lang w:val="sv-SE"/>
                              </w:rPr>
                              <w:t>Datavetenskap</w:t>
                            </w:r>
                          </w:p>
                          <w:p w:rsidR="00EA2825" w:rsidRPr="0092272E" w:rsidRDefault="00EA2825" w:rsidP="00E34DF6">
                            <w:pPr>
                              <w:pStyle w:val="info"/>
                              <w:rPr>
                                <w:sz w:val="24"/>
                                <w:szCs w:val="24"/>
                                <w:lang w:val="sv-SE"/>
                              </w:rPr>
                            </w:pPr>
                            <w:r w:rsidRPr="006358F8">
                              <w:rPr>
                                <w:sz w:val="24"/>
                                <w:szCs w:val="24"/>
                                <w:lang w:val="sv-SE"/>
                              </w:rPr>
                              <w:t>Dataingenjörsprogrammet</w:t>
                            </w:r>
                          </w:p>
                          <w:p w:rsidR="00EA2825" w:rsidRPr="0092272E" w:rsidRDefault="00EA2825"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EA2825" w:rsidRPr="0092272E" w:rsidRDefault="00EA2825" w:rsidP="00E34DF6">
                            <w:pPr>
                              <w:pStyle w:val="info"/>
                              <w:rPr>
                                <w:lang w:val="sv-SE"/>
                              </w:rPr>
                            </w:pPr>
                          </w:p>
                          <w:p w:rsidR="00EA2825" w:rsidRPr="005777DE" w:rsidRDefault="00EA2825"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EA2825" w:rsidRPr="005777DE" w:rsidRDefault="00EA2825"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3pt;margin-top:20.3pt;width:418.8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" filled="f" stroked="f" strokecolor="black [3213]">
                <v:textbox>
                  <w:txbxContent>
                    <w:p w:rsidR="00EA2825" w:rsidRPr="0092272E" w:rsidRDefault="00EA2825"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EA2825" w:rsidRPr="0092272E" w:rsidRDefault="00EA2825" w:rsidP="00E34DF6">
                      <w:pPr>
                        <w:pStyle w:val="info"/>
                        <w:rPr>
                          <w:sz w:val="24"/>
                          <w:szCs w:val="24"/>
                          <w:lang w:val="sv-SE"/>
                        </w:rPr>
                      </w:pPr>
                      <w:r w:rsidRPr="006358F8">
                        <w:rPr>
                          <w:sz w:val="24"/>
                          <w:szCs w:val="24"/>
                          <w:lang w:val="sv-SE"/>
                        </w:rPr>
                        <w:t>Datavetenskap</w:t>
                      </w:r>
                    </w:p>
                    <w:p w:rsidR="00EA2825" w:rsidRPr="0092272E" w:rsidRDefault="00EA2825" w:rsidP="00E34DF6">
                      <w:pPr>
                        <w:pStyle w:val="info"/>
                        <w:rPr>
                          <w:sz w:val="24"/>
                          <w:szCs w:val="24"/>
                          <w:lang w:val="sv-SE"/>
                        </w:rPr>
                      </w:pPr>
                      <w:r w:rsidRPr="006358F8">
                        <w:rPr>
                          <w:sz w:val="24"/>
                          <w:szCs w:val="24"/>
                          <w:lang w:val="sv-SE"/>
                        </w:rPr>
                        <w:t>Dataingenjörsprogrammet</w:t>
                      </w:r>
                    </w:p>
                    <w:p w:rsidR="00EA2825" w:rsidRPr="0092272E" w:rsidRDefault="00EA2825"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EA2825" w:rsidRPr="0092272E" w:rsidRDefault="00EA2825" w:rsidP="00E34DF6">
                      <w:pPr>
                        <w:pStyle w:val="info"/>
                        <w:rPr>
                          <w:lang w:val="sv-SE"/>
                        </w:rPr>
                      </w:pPr>
                    </w:p>
                    <w:p w:rsidR="00EA2825" w:rsidRPr="005777DE" w:rsidRDefault="00EA2825"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EA2825" w:rsidRPr="005777DE" w:rsidRDefault="00EA2825"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Pr="00781840" w:rsidRDefault="00781840" w:rsidP="00781840">
      <w:pPr>
        <w:pStyle w:val="Ingetavstnd"/>
        <w:spacing w:after="200" w:line="276" w:lineRule="auto"/>
        <w:rPr>
          <w:rFonts w:ascii="Bookman Old Style" w:hAnsi="Bookman Old Style"/>
        </w:rPr>
      </w:pPr>
    </w:p>
    <w:p w:rsidR="00492100" w:rsidRDefault="00492100" w:rsidP="004315A9">
      <w:pPr>
        <w:rPr>
          <w:szCs w:val="21"/>
        </w:rPr>
        <w:sectPr w:rsidR="00492100" w:rsidSect="00C40573">
          <w:headerReference w:type="even" r:id="rId9"/>
          <w:headerReference w:type="default" r:id="rId10"/>
          <w:footerReference w:type="even" r:id="rId11"/>
          <w:footerReference w:type="default" r:id="rId12"/>
          <w:headerReference w:type="first" r:id="rId13"/>
          <w:footerReference w:type="first" r:id="rId14"/>
          <w:pgSz w:w="11906" w:h="16838"/>
          <w:pgMar w:top="261" w:right="1701" w:bottom="1134" w:left="1701" w:header="709" w:footer="709" w:gutter="0"/>
          <w:cols w:space="708"/>
          <w:docGrid w:linePitch="360"/>
        </w:sectPr>
      </w:pPr>
    </w:p>
    <w:p w:rsidR="005D4CEC" w:rsidRDefault="005D4CEC" w:rsidP="004315A9">
      <w:pPr>
        <w:sectPr w:rsidR="005D4CEC" w:rsidSect="00C40573">
          <w:headerReference w:type="default" r:id="rId15"/>
          <w:footerReference w:type="default" r:id="rId16"/>
          <w:pgSz w:w="11906" w:h="16838"/>
          <w:pgMar w:top="1418" w:right="1701" w:bottom="1134" w:left="1701" w:header="709" w:footer="709" w:gutter="0"/>
          <w:cols w:space="708"/>
          <w:docGrid w:linePitch="360"/>
        </w:sectPr>
      </w:pPr>
    </w:p>
    <w:p w:rsidR="00F53A85" w:rsidRPr="009F62ED" w:rsidRDefault="00F53A85" w:rsidP="00F53A85"/>
    <w:p w:rsidR="00F53A85" w:rsidRPr="009F62ED" w:rsidRDefault="00F53A85" w:rsidP="00F53A85"/>
    <w:p w:rsidR="00F53A85" w:rsidRPr="009F62ED" w:rsidRDefault="009F62ED" w:rsidP="00F53A85">
      <w:r>
        <w:rPr>
          <w:noProof/>
          <w:lang w:eastAsia="sv-SE"/>
        </w:rPr>
        <mc:AlternateContent>
          <mc:Choice Requires="wps">
            <w:drawing>
              <wp:anchor distT="0" distB="0" distL="114300" distR="114300" simplePos="0" relativeHeight="251669504" behindDoc="0" locked="0" layoutInCell="1" allowOverlap="1" wp14:anchorId="0D99B024" wp14:editId="5C06FDB0">
                <wp:simplePos x="0" y="0"/>
                <wp:positionH relativeFrom="column">
                  <wp:posOffset>44450</wp:posOffset>
                </wp:positionH>
                <wp:positionV relativeFrom="paragraph">
                  <wp:posOffset>-1906</wp:posOffset>
                </wp:positionV>
                <wp:extent cx="5400675" cy="1362075"/>
                <wp:effectExtent l="0" t="0" r="0" b="9525"/>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CC0473" w:rsidRDefault="00EA2825" w:rsidP="002221FE">
                            <w:pPr>
                              <w:pStyle w:val="titelrubrik1"/>
                            </w:pPr>
                            <w:r>
                              <w:t>Ansökningsformulär från pappersform till e-tjänst:</w:t>
                            </w:r>
                          </w:p>
                          <w:p w:rsidR="00EA2825" w:rsidRPr="007B7BFA" w:rsidRDefault="00EA2825" w:rsidP="002221FE">
                            <w:pPr>
                              <w:pStyle w:val="titelrubrik2"/>
                            </w:pPr>
                            <w:r>
                              <w:t xml:space="preserve">Minimera risken av ofullständiga </w:t>
                            </w:r>
                            <w:r w:rsidRPr="002221FE">
                              <w:t>ansökningar</w:t>
                            </w:r>
                            <w:r>
                              <w:t xml:space="preserve"> för tillstånd av värmepumpsanläggning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3.5pt;margin-top:-.15pt;width:425.25pt;height:10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kA1QIAAPo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" filled="f" stroked="f" strokecolor="black [3213]">
                <v:textbox>
                  <w:txbxContent>
                    <w:p w:rsidR="00EA2825" w:rsidRPr="00CC0473" w:rsidRDefault="00EA2825" w:rsidP="002221FE">
                      <w:pPr>
                        <w:pStyle w:val="titelrubrik1"/>
                      </w:pPr>
                      <w:r>
                        <w:t>Ansökningsformulär från pappersform till e-tjänst:</w:t>
                      </w:r>
                    </w:p>
                    <w:p w:rsidR="00EA2825" w:rsidRPr="007B7BFA" w:rsidRDefault="00EA2825" w:rsidP="002221FE">
                      <w:pPr>
                        <w:pStyle w:val="titelrubrik2"/>
                      </w:pPr>
                      <w:r>
                        <w:t xml:space="preserve">Minimera risken av ofullständiga </w:t>
                      </w:r>
                      <w:r w:rsidRPr="002221FE">
                        <w:t>ansökningar</w:t>
                      </w:r>
                      <w:r>
                        <w:t xml:space="preserve"> för tillstånd av värmepumpsanläggning</w:t>
                      </w: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F53A85" w:rsidRPr="009F62ED" w:rsidRDefault="002221FE" w:rsidP="00F53A85">
      <w:r>
        <w:rPr>
          <w:noProof/>
          <w:lang w:eastAsia="sv-SE"/>
        </w:rPr>
        <mc:AlternateContent>
          <mc:Choice Requires="wps">
            <w:drawing>
              <wp:anchor distT="0" distB="0" distL="114300" distR="114300" simplePos="0" relativeHeight="251673600" behindDoc="0" locked="0" layoutInCell="1" allowOverlap="1" wp14:anchorId="3674CEB4" wp14:editId="3A2AAFC0">
                <wp:simplePos x="0" y="0"/>
                <wp:positionH relativeFrom="column">
                  <wp:posOffset>44450</wp:posOffset>
                </wp:positionH>
                <wp:positionV relativeFrom="paragraph">
                  <wp:posOffset>137795</wp:posOffset>
                </wp:positionV>
                <wp:extent cx="5400675" cy="1076325"/>
                <wp:effectExtent l="0" t="0" r="0" b="9525"/>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Default="00EA2825" w:rsidP="009F62ED">
                            <w:pPr>
                              <w:pStyle w:val="titelrubrik2"/>
                            </w:pPr>
                            <w:r>
                              <w:t>av</w:t>
                            </w:r>
                          </w:p>
                          <w:p w:rsidR="00EA2825" w:rsidRDefault="00EA2825" w:rsidP="009F62ED">
                            <w:pPr>
                              <w:pStyle w:val="titelrubrik2"/>
                            </w:pPr>
                          </w:p>
                          <w:p w:rsidR="00EA2825" w:rsidRDefault="00EA2825" w:rsidP="009F62ED">
                            <w:pPr>
                              <w:pStyle w:val="titelrubrik2"/>
                            </w:pPr>
                            <w:r>
                              <w:t>Niklas Sjögren</w:t>
                            </w:r>
                          </w:p>
                          <w:p w:rsidR="00EA2825" w:rsidRDefault="00EA2825" w:rsidP="009F62ED">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3.5pt;margin-top:10.85pt;width:425.25pt;height:8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" filled="f" stroked="f" strokecolor="black [3213]">
                <v:textbox>
                  <w:txbxContent>
                    <w:p w:rsidR="00EA2825" w:rsidRDefault="00EA2825" w:rsidP="009F62ED">
                      <w:pPr>
                        <w:pStyle w:val="titelrubrik2"/>
                      </w:pPr>
                      <w:r>
                        <w:t>av</w:t>
                      </w:r>
                    </w:p>
                    <w:p w:rsidR="00EA2825" w:rsidRDefault="00EA2825" w:rsidP="009F62ED">
                      <w:pPr>
                        <w:pStyle w:val="titelrubrik2"/>
                      </w:pPr>
                    </w:p>
                    <w:p w:rsidR="00EA2825" w:rsidRDefault="00EA2825" w:rsidP="009F62ED">
                      <w:pPr>
                        <w:pStyle w:val="titelrubrik2"/>
                      </w:pPr>
                      <w:r>
                        <w:t>Niklas Sjögren</w:t>
                      </w:r>
                    </w:p>
                    <w:p w:rsidR="00EA2825" w:rsidRDefault="00EA2825" w:rsidP="009F62ED">
                      <w:pPr>
                        <w:pStyle w:val="titelrubrik2"/>
                      </w:pP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5648" behindDoc="0" locked="0" layoutInCell="1" allowOverlap="1" wp14:anchorId="6C1F86C9" wp14:editId="1082B386">
                <wp:simplePos x="0" y="0"/>
                <wp:positionH relativeFrom="column">
                  <wp:posOffset>44450</wp:posOffset>
                </wp:positionH>
                <wp:positionV relativeFrom="paragraph">
                  <wp:posOffset>39370</wp:posOffset>
                </wp:positionV>
                <wp:extent cx="5400675" cy="1085850"/>
                <wp:effectExtent l="0" t="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Default="00EA2825" w:rsidP="00886EE6">
                            <w:pPr>
                              <w:pStyle w:val="titelrubrik2"/>
                            </w:pPr>
                            <w:r>
                              <w:t>Akademin för teknik och miljö</w:t>
                            </w:r>
                          </w:p>
                          <w:p w:rsidR="00EA2825" w:rsidRDefault="00EA2825" w:rsidP="00886EE6">
                            <w:pPr>
                              <w:pStyle w:val="titelrubrik2"/>
                            </w:pPr>
                            <w:r>
                              <w:t>Högskolan i Gävle</w:t>
                            </w:r>
                          </w:p>
                          <w:p w:rsidR="00EA2825" w:rsidRDefault="00EA2825" w:rsidP="00886EE6">
                            <w:pPr>
                              <w:pStyle w:val="titelrubrik2"/>
                            </w:pPr>
                          </w:p>
                          <w:p w:rsidR="00EA2825" w:rsidRDefault="00EA2825" w:rsidP="00886EE6">
                            <w:pPr>
                              <w:pStyle w:val="titelrubrik2"/>
                            </w:pPr>
                            <w:r>
                              <w:t>801 76 Gävle, Sverige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5pt;margin-top:3.1pt;width:425.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" filled="f" stroked="f" strokecolor="black [3213]">
                <v:textbox>
                  <w:txbxContent>
                    <w:p w:rsidR="00EA2825" w:rsidRDefault="00EA2825" w:rsidP="00886EE6">
                      <w:pPr>
                        <w:pStyle w:val="titelrubrik2"/>
                      </w:pPr>
                      <w:r>
                        <w:t>Akademin för teknik och miljö</w:t>
                      </w:r>
                    </w:p>
                    <w:p w:rsidR="00EA2825" w:rsidRDefault="00EA2825" w:rsidP="00886EE6">
                      <w:pPr>
                        <w:pStyle w:val="titelrubrik2"/>
                      </w:pPr>
                      <w:r>
                        <w:t>Högskolan i Gävle</w:t>
                      </w:r>
                    </w:p>
                    <w:p w:rsidR="00EA2825" w:rsidRDefault="00EA2825" w:rsidP="00886EE6">
                      <w:pPr>
                        <w:pStyle w:val="titelrubrik2"/>
                      </w:pPr>
                    </w:p>
                    <w:p w:rsidR="00EA2825" w:rsidRDefault="00EA2825" w:rsidP="00886EE6">
                      <w:pPr>
                        <w:pStyle w:val="titelrubrik2"/>
                      </w:pPr>
                      <w:r>
                        <w:t>801 76 Gävle, Sverige</w:t>
                      </w: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886EE6"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7696" behindDoc="0" locked="0" layoutInCell="1" allowOverlap="1" wp14:anchorId="7DC0A9B8" wp14:editId="633BE8FC">
                <wp:simplePos x="0" y="0"/>
                <wp:positionH relativeFrom="column">
                  <wp:posOffset>44450</wp:posOffset>
                </wp:positionH>
                <wp:positionV relativeFrom="paragraph">
                  <wp:posOffset>229870</wp:posOffset>
                </wp:positionV>
                <wp:extent cx="5400675" cy="857250"/>
                <wp:effectExtent l="0" t="0" r="0" b="0"/>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2221FE" w:rsidRDefault="00EA2825" w:rsidP="00886EE6">
                            <w:pPr>
                              <w:pStyle w:val="info"/>
                              <w:rPr>
                                <w:sz w:val="24"/>
                                <w:szCs w:val="24"/>
                                <w:lang w:val="sv-SE"/>
                              </w:rPr>
                            </w:pPr>
                            <w:r w:rsidRPr="002221FE">
                              <w:rPr>
                                <w:sz w:val="24"/>
                                <w:szCs w:val="24"/>
                                <w:lang w:val="sv-SE"/>
                              </w:rPr>
                              <w:t>Email:</w:t>
                            </w:r>
                          </w:p>
                          <w:p w:rsidR="00EA2825" w:rsidRPr="002221FE" w:rsidRDefault="00EA2825" w:rsidP="00886EE6">
                            <w:pPr>
                              <w:pStyle w:val="info"/>
                              <w:rPr>
                                <w:sz w:val="24"/>
                                <w:szCs w:val="24"/>
                                <w:lang w:val="sv-SE"/>
                              </w:rPr>
                            </w:pPr>
                            <w:r>
                              <w:rPr>
                                <w:sz w:val="24"/>
                                <w:szCs w:val="24"/>
                                <w:lang w:val="sv-SE"/>
                              </w:rPr>
                              <w:t>nbt11nsn</w:t>
                            </w:r>
                            <w:r w:rsidRPr="002221FE">
                              <w:rPr>
                                <w:sz w:val="24"/>
                                <w:szCs w:val="24"/>
                                <w:lang w:val="sv-SE"/>
                              </w:rPr>
                              <w:t>@student.hig.se</w:t>
                            </w:r>
                          </w:p>
                          <w:p w:rsidR="00EA2825" w:rsidRPr="002221FE" w:rsidRDefault="00EA2825" w:rsidP="00886EE6">
                            <w:pPr>
                              <w:pStyle w:val="info"/>
                              <w:rPr>
                                <w:sz w:val="24"/>
                                <w:szCs w:val="24"/>
                                <w:lang w:val="sv-S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3.5pt;margin-top:18.1pt;width:425.25pt;height: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" filled="f" stroked="f" strokecolor="black [3213]">
                <v:textbox>
                  <w:txbxContent>
                    <w:p w:rsidR="00EA2825" w:rsidRPr="002221FE" w:rsidRDefault="00EA2825" w:rsidP="00886EE6">
                      <w:pPr>
                        <w:pStyle w:val="info"/>
                        <w:rPr>
                          <w:sz w:val="24"/>
                          <w:szCs w:val="24"/>
                          <w:lang w:val="sv-SE"/>
                        </w:rPr>
                      </w:pPr>
                      <w:r w:rsidRPr="002221FE">
                        <w:rPr>
                          <w:sz w:val="24"/>
                          <w:szCs w:val="24"/>
                          <w:lang w:val="sv-SE"/>
                        </w:rPr>
                        <w:t>Email:</w:t>
                      </w:r>
                    </w:p>
                    <w:p w:rsidR="00EA2825" w:rsidRPr="002221FE" w:rsidRDefault="00EA2825" w:rsidP="00886EE6">
                      <w:pPr>
                        <w:pStyle w:val="info"/>
                        <w:rPr>
                          <w:sz w:val="24"/>
                          <w:szCs w:val="24"/>
                          <w:lang w:val="sv-SE"/>
                        </w:rPr>
                      </w:pPr>
                      <w:r>
                        <w:rPr>
                          <w:sz w:val="24"/>
                          <w:szCs w:val="24"/>
                          <w:lang w:val="sv-SE"/>
                        </w:rPr>
                        <w:t>nbt11nsn</w:t>
                      </w:r>
                      <w:r w:rsidRPr="002221FE">
                        <w:rPr>
                          <w:sz w:val="24"/>
                          <w:szCs w:val="24"/>
                          <w:lang w:val="sv-SE"/>
                        </w:rPr>
                        <w:t>@student.hig.se</w:t>
                      </w:r>
                    </w:p>
                    <w:p w:rsidR="00EA2825" w:rsidRPr="002221FE" w:rsidRDefault="00EA2825" w:rsidP="00886EE6">
                      <w:pPr>
                        <w:pStyle w:val="info"/>
                        <w:rPr>
                          <w:sz w:val="24"/>
                          <w:szCs w:val="24"/>
                          <w:lang w:val="sv-SE"/>
                        </w:rPr>
                      </w:pP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03632E" w:rsidRPr="009F62ED" w:rsidRDefault="0003632E" w:rsidP="009F62ED">
      <w:pPr>
        <w:pStyle w:val="Ingetavstnd"/>
        <w:spacing w:after="200" w:line="276" w:lineRule="auto"/>
        <w:rPr>
          <w:rFonts w:ascii="Bookman Old Style" w:hAnsi="Bookman Old Style"/>
        </w:rPr>
      </w:pPr>
    </w:p>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9744" behindDoc="0" locked="0" layoutInCell="1" allowOverlap="1" wp14:anchorId="7D3EE543" wp14:editId="70EE34A5">
                <wp:simplePos x="0" y="0"/>
                <wp:positionH relativeFrom="column">
                  <wp:posOffset>44450</wp:posOffset>
                </wp:positionH>
                <wp:positionV relativeFrom="paragraph">
                  <wp:posOffset>131445</wp:posOffset>
                </wp:positionV>
                <wp:extent cx="5400675" cy="295275"/>
                <wp:effectExtent l="0" t="0" r="0" b="9525"/>
                <wp:wrapNone/>
                <wp:docPr id="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Pr="0003632E" w:rsidRDefault="00EA2825" w:rsidP="00BC2C5D">
                            <w:pPr>
                              <w:pStyle w:val="info"/>
                              <w:rPr>
                                <w:sz w:val="24"/>
                                <w:szCs w:val="24"/>
                                <w:lang w:val="sv-SE"/>
                              </w:rPr>
                            </w:pPr>
                            <w:r>
                              <w:rPr>
                                <w:sz w:val="24"/>
                                <w:szCs w:val="24"/>
                                <w:lang w:val="sv-SE"/>
                              </w:rPr>
                              <w:t>Abstrakt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3.5pt;margin-top:10.35pt;width:425.2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Lv1g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" filled="f" stroked="f" strokecolor="black [3213]">
                <v:textbox>
                  <w:txbxContent>
                    <w:p w:rsidR="00EA2825" w:rsidRPr="0003632E" w:rsidRDefault="00EA2825" w:rsidP="00BC2C5D">
                      <w:pPr>
                        <w:pStyle w:val="info"/>
                        <w:rPr>
                          <w:sz w:val="24"/>
                          <w:szCs w:val="24"/>
                          <w:lang w:val="sv-SE"/>
                        </w:rPr>
                      </w:pPr>
                      <w:r>
                        <w:rPr>
                          <w:sz w:val="24"/>
                          <w:szCs w:val="24"/>
                          <w:lang w:val="sv-SE"/>
                        </w:rPr>
                        <w:t>Abstrakt</w:t>
                      </w:r>
                    </w:p>
                  </w:txbxContent>
                </v:textbox>
              </v:shape>
            </w:pict>
          </mc:Fallback>
        </mc:AlternateContent>
      </w:r>
    </w:p>
    <w:p w:rsidR="009F62ED" w:rsidRPr="009F62ED" w:rsidRDefault="002221FE" w:rsidP="0003632E">
      <w:pPr>
        <w:pStyle w:val="Ingetavstnd"/>
        <w:spacing w:after="200" w:line="276" w:lineRule="auto"/>
        <w:jc w:val="both"/>
        <w:rPr>
          <w:rFonts w:ascii="Bookman Old Style" w:hAnsi="Bookman Old Style"/>
        </w:rPr>
      </w:pPr>
      <w:r>
        <w:rPr>
          <w:noProof/>
          <w:lang w:eastAsia="sv-SE"/>
        </w:rPr>
        <mc:AlternateContent>
          <mc:Choice Requires="wps">
            <w:drawing>
              <wp:anchor distT="0" distB="0" distL="114300" distR="114300" simplePos="0" relativeHeight="251681792" behindDoc="0" locked="0" layoutInCell="1" allowOverlap="1" wp14:anchorId="361AD87B" wp14:editId="3EEFC013">
                <wp:simplePos x="0" y="0"/>
                <wp:positionH relativeFrom="column">
                  <wp:posOffset>625476</wp:posOffset>
                </wp:positionH>
                <wp:positionV relativeFrom="paragraph">
                  <wp:posOffset>128270</wp:posOffset>
                </wp:positionV>
                <wp:extent cx="4248150" cy="3162300"/>
                <wp:effectExtent l="0" t="0" r="0" b="0"/>
                <wp:wrapNone/>
                <wp:docPr id="2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3162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EA2825" w:rsidRDefault="00EA2825" w:rsidP="00BC2C5D">
                            <w:pPr>
                              <w:pStyle w:val="info"/>
                              <w:jc w:val="both"/>
                              <w:rPr>
                                <w:lang w:val="sv-SE"/>
                              </w:rPr>
                            </w:pPr>
                            <w:r w:rsidRPr="00A5363A">
                              <w:rPr>
                                <w:highlight w:val="yellow"/>
                                <w:lang w:val="sv-SE"/>
                              </w:rPr>
                              <w:t>Pappersformulär har vissa svårigheter som inte går att lösa. Exempelvis är det svårt att kontrollera obligatoriska fält och inmatning av rätt typ av data för papperformulär medan det är enkelt att kontrollera i ett elektroniskt formulär. I detta examensarbete kommer det studeras hur ett generellt formulär skapas och vad man borde tänka på vid design samt funktioner. Även de kompletteringar som begärts under 2012-2014 sammanställas för att se vilka de största orsakerna är till att ofullständiga ansökningar uppstår.</w:t>
                            </w:r>
                            <w:r w:rsidRPr="00254468">
                              <w:rPr>
                                <w:lang w:val="sv-SE"/>
                              </w:rPr>
                              <w:t xml:space="preserve"> </w:t>
                            </w:r>
                            <w:r w:rsidRPr="00A5363A">
                              <w:rPr>
                                <w:highlight w:val="green"/>
                                <w:lang w:val="sv-SE"/>
                              </w:rPr>
                              <w:t>Kunskapen samt statistiken som framställs kommer sedan appliceras för att skapa ett elektroniskt formulär för ansökan om tillstånd för värmepumpsanläggning. Även en teoretisk lösning för en kartfun</w:t>
                            </w:r>
                            <w:r w:rsidR="00440B73" w:rsidRPr="00A5363A">
                              <w:rPr>
                                <w:highlight w:val="green"/>
                                <w:lang w:val="sv-SE"/>
                              </w:rPr>
                              <w:t>ktion framställs</w:t>
                            </w:r>
                            <w:r w:rsidRPr="00A5363A">
                              <w:rPr>
                                <w:highlight w:val="green"/>
                                <w:lang w:val="sv-SE"/>
                              </w:rPr>
                              <w:t xml:space="preserve"> som sedan kan vidareutvecklas. Statistiken från de gamla ansökningarna gav en bra överblick på de faktorer som bidrar till en ofullständig ansökan.</w:t>
                            </w:r>
                            <w:r w:rsidRPr="00254468">
                              <w:rPr>
                                <w:lang w:val="sv-SE"/>
                              </w:rPr>
                              <w:t xml:space="preserve"> </w:t>
                            </w:r>
                            <w:r w:rsidRPr="00A5363A">
                              <w:rPr>
                                <w:highlight w:val="cyan"/>
                                <w:lang w:val="sv-SE"/>
                              </w:rPr>
                              <w:t>Ett elektroniskt formulär har skapats och testats för att se om en förbättring har gjorts genom att gå från pappersformulär till en e-tjänst.  En lista på 13 punkter har tagits fram där det framgår vilka delar en kartfunktion borde ta upp för att minska risken till ofullständiga ansökningar.</w:t>
                            </w:r>
                            <w:r w:rsidRPr="00254468">
                              <w:rPr>
                                <w:lang w:val="sv-SE"/>
                              </w:rPr>
                              <w:t xml:space="preserve"> </w:t>
                            </w:r>
                            <w:r w:rsidRPr="00A5363A">
                              <w:rPr>
                                <w:highlight w:val="magenta"/>
                                <w:lang w:val="sv-SE"/>
                              </w:rPr>
                              <w:t xml:space="preserve">Resultatet av denna studie har visat sig vara framgångsrik. Efter en jämförelse mellan testresultaten och den gamla statistiken kan </w:t>
                            </w:r>
                            <w:r w:rsidR="00A5363A" w:rsidRPr="00A5363A">
                              <w:rPr>
                                <w:highlight w:val="magenta"/>
                                <w:lang w:val="sv-SE"/>
                              </w:rPr>
                              <w:t xml:space="preserve">man </w:t>
                            </w:r>
                            <w:r w:rsidRPr="00A5363A">
                              <w:rPr>
                                <w:highlight w:val="magenta"/>
                                <w:lang w:val="sv-SE"/>
                              </w:rPr>
                              <w:t>se att ett elektroniskt formulär kommer minska risken för ofullständiga ansökningar mycket.</w:t>
                            </w:r>
                          </w:p>
                          <w:p w:rsidR="00EA2825" w:rsidRPr="004D45A5" w:rsidRDefault="00EA2825"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E-tjänst, Formulär, Elektronisk, Papper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36" type="#_x0000_t202" style="position:absolute;left:0;text-align:left;margin-left:49.25pt;margin-top:10.1pt;width:334.5pt;height:24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" filled="f" stroked="f" strokecolor="black [3213]">
                <v:textbox>
                  <w:txbxContent>
                    <w:p w:rsidR="00EA2825" w:rsidRDefault="00EA2825" w:rsidP="00BC2C5D">
                      <w:pPr>
                        <w:pStyle w:val="info"/>
                        <w:jc w:val="both"/>
                        <w:rPr>
                          <w:lang w:val="sv-SE"/>
                        </w:rPr>
                      </w:pPr>
                      <w:r w:rsidRPr="00A5363A">
                        <w:rPr>
                          <w:highlight w:val="yellow"/>
                          <w:lang w:val="sv-SE"/>
                        </w:rPr>
                        <w:t>Pappersformulär har vissa svårigheter som inte går att lösa. Exempelvis är det svårt att kontrollera obligatoriska fält och inmatning av rätt typ av data för papperformulär medan det är enkelt att kontrollera i ett elektroniskt formulär. I detta examensarbete kommer det studeras hur ett generellt formulär skapas och vad man borde tänka på vid design samt funktioner. Även de kompletteringar som begärts under 2012-2014 sammanställas för att se vilka de största orsakerna är till att ofullständiga ansökningar uppstår.</w:t>
                      </w:r>
                      <w:r w:rsidRPr="00254468">
                        <w:rPr>
                          <w:lang w:val="sv-SE"/>
                        </w:rPr>
                        <w:t xml:space="preserve"> </w:t>
                      </w:r>
                      <w:r w:rsidRPr="00A5363A">
                        <w:rPr>
                          <w:highlight w:val="green"/>
                          <w:lang w:val="sv-SE"/>
                        </w:rPr>
                        <w:t>Kunskapen samt statistiken som framställs kommer sedan appliceras för att skapa ett elektroniskt formulär för ansökan om tillstånd för värmepumpsanläggning. Även en teoretisk lösning för en kartfun</w:t>
                      </w:r>
                      <w:r w:rsidR="00440B73" w:rsidRPr="00A5363A">
                        <w:rPr>
                          <w:highlight w:val="green"/>
                          <w:lang w:val="sv-SE"/>
                        </w:rPr>
                        <w:t>ktion framställs</w:t>
                      </w:r>
                      <w:r w:rsidRPr="00A5363A">
                        <w:rPr>
                          <w:highlight w:val="green"/>
                          <w:lang w:val="sv-SE"/>
                        </w:rPr>
                        <w:t xml:space="preserve"> som sedan kan vidareutvecklas. Statistiken från de gamla ansökningarna gav en bra överblick på de faktorer som bidrar till en ofullständig ansökan.</w:t>
                      </w:r>
                      <w:r w:rsidRPr="00254468">
                        <w:rPr>
                          <w:lang w:val="sv-SE"/>
                        </w:rPr>
                        <w:t xml:space="preserve"> </w:t>
                      </w:r>
                      <w:r w:rsidRPr="00A5363A">
                        <w:rPr>
                          <w:highlight w:val="cyan"/>
                          <w:lang w:val="sv-SE"/>
                        </w:rPr>
                        <w:t>Ett elektroniskt formulär har skapats och testats för att se om en förbättring har gjorts genom att gå från pappersformulär till en e-tjänst.  En lista på 13 punkter har tagits fram där det framgår vilka delar en kartfunktion borde ta upp för att minska risken till ofullständiga ansökningar.</w:t>
                      </w:r>
                      <w:r w:rsidRPr="00254468">
                        <w:rPr>
                          <w:lang w:val="sv-SE"/>
                        </w:rPr>
                        <w:t xml:space="preserve"> </w:t>
                      </w:r>
                      <w:r w:rsidRPr="00A5363A">
                        <w:rPr>
                          <w:highlight w:val="magenta"/>
                          <w:lang w:val="sv-SE"/>
                        </w:rPr>
                        <w:t xml:space="preserve">Resultatet av denna studie har visat sig vara framgångsrik. Efter en jämförelse mellan testresultaten och den gamla statistiken kan </w:t>
                      </w:r>
                      <w:r w:rsidR="00A5363A" w:rsidRPr="00A5363A">
                        <w:rPr>
                          <w:highlight w:val="magenta"/>
                          <w:lang w:val="sv-SE"/>
                        </w:rPr>
                        <w:t xml:space="preserve">man </w:t>
                      </w:r>
                      <w:r w:rsidRPr="00A5363A">
                        <w:rPr>
                          <w:highlight w:val="magenta"/>
                          <w:lang w:val="sv-SE"/>
                        </w:rPr>
                        <w:t>se att ett elektroniskt formulär kommer minska risken för ofullständiga ansökningar mycket.</w:t>
                      </w:r>
                    </w:p>
                    <w:p w:rsidR="00EA2825" w:rsidRPr="004D45A5" w:rsidRDefault="00EA2825"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E-tjänst, Formulär, Elektronisk, Papper</w:t>
                      </w:r>
                    </w:p>
                  </w:txbxContent>
                </v:textbox>
              </v:shape>
            </w:pict>
          </mc:Fallback>
        </mc:AlternateContent>
      </w:r>
    </w:p>
    <w:p w:rsidR="00F53A85" w:rsidRPr="009F62ED" w:rsidRDefault="00F53A85" w:rsidP="009F62ED"/>
    <w:p w:rsidR="00F53A85" w:rsidRPr="009F62ED" w:rsidRDefault="00F53A85" w:rsidP="00F53A85"/>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4A4279" w:rsidRDefault="004A4279">
      <w:pPr>
        <w:spacing w:after="0" w:line="240" w:lineRule="auto"/>
      </w:pPr>
      <w:r>
        <w:br w:type="page"/>
      </w:r>
    </w:p>
    <w:sdt>
      <w:sdtPr>
        <w:rPr>
          <w:rFonts w:ascii="Bookman Old Style" w:eastAsiaTheme="minorHAnsi" w:hAnsi="Bookman Old Style" w:cstheme="minorBidi"/>
          <w:bCs w:val="0"/>
          <w:sz w:val="20"/>
          <w:szCs w:val="22"/>
          <w:lang w:eastAsia="en-US"/>
        </w:rPr>
        <w:id w:val="-2068334849"/>
        <w:docPartObj>
          <w:docPartGallery w:val="Table of Contents"/>
          <w:docPartUnique/>
        </w:docPartObj>
      </w:sdtPr>
      <w:sdtEndPr>
        <w:rPr>
          <w:b/>
        </w:rPr>
      </w:sdtEndPr>
      <w:sdtContent>
        <w:p w:rsidR="0071418E" w:rsidRDefault="0071418E" w:rsidP="004939BB">
          <w:pPr>
            <w:pStyle w:val="Innehllsfrteckningsrubrik"/>
          </w:pPr>
          <w:r>
            <w:t>Innehåll</w:t>
          </w:r>
        </w:p>
        <w:p w:rsidR="003F70AB" w:rsidRDefault="0071418E">
          <w:pPr>
            <w:pStyle w:val="Innehll1"/>
            <w:tabs>
              <w:tab w:val="left" w:pos="4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0595715" w:history="1">
            <w:r w:rsidR="003F70AB" w:rsidRPr="00BA232A">
              <w:rPr>
                <w:rStyle w:val="Hyperlnk"/>
                <w:noProof/>
              </w:rPr>
              <w:t>1</w:t>
            </w:r>
            <w:r w:rsidR="003F70AB">
              <w:rPr>
                <w:rFonts w:asciiTheme="minorHAnsi" w:eastAsiaTheme="minorEastAsia" w:hAnsiTheme="minorHAnsi" w:cstheme="minorBidi"/>
                <w:noProof/>
                <w:sz w:val="22"/>
                <w:szCs w:val="22"/>
              </w:rPr>
              <w:tab/>
            </w:r>
            <w:r w:rsidR="003F70AB" w:rsidRPr="00BA232A">
              <w:rPr>
                <w:rStyle w:val="Hyperlnk"/>
                <w:noProof/>
              </w:rPr>
              <w:t>Inledning</w:t>
            </w:r>
            <w:r w:rsidR="003F70AB">
              <w:rPr>
                <w:noProof/>
                <w:webHidden/>
              </w:rPr>
              <w:tab/>
            </w:r>
            <w:r w:rsidR="003F70AB">
              <w:rPr>
                <w:noProof/>
                <w:webHidden/>
              </w:rPr>
              <w:fldChar w:fldCharType="begin"/>
            </w:r>
            <w:r w:rsidR="003F70AB">
              <w:rPr>
                <w:noProof/>
                <w:webHidden/>
              </w:rPr>
              <w:instrText xml:space="preserve"> PAGEREF _Toc420595715 \h </w:instrText>
            </w:r>
            <w:r w:rsidR="003F70AB">
              <w:rPr>
                <w:noProof/>
                <w:webHidden/>
              </w:rPr>
            </w:r>
            <w:r w:rsidR="003F70AB">
              <w:rPr>
                <w:noProof/>
                <w:webHidden/>
              </w:rPr>
              <w:fldChar w:fldCharType="separate"/>
            </w:r>
            <w:r w:rsidR="000965B0">
              <w:rPr>
                <w:noProof/>
                <w:webHidden/>
              </w:rPr>
              <w:t>1</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16" w:history="1">
            <w:r w:rsidR="003F70AB" w:rsidRPr="00BA232A">
              <w:rPr>
                <w:rStyle w:val="Hyperlnk"/>
                <w:noProof/>
              </w:rPr>
              <w:t>1.1</w:t>
            </w:r>
            <w:r w:rsidR="003F70AB">
              <w:rPr>
                <w:rFonts w:asciiTheme="minorHAnsi" w:eastAsiaTheme="minorEastAsia" w:hAnsiTheme="minorHAnsi" w:cstheme="minorBidi"/>
                <w:noProof/>
                <w:sz w:val="22"/>
                <w:szCs w:val="22"/>
              </w:rPr>
              <w:tab/>
            </w:r>
            <w:r w:rsidR="003F70AB" w:rsidRPr="00BA232A">
              <w:rPr>
                <w:rStyle w:val="Hyperlnk"/>
                <w:noProof/>
              </w:rPr>
              <w:t>Bakgrund</w:t>
            </w:r>
            <w:r w:rsidR="003F70AB">
              <w:rPr>
                <w:noProof/>
                <w:webHidden/>
              </w:rPr>
              <w:tab/>
            </w:r>
            <w:r w:rsidR="003F70AB">
              <w:rPr>
                <w:noProof/>
                <w:webHidden/>
              </w:rPr>
              <w:fldChar w:fldCharType="begin"/>
            </w:r>
            <w:r w:rsidR="003F70AB">
              <w:rPr>
                <w:noProof/>
                <w:webHidden/>
              </w:rPr>
              <w:instrText xml:space="preserve"> PAGEREF _Toc420595716 \h </w:instrText>
            </w:r>
            <w:r w:rsidR="003F70AB">
              <w:rPr>
                <w:noProof/>
                <w:webHidden/>
              </w:rPr>
            </w:r>
            <w:r w:rsidR="003F70AB">
              <w:rPr>
                <w:noProof/>
                <w:webHidden/>
              </w:rPr>
              <w:fldChar w:fldCharType="separate"/>
            </w:r>
            <w:r w:rsidR="000965B0">
              <w:rPr>
                <w:noProof/>
                <w:webHidden/>
              </w:rPr>
              <w:t>1</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17" w:history="1">
            <w:r w:rsidR="003F70AB" w:rsidRPr="00BA232A">
              <w:rPr>
                <w:rStyle w:val="Hyperlnk"/>
                <w:noProof/>
                <w14:scene3d>
                  <w14:camera w14:prst="orthographicFront"/>
                  <w14:lightRig w14:rig="threePt" w14:dir="t">
                    <w14:rot w14:lat="0" w14:lon="0" w14:rev="0"/>
                  </w14:lightRig>
                </w14:scene3d>
              </w:rPr>
              <w:t>1.1.1</w:t>
            </w:r>
            <w:r w:rsidR="003F70AB">
              <w:rPr>
                <w:rFonts w:asciiTheme="minorHAnsi" w:eastAsiaTheme="minorEastAsia" w:hAnsiTheme="minorHAnsi" w:cstheme="minorBidi"/>
                <w:noProof/>
                <w:sz w:val="22"/>
                <w:szCs w:val="22"/>
              </w:rPr>
              <w:tab/>
            </w:r>
            <w:r w:rsidR="003F70AB" w:rsidRPr="00BA232A">
              <w:rPr>
                <w:rStyle w:val="Hyperlnk"/>
                <w:noProof/>
              </w:rPr>
              <w:t>Pappersformulär</w:t>
            </w:r>
            <w:r w:rsidR="003F70AB">
              <w:rPr>
                <w:noProof/>
                <w:webHidden/>
              </w:rPr>
              <w:tab/>
            </w:r>
            <w:r w:rsidR="003F70AB">
              <w:rPr>
                <w:noProof/>
                <w:webHidden/>
              </w:rPr>
              <w:fldChar w:fldCharType="begin"/>
            </w:r>
            <w:r w:rsidR="003F70AB">
              <w:rPr>
                <w:noProof/>
                <w:webHidden/>
              </w:rPr>
              <w:instrText xml:space="preserve"> PAGEREF _Toc420595717 \h </w:instrText>
            </w:r>
            <w:r w:rsidR="003F70AB">
              <w:rPr>
                <w:noProof/>
                <w:webHidden/>
              </w:rPr>
            </w:r>
            <w:r w:rsidR="003F70AB">
              <w:rPr>
                <w:noProof/>
                <w:webHidden/>
              </w:rPr>
              <w:fldChar w:fldCharType="separate"/>
            </w:r>
            <w:r w:rsidR="000965B0">
              <w:rPr>
                <w:noProof/>
                <w:webHidden/>
              </w:rPr>
              <w:t>4</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18" w:history="1">
            <w:r w:rsidR="003F70AB" w:rsidRPr="00BA232A">
              <w:rPr>
                <w:rStyle w:val="Hyperlnk"/>
                <w:noProof/>
                <w14:scene3d>
                  <w14:camera w14:prst="orthographicFront"/>
                  <w14:lightRig w14:rig="threePt" w14:dir="t">
                    <w14:rot w14:lat="0" w14:lon="0" w14:rev="0"/>
                  </w14:lightRig>
                </w14:scene3d>
              </w:rPr>
              <w:t>1.1.2</w:t>
            </w:r>
            <w:r w:rsidR="003F70AB">
              <w:rPr>
                <w:rFonts w:asciiTheme="minorHAnsi" w:eastAsiaTheme="minorEastAsia" w:hAnsiTheme="minorHAnsi" w:cstheme="minorBidi"/>
                <w:noProof/>
                <w:sz w:val="22"/>
                <w:szCs w:val="22"/>
              </w:rPr>
              <w:tab/>
            </w:r>
            <w:r w:rsidR="003F70AB" w:rsidRPr="00BA232A">
              <w:rPr>
                <w:rStyle w:val="Hyperlnk"/>
                <w:noProof/>
              </w:rPr>
              <w:t>Elektroniskt formulär</w:t>
            </w:r>
            <w:r w:rsidR="003F70AB">
              <w:rPr>
                <w:noProof/>
                <w:webHidden/>
              </w:rPr>
              <w:tab/>
            </w:r>
            <w:r w:rsidR="003F70AB">
              <w:rPr>
                <w:noProof/>
                <w:webHidden/>
              </w:rPr>
              <w:fldChar w:fldCharType="begin"/>
            </w:r>
            <w:r w:rsidR="003F70AB">
              <w:rPr>
                <w:noProof/>
                <w:webHidden/>
              </w:rPr>
              <w:instrText xml:space="preserve"> PAGEREF _Toc420595718 \h </w:instrText>
            </w:r>
            <w:r w:rsidR="003F70AB">
              <w:rPr>
                <w:noProof/>
                <w:webHidden/>
              </w:rPr>
            </w:r>
            <w:r w:rsidR="003F70AB">
              <w:rPr>
                <w:noProof/>
                <w:webHidden/>
              </w:rPr>
              <w:fldChar w:fldCharType="separate"/>
            </w:r>
            <w:r w:rsidR="000965B0">
              <w:rPr>
                <w:noProof/>
                <w:webHidden/>
              </w:rPr>
              <w:t>5</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19" w:history="1">
            <w:r w:rsidR="003F70AB" w:rsidRPr="00BA232A">
              <w:rPr>
                <w:rStyle w:val="Hyperlnk"/>
                <w:noProof/>
              </w:rPr>
              <w:t>1.2</w:t>
            </w:r>
            <w:r w:rsidR="003F70AB">
              <w:rPr>
                <w:rFonts w:asciiTheme="minorHAnsi" w:eastAsiaTheme="minorEastAsia" w:hAnsiTheme="minorHAnsi" w:cstheme="minorBidi"/>
                <w:noProof/>
                <w:sz w:val="22"/>
                <w:szCs w:val="22"/>
              </w:rPr>
              <w:tab/>
            </w:r>
            <w:r w:rsidR="003F70AB" w:rsidRPr="00BA232A">
              <w:rPr>
                <w:rStyle w:val="Hyperlnk"/>
                <w:noProof/>
              </w:rPr>
              <w:t>Syfte och frågeställningar</w:t>
            </w:r>
            <w:r w:rsidR="003F70AB">
              <w:rPr>
                <w:noProof/>
                <w:webHidden/>
              </w:rPr>
              <w:tab/>
            </w:r>
            <w:r w:rsidR="003F70AB">
              <w:rPr>
                <w:noProof/>
                <w:webHidden/>
              </w:rPr>
              <w:fldChar w:fldCharType="begin"/>
            </w:r>
            <w:r w:rsidR="003F70AB">
              <w:rPr>
                <w:noProof/>
                <w:webHidden/>
              </w:rPr>
              <w:instrText xml:space="preserve"> PAGEREF _Toc420595719 \h </w:instrText>
            </w:r>
            <w:r w:rsidR="003F70AB">
              <w:rPr>
                <w:noProof/>
                <w:webHidden/>
              </w:rPr>
            </w:r>
            <w:r w:rsidR="003F70AB">
              <w:rPr>
                <w:noProof/>
                <w:webHidden/>
              </w:rPr>
              <w:fldChar w:fldCharType="separate"/>
            </w:r>
            <w:r w:rsidR="000965B0">
              <w:rPr>
                <w:noProof/>
                <w:webHidden/>
              </w:rPr>
              <w:t>7</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20" w:history="1">
            <w:r w:rsidR="003F70AB" w:rsidRPr="00BA232A">
              <w:rPr>
                <w:rStyle w:val="Hyperlnk"/>
                <w:noProof/>
              </w:rPr>
              <w:t>1.3</w:t>
            </w:r>
            <w:r w:rsidR="003F70AB">
              <w:rPr>
                <w:rFonts w:asciiTheme="minorHAnsi" w:eastAsiaTheme="minorEastAsia" w:hAnsiTheme="minorHAnsi" w:cstheme="minorBidi"/>
                <w:noProof/>
                <w:sz w:val="22"/>
                <w:szCs w:val="22"/>
              </w:rPr>
              <w:tab/>
            </w:r>
            <w:r w:rsidR="003F70AB" w:rsidRPr="00BA232A">
              <w:rPr>
                <w:rStyle w:val="Hyperlnk"/>
                <w:noProof/>
              </w:rPr>
              <w:t>Avgränsningar</w:t>
            </w:r>
            <w:r w:rsidR="003F70AB">
              <w:rPr>
                <w:noProof/>
                <w:webHidden/>
              </w:rPr>
              <w:tab/>
            </w:r>
            <w:r w:rsidR="003F70AB">
              <w:rPr>
                <w:noProof/>
                <w:webHidden/>
              </w:rPr>
              <w:fldChar w:fldCharType="begin"/>
            </w:r>
            <w:r w:rsidR="003F70AB">
              <w:rPr>
                <w:noProof/>
                <w:webHidden/>
              </w:rPr>
              <w:instrText xml:space="preserve"> PAGEREF _Toc420595720 \h </w:instrText>
            </w:r>
            <w:r w:rsidR="003F70AB">
              <w:rPr>
                <w:noProof/>
                <w:webHidden/>
              </w:rPr>
            </w:r>
            <w:r w:rsidR="003F70AB">
              <w:rPr>
                <w:noProof/>
                <w:webHidden/>
              </w:rPr>
              <w:fldChar w:fldCharType="separate"/>
            </w:r>
            <w:r w:rsidR="000965B0">
              <w:rPr>
                <w:noProof/>
                <w:webHidden/>
              </w:rPr>
              <w:t>8</w:t>
            </w:r>
            <w:r w:rsidR="003F70AB">
              <w:rPr>
                <w:noProof/>
                <w:webHidden/>
              </w:rPr>
              <w:fldChar w:fldCharType="end"/>
            </w:r>
          </w:hyperlink>
        </w:p>
        <w:p w:rsidR="003F70AB" w:rsidRDefault="00CE5AE8">
          <w:pPr>
            <w:pStyle w:val="Innehll1"/>
            <w:tabs>
              <w:tab w:val="left" w:pos="480"/>
            </w:tabs>
            <w:rPr>
              <w:rFonts w:asciiTheme="minorHAnsi" w:eastAsiaTheme="minorEastAsia" w:hAnsiTheme="minorHAnsi" w:cstheme="minorBidi"/>
              <w:noProof/>
              <w:sz w:val="22"/>
              <w:szCs w:val="22"/>
            </w:rPr>
          </w:pPr>
          <w:hyperlink w:anchor="_Toc420595721" w:history="1">
            <w:r w:rsidR="003F70AB" w:rsidRPr="00BA232A">
              <w:rPr>
                <w:rStyle w:val="Hyperlnk"/>
                <w:noProof/>
              </w:rPr>
              <w:t>2</w:t>
            </w:r>
            <w:r w:rsidR="003F70AB">
              <w:rPr>
                <w:rFonts w:asciiTheme="minorHAnsi" w:eastAsiaTheme="minorEastAsia" w:hAnsiTheme="minorHAnsi" w:cstheme="minorBidi"/>
                <w:noProof/>
                <w:sz w:val="22"/>
                <w:szCs w:val="22"/>
              </w:rPr>
              <w:tab/>
            </w:r>
            <w:r w:rsidR="003F70AB" w:rsidRPr="00BA232A">
              <w:rPr>
                <w:rStyle w:val="Hyperlnk"/>
                <w:noProof/>
              </w:rPr>
              <w:t>Metod</w:t>
            </w:r>
            <w:r w:rsidR="003F70AB">
              <w:rPr>
                <w:noProof/>
                <w:webHidden/>
              </w:rPr>
              <w:tab/>
            </w:r>
            <w:r w:rsidR="003F70AB">
              <w:rPr>
                <w:noProof/>
                <w:webHidden/>
              </w:rPr>
              <w:fldChar w:fldCharType="begin"/>
            </w:r>
            <w:r w:rsidR="003F70AB">
              <w:rPr>
                <w:noProof/>
                <w:webHidden/>
              </w:rPr>
              <w:instrText xml:space="preserve"> PAGEREF _Toc420595721 \h </w:instrText>
            </w:r>
            <w:r w:rsidR="003F70AB">
              <w:rPr>
                <w:noProof/>
                <w:webHidden/>
              </w:rPr>
            </w:r>
            <w:r w:rsidR="003F70AB">
              <w:rPr>
                <w:noProof/>
                <w:webHidden/>
              </w:rPr>
              <w:fldChar w:fldCharType="separate"/>
            </w:r>
            <w:r w:rsidR="000965B0">
              <w:rPr>
                <w:noProof/>
                <w:webHidden/>
              </w:rPr>
              <w:t>9</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22" w:history="1">
            <w:r w:rsidR="003F70AB" w:rsidRPr="00BA232A">
              <w:rPr>
                <w:rStyle w:val="Hyperlnk"/>
                <w:noProof/>
              </w:rPr>
              <w:t>2.1</w:t>
            </w:r>
            <w:r w:rsidR="003F70AB">
              <w:rPr>
                <w:rFonts w:asciiTheme="minorHAnsi" w:eastAsiaTheme="minorEastAsia" w:hAnsiTheme="minorHAnsi" w:cstheme="minorBidi"/>
                <w:noProof/>
                <w:sz w:val="22"/>
                <w:szCs w:val="22"/>
              </w:rPr>
              <w:tab/>
            </w:r>
            <w:r w:rsidR="003F70AB" w:rsidRPr="00BA232A">
              <w:rPr>
                <w:rStyle w:val="Hyperlnk"/>
                <w:noProof/>
              </w:rPr>
              <w:t>Genomförande</w:t>
            </w:r>
            <w:r w:rsidR="003F70AB">
              <w:rPr>
                <w:noProof/>
                <w:webHidden/>
              </w:rPr>
              <w:tab/>
            </w:r>
            <w:r w:rsidR="003F70AB">
              <w:rPr>
                <w:noProof/>
                <w:webHidden/>
              </w:rPr>
              <w:fldChar w:fldCharType="begin"/>
            </w:r>
            <w:r w:rsidR="003F70AB">
              <w:rPr>
                <w:noProof/>
                <w:webHidden/>
              </w:rPr>
              <w:instrText xml:space="preserve"> PAGEREF _Toc420595722 \h </w:instrText>
            </w:r>
            <w:r w:rsidR="003F70AB">
              <w:rPr>
                <w:noProof/>
                <w:webHidden/>
              </w:rPr>
            </w:r>
            <w:r w:rsidR="003F70AB">
              <w:rPr>
                <w:noProof/>
                <w:webHidden/>
              </w:rPr>
              <w:fldChar w:fldCharType="separate"/>
            </w:r>
            <w:r w:rsidR="000965B0">
              <w:rPr>
                <w:noProof/>
                <w:webHidden/>
              </w:rPr>
              <w:t>9</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3" w:history="1">
            <w:r w:rsidR="003F70AB" w:rsidRPr="00BA232A">
              <w:rPr>
                <w:rStyle w:val="Hyperlnk"/>
                <w:noProof/>
                <w14:scene3d>
                  <w14:camera w14:prst="orthographicFront"/>
                  <w14:lightRig w14:rig="threePt" w14:dir="t">
                    <w14:rot w14:lat="0" w14:lon="0" w14:rev="0"/>
                  </w14:lightRig>
                </w14:scene3d>
              </w:rPr>
              <w:t>2.1.1</w:t>
            </w:r>
            <w:r w:rsidR="003F70AB">
              <w:rPr>
                <w:rFonts w:asciiTheme="minorHAnsi" w:eastAsiaTheme="minorEastAsia" w:hAnsiTheme="minorHAnsi" w:cstheme="minorBidi"/>
                <w:noProof/>
                <w:sz w:val="22"/>
                <w:szCs w:val="22"/>
              </w:rPr>
              <w:tab/>
            </w:r>
            <w:r w:rsidR="003F70AB" w:rsidRPr="00BA232A">
              <w:rPr>
                <w:rStyle w:val="Hyperlnk"/>
                <w:noProof/>
              </w:rPr>
              <w:t>Server</w:t>
            </w:r>
            <w:r w:rsidR="003F70AB">
              <w:rPr>
                <w:noProof/>
                <w:webHidden/>
              </w:rPr>
              <w:tab/>
            </w:r>
            <w:r w:rsidR="003F70AB">
              <w:rPr>
                <w:noProof/>
                <w:webHidden/>
              </w:rPr>
              <w:fldChar w:fldCharType="begin"/>
            </w:r>
            <w:r w:rsidR="003F70AB">
              <w:rPr>
                <w:noProof/>
                <w:webHidden/>
              </w:rPr>
              <w:instrText xml:space="preserve"> PAGEREF _Toc420595723 \h </w:instrText>
            </w:r>
            <w:r w:rsidR="003F70AB">
              <w:rPr>
                <w:noProof/>
                <w:webHidden/>
              </w:rPr>
            </w:r>
            <w:r w:rsidR="003F70AB">
              <w:rPr>
                <w:noProof/>
                <w:webHidden/>
              </w:rPr>
              <w:fldChar w:fldCharType="separate"/>
            </w:r>
            <w:r w:rsidR="000965B0">
              <w:rPr>
                <w:noProof/>
                <w:webHidden/>
              </w:rPr>
              <w:t>10</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4" w:history="1">
            <w:r w:rsidR="003F70AB" w:rsidRPr="00BA232A">
              <w:rPr>
                <w:rStyle w:val="Hyperlnk"/>
                <w:noProof/>
                <w14:scene3d>
                  <w14:camera w14:prst="orthographicFront"/>
                  <w14:lightRig w14:rig="threePt" w14:dir="t">
                    <w14:rot w14:lat="0" w14:lon="0" w14:rev="0"/>
                  </w14:lightRig>
                </w14:scene3d>
              </w:rPr>
              <w:t>2.1.2</w:t>
            </w:r>
            <w:r w:rsidR="003F70AB">
              <w:rPr>
                <w:rFonts w:asciiTheme="minorHAnsi" w:eastAsiaTheme="minorEastAsia" w:hAnsiTheme="minorHAnsi" w:cstheme="minorBidi"/>
                <w:noProof/>
                <w:sz w:val="22"/>
                <w:szCs w:val="22"/>
              </w:rPr>
              <w:tab/>
            </w:r>
            <w:r w:rsidR="003F70AB" w:rsidRPr="00BA232A">
              <w:rPr>
                <w:rStyle w:val="Hyperlnk"/>
                <w:noProof/>
              </w:rPr>
              <w:t>Databas</w:t>
            </w:r>
            <w:r w:rsidR="003F70AB">
              <w:rPr>
                <w:noProof/>
                <w:webHidden/>
              </w:rPr>
              <w:tab/>
            </w:r>
            <w:r w:rsidR="003F70AB">
              <w:rPr>
                <w:noProof/>
                <w:webHidden/>
              </w:rPr>
              <w:fldChar w:fldCharType="begin"/>
            </w:r>
            <w:r w:rsidR="003F70AB">
              <w:rPr>
                <w:noProof/>
                <w:webHidden/>
              </w:rPr>
              <w:instrText xml:space="preserve"> PAGEREF _Toc420595724 \h </w:instrText>
            </w:r>
            <w:r w:rsidR="003F70AB">
              <w:rPr>
                <w:noProof/>
                <w:webHidden/>
              </w:rPr>
            </w:r>
            <w:r w:rsidR="003F70AB">
              <w:rPr>
                <w:noProof/>
                <w:webHidden/>
              </w:rPr>
              <w:fldChar w:fldCharType="separate"/>
            </w:r>
            <w:r w:rsidR="000965B0">
              <w:rPr>
                <w:noProof/>
                <w:webHidden/>
              </w:rPr>
              <w:t>10</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5" w:history="1">
            <w:r w:rsidR="003F70AB" w:rsidRPr="00BA232A">
              <w:rPr>
                <w:rStyle w:val="Hyperlnk"/>
                <w:noProof/>
                <w14:scene3d>
                  <w14:camera w14:prst="orthographicFront"/>
                  <w14:lightRig w14:rig="threePt" w14:dir="t">
                    <w14:rot w14:lat="0" w14:lon="0" w14:rev="0"/>
                  </w14:lightRig>
                </w14:scene3d>
              </w:rPr>
              <w:t>2.1.3</w:t>
            </w:r>
            <w:r w:rsidR="003F70AB">
              <w:rPr>
                <w:rFonts w:asciiTheme="minorHAnsi" w:eastAsiaTheme="minorEastAsia" w:hAnsiTheme="minorHAnsi" w:cstheme="minorBidi"/>
                <w:noProof/>
                <w:sz w:val="22"/>
                <w:szCs w:val="22"/>
              </w:rPr>
              <w:tab/>
            </w:r>
            <w:r w:rsidR="003F70AB" w:rsidRPr="00BA232A">
              <w:rPr>
                <w:rStyle w:val="Hyperlnk"/>
                <w:noProof/>
              </w:rPr>
              <w:t>Utveckling/Kodning</w:t>
            </w:r>
            <w:r w:rsidR="003F70AB">
              <w:rPr>
                <w:noProof/>
                <w:webHidden/>
              </w:rPr>
              <w:tab/>
            </w:r>
            <w:r w:rsidR="003F70AB">
              <w:rPr>
                <w:noProof/>
                <w:webHidden/>
              </w:rPr>
              <w:fldChar w:fldCharType="begin"/>
            </w:r>
            <w:r w:rsidR="003F70AB">
              <w:rPr>
                <w:noProof/>
                <w:webHidden/>
              </w:rPr>
              <w:instrText xml:space="preserve"> PAGEREF _Toc420595725 \h </w:instrText>
            </w:r>
            <w:r w:rsidR="003F70AB">
              <w:rPr>
                <w:noProof/>
                <w:webHidden/>
              </w:rPr>
            </w:r>
            <w:r w:rsidR="003F70AB">
              <w:rPr>
                <w:noProof/>
                <w:webHidden/>
              </w:rPr>
              <w:fldChar w:fldCharType="separate"/>
            </w:r>
            <w:r w:rsidR="000965B0">
              <w:rPr>
                <w:noProof/>
                <w:webHidden/>
              </w:rPr>
              <w:t>10</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6" w:history="1">
            <w:r w:rsidR="003F70AB" w:rsidRPr="00BA232A">
              <w:rPr>
                <w:rStyle w:val="Hyperlnk"/>
                <w:noProof/>
                <w14:scene3d>
                  <w14:camera w14:prst="orthographicFront"/>
                  <w14:lightRig w14:rig="threePt" w14:dir="t">
                    <w14:rot w14:lat="0" w14:lon="0" w14:rev="0"/>
                  </w14:lightRig>
                </w14:scene3d>
              </w:rPr>
              <w:t>2.1.4</w:t>
            </w:r>
            <w:r w:rsidR="003F70AB">
              <w:rPr>
                <w:rFonts w:asciiTheme="minorHAnsi" w:eastAsiaTheme="minorEastAsia" w:hAnsiTheme="minorHAnsi" w:cstheme="minorBidi"/>
                <w:noProof/>
                <w:sz w:val="22"/>
                <w:szCs w:val="22"/>
              </w:rPr>
              <w:tab/>
            </w:r>
            <w:r w:rsidR="003F70AB" w:rsidRPr="00BA232A">
              <w:rPr>
                <w:rStyle w:val="Hyperlnk"/>
                <w:noProof/>
              </w:rPr>
              <w:t>Tidsgraf</w:t>
            </w:r>
            <w:r w:rsidR="003F70AB">
              <w:rPr>
                <w:noProof/>
                <w:webHidden/>
              </w:rPr>
              <w:tab/>
            </w:r>
            <w:r w:rsidR="003F70AB">
              <w:rPr>
                <w:noProof/>
                <w:webHidden/>
              </w:rPr>
              <w:fldChar w:fldCharType="begin"/>
            </w:r>
            <w:r w:rsidR="003F70AB">
              <w:rPr>
                <w:noProof/>
                <w:webHidden/>
              </w:rPr>
              <w:instrText xml:space="preserve"> PAGEREF _Toc420595726 \h </w:instrText>
            </w:r>
            <w:r w:rsidR="003F70AB">
              <w:rPr>
                <w:noProof/>
                <w:webHidden/>
              </w:rPr>
            </w:r>
            <w:r w:rsidR="003F70AB">
              <w:rPr>
                <w:noProof/>
                <w:webHidden/>
              </w:rPr>
              <w:fldChar w:fldCharType="separate"/>
            </w:r>
            <w:r w:rsidR="000965B0">
              <w:rPr>
                <w:noProof/>
                <w:webHidden/>
              </w:rPr>
              <w:t>10</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7" w:history="1">
            <w:r w:rsidR="003F70AB" w:rsidRPr="00BA232A">
              <w:rPr>
                <w:rStyle w:val="Hyperlnk"/>
                <w:noProof/>
                <w14:scene3d>
                  <w14:camera w14:prst="orthographicFront"/>
                  <w14:lightRig w14:rig="threePt" w14:dir="t">
                    <w14:rot w14:lat="0" w14:lon="0" w14:rev="0"/>
                  </w14:lightRig>
                </w14:scene3d>
              </w:rPr>
              <w:t>2.1.5</w:t>
            </w:r>
            <w:r w:rsidR="003F70AB">
              <w:rPr>
                <w:rFonts w:asciiTheme="minorHAnsi" w:eastAsiaTheme="minorEastAsia" w:hAnsiTheme="minorHAnsi" w:cstheme="minorBidi"/>
                <w:noProof/>
                <w:sz w:val="22"/>
                <w:szCs w:val="22"/>
              </w:rPr>
              <w:tab/>
            </w:r>
            <w:r w:rsidR="003F70AB" w:rsidRPr="00BA232A">
              <w:rPr>
                <w:rStyle w:val="Hyperlnk"/>
                <w:noProof/>
              </w:rPr>
              <w:t>Kravspec</w:t>
            </w:r>
            <w:r w:rsidR="003F70AB">
              <w:rPr>
                <w:noProof/>
                <w:webHidden/>
              </w:rPr>
              <w:tab/>
            </w:r>
            <w:r w:rsidR="003F70AB">
              <w:rPr>
                <w:noProof/>
                <w:webHidden/>
              </w:rPr>
              <w:fldChar w:fldCharType="begin"/>
            </w:r>
            <w:r w:rsidR="003F70AB">
              <w:rPr>
                <w:noProof/>
                <w:webHidden/>
              </w:rPr>
              <w:instrText xml:space="preserve"> PAGEREF _Toc420595727 \h </w:instrText>
            </w:r>
            <w:r w:rsidR="003F70AB">
              <w:rPr>
                <w:noProof/>
                <w:webHidden/>
              </w:rPr>
            </w:r>
            <w:r w:rsidR="003F70AB">
              <w:rPr>
                <w:noProof/>
                <w:webHidden/>
              </w:rPr>
              <w:fldChar w:fldCharType="separate"/>
            </w:r>
            <w:r w:rsidR="000965B0">
              <w:rPr>
                <w:noProof/>
                <w:webHidden/>
              </w:rPr>
              <w:t>10</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8" w:history="1">
            <w:r w:rsidR="003F70AB" w:rsidRPr="00BA232A">
              <w:rPr>
                <w:rStyle w:val="Hyperlnk"/>
                <w:noProof/>
                <w14:scene3d>
                  <w14:camera w14:prst="orthographicFront"/>
                  <w14:lightRig w14:rig="threePt" w14:dir="t">
                    <w14:rot w14:lat="0" w14:lon="0" w14:rev="0"/>
                  </w14:lightRig>
                </w14:scene3d>
              </w:rPr>
              <w:t>2.1.6</w:t>
            </w:r>
            <w:r w:rsidR="003F70AB">
              <w:rPr>
                <w:rFonts w:asciiTheme="minorHAnsi" w:eastAsiaTheme="minorEastAsia" w:hAnsiTheme="minorHAnsi" w:cstheme="minorBidi"/>
                <w:noProof/>
                <w:sz w:val="22"/>
                <w:szCs w:val="22"/>
              </w:rPr>
              <w:tab/>
            </w:r>
            <w:r w:rsidR="003F70AB" w:rsidRPr="00BA232A">
              <w:rPr>
                <w:rStyle w:val="Hyperlnk"/>
                <w:noProof/>
              </w:rPr>
              <w:t>Test av formuläret</w:t>
            </w:r>
            <w:r w:rsidR="003F70AB">
              <w:rPr>
                <w:noProof/>
                <w:webHidden/>
              </w:rPr>
              <w:tab/>
            </w:r>
            <w:r w:rsidR="003F70AB">
              <w:rPr>
                <w:noProof/>
                <w:webHidden/>
              </w:rPr>
              <w:fldChar w:fldCharType="begin"/>
            </w:r>
            <w:r w:rsidR="003F70AB">
              <w:rPr>
                <w:noProof/>
                <w:webHidden/>
              </w:rPr>
              <w:instrText xml:space="preserve"> PAGEREF _Toc420595728 \h </w:instrText>
            </w:r>
            <w:r w:rsidR="003F70AB">
              <w:rPr>
                <w:noProof/>
                <w:webHidden/>
              </w:rPr>
            </w:r>
            <w:r w:rsidR="003F70AB">
              <w:rPr>
                <w:noProof/>
                <w:webHidden/>
              </w:rPr>
              <w:fldChar w:fldCharType="separate"/>
            </w:r>
            <w:r w:rsidR="000965B0">
              <w:rPr>
                <w:noProof/>
                <w:webHidden/>
              </w:rPr>
              <w:t>11</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29" w:history="1">
            <w:r w:rsidR="003F70AB" w:rsidRPr="00BA232A">
              <w:rPr>
                <w:rStyle w:val="Hyperlnk"/>
                <w:noProof/>
                <w14:scene3d>
                  <w14:camera w14:prst="orthographicFront"/>
                  <w14:lightRig w14:rig="threePt" w14:dir="t">
                    <w14:rot w14:lat="0" w14:lon="0" w14:rev="0"/>
                  </w14:lightRig>
                </w14:scene3d>
              </w:rPr>
              <w:t>2.1.7</w:t>
            </w:r>
            <w:r w:rsidR="003F70AB">
              <w:rPr>
                <w:rFonts w:asciiTheme="minorHAnsi" w:eastAsiaTheme="minorEastAsia" w:hAnsiTheme="minorHAnsi" w:cstheme="minorBidi"/>
                <w:noProof/>
                <w:sz w:val="22"/>
                <w:szCs w:val="22"/>
              </w:rPr>
              <w:tab/>
            </w:r>
            <w:r w:rsidR="003F70AB" w:rsidRPr="00BA232A">
              <w:rPr>
                <w:rStyle w:val="Hyperlnk"/>
                <w:noProof/>
              </w:rPr>
              <w:t>Observation av testet</w:t>
            </w:r>
            <w:r w:rsidR="003F70AB">
              <w:rPr>
                <w:noProof/>
                <w:webHidden/>
              </w:rPr>
              <w:tab/>
            </w:r>
            <w:r w:rsidR="003F70AB">
              <w:rPr>
                <w:noProof/>
                <w:webHidden/>
              </w:rPr>
              <w:fldChar w:fldCharType="begin"/>
            </w:r>
            <w:r w:rsidR="003F70AB">
              <w:rPr>
                <w:noProof/>
                <w:webHidden/>
              </w:rPr>
              <w:instrText xml:space="preserve"> PAGEREF _Toc420595729 \h </w:instrText>
            </w:r>
            <w:r w:rsidR="003F70AB">
              <w:rPr>
                <w:noProof/>
                <w:webHidden/>
              </w:rPr>
            </w:r>
            <w:r w:rsidR="003F70AB">
              <w:rPr>
                <w:noProof/>
                <w:webHidden/>
              </w:rPr>
              <w:fldChar w:fldCharType="separate"/>
            </w:r>
            <w:r w:rsidR="000965B0">
              <w:rPr>
                <w:noProof/>
                <w:webHidden/>
              </w:rPr>
              <w:t>11</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30" w:history="1">
            <w:r w:rsidR="003F70AB" w:rsidRPr="00BA232A">
              <w:rPr>
                <w:rStyle w:val="Hyperlnk"/>
                <w:noProof/>
              </w:rPr>
              <w:t>2.2</w:t>
            </w:r>
            <w:r w:rsidR="003F70AB">
              <w:rPr>
                <w:rFonts w:asciiTheme="minorHAnsi" w:eastAsiaTheme="minorEastAsia" w:hAnsiTheme="minorHAnsi" w:cstheme="minorBidi"/>
                <w:noProof/>
                <w:sz w:val="22"/>
                <w:szCs w:val="22"/>
              </w:rPr>
              <w:tab/>
            </w:r>
            <w:r w:rsidR="003F70AB" w:rsidRPr="00BA232A">
              <w:rPr>
                <w:rStyle w:val="Hyperlnk"/>
                <w:noProof/>
              </w:rPr>
              <w:t>Metodbeskrivning</w:t>
            </w:r>
            <w:r w:rsidR="003F70AB">
              <w:rPr>
                <w:noProof/>
                <w:webHidden/>
              </w:rPr>
              <w:tab/>
            </w:r>
            <w:r w:rsidR="003F70AB">
              <w:rPr>
                <w:noProof/>
                <w:webHidden/>
              </w:rPr>
              <w:fldChar w:fldCharType="begin"/>
            </w:r>
            <w:r w:rsidR="003F70AB">
              <w:rPr>
                <w:noProof/>
                <w:webHidden/>
              </w:rPr>
              <w:instrText xml:space="preserve"> PAGEREF _Toc420595730 \h </w:instrText>
            </w:r>
            <w:r w:rsidR="003F70AB">
              <w:rPr>
                <w:noProof/>
                <w:webHidden/>
              </w:rPr>
            </w:r>
            <w:r w:rsidR="003F70AB">
              <w:rPr>
                <w:noProof/>
                <w:webHidden/>
              </w:rPr>
              <w:fldChar w:fldCharType="separate"/>
            </w:r>
            <w:r w:rsidR="000965B0">
              <w:rPr>
                <w:noProof/>
                <w:webHidden/>
              </w:rPr>
              <w:t>11</w:t>
            </w:r>
            <w:r w:rsidR="003F70AB">
              <w:rPr>
                <w:noProof/>
                <w:webHidden/>
              </w:rPr>
              <w:fldChar w:fldCharType="end"/>
            </w:r>
          </w:hyperlink>
        </w:p>
        <w:p w:rsidR="003F70AB" w:rsidRDefault="00CE5AE8">
          <w:pPr>
            <w:pStyle w:val="Innehll3"/>
            <w:tabs>
              <w:tab w:val="left" w:pos="1320"/>
              <w:tab w:val="right" w:leader="dot" w:pos="7359"/>
            </w:tabs>
            <w:rPr>
              <w:rFonts w:asciiTheme="minorHAnsi" w:eastAsiaTheme="minorEastAsia" w:hAnsiTheme="minorHAnsi" w:cstheme="minorBidi"/>
              <w:noProof/>
              <w:sz w:val="22"/>
              <w:szCs w:val="22"/>
            </w:rPr>
          </w:pPr>
          <w:hyperlink w:anchor="_Toc420595731" w:history="1">
            <w:r w:rsidR="003F70AB" w:rsidRPr="00BA232A">
              <w:rPr>
                <w:rStyle w:val="Hyperlnk"/>
                <w:noProof/>
                <w14:scene3d>
                  <w14:camera w14:prst="orthographicFront"/>
                  <w14:lightRig w14:rig="threePt" w14:dir="t">
                    <w14:rot w14:lat="0" w14:lon="0" w14:rev="0"/>
                  </w14:lightRig>
                </w14:scene3d>
              </w:rPr>
              <w:t>2.2.1</w:t>
            </w:r>
            <w:r w:rsidR="003F70AB">
              <w:rPr>
                <w:rFonts w:asciiTheme="minorHAnsi" w:eastAsiaTheme="minorEastAsia" w:hAnsiTheme="minorHAnsi" w:cstheme="minorBidi"/>
                <w:noProof/>
                <w:sz w:val="22"/>
                <w:szCs w:val="22"/>
              </w:rPr>
              <w:tab/>
            </w:r>
            <w:r w:rsidR="003F70AB" w:rsidRPr="00BA232A">
              <w:rPr>
                <w:rStyle w:val="Hyperlnk"/>
                <w:noProof/>
              </w:rPr>
              <w:t>Förväntade resultat</w:t>
            </w:r>
            <w:r w:rsidR="003F70AB">
              <w:rPr>
                <w:noProof/>
                <w:webHidden/>
              </w:rPr>
              <w:tab/>
            </w:r>
            <w:r w:rsidR="003F70AB">
              <w:rPr>
                <w:noProof/>
                <w:webHidden/>
              </w:rPr>
              <w:fldChar w:fldCharType="begin"/>
            </w:r>
            <w:r w:rsidR="003F70AB">
              <w:rPr>
                <w:noProof/>
                <w:webHidden/>
              </w:rPr>
              <w:instrText xml:space="preserve"> PAGEREF _Toc420595731 \h </w:instrText>
            </w:r>
            <w:r w:rsidR="003F70AB">
              <w:rPr>
                <w:noProof/>
                <w:webHidden/>
              </w:rPr>
            </w:r>
            <w:r w:rsidR="003F70AB">
              <w:rPr>
                <w:noProof/>
                <w:webHidden/>
              </w:rPr>
              <w:fldChar w:fldCharType="separate"/>
            </w:r>
            <w:r w:rsidR="000965B0">
              <w:rPr>
                <w:noProof/>
                <w:webHidden/>
              </w:rPr>
              <w:t>13</w:t>
            </w:r>
            <w:r w:rsidR="003F70AB">
              <w:rPr>
                <w:noProof/>
                <w:webHidden/>
              </w:rPr>
              <w:fldChar w:fldCharType="end"/>
            </w:r>
          </w:hyperlink>
        </w:p>
        <w:p w:rsidR="003F70AB" w:rsidRDefault="00CE5AE8">
          <w:pPr>
            <w:pStyle w:val="Innehll1"/>
            <w:tabs>
              <w:tab w:val="left" w:pos="480"/>
            </w:tabs>
            <w:rPr>
              <w:rFonts w:asciiTheme="minorHAnsi" w:eastAsiaTheme="minorEastAsia" w:hAnsiTheme="minorHAnsi" w:cstheme="minorBidi"/>
              <w:noProof/>
              <w:sz w:val="22"/>
              <w:szCs w:val="22"/>
            </w:rPr>
          </w:pPr>
          <w:hyperlink w:anchor="_Toc420595732" w:history="1">
            <w:r w:rsidR="003F70AB" w:rsidRPr="00BA232A">
              <w:rPr>
                <w:rStyle w:val="Hyperlnk"/>
                <w:noProof/>
              </w:rPr>
              <w:t>3</w:t>
            </w:r>
            <w:r w:rsidR="003F70AB">
              <w:rPr>
                <w:rFonts w:asciiTheme="minorHAnsi" w:eastAsiaTheme="minorEastAsia" w:hAnsiTheme="minorHAnsi" w:cstheme="minorBidi"/>
                <w:noProof/>
                <w:sz w:val="22"/>
                <w:szCs w:val="22"/>
              </w:rPr>
              <w:tab/>
            </w:r>
            <w:r w:rsidR="003F70AB" w:rsidRPr="00BA232A">
              <w:rPr>
                <w:rStyle w:val="Hyperlnk"/>
                <w:noProof/>
              </w:rPr>
              <w:t>Resultat</w:t>
            </w:r>
            <w:r w:rsidR="003F70AB">
              <w:rPr>
                <w:noProof/>
                <w:webHidden/>
              </w:rPr>
              <w:tab/>
            </w:r>
            <w:r w:rsidR="003F70AB">
              <w:rPr>
                <w:noProof/>
                <w:webHidden/>
              </w:rPr>
              <w:fldChar w:fldCharType="begin"/>
            </w:r>
            <w:r w:rsidR="003F70AB">
              <w:rPr>
                <w:noProof/>
                <w:webHidden/>
              </w:rPr>
              <w:instrText xml:space="preserve"> PAGEREF _Toc420595732 \h </w:instrText>
            </w:r>
            <w:r w:rsidR="003F70AB">
              <w:rPr>
                <w:noProof/>
                <w:webHidden/>
              </w:rPr>
            </w:r>
            <w:r w:rsidR="003F70AB">
              <w:rPr>
                <w:noProof/>
                <w:webHidden/>
              </w:rPr>
              <w:fldChar w:fldCharType="separate"/>
            </w:r>
            <w:r w:rsidR="000965B0">
              <w:rPr>
                <w:noProof/>
                <w:webHidden/>
              </w:rPr>
              <w:t>14</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33" w:history="1">
            <w:r w:rsidR="003F70AB" w:rsidRPr="00BA232A">
              <w:rPr>
                <w:rStyle w:val="Hyperlnk"/>
                <w:noProof/>
              </w:rPr>
              <w:t>3.1</w:t>
            </w:r>
            <w:r w:rsidR="003F70AB">
              <w:rPr>
                <w:rFonts w:asciiTheme="minorHAnsi" w:eastAsiaTheme="minorEastAsia" w:hAnsiTheme="minorHAnsi" w:cstheme="minorBidi"/>
                <w:noProof/>
                <w:sz w:val="22"/>
                <w:szCs w:val="22"/>
              </w:rPr>
              <w:tab/>
            </w:r>
            <w:r w:rsidR="003F70AB" w:rsidRPr="00BA232A">
              <w:rPr>
                <w:rStyle w:val="Hyperlnk"/>
                <w:noProof/>
              </w:rPr>
              <w:t>De största faktorerna i en ofullständig ansökan</w:t>
            </w:r>
            <w:r w:rsidR="003F70AB">
              <w:rPr>
                <w:noProof/>
                <w:webHidden/>
              </w:rPr>
              <w:tab/>
            </w:r>
            <w:r w:rsidR="003F70AB">
              <w:rPr>
                <w:noProof/>
                <w:webHidden/>
              </w:rPr>
              <w:fldChar w:fldCharType="begin"/>
            </w:r>
            <w:r w:rsidR="003F70AB">
              <w:rPr>
                <w:noProof/>
                <w:webHidden/>
              </w:rPr>
              <w:instrText xml:space="preserve"> PAGEREF _Toc420595733 \h </w:instrText>
            </w:r>
            <w:r w:rsidR="003F70AB">
              <w:rPr>
                <w:noProof/>
                <w:webHidden/>
              </w:rPr>
            </w:r>
            <w:r w:rsidR="003F70AB">
              <w:rPr>
                <w:noProof/>
                <w:webHidden/>
              </w:rPr>
              <w:fldChar w:fldCharType="separate"/>
            </w:r>
            <w:r w:rsidR="000965B0">
              <w:rPr>
                <w:noProof/>
                <w:webHidden/>
              </w:rPr>
              <w:t>14</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34" w:history="1">
            <w:r w:rsidR="003F70AB" w:rsidRPr="00BA232A">
              <w:rPr>
                <w:rStyle w:val="Hyperlnk"/>
                <w:noProof/>
              </w:rPr>
              <w:t>3.2</w:t>
            </w:r>
            <w:r w:rsidR="003F70AB">
              <w:rPr>
                <w:rFonts w:asciiTheme="minorHAnsi" w:eastAsiaTheme="minorEastAsia" w:hAnsiTheme="minorHAnsi" w:cstheme="minorBidi"/>
                <w:noProof/>
                <w:sz w:val="22"/>
                <w:szCs w:val="22"/>
              </w:rPr>
              <w:tab/>
            </w:r>
            <w:r w:rsidR="003F70AB" w:rsidRPr="00BA232A">
              <w:rPr>
                <w:rStyle w:val="Hyperlnk"/>
                <w:noProof/>
              </w:rPr>
              <w:t>Tillämpad lösning för skapande av e-tjänst</w:t>
            </w:r>
            <w:r w:rsidR="003F70AB">
              <w:rPr>
                <w:noProof/>
                <w:webHidden/>
              </w:rPr>
              <w:tab/>
            </w:r>
            <w:r w:rsidR="003F70AB">
              <w:rPr>
                <w:noProof/>
                <w:webHidden/>
              </w:rPr>
              <w:fldChar w:fldCharType="begin"/>
            </w:r>
            <w:r w:rsidR="003F70AB">
              <w:rPr>
                <w:noProof/>
                <w:webHidden/>
              </w:rPr>
              <w:instrText xml:space="preserve"> PAGEREF _Toc420595734 \h </w:instrText>
            </w:r>
            <w:r w:rsidR="003F70AB">
              <w:rPr>
                <w:noProof/>
                <w:webHidden/>
              </w:rPr>
            </w:r>
            <w:r w:rsidR="003F70AB">
              <w:rPr>
                <w:noProof/>
                <w:webHidden/>
              </w:rPr>
              <w:fldChar w:fldCharType="separate"/>
            </w:r>
            <w:r w:rsidR="000965B0">
              <w:rPr>
                <w:noProof/>
                <w:webHidden/>
              </w:rPr>
              <w:t>15</w:t>
            </w:r>
            <w:r w:rsidR="003F70AB">
              <w:rPr>
                <w:noProof/>
                <w:webHidden/>
              </w:rPr>
              <w:fldChar w:fldCharType="end"/>
            </w:r>
          </w:hyperlink>
        </w:p>
        <w:p w:rsidR="003F70AB" w:rsidRDefault="00CE5AE8">
          <w:pPr>
            <w:pStyle w:val="Innehll2"/>
            <w:tabs>
              <w:tab w:val="left" w:pos="880"/>
              <w:tab w:val="right" w:leader="dot" w:pos="7359"/>
            </w:tabs>
            <w:rPr>
              <w:rFonts w:asciiTheme="minorHAnsi" w:eastAsiaTheme="minorEastAsia" w:hAnsiTheme="minorHAnsi" w:cstheme="minorBidi"/>
              <w:noProof/>
              <w:sz w:val="22"/>
              <w:szCs w:val="22"/>
            </w:rPr>
          </w:pPr>
          <w:hyperlink w:anchor="_Toc420595735" w:history="1">
            <w:r w:rsidR="003F70AB" w:rsidRPr="00BA232A">
              <w:rPr>
                <w:rStyle w:val="Hyperlnk"/>
                <w:noProof/>
              </w:rPr>
              <w:t>3.3</w:t>
            </w:r>
            <w:r w:rsidR="003F70AB">
              <w:rPr>
                <w:rFonts w:asciiTheme="minorHAnsi" w:eastAsiaTheme="minorEastAsia" w:hAnsiTheme="minorHAnsi" w:cstheme="minorBidi"/>
                <w:noProof/>
                <w:sz w:val="22"/>
                <w:szCs w:val="22"/>
              </w:rPr>
              <w:tab/>
            </w:r>
            <w:r w:rsidR="003F70AB" w:rsidRPr="00BA232A">
              <w:rPr>
                <w:rStyle w:val="Hyperlnk"/>
                <w:noProof/>
              </w:rPr>
              <w:t>Förbättrad kvalité och funktionalitet</w:t>
            </w:r>
            <w:r w:rsidR="003F70AB">
              <w:rPr>
                <w:noProof/>
                <w:webHidden/>
              </w:rPr>
              <w:tab/>
            </w:r>
            <w:r w:rsidR="003F70AB">
              <w:rPr>
                <w:noProof/>
                <w:webHidden/>
              </w:rPr>
              <w:fldChar w:fldCharType="begin"/>
            </w:r>
            <w:r w:rsidR="003F70AB">
              <w:rPr>
                <w:noProof/>
                <w:webHidden/>
              </w:rPr>
              <w:instrText xml:space="preserve"> PAGEREF _Toc420595735 \h </w:instrText>
            </w:r>
            <w:r w:rsidR="003F70AB">
              <w:rPr>
                <w:noProof/>
                <w:webHidden/>
              </w:rPr>
            </w:r>
            <w:r w:rsidR="003F70AB">
              <w:rPr>
                <w:noProof/>
                <w:webHidden/>
              </w:rPr>
              <w:fldChar w:fldCharType="separate"/>
            </w:r>
            <w:r w:rsidR="000965B0">
              <w:rPr>
                <w:noProof/>
                <w:webHidden/>
              </w:rPr>
              <w:t>16</w:t>
            </w:r>
            <w:r w:rsidR="003F70AB">
              <w:rPr>
                <w:noProof/>
                <w:webHidden/>
              </w:rPr>
              <w:fldChar w:fldCharType="end"/>
            </w:r>
          </w:hyperlink>
        </w:p>
        <w:p w:rsidR="003F70AB" w:rsidRDefault="00CE5AE8">
          <w:pPr>
            <w:pStyle w:val="Innehll1"/>
            <w:tabs>
              <w:tab w:val="left" w:pos="480"/>
            </w:tabs>
            <w:rPr>
              <w:rFonts w:asciiTheme="minorHAnsi" w:eastAsiaTheme="minorEastAsia" w:hAnsiTheme="minorHAnsi" w:cstheme="minorBidi"/>
              <w:noProof/>
              <w:sz w:val="22"/>
              <w:szCs w:val="22"/>
            </w:rPr>
          </w:pPr>
          <w:hyperlink w:anchor="_Toc420595736" w:history="1">
            <w:r w:rsidR="003F70AB" w:rsidRPr="00BA232A">
              <w:rPr>
                <w:rStyle w:val="Hyperlnk"/>
                <w:noProof/>
              </w:rPr>
              <w:t>4</w:t>
            </w:r>
            <w:r w:rsidR="003F70AB">
              <w:rPr>
                <w:rFonts w:asciiTheme="minorHAnsi" w:eastAsiaTheme="minorEastAsia" w:hAnsiTheme="minorHAnsi" w:cstheme="minorBidi"/>
                <w:noProof/>
                <w:sz w:val="22"/>
                <w:szCs w:val="22"/>
              </w:rPr>
              <w:tab/>
            </w:r>
            <w:r w:rsidR="003F70AB" w:rsidRPr="00BA232A">
              <w:rPr>
                <w:rStyle w:val="Hyperlnk"/>
                <w:noProof/>
              </w:rPr>
              <w:t>Diskussion</w:t>
            </w:r>
            <w:r w:rsidR="003F70AB">
              <w:rPr>
                <w:noProof/>
                <w:webHidden/>
              </w:rPr>
              <w:tab/>
            </w:r>
            <w:r w:rsidR="003F70AB">
              <w:rPr>
                <w:noProof/>
                <w:webHidden/>
              </w:rPr>
              <w:fldChar w:fldCharType="begin"/>
            </w:r>
            <w:r w:rsidR="003F70AB">
              <w:rPr>
                <w:noProof/>
                <w:webHidden/>
              </w:rPr>
              <w:instrText xml:space="preserve"> PAGEREF _Toc420595736 \h </w:instrText>
            </w:r>
            <w:r w:rsidR="003F70AB">
              <w:rPr>
                <w:noProof/>
                <w:webHidden/>
              </w:rPr>
            </w:r>
            <w:r w:rsidR="003F70AB">
              <w:rPr>
                <w:noProof/>
                <w:webHidden/>
              </w:rPr>
              <w:fldChar w:fldCharType="separate"/>
            </w:r>
            <w:r w:rsidR="000965B0">
              <w:rPr>
                <w:noProof/>
                <w:webHidden/>
              </w:rPr>
              <w:t>17</w:t>
            </w:r>
            <w:r w:rsidR="003F70AB">
              <w:rPr>
                <w:noProof/>
                <w:webHidden/>
              </w:rPr>
              <w:fldChar w:fldCharType="end"/>
            </w:r>
          </w:hyperlink>
        </w:p>
        <w:p w:rsidR="003F70AB" w:rsidRDefault="00CE5AE8">
          <w:pPr>
            <w:pStyle w:val="Innehll1"/>
            <w:tabs>
              <w:tab w:val="left" w:pos="480"/>
            </w:tabs>
            <w:rPr>
              <w:rFonts w:asciiTheme="minorHAnsi" w:eastAsiaTheme="minorEastAsia" w:hAnsiTheme="minorHAnsi" w:cstheme="minorBidi"/>
              <w:noProof/>
              <w:sz w:val="22"/>
              <w:szCs w:val="22"/>
            </w:rPr>
          </w:pPr>
          <w:hyperlink w:anchor="_Toc420595737" w:history="1">
            <w:r w:rsidR="003F70AB" w:rsidRPr="00BA232A">
              <w:rPr>
                <w:rStyle w:val="Hyperlnk"/>
                <w:noProof/>
              </w:rPr>
              <w:t>5</w:t>
            </w:r>
            <w:r w:rsidR="003F70AB">
              <w:rPr>
                <w:rFonts w:asciiTheme="minorHAnsi" w:eastAsiaTheme="minorEastAsia" w:hAnsiTheme="minorHAnsi" w:cstheme="minorBidi"/>
                <w:noProof/>
                <w:sz w:val="22"/>
                <w:szCs w:val="22"/>
              </w:rPr>
              <w:tab/>
            </w:r>
            <w:r w:rsidR="003F70AB" w:rsidRPr="00BA232A">
              <w:rPr>
                <w:rStyle w:val="Hyperlnk"/>
                <w:noProof/>
              </w:rPr>
              <w:t>Referenser</w:t>
            </w:r>
            <w:r w:rsidR="003F70AB">
              <w:rPr>
                <w:noProof/>
                <w:webHidden/>
              </w:rPr>
              <w:tab/>
            </w:r>
            <w:r w:rsidR="003F70AB">
              <w:rPr>
                <w:noProof/>
                <w:webHidden/>
              </w:rPr>
              <w:fldChar w:fldCharType="begin"/>
            </w:r>
            <w:r w:rsidR="003F70AB">
              <w:rPr>
                <w:noProof/>
                <w:webHidden/>
              </w:rPr>
              <w:instrText xml:space="preserve"> PAGEREF _Toc420595737 \h </w:instrText>
            </w:r>
            <w:r w:rsidR="003F70AB">
              <w:rPr>
                <w:noProof/>
                <w:webHidden/>
              </w:rPr>
            </w:r>
            <w:r w:rsidR="003F70AB">
              <w:rPr>
                <w:noProof/>
                <w:webHidden/>
              </w:rPr>
              <w:fldChar w:fldCharType="separate"/>
            </w:r>
            <w:r w:rsidR="000965B0">
              <w:rPr>
                <w:noProof/>
                <w:webHidden/>
              </w:rPr>
              <w:t>20</w:t>
            </w:r>
            <w:r w:rsidR="003F70AB">
              <w:rPr>
                <w:noProof/>
                <w:webHidden/>
              </w:rPr>
              <w:fldChar w:fldCharType="end"/>
            </w:r>
          </w:hyperlink>
        </w:p>
        <w:p w:rsidR="003F70AB" w:rsidRDefault="00CE5AE8">
          <w:pPr>
            <w:pStyle w:val="Innehll1"/>
            <w:tabs>
              <w:tab w:val="left" w:pos="480"/>
            </w:tabs>
            <w:rPr>
              <w:rFonts w:asciiTheme="minorHAnsi" w:eastAsiaTheme="minorEastAsia" w:hAnsiTheme="minorHAnsi" w:cstheme="minorBidi"/>
              <w:noProof/>
              <w:sz w:val="22"/>
              <w:szCs w:val="22"/>
            </w:rPr>
          </w:pPr>
          <w:hyperlink w:anchor="_Toc420595738" w:history="1">
            <w:r w:rsidR="003F70AB" w:rsidRPr="00BA232A">
              <w:rPr>
                <w:rStyle w:val="Hyperlnk"/>
                <w:noProof/>
                <w:lang w:val="en-US"/>
              </w:rPr>
              <w:t>6</w:t>
            </w:r>
            <w:r w:rsidR="003F70AB">
              <w:rPr>
                <w:rFonts w:asciiTheme="minorHAnsi" w:eastAsiaTheme="minorEastAsia" w:hAnsiTheme="minorHAnsi" w:cstheme="minorBidi"/>
                <w:noProof/>
                <w:sz w:val="22"/>
                <w:szCs w:val="22"/>
              </w:rPr>
              <w:tab/>
            </w:r>
            <w:r w:rsidR="003F70AB" w:rsidRPr="00BA232A">
              <w:rPr>
                <w:rStyle w:val="Hyperlnk"/>
                <w:noProof/>
                <w:lang w:val="en-US"/>
              </w:rPr>
              <w:t>Tack</w:t>
            </w:r>
            <w:r w:rsidR="003F70AB">
              <w:rPr>
                <w:noProof/>
                <w:webHidden/>
              </w:rPr>
              <w:tab/>
            </w:r>
            <w:r w:rsidR="003F70AB">
              <w:rPr>
                <w:noProof/>
                <w:webHidden/>
              </w:rPr>
              <w:fldChar w:fldCharType="begin"/>
            </w:r>
            <w:r w:rsidR="003F70AB">
              <w:rPr>
                <w:noProof/>
                <w:webHidden/>
              </w:rPr>
              <w:instrText xml:space="preserve"> PAGEREF _Toc420595738 \h </w:instrText>
            </w:r>
            <w:r w:rsidR="003F70AB">
              <w:rPr>
                <w:noProof/>
                <w:webHidden/>
              </w:rPr>
            </w:r>
            <w:r w:rsidR="003F70AB">
              <w:rPr>
                <w:noProof/>
                <w:webHidden/>
              </w:rPr>
              <w:fldChar w:fldCharType="separate"/>
            </w:r>
            <w:r w:rsidR="000965B0">
              <w:rPr>
                <w:noProof/>
                <w:webHidden/>
              </w:rPr>
              <w:t>21</w:t>
            </w:r>
            <w:r w:rsidR="003F70AB">
              <w:rPr>
                <w:noProof/>
                <w:webHidden/>
              </w:rPr>
              <w:fldChar w:fldCharType="end"/>
            </w:r>
          </w:hyperlink>
        </w:p>
        <w:p w:rsidR="003F70AB" w:rsidRDefault="00CE5AE8">
          <w:pPr>
            <w:pStyle w:val="Innehll1"/>
            <w:tabs>
              <w:tab w:val="left" w:pos="480"/>
            </w:tabs>
            <w:rPr>
              <w:rFonts w:asciiTheme="minorHAnsi" w:eastAsiaTheme="minorEastAsia" w:hAnsiTheme="minorHAnsi" w:cstheme="minorBidi"/>
              <w:noProof/>
              <w:sz w:val="22"/>
              <w:szCs w:val="22"/>
            </w:rPr>
          </w:pPr>
          <w:hyperlink w:anchor="_Toc420595739" w:history="1">
            <w:r w:rsidR="003F70AB" w:rsidRPr="00BA232A">
              <w:rPr>
                <w:rStyle w:val="Hyperlnk"/>
                <w:noProof/>
              </w:rPr>
              <w:t>7</w:t>
            </w:r>
            <w:r w:rsidR="003F70AB">
              <w:rPr>
                <w:rFonts w:asciiTheme="minorHAnsi" w:eastAsiaTheme="minorEastAsia" w:hAnsiTheme="minorHAnsi" w:cstheme="minorBidi"/>
                <w:noProof/>
                <w:sz w:val="22"/>
                <w:szCs w:val="22"/>
              </w:rPr>
              <w:tab/>
            </w:r>
            <w:r w:rsidR="003F70AB" w:rsidRPr="00BA232A">
              <w:rPr>
                <w:rStyle w:val="Hyperlnk"/>
                <w:noProof/>
              </w:rPr>
              <w:t>Bilagor</w:t>
            </w:r>
            <w:r w:rsidR="003F70AB">
              <w:rPr>
                <w:noProof/>
                <w:webHidden/>
              </w:rPr>
              <w:tab/>
            </w:r>
            <w:r w:rsidR="003F70AB">
              <w:rPr>
                <w:noProof/>
                <w:webHidden/>
              </w:rPr>
              <w:fldChar w:fldCharType="begin"/>
            </w:r>
            <w:r w:rsidR="003F70AB">
              <w:rPr>
                <w:noProof/>
                <w:webHidden/>
              </w:rPr>
              <w:instrText xml:space="preserve"> PAGEREF _Toc420595739 \h </w:instrText>
            </w:r>
            <w:r w:rsidR="003F70AB">
              <w:rPr>
                <w:noProof/>
                <w:webHidden/>
              </w:rPr>
            </w:r>
            <w:r w:rsidR="003F70AB">
              <w:rPr>
                <w:noProof/>
                <w:webHidden/>
              </w:rPr>
              <w:fldChar w:fldCharType="separate"/>
            </w:r>
            <w:r w:rsidR="000965B0">
              <w:rPr>
                <w:noProof/>
                <w:webHidden/>
              </w:rPr>
              <w:t>22</w:t>
            </w:r>
            <w:r w:rsidR="003F70AB">
              <w:rPr>
                <w:noProof/>
                <w:webHidden/>
              </w:rPr>
              <w:fldChar w:fldCharType="end"/>
            </w:r>
          </w:hyperlink>
        </w:p>
        <w:p w:rsidR="0071418E" w:rsidRDefault="0071418E">
          <w:r>
            <w:rPr>
              <w:b/>
              <w:bCs/>
            </w:rPr>
            <w:fldChar w:fldCharType="end"/>
          </w:r>
        </w:p>
      </w:sdtContent>
    </w:sdt>
    <w:p w:rsidR="004A4279" w:rsidRPr="00C56085" w:rsidRDefault="00F15094">
      <w:pPr>
        <w:spacing w:after="0" w:line="240" w:lineRule="auto"/>
        <w:rPr>
          <w:b/>
        </w:rPr>
        <w:sectPr w:rsidR="004A4279" w:rsidRPr="00C56085" w:rsidSect="007C3C8A">
          <w:footerReference w:type="default" r:id="rId17"/>
          <w:pgSz w:w="11906" w:h="16838" w:code="9"/>
          <w:pgMar w:top="1418" w:right="2552" w:bottom="1418" w:left="1985" w:header="709" w:footer="709" w:gutter="0"/>
          <w:pgNumType w:start="1"/>
          <w:cols w:space="708"/>
          <w:docGrid w:linePitch="360"/>
        </w:sectPr>
      </w:pPr>
      <w:r>
        <w:br w:type="page"/>
      </w:r>
    </w:p>
    <w:p w:rsidR="00F15094" w:rsidRDefault="00F15094" w:rsidP="004939BB">
      <w:pPr>
        <w:pStyle w:val="Rubrik1"/>
      </w:pPr>
      <w:bookmarkStart w:id="6" w:name="_Toc379271509"/>
      <w:bookmarkStart w:id="7" w:name="_Toc419184888"/>
      <w:bookmarkStart w:id="8" w:name="_Toc420595715"/>
      <w:r w:rsidRPr="004939BB">
        <w:lastRenderedPageBreak/>
        <w:t>Inledning</w:t>
      </w:r>
      <w:bookmarkEnd w:id="6"/>
      <w:bookmarkEnd w:id="7"/>
      <w:bookmarkEnd w:id="8"/>
    </w:p>
    <w:p w:rsidR="008A6FAC" w:rsidRDefault="00FE689B" w:rsidP="008A6FAC">
      <w:pPr>
        <w:pStyle w:val="Stycke"/>
        <w:ind w:firstLine="0"/>
      </w:pPr>
      <w:r>
        <w:t>Ett problem idag som Gävle kommun har är att när väl en ansökan om tillstånd för värmepumpar görs så uppstår det ofta komplettering på grund av att vissa u</w:t>
      </w:r>
      <w:r w:rsidR="008A6FAC">
        <w:t>ppgifter inte är fullständiga. Det</w:t>
      </w:r>
      <w:r>
        <w:t xml:space="preserve"> finns flera olika aspekter för detta problem, dels så går det endast att skriva denna ansökan genom en pappersblankett där den ansökande egentligen inte vet vad som är obligatoriskt och inte. </w:t>
      </w:r>
    </w:p>
    <w:p w:rsidR="00FE689B" w:rsidRDefault="00FE689B" w:rsidP="008A6FAC">
      <w:pPr>
        <w:pStyle w:val="Stycke"/>
      </w:pPr>
      <w:r>
        <w:t>Sedan måste de bifoga en fastighetskarta med en rad olika krav på markerade föremål i närheten av borrhålet. På grund av att det är mycket i formuläret som en privatperson/fastighetsägare inte riktigt har koll på så slutar det oftast med att de ringer till en borrfirma/installatör som får hjälpa dem att fylla i rätt uppgifter. Det är en del som idealiskt sätt inte borde existera då det kan skrämma bort mycket kunder genom att det är så omständigt att ansöka om detta tillstånd.</w:t>
      </w:r>
    </w:p>
    <w:p w:rsidR="00FE689B" w:rsidRDefault="00FE689B" w:rsidP="008A6FAC">
      <w:pPr>
        <w:pStyle w:val="Stycke"/>
      </w:pPr>
      <w:r>
        <w:t xml:space="preserve">Vad detta examensarbete kommer utföra är att skapa en e-tjänst där man kan göra denna ansökan, </w:t>
      </w:r>
      <w:r w:rsidRPr="00024EEF">
        <w:t>fokus</w:t>
      </w:r>
      <w:r>
        <w:t xml:space="preserve"> kommer läggas på användarvänligheten och funktionaliteten för att slippa begära om kompletterande uppgifter. </w:t>
      </w:r>
    </w:p>
    <w:p w:rsidR="00FE689B" w:rsidRPr="002C736C" w:rsidRDefault="00FE689B" w:rsidP="00F735C8">
      <w:pPr>
        <w:pStyle w:val="Stycke"/>
      </w:pPr>
      <w:r>
        <w:t xml:space="preserve">Målet är att en </w:t>
      </w:r>
      <w:r w:rsidR="00084C39">
        <w:t>man</w:t>
      </w:r>
      <w:r>
        <w:t xml:space="preserve"> skall kunna gå in på Gävle kommuns hemsida och välja att ansöka om ett tillstånd för värmepumpar, väl i ansökningsformuläret kommer all information som behövs finnas för att den sökande inte ska tv</w:t>
      </w:r>
      <w:r w:rsidR="00F735C8">
        <w:t>ivla på vad som måste fyllas i.</w:t>
      </w:r>
    </w:p>
    <w:p w:rsidR="00FE689B" w:rsidRDefault="00FE689B" w:rsidP="00FE689B">
      <w:pPr>
        <w:pStyle w:val="Rubrik2"/>
      </w:pPr>
      <w:bookmarkStart w:id="9" w:name="_Toc419444501"/>
      <w:bookmarkStart w:id="10" w:name="_Toc420595716"/>
      <w:r w:rsidRPr="00FE689B">
        <w:t>Bakgrund</w:t>
      </w:r>
      <w:bookmarkEnd w:id="9"/>
      <w:bookmarkEnd w:id="10"/>
    </w:p>
    <w:p w:rsidR="008851B7" w:rsidRDefault="008851B7" w:rsidP="008851B7">
      <w:pPr>
        <w:pStyle w:val="Stycke"/>
      </w:pPr>
      <w:r w:rsidRPr="004752EA">
        <w:t>Under</w:t>
      </w:r>
      <w:r w:rsidRPr="00A87A3B">
        <w:t xml:space="preserve"> 2012-2014 har </w:t>
      </w:r>
      <w:r>
        <w:t>349st</w:t>
      </w:r>
      <w:r w:rsidRPr="00A87A3B">
        <w:t xml:space="preserve"> ansökningar </w:t>
      </w:r>
      <w:r>
        <w:t xml:space="preserve">om tillstånd för värmepump </w:t>
      </w:r>
      <w:r w:rsidRPr="00A87A3B">
        <w:t xml:space="preserve">gjorts </w:t>
      </w:r>
      <w:r>
        <w:t>varav 72st av dessa har varit ofullständiga. Det betyder att ca 20.6</w:t>
      </w:r>
      <w:r w:rsidRPr="00A87A3B">
        <w:t xml:space="preserve">% av </w:t>
      </w:r>
      <w:r>
        <w:t xml:space="preserve">ansökningarna </w:t>
      </w:r>
      <w:r w:rsidRPr="00A87A3B">
        <w:t xml:space="preserve">har kommunen </w:t>
      </w:r>
      <w:r>
        <w:t>varit tvungna att göra en begäran av komplettering för</w:t>
      </w:r>
      <w:r w:rsidRPr="00A87A3B">
        <w:t>.</w:t>
      </w:r>
      <w:r>
        <w:t xml:space="preserve"> Utöver denna siffra så har handläggarna på kommunen sagt att de ringer på fler än vad de skickar brev på. Dock när de ringer så för de inte in det i någon typ av historik eller liknande så de vet inte exakt hur många som kompletteras. De uppskattar dock att drygt 30 % av ansökningarna per år behövs kompletteras. </w:t>
      </w:r>
    </w:p>
    <w:p w:rsidR="008851B7" w:rsidRDefault="008851B7" w:rsidP="008851B7">
      <w:pPr>
        <w:pStyle w:val="Stycke"/>
      </w:pPr>
      <w:r>
        <w:t>När handläggarna skickar ut en begäran av komplettering så ha de ett papper där de i fritext får skriva punkter på vad det är som måste kompletteras. Antalet av punkter/ansökan kan variera och det kan handla om allt ifrån att de inte skrivit in personnummer till stora frågor gällande kartan inte är uppfyllda. Den handläggningstid som det tar för en</w:t>
      </w:r>
      <w:r w:rsidRPr="00A87A3B">
        <w:t xml:space="preserve"> ansökan är ca 7 dagar </w:t>
      </w:r>
      <w:r>
        <w:t>förutsatt att ansökan</w:t>
      </w:r>
      <w:r w:rsidRPr="00A87A3B">
        <w:t xml:space="preserve"> är </w:t>
      </w:r>
      <w:r>
        <w:t>fullständigt och grannar som bor inom ca 20 meter från borrhålet har yttrat sig</w:t>
      </w:r>
      <w:r w:rsidRPr="00A87A3B">
        <w:t>.</w:t>
      </w:r>
      <w:r>
        <w:t xml:space="preserve"> </w:t>
      </w:r>
    </w:p>
    <w:p w:rsidR="004B0946" w:rsidRPr="004B7619" w:rsidRDefault="00F03308" w:rsidP="008851B7">
      <w:pPr>
        <w:pStyle w:val="Stycke"/>
      </w:pPr>
      <w:r w:rsidRPr="004B7619">
        <w:t>Formulär finns överallt idag. De fylls i både i papperform och på webben. Det kommer alltid att finns formulär för de har större betydelse än vad man kanske tror</w:t>
      </w:r>
      <w:r w:rsidR="004B0946" w:rsidRPr="004B7619">
        <w:t xml:space="preserve">. Ska du skapa ett användarkonto på en </w:t>
      </w:r>
      <w:r w:rsidR="008D0C09">
        <w:t>webbsida</w:t>
      </w:r>
      <w:r w:rsidR="004B0946" w:rsidRPr="004B7619">
        <w:t xml:space="preserve"> sida måste du fylla i formulär för att kunna skapa en användare. Ska du köpa en tv måste du fylla i ett formulär. Ska du söka till skola måste du fylla i formulär etc. </w:t>
      </w:r>
    </w:p>
    <w:p w:rsidR="008851B7" w:rsidRDefault="004B7619" w:rsidP="008851B7">
      <w:pPr>
        <w:pStyle w:val="Stycke"/>
      </w:pPr>
      <w:r w:rsidRPr="00712F6E">
        <w:t>Varför man vill gå från pappersform till e-tjänst beskrivs väldigt bra på en webbsida so</w:t>
      </w:r>
      <w:r w:rsidR="003735D6">
        <w:t>m ägs av Potomac KnowledgeWay[1</w:t>
      </w:r>
      <w:r w:rsidRPr="00712F6E">
        <w:t xml:space="preserve">]. </w:t>
      </w:r>
      <w:r w:rsidRPr="008A6FAC">
        <w:rPr>
          <w:lang w:val="en-US"/>
        </w:rPr>
        <w:t xml:space="preserve">De </w:t>
      </w:r>
      <w:proofErr w:type="gramStart"/>
      <w:r w:rsidR="00573F17" w:rsidRPr="008A6FAC">
        <w:rPr>
          <w:lang w:val="en-US"/>
        </w:rPr>
        <w:t>s</w:t>
      </w:r>
      <w:r w:rsidR="00573F17">
        <w:rPr>
          <w:lang w:val="en-US"/>
        </w:rPr>
        <w:t>kriver ”</w:t>
      </w:r>
      <w:proofErr w:type="gramEnd"/>
      <w:r w:rsidRPr="008A6FAC">
        <w:rPr>
          <w:lang w:val="en-US"/>
        </w:rPr>
        <w:t>With the Internet you have the ability to transmit and receive large amounts of information quickly to and from individuals and workgroups around the world”</w:t>
      </w:r>
      <w:r w:rsidR="00712F6E" w:rsidRPr="008A6FAC">
        <w:rPr>
          <w:lang w:val="en-US"/>
        </w:rPr>
        <w:t xml:space="preserve">. </w:t>
      </w:r>
      <w:r w:rsidR="00712F6E" w:rsidRPr="00712F6E">
        <w:t>Vad man kan tolka utifrån detta är att genom internet och en e-</w:t>
      </w:r>
      <w:r w:rsidR="00712F6E" w:rsidRPr="00712F6E">
        <w:lastRenderedPageBreak/>
        <w:t xml:space="preserve">tjänst så kan informationen mellan parterna förmedlas väldigt snabbt. Däremot i pappersformat skulle de behöva postas eller levereras av personen själv. Skulle </w:t>
      </w:r>
      <w:r w:rsidR="00712F6E">
        <w:t>det bli uppstå något fel,</w:t>
      </w:r>
      <w:r w:rsidR="00712F6E" w:rsidRPr="00712F6E">
        <w:t xml:space="preserve"> exempelvis ofullständig information</w:t>
      </w:r>
      <w:r w:rsidR="00712F6E">
        <w:t>,</w:t>
      </w:r>
      <w:r w:rsidR="00712F6E" w:rsidRPr="00712F6E">
        <w:t xml:space="preserve"> så är kompletteringstiden </w:t>
      </w:r>
      <w:r w:rsidR="00712F6E">
        <w:t>längre</w:t>
      </w:r>
      <w:r w:rsidR="00712F6E" w:rsidRPr="00712F6E">
        <w:t xml:space="preserve"> än om de gjordes via internet.</w:t>
      </w:r>
    </w:p>
    <w:p w:rsidR="008A6FAC" w:rsidRDefault="004B7619" w:rsidP="008A6FAC">
      <w:pPr>
        <w:pStyle w:val="Stycke"/>
      </w:pPr>
      <w:r>
        <w:t>Det finns många</w:t>
      </w:r>
      <w:r w:rsidR="00547731">
        <w:t xml:space="preserve"> webbsidor, böcker, artiklar som tar upp hur man borde skapa ett formulär</w:t>
      </w:r>
      <w:r w:rsidR="003735D6">
        <w:t>/webbsidor[2][3][4][5][6]</w:t>
      </w:r>
      <w:r w:rsidR="00547731">
        <w:t xml:space="preserve">. Vad ska man tänka på gällande design, hur får man personer att fylla i rätt information, hur får man personer att förstå vad som ska fyllas i, finns det vissa delar man kanske inte behöver </w:t>
      </w:r>
      <w:r w:rsidR="00547731" w:rsidRPr="00720F9E">
        <w:t xml:space="preserve">fylla i utan bara klicka i med radio-knapp eller kryssruta etc. </w:t>
      </w:r>
      <w:r w:rsidR="00720F9E" w:rsidRPr="00720F9E">
        <w:t xml:space="preserve">Man ska även tänka att människor kan ha funktionshinder. </w:t>
      </w:r>
    </w:p>
    <w:p w:rsidR="00720F9E" w:rsidRPr="00720F9E" w:rsidRDefault="003735D6" w:rsidP="008A6FAC">
      <w:pPr>
        <w:pStyle w:val="Stycke"/>
      </w:pPr>
      <w:r>
        <w:t>S. Hau Chua et al.</w:t>
      </w:r>
      <w:r w:rsidR="00EA5950">
        <w:t xml:space="preserve"> skriver</w:t>
      </w:r>
      <w:r w:rsidR="00720F9E" w:rsidRPr="00720F9E">
        <w:t xml:space="preserve"> </w:t>
      </w:r>
      <w:r w:rsidR="00720F9E">
        <w:t>i</w:t>
      </w:r>
      <w:r w:rsidR="00720F9E" w:rsidRPr="00720F9E">
        <w:t xml:space="preserve"> deras </w:t>
      </w:r>
      <w:r w:rsidR="00EA5950">
        <w:t>artikel</w:t>
      </w:r>
      <w:r>
        <w:t>[7</w:t>
      </w:r>
      <w:r w:rsidRPr="00720F9E">
        <w:t>]</w:t>
      </w:r>
      <w:r w:rsidR="00EA5950">
        <w:t xml:space="preserve"> </w:t>
      </w:r>
      <w:r w:rsidR="00720F9E" w:rsidRPr="00720F9E">
        <w:t>om färgblindhet att uppskattningsvis 200 miljoner människor världen över har någon typ av färgblindhet.</w:t>
      </w:r>
      <w:r w:rsidR="00CF6D7C">
        <w:t xml:space="preserve"> Av människor som har nordeuropeisk bakgrund i släktet så lider</w:t>
      </w:r>
      <w:r w:rsidR="00720F9E" w:rsidRPr="00720F9E">
        <w:t xml:space="preserve"> </w:t>
      </w:r>
      <w:r w:rsidR="00CF6D7C">
        <w:t>c</w:t>
      </w:r>
      <w:r>
        <w:t xml:space="preserve">a </w:t>
      </w:r>
      <w:proofErr w:type="gramStart"/>
      <w:r>
        <w:t>8</w:t>
      </w:r>
      <w:r w:rsidR="00720F9E" w:rsidRPr="00720F9E">
        <w:t>%</w:t>
      </w:r>
      <w:proofErr w:type="gramEnd"/>
      <w:r w:rsidR="00720F9E" w:rsidRPr="00720F9E">
        <w:t xml:space="preserve"> </w:t>
      </w:r>
      <w:r w:rsidR="00CF6D7C">
        <w:t>av män och 0.5% av kvinnor</w:t>
      </w:r>
      <w:r w:rsidR="00720F9E" w:rsidRPr="00720F9E">
        <w:t xml:space="preserve"> av röd-grön färgblindhet. </w:t>
      </w:r>
      <w:r w:rsidR="00720F9E">
        <w:t>Det betyder att om man skulle ha ett formulär med röd-gröna färger och 100 personer skulle f</w:t>
      </w:r>
      <w:r w:rsidR="00CF6D7C">
        <w:t xml:space="preserve">ylla i detta skulle teoretiskt </w:t>
      </w:r>
      <w:r>
        <w:t xml:space="preserve">sätt </w:t>
      </w:r>
      <w:r w:rsidR="00CF6D7C">
        <w:t>8 stycken av dessa kunna bli felaktiga just av den anledningen att personerna kan vara färgblinda.</w:t>
      </w:r>
    </w:p>
    <w:p w:rsidR="008A6FAC" w:rsidRDefault="00547731" w:rsidP="008A6FAC">
      <w:pPr>
        <w:pStyle w:val="Stycke"/>
      </w:pPr>
      <w:r>
        <w:t>Som sagt. Att skapa ett formulär är inte bara att ställa några frågor på ett papper eller på webben. Det ligger väldigt mycket med forskning bakom detta för att få ett så bra, välförståeligt, välformulerat och väl designat formulär som möjligt som gör att personer fyller i ans</w:t>
      </w:r>
      <w:r w:rsidR="00E653AE">
        <w:t xml:space="preserve">ökan och inte struntar i den.  </w:t>
      </w:r>
    </w:p>
    <w:p w:rsidR="00EF0C40" w:rsidRDefault="002967D2" w:rsidP="008A6FAC">
      <w:pPr>
        <w:pStyle w:val="Stycke"/>
      </w:pPr>
      <w:r>
        <w:t>R. Barnett nämner i sin bok</w:t>
      </w:r>
      <w:r w:rsidR="003735D6">
        <w:t>[8]</w:t>
      </w:r>
      <w:r>
        <w:t xml:space="preserve"> att </w:t>
      </w:r>
      <w:r w:rsidR="00EF0C40">
        <w:t xml:space="preserve">när man utvecklar ett formulär så är den största kostnaden oftast vid hantering av formulär. För ett ifyllnadsformulär så är det vanligt att hitta minst ett eller flera fel i 80-100% av fallen. </w:t>
      </w:r>
      <w:r w:rsidR="003735D6">
        <w:t xml:space="preserve">Barnett </w:t>
      </w:r>
      <w:r w:rsidR="00EF0C40">
        <w:t xml:space="preserve">har funnit olika orsaker till </w:t>
      </w:r>
      <w:r w:rsidR="00A65A01">
        <w:t>att denna procentsats är så hög:</w:t>
      </w:r>
    </w:p>
    <w:p w:rsidR="00EF0C40" w:rsidRDefault="00EF0C40" w:rsidP="004468C9">
      <w:pPr>
        <w:pStyle w:val="rubrik40"/>
        <w:numPr>
          <w:ilvl w:val="0"/>
          <w:numId w:val="0"/>
        </w:numPr>
      </w:pPr>
      <w:r>
        <w:t>Brist på kunskap</w:t>
      </w:r>
    </w:p>
    <w:p w:rsidR="00EF0C40" w:rsidRDefault="00EF0C40" w:rsidP="009B7B74">
      <w:pPr>
        <w:pStyle w:val="Stycke"/>
        <w:ind w:firstLine="0"/>
      </w:pPr>
      <w:r>
        <w:t xml:space="preserve">Människor vill gärna göra på sitt egna sätt och inte följa de riktlinjer som finns, de vill hellre göra på det sättet de själva tycker passar deras design och funktioner för de vill inte höra av någon annan exempelvis att deras design är dålig. </w:t>
      </w:r>
    </w:p>
    <w:p w:rsidR="009B7B74" w:rsidRDefault="009B7B74" w:rsidP="004468C9">
      <w:pPr>
        <w:pStyle w:val="rubrik40"/>
        <w:numPr>
          <w:ilvl w:val="0"/>
          <w:numId w:val="0"/>
        </w:numPr>
      </w:pPr>
      <w:r>
        <w:t>Missuppfattning av människor</w:t>
      </w:r>
    </w:p>
    <w:p w:rsidR="00712054" w:rsidRDefault="009B7B74" w:rsidP="00712054">
      <w:pPr>
        <w:pStyle w:val="Stycke"/>
        <w:ind w:firstLine="0"/>
      </w:pPr>
      <w:r>
        <w:t xml:space="preserve">Ett annat vanligt fel är att man som utvecklare av formuläret missuppfattar hur människor fungerar och tänker. Man kan skapa ett formulär som går snabbt att fylla i men den kan fortfarande innehålla mycket irrelevant information eller till och med dålig information. </w:t>
      </w:r>
    </w:p>
    <w:p w:rsidR="009B7B74" w:rsidRPr="009B7B74" w:rsidRDefault="009B7B74" w:rsidP="00712054">
      <w:pPr>
        <w:pStyle w:val="Stycke"/>
      </w:pPr>
      <w:r>
        <w:t>Detta ka</w:t>
      </w:r>
      <w:r w:rsidR="00712054">
        <w:t>n</w:t>
      </w:r>
      <w:r>
        <w:t xml:space="preserve"> bero på att personen som fyller i uppfattar frågan helt annorlunda än vad man själv tänkt sig.</w:t>
      </w:r>
    </w:p>
    <w:p w:rsidR="009B7B74" w:rsidRDefault="008610CA" w:rsidP="004468C9">
      <w:pPr>
        <w:pStyle w:val="rubrik40"/>
        <w:numPr>
          <w:ilvl w:val="0"/>
          <w:numId w:val="0"/>
        </w:numPr>
      </w:pPr>
      <w:r>
        <w:t>Missanvändning av regler</w:t>
      </w:r>
    </w:p>
    <w:p w:rsidR="00712054" w:rsidRDefault="003735D6" w:rsidP="00712054">
      <w:pPr>
        <w:pStyle w:val="Stycke"/>
        <w:ind w:firstLine="0"/>
      </w:pPr>
      <w:r>
        <w:t xml:space="preserve">Den tredje orsaken </w:t>
      </w:r>
      <w:r w:rsidR="008610CA">
        <w:t xml:space="preserve">Barnett tar upp är att människan tror sig kunna producera ett bra formulär genom att göra en behovsanalys och sedan utforma formuläret efter </w:t>
      </w:r>
      <w:r w:rsidR="008610CA" w:rsidRPr="009D70F3">
        <w:t>förutbestämda</w:t>
      </w:r>
      <w:r w:rsidR="008610CA">
        <w:t xml:space="preserve"> regler. </w:t>
      </w:r>
    </w:p>
    <w:p w:rsidR="008610CA" w:rsidRDefault="00712054" w:rsidP="00712054">
      <w:pPr>
        <w:pStyle w:val="Stycke"/>
      </w:pPr>
      <w:r>
        <w:t xml:space="preserve">Men i själva verket så hatar människor formulär och de följer oftast inte reglerna om det finns kryphål i exempelvis designen. </w:t>
      </w:r>
    </w:p>
    <w:p w:rsidR="00712054" w:rsidRPr="00712054" w:rsidRDefault="00712054" w:rsidP="004468C9">
      <w:pPr>
        <w:pStyle w:val="rubrik40"/>
        <w:numPr>
          <w:ilvl w:val="0"/>
          <w:numId w:val="0"/>
        </w:numPr>
      </w:pPr>
      <w:r>
        <w:lastRenderedPageBreak/>
        <w:t>Misslyckad testning</w:t>
      </w:r>
    </w:p>
    <w:p w:rsidR="008F1475" w:rsidRPr="008F1475" w:rsidRDefault="003735D6" w:rsidP="008F1475">
      <w:pPr>
        <w:pStyle w:val="Stycke"/>
        <w:ind w:firstLine="0"/>
      </w:pPr>
      <w:r>
        <w:t xml:space="preserve">Barnett </w:t>
      </w:r>
      <w:r w:rsidR="004B32F5" w:rsidRPr="008F1475">
        <w:t xml:space="preserve">skriver att många människor tror att de testar former när de samlar in åsikter via enkäter och fokusgrupper, </w:t>
      </w:r>
      <w:r w:rsidR="00936E5F" w:rsidRPr="008F1475">
        <w:t xml:space="preserve">men sällan så fungerar opinionsundersökningar för formulär. </w:t>
      </w:r>
    </w:p>
    <w:p w:rsidR="008610CA" w:rsidRPr="008F1475" w:rsidRDefault="00936E5F" w:rsidP="008F1475">
      <w:pPr>
        <w:pStyle w:val="Stycke"/>
      </w:pPr>
      <w:r w:rsidRPr="008F1475">
        <w:t>Människor förlitar sig på dessa. De tror att eftersom alla andra gör det så måste det vara rätt. Men åsikter är inte ren fakta så det är inte klokt att använda dem när det redan finns mer tillförlitliga metoder.</w:t>
      </w:r>
    </w:p>
    <w:p w:rsidR="00F57F50" w:rsidRDefault="004B0946" w:rsidP="003E6CBA">
      <w:pPr>
        <w:pStyle w:val="Stycke"/>
      </w:pPr>
      <w:r>
        <w:t>Många gånger kanske man kan tycka att det är onödigt att fylla i ett formulär</w:t>
      </w:r>
      <w:r w:rsidR="006A3227">
        <w:t xml:space="preserve">. Oftast fylls dessa inte </w:t>
      </w:r>
      <w:r>
        <w:t>i för att den som skall fylla i den behöver informationen utan det är den som kräver en ifyllnad som behöver informationen.</w:t>
      </w:r>
      <w:r w:rsidR="00750E7E" w:rsidRPr="00750E7E">
        <w:t xml:space="preserve"> </w:t>
      </w:r>
    </w:p>
    <w:p w:rsidR="00750E7E" w:rsidRDefault="00750E7E" w:rsidP="00CD02E9">
      <w:pPr>
        <w:pStyle w:val="Stycke"/>
      </w:pPr>
      <w:r w:rsidRPr="00720F9E">
        <w:t xml:space="preserve">Som D. P. Haine </w:t>
      </w:r>
      <w:r>
        <w:t>nämner i sin recensions-artikel</w:t>
      </w:r>
      <w:r w:rsidR="007511B8">
        <w:t>[9]</w:t>
      </w:r>
      <w:r>
        <w:t xml:space="preserve"> om boken ”Web Form Design: Filling in the Blanks” som är skriven av Luke Wroblewski, så är det</w:t>
      </w:r>
      <w:r w:rsidR="00084C39">
        <w:t xml:space="preserve"> egentligen</w:t>
      </w:r>
      <w:r>
        <w:t xml:space="preserve"> ingen som gillar att fylla i blanketter. Men det är en del av den röda tråden som ibland måste göras för att få det vi vill ha.</w:t>
      </w:r>
      <w:r w:rsidR="00CD02E9">
        <w:t xml:space="preserve"> </w:t>
      </w:r>
      <w:r>
        <w:t>Vad personer ibland inte förstår är varför vissa frågor ställs även om de är</w:t>
      </w:r>
      <w:r w:rsidR="00084C39">
        <w:t xml:space="preserve"> väldigt personliga.</w:t>
      </w:r>
      <w:r>
        <w:t xml:space="preserve"> Sedan kan man fråga sig om vissa frågor verkligen behövs eller inte. </w:t>
      </w:r>
    </w:p>
    <w:p w:rsidR="00CD02E9" w:rsidRDefault="00750E7E" w:rsidP="00CD02E9">
      <w:pPr>
        <w:pStyle w:val="Stycke"/>
      </w:pPr>
      <w:r w:rsidRPr="00720F9E">
        <w:t xml:space="preserve">Exempelvis </w:t>
      </w:r>
      <w:r w:rsidR="00084C39" w:rsidRPr="00720F9E">
        <w:t>så nämner Haine</w:t>
      </w:r>
      <w:r w:rsidRPr="00720F9E">
        <w:t xml:space="preserve"> en sak</w:t>
      </w:r>
      <w:r w:rsidRPr="00750E7E">
        <w:t xml:space="preserve"> ha</w:t>
      </w:r>
      <w:r>
        <w:t>n hittade i boken som han tyckte var väldigt fascinerande, Att ställa frågor som ”När är du född?”, ”Vad är inkomsten i hushållet?” är väldigt privata frågor men som även är väldigt viktig att veta i vissa fall. Kanske inte för den som söker men för den som tar emot blanketten. Människor tenderar att avvika från att fullfölja ansökan om det blir för personliga frågor och de inte är väl införstådd i varför informationen behövs.</w:t>
      </w:r>
    </w:p>
    <w:p w:rsidR="00CD02E9" w:rsidRDefault="00750E7E" w:rsidP="00CD02E9">
      <w:pPr>
        <w:pStyle w:val="Stycke"/>
      </w:pPr>
      <w:r w:rsidRPr="00750E7E">
        <w:t>Haine skriver att de hade dessa</w:t>
      </w:r>
      <w:r>
        <w:t xml:space="preserve"> frågor i en mar</w:t>
      </w:r>
      <w:r w:rsidR="00D61A8E">
        <w:t>knadsundersökning på eBay och</w:t>
      </w:r>
      <w:r>
        <w:t xml:space="preserve"> var en stor del som avbröt undersökningen när de kom till dessa frågor. När de sedan gjorde en ändring och tog bort dessa frågor och istället ställde dem senare efter registreringen så var det signifikant fler personer som var </w:t>
      </w:r>
      <w:r w:rsidR="00F735C8">
        <w:t xml:space="preserve">villig att fylla i blanketten. </w:t>
      </w:r>
    </w:p>
    <w:p w:rsidR="00AC36AF" w:rsidRDefault="00A12B91" w:rsidP="00AC36AF">
      <w:pPr>
        <w:pStyle w:val="Stycke"/>
      </w:pPr>
      <w:r w:rsidRPr="00DC62D7">
        <w:t>Galliher, J</w:t>
      </w:r>
      <w:proofErr w:type="gramStart"/>
      <w:r w:rsidRPr="00DC62D7">
        <w:t>.M et</w:t>
      </w:r>
      <w:proofErr w:type="gramEnd"/>
      <w:r w:rsidRPr="00DC62D7">
        <w:t xml:space="preserve"> al. har skrivit en artikel</w:t>
      </w:r>
      <w:r w:rsidR="00474A3A">
        <w:t>[10</w:t>
      </w:r>
      <w:r w:rsidR="00474A3A" w:rsidRPr="00DC62D7">
        <w:t>]</w:t>
      </w:r>
      <w:r w:rsidRPr="00DC62D7">
        <w:t xml:space="preserve"> där de jämför pappersformulär med PDA</w:t>
      </w:r>
      <w:r w:rsidR="00736E59">
        <w:t>(Personal D</w:t>
      </w:r>
      <w:r w:rsidRPr="00DC62D7">
        <w:t xml:space="preserve">igital </w:t>
      </w:r>
      <w:r w:rsidR="00736E59" w:rsidRPr="00DC62D7">
        <w:t>Assistants</w:t>
      </w:r>
      <w:r w:rsidRPr="00DC62D7">
        <w:t>)</w:t>
      </w:r>
      <w:r w:rsidR="004D2B6D" w:rsidRPr="00DC62D7">
        <w:t xml:space="preserve">-formulär. De hade fått in 1003/1140 </w:t>
      </w:r>
      <w:r w:rsidR="00885840">
        <w:t xml:space="preserve">stycken </w:t>
      </w:r>
      <w:r w:rsidR="00CD02E9">
        <w:t xml:space="preserve">svar varav </w:t>
      </w:r>
      <w:proofErr w:type="gramStart"/>
      <w:r w:rsidR="00CD02E9">
        <w:t>94%</w:t>
      </w:r>
      <w:proofErr w:type="gramEnd"/>
      <w:r w:rsidR="00CD02E9">
        <w:t xml:space="preserve">(537 av 570) var </w:t>
      </w:r>
      <w:r w:rsidR="004D2B6D" w:rsidRPr="00DC62D7">
        <w:t xml:space="preserve">pappersformulär och 82%(466 av </w:t>
      </w:r>
      <w:r w:rsidR="00CD02E9">
        <w:t xml:space="preserve">570) var elektroniskt formulär. </w:t>
      </w:r>
      <w:r w:rsidR="004D2B6D" w:rsidRPr="00DC62D7">
        <w:t xml:space="preserve">När de fått in resultaten och granskade antalet fel på formulären så konstaterades det att </w:t>
      </w:r>
      <w:proofErr w:type="gramStart"/>
      <w:r w:rsidR="004D2B6D" w:rsidRPr="00DC62D7">
        <w:t>35</w:t>
      </w:r>
      <w:r w:rsidR="00EB3E89" w:rsidRPr="00DC62D7">
        <w:t>%</w:t>
      </w:r>
      <w:proofErr w:type="gramEnd"/>
      <w:r w:rsidR="004D2B6D" w:rsidRPr="00DC62D7">
        <w:t xml:space="preserve">(186 av 537) av pappersformulären hade något typ av fel </w:t>
      </w:r>
      <w:r w:rsidR="00EB3E89" w:rsidRPr="00DC62D7">
        <w:t>till skillnad från de elektroniska formuläret som endast hade</w:t>
      </w:r>
      <w:r w:rsidR="004D2B6D" w:rsidRPr="00DC62D7">
        <w:t xml:space="preserve"> </w:t>
      </w:r>
      <w:r w:rsidR="00EB3E89" w:rsidRPr="00DC62D7">
        <w:t>3</w:t>
      </w:r>
      <w:r w:rsidR="004D2B6D" w:rsidRPr="00DC62D7">
        <w:t>%</w:t>
      </w:r>
      <w:r w:rsidR="00EB3E89" w:rsidRPr="00DC62D7">
        <w:t>(15 av 466)</w:t>
      </w:r>
      <w:r w:rsidR="004D2B6D" w:rsidRPr="00DC62D7">
        <w:t xml:space="preserve"> </w:t>
      </w:r>
      <w:r w:rsidR="00EB3E89" w:rsidRPr="00DC62D7">
        <w:t>fel.</w:t>
      </w:r>
      <w:r w:rsidR="004D2B6D" w:rsidRPr="00DC62D7">
        <w:t xml:space="preserve"> </w:t>
      </w:r>
    </w:p>
    <w:p w:rsidR="00AA4D74" w:rsidRDefault="00AA4D74" w:rsidP="00AC36AF">
      <w:pPr>
        <w:pStyle w:val="Stycke"/>
      </w:pPr>
      <w:r w:rsidRPr="00AA4D74">
        <w:t xml:space="preserve">I en artikel skriven av D. Reed </w:t>
      </w:r>
      <w:r w:rsidR="00493C75">
        <w:t>och</w:t>
      </w:r>
      <w:r w:rsidR="00474A3A">
        <w:t xml:space="preserve"> J. Davies</w:t>
      </w:r>
      <w:r w:rsidRPr="00AA4D74">
        <w:t>[11]</w:t>
      </w:r>
      <w:r>
        <w:t xml:space="preserve"> forskar de om </w:t>
      </w:r>
      <w:r w:rsidR="00342888">
        <w:t>sammanlöpandet</w:t>
      </w:r>
      <w:r>
        <w:t xml:space="preserve"> mellan datorprogrammering och grafisk design. De diskuterar och kommer fram till riktlinje</w:t>
      </w:r>
      <w:r w:rsidR="003F2D90">
        <w:t>r</w:t>
      </w:r>
      <w:r>
        <w:t xml:space="preserve"> gällande grafisk design för webben.</w:t>
      </w:r>
      <w:r w:rsidR="003F2D90">
        <w:t xml:space="preserve"> </w:t>
      </w:r>
      <w:r w:rsidR="00342888">
        <w:t xml:space="preserve">Även M.Y. Ivory och R Megraw studerar likande frågor[12] och kommer fram till </w:t>
      </w:r>
      <w:r w:rsidR="000442C6">
        <w:t>andra</w:t>
      </w:r>
      <w:r w:rsidR="00342888">
        <w:t xml:space="preserve"> resultat. </w:t>
      </w:r>
      <w:r w:rsidR="003F2D90">
        <w:t>Några av riktlinjer</w:t>
      </w:r>
      <w:r w:rsidR="000442C6">
        <w:t>na Reed och Davies tar upp</w:t>
      </w:r>
      <w:r w:rsidR="003F2D90">
        <w:t xml:space="preserve"> är följande:</w:t>
      </w:r>
      <w:r>
        <w:t xml:space="preserve"> </w:t>
      </w:r>
    </w:p>
    <w:p w:rsidR="00CC3D5D" w:rsidRDefault="000442C6" w:rsidP="00EA5950">
      <w:pPr>
        <w:pStyle w:val="Stycke"/>
        <w:numPr>
          <w:ilvl w:val="0"/>
          <w:numId w:val="27"/>
        </w:numPr>
      </w:pPr>
      <w:r>
        <w:rPr>
          <w:b/>
        </w:rPr>
        <w:t>Textformatering</w:t>
      </w:r>
      <w:r w:rsidR="00AA4D74" w:rsidRPr="00CC3D5D">
        <w:rPr>
          <w:b/>
        </w:rPr>
        <w:t>:</w:t>
      </w:r>
      <w:r w:rsidR="00AA4D74">
        <w:t xml:space="preserve"> </w:t>
      </w:r>
      <w:r w:rsidR="00342888">
        <w:t xml:space="preserve">Vad Reed och Davies kommer fram till är att </w:t>
      </w:r>
      <w:r w:rsidR="00AA4D74">
        <w:t xml:space="preserve">Verdana och Arial är två </w:t>
      </w:r>
      <w:r w:rsidR="00A3010B">
        <w:t>typsnitt</w:t>
      </w:r>
      <w:r w:rsidR="00AA4D74">
        <w:t xml:space="preserve"> som används när man har större skärmar/monitorer medan Times New Roman används för mindre skärmar</w:t>
      </w:r>
      <w:r>
        <w:t xml:space="preserve">. Ivory och Megraw skriver däremot </w:t>
      </w:r>
      <w:r w:rsidR="00A3010B">
        <w:t xml:space="preserve">inget om passande typsnitt för storlek av </w:t>
      </w:r>
      <w:r>
        <w:t>datorskä</w:t>
      </w:r>
      <w:r w:rsidR="00A3010B">
        <w:t>rmar, De skriver att det mest lättlästa typsnittet för en skärm är sans serif(Arial)</w:t>
      </w:r>
      <w:r>
        <w:t xml:space="preserve">.    </w:t>
      </w:r>
    </w:p>
    <w:p w:rsidR="00CC3D5D" w:rsidRDefault="00CC3D5D" w:rsidP="00EA5950">
      <w:pPr>
        <w:pStyle w:val="Stycke"/>
        <w:numPr>
          <w:ilvl w:val="0"/>
          <w:numId w:val="27"/>
        </w:numPr>
      </w:pPr>
      <w:r w:rsidRPr="003F2D90">
        <w:rPr>
          <w:b/>
        </w:rPr>
        <w:lastRenderedPageBreak/>
        <w:t>Storlek:</w:t>
      </w:r>
      <w:r>
        <w:t xml:space="preserve"> generellt sätt så är det idealiskt att ha mellan 50-80 tecken/rad inkluderat punktnotationer och mellanslag.</w:t>
      </w:r>
    </w:p>
    <w:p w:rsidR="003F2D90" w:rsidRPr="00EA5950" w:rsidRDefault="00EA5950" w:rsidP="00EA5950">
      <w:pPr>
        <w:pStyle w:val="Stycke"/>
        <w:numPr>
          <w:ilvl w:val="0"/>
          <w:numId w:val="27"/>
        </w:numPr>
      </w:pPr>
      <w:r w:rsidRPr="00EA5950">
        <w:rPr>
          <w:b/>
        </w:rPr>
        <w:t>Färg</w:t>
      </w:r>
      <w:r w:rsidR="003F2D90" w:rsidRPr="00EA5950">
        <w:rPr>
          <w:b/>
        </w:rPr>
        <w:t>:</w:t>
      </w:r>
      <w:r w:rsidRPr="00EA5950">
        <w:rPr>
          <w:b/>
        </w:rPr>
        <w:t xml:space="preserve"> </w:t>
      </w:r>
      <w:r w:rsidR="00131E3B">
        <w:t xml:space="preserve">Till skillnad från vad </w:t>
      </w:r>
      <w:r w:rsidR="00131E3B" w:rsidRPr="00720F9E">
        <w:t>S. Hau Chua et al.[8]</w:t>
      </w:r>
      <w:r w:rsidR="00131E3B">
        <w:t xml:space="preserve"> nämner så tar även </w:t>
      </w:r>
      <w:r w:rsidR="00131E3B" w:rsidRPr="00AA4D74">
        <w:t xml:space="preserve">Reed </w:t>
      </w:r>
      <w:r w:rsidR="00474A3A">
        <w:t>och</w:t>
      </w:r>
      <w:r w:rsidR="00131E3B" w:rsidRPr="00AA4D74">
        <w:t xml:space="preserve"> Davies</w:t>
      </w:r>
      <w:r w:rsidR="00131E3B">
        <w:t xml:space="preserve"> upp färgblindhet. De skriver att c</w:t>
      </w:r>
      <w:r w:rsidRPr="00EA5950">
        <w:t xml:space="preserve">a </w:t>
      </w:r>
      <w:r w:rsidR="00DC4AFB" w:rsidRPr="00EA5950">
        <w:t>5 %</w:t>
      </w:r>
      <w:r w:rsidRPr="00EA5950">
        <w:t xml:space="preserve"> av människor är färgblinda och </w:t>
      </w:r>
      <w:r>
        <w:t>därför skall man undvika att använda sig av röd/grön</w:t>
      </w:r>
      <w:r w:rsidR="00A34680">
        <w:t>a</w:t>
      </w:r>
      <w:r>
        <w:t xml:space="preserve"> samt blå/orange</w:t>
      </w:r>
      <w:r w:rsidR="00A34680">
        <w:t>a</w:t>
      </w:r>
      <w:r>
        <w:t xml:space="preserve"> </w:t>
      </w:r>
      <w:r w:rsidR="00A34680">
        <w:t>färgkombinationer</w:t>
      </w:r>
      <w:r>
        <w:t xml:space="preserve">. </w:t>
      </w:r>
    </w:p>
    <w:p w:rsidR="00C87B55" w:rsidRPr="00AA4D74" w:rsidRDefault="00C87B55" w:rsidP="000145BC">
      <w:pPr>
        <w:pStyle w:val="Rubrik3"/>
      </w:pPr>
      <w:bookmarkStart w:id="11" w:name="_Toc420595717"/>
      <w:r>
        <w:t>Pappersformulär</w:t>
      </w:r>
      <w:bookmarkEnd w:id="11"/>
    </w:p>
    <w:p w:rsidR="00084C39" w:rsidRDefault="00084C39" w:rsidP="00CB4545">
      <w:pPr>
        <w:pStyle w:val="StyckeefterRubrik"/>
      </w:pPr>
      <w:r>
        <w:t xml:space="preserve">När en person ska fylla i ett formulär på papper så kan det vara svårt att kontrollera så alla obligatoriska fält verkligen är ifyllda. </w:t>
      </w:r>
      <w:r w:rsidR="00CB4545">
        <w:t xml:space="preserve"> </w:t>
      </w:r>
      <w:r w:rsidR="004B0946">
        <w:t xml:space="preserve">Man måste vara noggrann med vad som måste fyllas i och vad som är frivilligt så att inte en person fullföljer en ansökan men </w:t>
      </w:r>
      <w:r w:rsidR="00750E7E">
        <w:t>ä</w:t>
      </w:r>
      <w:r w:rsidR="004B0946">
        <w:t>ndå glömmer att exempelvis skriva in sitt personnummer som är en obligatorisk del att svara på.</w:t>
      </w:r>
      <w:r w:rsidR="00CB4545">
        <w:t xml:space="preserve"> </w:t>
      </w:r>
      <w:r>
        <w:t xml:space="preserve">Man skulle kunna visa med en </w:t>
      </w:r>
      <w:r w:rsidR="003C098B" w:rsidRPr="003C098B">
        <w:t>asterix(stjärna)</w:t>
      </w:r>
      <w:r w:rsidRPr="003C098B">
        <w:t xml:space="preserve"> och skriva ”*=Obligatoriskt”,</w:t>
      </w:r>
      <w:r>
        <w:t xml:space="preserve"> dock bevisar inte detta att personerna</w:t>
      </w:r>
      <w:r w:rsidR="00C87B55">
        <w:t xml:space="preserve"> som söker</w:t>
      </w:r>
      <w:r>
        <w:t xml:space="preserve"> kommer se detta och följa de strikta regler som finns </w:t>
      </w:r>
      <w:r w:rsidR="00C87B55">
        <w:t>för att få en fullständig ansökan</w:t>
      </w:r>
      <w:r w:rsidR="000145BC">
        <w:t>.</w:t>
      </w:r>
    </w:p>
    <w:p w:rsidR="00CB4545" w:rsidRDefault="004B0946" w:rsidP="00CB4545">
      <w:pPr>
        <w:pStyle w:val="Stycke"/>
      </w:pPr>
      <w:r>
        <w:t>Det kan även vara svårt a</w:t>
      </w:r>
      <w:r w:rsidR="00084C39">
        <w:t>tt ge förklaring för delar som</w:t>
      </w:r>
      <w:r>
        <w:t xml:space="preserve"> oftast</w:t>
      </w:r>
      <w:r w:rsidR="00084C39">
        <w:t xml:space="preserve"> kanske</w:t>
      </w:r>
      <w:r>
        <w:t xml:space="preserve"> brukar förvirra personerna som genomför ansökan.</w:t>
      </w:r>
      <w:r w:rsidR="00750E7E">
        <w:t xml:space="preserve"> </w:t>
      </w:r>
      <w:r w:rsidR="00C87B55">
        <w:t xml:space="preserve">Exempelvis om man skulle fylla i ett formulär och kommer till en fråga där den sökande inte har en aning om en </w:t>
      </w:r>
      <w:r w:rsidR="00A8193D">
        <w:t>vad denne skall fylla i så kanske personen fyller i fel information, struntar helt i att fylla i något eller kanske till och med låter bli att genomföra ansökan.</w:t>
      </w:r>
      <w:r w:rsidR="00CB4545">
        <w:t xml:space="preserve"> </w:t>
      </w:r>
      <w:r w:rsidR="00C87B55">
        <w:t>Ett lämpligt sätt att hjälpa denne person att veta vad som skall fyllas i hade varit någon form av förklarande text alternativt att ge exempel på vad som vanligast fylls i på den frågan</w:t>
      </w:r>
      <w:r w:rsidR="00B16DFB">
        <w:t xml:space="preserve"> som finns med i formuläret</w:t>
      </w:r>
      <w:r w:rsidR="00C87B55">
        <w:t>.</w:t>
      </w:r>
      <w:r w:rsidR="00CB4545">
        <w:t xml:space="preserve"> </w:t>
      </w:r>
    </w:p>
    <w:p w:rsidR="00D2690C" w:rsidRDefault="00D2690C" w:rsidP="004468C9">
      <w:pPr>
        <w:pStyle w:val="rubrik40"/>
        <w:numPr>
          <w:ilvl w:val="0"/>
          <w:numId w:val="0"/>
        </w:numPr>
      </w:pPr>
      <w:r w:rsidRPr="00D2690C">
        <w:t>Funktioner</w:t>
      </w:r>
    </w:p>
    <w:p w:rsidR="00F735C8" w:rsidRDefault="00303B46" w:rsidP="00303B46">
      <w:pPr>
        <w:pStyle w:val="Stycke"/>
        <w:ind w:firstLine="0"/>
        <w:rPr>
          <w:b/>
          <w:i/>
        </w:rPr>
      </w:pPr>
      <w:r w:rsidRPr="00303B46">
        <w:rPr>
          <w:b/>
          <w:i/>
        </w:rPr>
        <w:t>Design</w:t>
      </w:r>
    </w:p>
    <w:p w:rsidR="00896391" w:rsidRPr="00F735C8" w:rsidRDefault="00E7445F" w:rsidP="00303B46">
      <w:pPr>
        <w:pStyle w:val="Stycke"/>
        <w:ind w:firstLine="0"/>
        <w:rPr>
          <w:b/>
          <w:i/>
        </w:rPr>
      </w:pPr>
      <w:r>
        <w:t>Deborah</w:t>
      </w:r>
      <w:r w:rsidR="00710633">
        <w:t xml:space="preserve"> Kim</w:t>
      </w:r>
      <w:r>
        <w:t xml:space="preserve"> skriver ett inlägg på sin blogg om design av webbformulär.[4] </w:t>
      </w:r>
      <w:r w:rsidR="003C7D60">
        <w:t xml:space="preserve">där hon kommer in på pappersformulär. </w:t>
      </w:r>
      <w:r w:rsidR="005E473F">
        <w:t>När man skapar ett formulär i pappersform tenderar det oftast till att man vill få in så mycket information som möjligt på ett papper för att göra det ekonomiskt</w:t>
      </w:r>
      <w:r w:rsidR="00506CD6">
        <w:t>.</w:t>
      </w:r>
    </w:p>
    <w:p w:rsidR="00896391" w:rsidRDefault="00896391" w:rsidP="00303B46">
      <w:pPr>
        <w:pStyle w:val="Stycke"/>
        <w:ind w:firstLine="0"/>
        <w:rPr>
          <w:b/>
          <w:i/>
        </w:rPr>
      </w:pPr>
    </w:p>
    <w:p w:rsidR="00303B46" w:rsidRDefault="00303B46" w:rsidP="00303B46">
      <w:pPr>
        <w:pStyle w:val="Stycke"/>
        <w:ind w:firstLine="0"/>
        <w:rPr>
          <w:b/>
          <w:i/>
        </w:rPr>
      </w:pPr>
      <w:r w:rsidRPr="00303B46">
        <w:rPr>
          <w:b/>
          <w:i/>
        </w:rPr>
        <w:t>Tvingande</w:t>
      </w:r>
      <w:r w:rsidR="00D2690C">
        <w:rPr>
          <w:b/>
          <w:i/>
        </w:rPr>
        <w:t xml:space="preserve"> </w:t>
      </w:r>
    </w:p>
    <w:p w:rsidR="003727D5" w:rsidRPr="00896391" w:rsidRDefault="003727D5" w:rsidP="00FB531B">
      <w:pPr>
        <w:pStyle w:val="Stycke"/>
        <w:ind w:firstLine="0"/>
      </w:pPr>
      <w:r w:rsidRPr="00896391">
        <w:t>Att tvinga personer som gör en ansökan är svårt att verkligen ha kontroll över. Man kan visa vad som är obligatoriska fält men det finns inget som säger att personen fyller i detta område och skickar in det. Resultatet blir att en begäran av komplettering måste göras och den ansökande kanske blir frustrerad för denne måste fylla i ytterligare information och handläggningstiden förlängs.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Exempel</w:t>
      </w:r>
    </w:p>
    <w:p w:rsidR="003727D5" w:rsidRPr="00896391" w:rsidRDefault="003727D5" w:rsidP="00896391">
      <w:pPr>
        <w:pStyle w:val="Stycke"/>
        <w:ind w:firstLine="0"/>
      </w:pPr>
      <w:r w:rsidRPr="00896391">
        <w:t>Exempel på vad som skall fyllas i skulle ta upp mycket med plats på ett pappersformulär då man inte kan lägga den i textrutan och få den att försvinna när ny text skrivs in. Detta skulle kunna resultera i att fler pappersark används.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Kontrollerande</w:t>
      </w:r>
    </w:p>
    <w:p w:rsidR="003727D5" w:rsidRPr="00896391" w:rsidRDefault="003727D5" w:rsidP="00345179">
      <w:pPr>
        <w:pStyle w:val="Stycke"/>
        <w:ind w:firstLine="0"/>
      </w:pPr>
      <w:r w:rsidRPr="00896391">
        <w:t xml:space="preserve">Att kunna kontrollera ifyllnad av fälten går inte för ett pappersformulär om inte den som skall granska ansökan sitter </w:t>
      </w:r>
      <w:r w:rsidR="007820FD" w:rsidRPr="00896391">
        <w:t xml:space="preserve">med när de fyller i formuläret. Denna del är väldigt viktig att ha i åtanke då det fångar upp misstag och </w:t>
      </w:r>
      <w:r w:rsidR="007820FD" w:rsidRPr="00896391">
        <w:lastRenderedPageBreak/>
        <w:t>låter den sökande rätta till sitt fel innan ansökan skickas vidare för godkännande</w:t>
      </w:r>
      <w:r w:rsidR="003C7D60">
        <w:t>.</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Hjälpande</w:t>
      </w:r>
    </w:p>
    <w:p w:rsidR="007820FD" w:rsidRPr="00896391" w:rsidRDefault="007820FD" w:rsidP="00137854">
      <w:pPr>
        <w:pStyle w:val="Stycke"/>
        <w:ind w:firstLine="0"/>
      </w:pPr>
      <w:r w:rsidRPr="00896391">
        <w:t xml:space="preserve">I formulär brukar det kunna finnas delar som kanske många inte förstå exakt vad de ska ge för svar. Då kan det vara bra att ge en hjälpande förklaring av något slag för att ge den ansökande den hjälp som behövs för att denne person skall fylla i rätt. Återigen är detta ett problem med pappersformulär då det skulle gå åt mycket med pappersyta för att förklara de lite krångligare delarna. </w:t>
      </w:r>
    </w:p>
    <w:p w:rsidR="0016184D" w:rsidRDefault="0016184D" w:rsidP="00303B46">
      <w:pPr>
        <w:pStyle w:val="Stycke"/>
        <w:ind w:firstLine="0"/>
        <w:rPr>
          <w:b/>
          <w:i/>
        </w:rPr>
      </w:pPr>
    </w:p>
    <w:p w:rsidR="00303B46" w:rsidRPr="00303B46" w:rsidRDefault="00303B46" w:rsidP="00303B46">
      <w:pPr>
        <w:pStyle w:val="Stycke"/>
        <w:ind w:firstLine="0"/>
        <w:rPr>
          <w:b/>
          <w:i/>
        </w:rPr>
      </w:pPr>
      <w:r w:rsidRPr="00303B46">
        <w:rPr>
          <w:b/>
          <w:i/>
        </w:rPr>
        <w:t xml:space="preserve">Förval </w:t>
      </w:r>
    </w:p>
    <w:p w:rsidR="00C87B55" w:rsidRDefault="007820FD" w:rsidP="00C87B55">
      <w:pPr>
        <w:pStyle w:val="Stycke"/>
        <w:ind w:firstLine="0"/>
      </w:pPr>
      <w:r>
        <w:t xml:space="preserve">Förval kan man ha med i papperformulär. Nästan i alla formulär kan man se att förval finns för vilket kön man är. </w:t>
      </w:r>
      <w:r w:rsidR="003C6541">
        <w:t>D.v.s.</w:t>
      </w:r>
      <w:r>
        <w:t xml:space="preserve"> man kan kryssa i en ruta för om man är man eller kvinna</w:t>
      </w:r>
      <w:r w:rsidR="003C7D60">
        <w:t>.</w:t>
      </w:r>
      <w:r>
        <w:t xml:space="preserve"> </w:t>
      </w:r>
    </w:p>
    <w:p w:rsidR="004B0946" w:rsidRDefault="00C87B55" w:rsidP="000145BC">
      <w:pPr>
        <w:pStyle w:val="Rubrik3"/>
      </w:pPr>
      <w:bookmarkStart w:id="12" w:name="_Toc420595718"/>
      <w:r w:rsidRPr="00E331EB">
        <w:t>Elektroniskt</w:t>
      </w:r>
      <w:r>
        <w:t xml:space="preserve"> formulär</w:t>
      </w:r>
      <w:bookmarkEnd w:id="12"/>
    </w:p>
    <w:p w:rsidR="00BA2871" w:rsidRPr="0086735D" w:rsidRDefault="004B0946" w:rsidP="0086735D">
      <w:pPr>
        <w:pStyle w:val="Stycke"/>
        <w:ind w:firstLine="0"/>
      </w:pPr>
      <w:r w:rsidRPr="0086735D">
        <w:t xml:space="preserve">Skapar man däremot ett </w:t>
      </w:r>
      <w:r w:rsidR="00835F4A" w:rsidRPr="0086735D">
        <w:t>elektroniskt-</w:t>
      </w:r>
      <w:r w:rsidRPr="0086735D">
        <w:t xml:space="preserve">formulär så eliminerar man </w:t>
      </w:r>
      <w:r w:rsidR="00835F4A" w:rsidRPr="0086735D">
        <w:t>mycket av</w:t>
      </w:r>
      <w:r w:rsidRPr="0086735D">
        <w:t xml:space="preserve"> de p</w:t>
      </w:r>
      <w:r w:rsidR="00835F4A" w:rsidRPr="0086735D">
        <w:t>roblem som finns med pappersblanketter. Men allt har en kostnad, h</w:t>
      </w:r>
      <w:r w:rsidRPr="0086735D">
        <w:t>är skapas då nya problem som inte finns om m</w:t>
      </w:r>
      <w:r w:rsidR="00A8193D" w:rsidRPr="0086735D">
        <w:t>an skulle ha en pappersblanket</w:t>
      </w:r>
      <w:r w:rsidRPr="0086735D">
        <w:t>.</w:t>
      </w:r>
      <w:r w:rsidR="00A8193D" w:rsidRPr="0086735D">
        <w:t xml:space="preserve"> </w:t>
      </w:r>
    </w:p>
    <w:p w:rsidR="00A8193D" w:rsidRDefault="00A8193D" w:rsidP="0086735D">
      <w:pPr>
        <w:pStyle w:val="Stycke"/>
      </w:pPr>
      <w:r w:rsidRPr="0086735D">
        <w:t>Deborah Kim[4]</w:t>
      </w:r>
      <w:r w:rsidR="00493C75">
        <w:t xml:space="preserve"> </w:t>
      </w:r>
      <w:r w:rsidRPr="0086735D">
        <w:t xml:space="preserve">skriver </w:t>
      </w:r>
      <w:r w:rsidR="003C7D60">
        <w:t>om</w:t>
      </w:r>
      <w:r w:rsidRPr="0086735D">
        <w:t xml:space="preserve"> </w:t>
      </w:r>
      <w:r w:rsidR="0016184D" w:rsidRPr="0086735D">
        <w:t>sju</w:t>
      </w:r>
      <w:r w:rsidRPr="0086735D">
        <w:t xml:space="preserve"> vanliga designfel som görs när man skapar ett webbformulär. Dessa fel leder till att de som genomför ansökan blir irriterad och man sänker antalet genomförda ansökningar. </w:t>
      </w:r>
      <w:r w:rsidR="0016184D">
        <w:t>Det finns fyra</w:t>
      </w:r>
      <w:r>
        <w:t xml:space="preserve"> grundpelare </w:t>
      </w:r>
      <w:r w:rsidR="00692C44">
        <w:t>Deborah Kim</w:t>
      </w:r>
      <w:r>
        <w:t xml:space="preserve"> </w:t>
      </w:r>
      <w:r w:rsidR="00692C44">
        <w:t xml:space="preserve">lyfter </w:t>
      </w:r>
      <w:r>
        <w:t>fram</w:t>
      </w:r>
      <w:r w:rsidR="00692C44">
        <w:t xml:space="preserve"> som resultat för ”Bad practice”</w:t>
      </w:r>
      <w:r>
        <w:t>:</w:t>
      </w:r>
    </w:p>
    <w:p w:rsidR="00A8193D" w:rsidRDefault="00A8193D" w:rsidP="00A8193D">
      <w:pPr>
        <w:pStyle w:val="Stycke"/>
        <w:numPr>
          <w:ilvl w:val="0"/>
          <w:numId w:val="24"/>
        </w:numPr>
      </w:pPr>
      <w:r>
        <w:t xml:space="preserve">Förvirring </w:t>
      </w:r>
    </w:p>
    <w:p w:rsidR="00A8193D" w:rsidRDefault="00A8193D" w:rsidP="00A8193D">
      <w:pPr>
        <w:pStyle w:val="Stycke"/>
        <w:numPr>
          <w:ilvl w:val="0"/>
          <w:numId w:val="24"/>
        </w:numPr>
      </w:pPr>
      <w:r>
        <w:t>Frustration</w:t>
      </w:r>
    </w:p>
    <w:p w:rsidR="00A8193D" w:rsidRDefault="00A8193D" w:rsidP="00A8193D">
      <w:pPr>
        <w:pStyle w:val="Stycke"/>
        <w:numPr>
          <w:ilvl w:val="0"/>
          <w:numId w:val="24"/>
        </w:numPr>
      </w:pPr>
      <w:r>
        <w:t>K</w:t>
      </w:r>
      <w:r w:rsidR="00692C44">
        <w:t>aos</w:t>
      </w:r>
    </w:p>
    <w:p w:rsidR="00E331EB" w:rsidRDefault="00A8193D" w:rsidP="00C53197">
      <w:pPr>
        <w:pStyle w:val="Stycke"/>
        <w:numPr>
          <w:ilvl w:val="0"/>
          <w:numId w:val="24"/>
        </w:numPr>
      </w:pPr>
      <w:r>
        <w:t>Ovänligt</w:t>
      </w:r>
    </w:p>
    <w:p w:rsidR="00D2690C" w:rsidRPr="00E331EB" w:rsidRDefault="00E331EB" w:rsidP="004468C9">
      <w:pPr>
        <w:pStyle w:val="rubrik40"/>
        <w:numPr>
          <w:ilvl w:val="0"/>
          <w:numId w:val="0"/>
        </w:numPr>
      </w:pPr>
      <w:r w:rsidRPr="00E331EB">
        <w:t>Funktioner</w:t>
      </w:r>
    </w:p>
    <w:p w:rsidR="00303B46" w:rsidRDefault="00303B46" w:rsidP="00303B46">
      <w:pPr>
        <w:pStyle w:val="Stycke"/>
        <w:ind w:firstLine="0"/>
        <w:rPr>
          <w:b/>
          <w:i/>
        </w:rPr>
      </w:pPr>
      <w:r w:rsidRPr="00303B46">
        <w:rPr>
          <w:b/>
          <w:i/>
        </w:rPr>
        <w:t>Design</w:t>
      </w:r>
    </w:p>
    <w:p w:rsidR="008B167E" w:rsidRPr="008B167E" w:rsidRDefault="008B167E" w:rsidP="00E331EB">
      <w:pPr>
        <w:pStyle w:val="Stycke"/>
        <w:ind w:firstLine="0"/>
      </w:pPr>
      <w:r w:rsidRPr="008B167E">
        <w:t xml:space="preserve">När man skapar formulär i elektronisk form så släpper många gränser vad man kan skapa för att få de resultat man vill ha. Men det är fortfarande viktigt att de olika delarna representeras på ett bra sätt. </w:t>
      </w:r>
    </w:p>
    <w:p w:rsidR="008B167E" w:rsidRDefault="00C039BC" w:rsidP="008B167E">
      <w:pPr>
        <w:pStyle w:val="Stycke"/>
      </w:pPr>
      <w:r w:rsidRPr="00C039BC">
        <w:rPr>
          <w:rFonts w:ascii="Verdana" w:hAnsi="Verdana"/>
          <w:sz w:val="18"/>
          <w:szCs w:val="18"/>
        </w:rPr>
        <w:t>J. Bargas-Avila</w:t>
      </w:r>
      <w:r>
        <w:t xml:space="preserve"> et al. </w:t>
      </w:r>
      <w:r w:rsidR="008B167E" w:rsidRPr="008B167E">
        <w:t xml:space="preserve">har </w:t>
      </w:r>
      <w:r w:rsidR="008B167E">
        <w:t>i</w:t>
      </w:r>
      <w:r>
        <w:t xml:space="preserve"> deras</w:t>
      </w:r>
      <w:r w:rsidR="008B167E" w:rsidRPr="008B167E">
        <w:t xml:space="preserve"> artikel</w:t>
      </w:r>
      <w:r>
        <w:t>[13]</w:t>
      </w:r>
      <w:r w:rsidR="008B167E" w:rsidRPr="008B167E">
        <w:t xml:space="preserve"> </w:t>
      </w:r>
      <w:r>
        <w:t>tagit fram en</w:t>
      </w:r>
      <w:r w:rsidR="008B167E">
        <w:t xml:space="preserve"> lista </w:t>
      </w:r>
      <w:r>
        <w:t>för</w:t>
      </w:r>
      <w:r w:rsidR="008B167E">
        <w:t xml:space="preserve"> 20 olika riktlinjer vid skapande av elektroniskt formulär. </w:t>
      </w:r>
      <w:r>
        <w:t>Denna lista kan ses</w:t>
      </w:r>
      <w:r w:rsidR="009A3020">
        <w:t xml:space="preserve"> </w:t>
      </w:r>
      <w:r>
        <w:t>under</w:t>
      </w:r>
      <w:r w:rsidR="009A3020">
        <w:t xml:space="preserve"> Bilaga 1</w:t>
      </w:r>
      <w:r w:rsidR="006A59AE">
        <w:t>.</w:t>
      </w:r>
    </w:p>
    <w:p w:rsidR="008070CC" w:rsidRDefault="008F1D58" w:rsidP="008070CC">
      <w:pPr>
        <w:pStyle w:val="Stycke"/>
      </w:pPr>
      <w:r>
        <w:t>Jotform</w:t>
      </w:r>
      <w:r w:rsidR="008E18A5">
        <w:t>[1]</w:t>
      </w:r>
      <w:r>
        <w:t xml:space="preserve"> är en webbsida där man kan skapa formulär. 2014 hade de en tävling där personer skulle skapa ett formulär och man kunde vinna på olika vis. De hade bland annat pris för sämsta formuläret,</w:t>
      </w:r>
      <w:r w:rsidR="006D0E72">
        <w:t xml:space="preserve"> bästa formuläret enligt J</w:t>
      </w:r>
      <w:r>
        <w:t>otform etc. Det var ett pris som var väldigt bra och det var ”</w:t>
      </w:r>
      <w:r w:rsidR="006D0E72">
        <w:t>Users Choice A</w:t>
      </w:r>
      <w:r>
        <w:t>ward” där användarna av forumet fick ge sin röst på det b</w:t>
      </w:r>
      <w:r w:rsidR="008070CC">
        <w:t xml:space="preserve">ästa formuläret som skapades. </w:t>
      </w:r>
    </w:p>
    <w:p w:rsidR="008F1D58" w:rsidRDefault="008F1D58" w:rsidP="008070CC">
      <w:pPr>
        <w:pStyle w:val="Stycke"/>
      </w:pPr>
      <w:r>
        <w:t xml:space="preserve">En person vid namn Donna Navarrete fick detta pris med sitt formulär och vann </w:t>
      </w:r>
      <w:r w:rsidR="003A7003">
        <w:t>första priset</w:t>
      </w:r>
      <w:r>
        <w:t xml:space="preserve"> och mycket av de delar som ett bra formulär ska innehålla har denne person tagit hänsyn till.</w:t>
      </w:r>
      <w:r w:rsidR="00801496">
        <w:t xml:space="preserve"> Det hon hade tänkt på var obligatorisk ifyllnad samt att mejladressen måste vara korrekt ifyllt. Även orten och postnu</w:t>
      </w:r>
      <w:r w:rsidR="00CD6E3A">
        <w:t>mret var inte</w:t>
      </w:r>
      <w:r w:rsidR="00801496">
        <w:t xml:space="preserve"> obligatoriskt, anledning till det är okänt. </w:t>
      </w:r>
      <w:r>
        <w:t xml:space="preserve"> B</w:t>
      </w:r>
      <w:r w:rsidR="006D0E72">
        <w:t>ilder på det</w:t>
      </w:r>
      <w:r>
        <w:t xml:space="preserve"> vinnande formuläret kan ses under bilagor bild XXX</w:t>
      </w:r>
      <w:r w:rsidR="007E7D3D">
        <w:t>.</w:t>
      </w:r>
    </w:p>
    <w:p w:rsidR="007E7D3D" w:rsidRPr="008F1D58" w:rsidRDefault="007E7D3D" w:rsidP="007E7D3D">
      <w:pPr>
        <w:pStyle w:val="Stycke"/>
        <w:ind w:firstLine="0"/>
      </w:pPr>
    </w:p>
    <w:p w:rsidR="00CD6E3A" w:rsidRDefault="00303B46" w:rsidP="00CD6E3A">
      <w:pPr>
        <w:pStyle w:val="Stycke"/>
        <w:ind w:firstLine="0"/>
        <w:rPr>
          <w:b/>
          <w:i/>
        </w:rPr>
      </w:pPr>
      <w:r w:rsidRPr="00303B46">
        <w:rPr>
          <w:b/>
          <w:i/>
        </w:rPr>
        <w:lastRenderedPageBreak/>
        <w:t>Tvingande</w:t>
      </w:r>
    </w:p>
    <w:p w:rsidR="005F331F" w:rsidRDefault="007E7D3D" w:rsidP="00303B46">
      <w:pPr>
        <w:pStyle w:val="Stycke"/>
        <w:ind w:firstLine="0"/>
      </w:pPr>
      <w:r w:rsidRPr="00D1729E">
        <w:t>Att ha obligatoriska fält är et</w:t>
      </w:r>
      <w:r w:rsidR="001C67BB" w:rsidRPr="00D1729E">
        <w:t>t lättkontrollerat område för ett</w:t>
      </w:r>
      <w:r w:rsidRPr="00D1729E">
        <w:t xml:space="preserve"> </w:t>
      </w:r>
      <w:r w:rsidR="003B7623" w:rsidRPr="00D1729E">
        <w:t>elektroniskt</w:t>
      </w:r>
      <w:r w:rsidRPr="00D1729E">
        <w:t xml:space="preserve"> </w:t>
      </w:r>
      <w:r w:rsidR="001C67BB" w:rsidRPr="00D1729E">
        <w:t>formulär</w:t>
      </w:r>
      <w:r w:rsidRPr="00D1729E">
        <w:t xml:space="preserve">. Man kan </w:t>
      </w:r>
      <w:r w:rsidR="00882E21" w:rsidRPr="00D1729E">
        <w:t>bestämma om man vill göra denna kontroll direkt man lämnar en textruta alter</w:t>
      </w:r>
      <w:r w:rsidR="001C67BB" w:rsidRPr="00D1729E">
        <w:t xml:space="preserve">nativt kolla alla textrutor när man </w:t>
      </w:r>
      <w:r w:rsidR="00882E21" w:rsidRPr="00D1729E">
        <w:t xml:space="preserve">exempelvis </w:t>
      </w:r>
      <w:r w:rsidR="001C67BB" w:rsidRPr="00D1729E">
        <w:t xml:space="preserve">klickar på en </w:t>
      </w:r>
      <w:r w:rsidR="00882E21" w:rsidRPr="00D1729E">
        <w:t>spara/skicka-knapp.</w:t>
      </w:r>
      <w:r w:rsidR="005F331F">
        <w:t>[3][5][6][9</w:t>
      </w:r>
      <w:r w:rsidR="005F331F" w:rsidRPr="00D1729E">
        <w:t>]</w:t>
      </w:r>
      <w:r w:rsidR="004D1FAE">
        <w:t xml:space="preserve"> </w:t>
      </w:r>
    </w:p>
    <w:p w:rsidR="00AA4D74" w:rsidRPr="004D1FAE" w:rsidRDefault="00DA2685" w:rsidP="005F331F">
      <w:pPr>
        <w:pStyle w:val="Stycke"/>
      </w:pPr>
      <w:r>
        <w:t xml:space="preserve">S.L. Pauwels et al. </w:t>
      </w:r>
      <w:r w:rsidR="004D1FAE" w:rsidRPr="004D1FAE">
        <w:t>har skrivit en artikel</w:t>
      </w:r>
      <w:r>
        <w:t>[15]</w:t>
      </w:r>
      <w:r w:rsidR="004D1FAE" w:rsidRPr="004D1FAE">
        <w:t xml:space="preserve"> där de kollar vad som är bäst att använda mellan asterixer eller färgade fält för de obligatoriska fälten. I den forskning de gör kommer de fram till att resultaten visar att färgade obligatoriska fält resulterar i färre fel, snabbar</w:t>
      </w:r>
      <w:r w:rsidR="004D1FAE">
        <w:t>e</w:t>
      </w:r>
      <w:r w:rsidR="004D1FAE" w:rsidRPr="004D1FAE">
        <w:t xml:space="preserve"> ifyllnad och högre nöjdhet. Om det inte framgår på ett korrekt och tydligt sätt vilka fält som är obligatoriska tar det </w:t>
      </w:r>
      <w:proofErr w:type="gramStart"/>
      <w:r w:rsidR="004D1FAE" w:rsidRPr="004D1FAE">
        <w:t>41%</w:t>
      </w:r>
      <w:proofErr w:type="gramEnd"/>
      <w:r w:rsidR="004D1FAE" w:rsidRPr="004D1FAE">
        <w:t xml:space="preserve"> mer tid att fylla i ett fullständigt korrekt formulär enligt </w:t>
      </w:r>
      <w:r>
        <w:t>Pauwels et al</w:t>
      </w:r>
      <w:r w:rsidR="004D1FAE" w:rsidRPr="004D1FAE">
        <w:t>.</w:t>
      </w:r>
    </w:p>
    <w:p w:rsidR="003C7D60" w:rsidRDefault="003C7D60" w:rsidP="00303B46">
      <w:pPr>
        <w:pStyle w:val="Stycke"/>
        <w:ind w:firstLine="0"/>
        <w:rPr>
          <w:b/>
          <w:i/>
        </w:rPr>
      </w:pPr>
    </w:p>
    <w:p w:rsidR="00303B46" w:rsidRDefault="00303B46" w:rsidP="00303B46">
      <w:pPr>
        <w:pStyle w:val="Stycke"/>
        <w:ind w:firstLine="0"/>
        <w:rPr>
          <w:b/>
          <w:i/>
        </w:rPr>
      </w:pPr>
      <w:r w:rsidRPr="00303B46">
        <w:rPr>
          <w:b/>
          <w:i/>
        </w:rPr>
        <w:t>Exempel</w:t>
      </w:r>
    </w:p>
    <w:p w:rsidR="008070CC" w:rsidRPr="009B2173" w:rsidRDefault="00D1729E" w:rsidP="002B4D71">
      <w:pPr>
        <w:pStyle w:val="Stycke"/>
        <w:ind w:firstLine="0"/>
      </w:pPr>
      <w:r w:rsidRPr="00D1729E">
        <w:t>I ett elektroniskt formulär har man möjligheterna att uppdatera efter varje aktivitet. Om man skulle vilja ge exempel som den sökande kan skriva in kan detta göras med en text direkt</w:t>
      </w:r>
      <w:r w:rsidR="008070CC">
        <w:t xml:space="preserve"> i </w:t>
      </w:r>
      <w:r w:rsidR="008070CC" w:rsidRPr="009A3020">
        <w:t>textrutan</w:t>
      </w:r>
      <w:r w:rsidR="008070CC">
        <w:t xml:space="preserve"> som ska fyllas i. </w:t>
      </w:r>
      <w:r w:rsidRPr="00D1729E">
        <w:t>När personen sedan fyller i sin egen text försvinner exempeltexten, detta gör att sökanden får bra med hjälp och riktlinjer för ifyllnad samt att man ser till att de förstår vad som skall fyllas i för information</w:t>
      </w:r>
      <w:r>
        <w:t>.</w:t>
      </w:r>
      <w:r w:rsidR="00CD6E3A">
        <w:t>[</w:t>
      </w:r>
      <w:r w:rsidR="005F331F">
        <w:t>3][5][6][9</w:t>
      </w:r>
      <w:r w:rsidR="00CD6E3A" w:rsidRPr="00D1729E">
        <w:t>]</w:t>
      </w:r>
    </w:p>
    <w:p w:rsidR="0078235E" w:rsidRDefault="0078235E" w:rsidP="002B4D71">
      <w:pPr>
        <w:pStyle w:val="Stycke"/>
        <w:ind w:firstLine="0"/>
        <w:rPr>
          <w:b/>
          <w:i/>
        </w:rPr>
      </w:pPr>
    </w:p>
    <w:p w:rsidR="002B4D71" w:rsidRDefault="00303B46" w:rsidP="002B4D71">
      <w:pPr>
        <w:pStyle w:val="Stycke"/>
        <w:ind w:firstLine="0"/>
        <w:rPr>
          <w:b/>
          <w:i/>
        </w:rPr>
      </w:pPr>
      <w:r w:rsidRPr="00303B46">
        <w:rPr>
          <w:b/>
          <w:i/>
        </w:rPr>
        <w:t>Kontrollerande</w:t>
      </w:r>
    </w:p>
    <w:p w:rsidR="00CD6E3A" w:rsidRPr="00F33005" w:rsidRDefault="003C7D60" w:rsidP="00F33005">
      <w:pPr>
        <w:pStyle w:val="Stycke"/>
        <w:ind w:firstLine="0"/>
        <w:rPr>
          <w:b/>
          <w:i/>
        </w:rPr>
      </w:pPr>
      <w:r>
        <w:t>Deborah Kim[4] och Jonathan Vella[5] går in på att det är ett bra tips om man använder sig av kontroller för ifyllnad av fält.</w:t>
      </w:r>
      <w:r w:rsidR="00F33005">
        <w:rPr>
          <w:b/>
          <w:i/>
        </w:rPr>
        <w:t xml:space="preserve"> </w:t>
      </w:r>
      <w:r w:rsidR="002B4D71" w:rsidRPr="005F331F">
        <w:t xml:space="preserve">Detta kan kontrolleras genom att skriva funktionen så att den sökande endast kan skriva personnumret på </w:t>
      </w:r>
      <w:r>
        <w:t>det</w:t>
      </w:r>
      <w:r w:rsidR="002B4D71" w:rsidRPr="005F331F">
        <w:t xml:space="preserve"> sätt </w:t>
      </w:r>
      <w:r>
        <w:t xml:space="preserve">man valt </w:t>
      </w:r>
      <w:r w:rsidR="002B4D71" w:rsidRPr="005F331F">
        <w:t>och inget annat.</w:t>
      </w:r>
      <w:r w:rsidR="00F33005">
        <w:t xml:space="preserve"> [3]</w:t>
      </w:r>
      <w:r w:rsidR="005F331F" w:rsidRPr="005F331F">
        <w:t>[6][9]</w:t>
      </w:r>
    </w:p>
    <w:p w:rsidR="004D1FAE" w:rsidRPr="005F331F" w:rsidRDefault="004D1FAE" w:rsidP="005F331F">
      <w:pPr>
        <w:pStyle w:val="Stycke"/>
      </w:pPr>
      <w:r w:rsidRPr="005F331F">
        <w:t>Obligatoriska inmatningar används oft</w:t>
      </w:r>
      <w:r w:rsidR="005F331F">
        <w:t>a för webb formulär när man exempelvis</w:t>
      </w:r>
      <w:r w:rsidRPr="005F331F">
        <w:t xml:space="preserve"> kräver</w:t>
      </w:r>
      <w:r w:rsidR="005F331F">
        <w:t xml:space="preserve"> ett</w:t>
      </w:r>
      <w:r w:rsidRPr="005F331F">
        <w:t xml:space="preserve"> minimum </w:t>
      </w:r>
      <w:r w:rsidR="005F331F">
        <w:t xml:space="preserve">antal </w:t>
      </w:r>
      <w:r w:rsidRPr="005F331F">
        <w:t xml:space="preserve">tecken i ett lösenord eller hur man skall fylla i datumet. I studien som </w:t>
      </w:r>
      <w:r w:rsidR="005F331F">
        <w:t>J Bargas-Avila et al. genomför[16]</w:t>
      </w:r>
      <w:r w:rsidRPr="005F331F">
        <w:t xml:space="preserve"> tar de fram resultat som visar att när man tillhandahåller de begränsningar som finns till användarna i förväg så leder det till betydligt färre fel och prövningar. Det mest effektiva sätter att påvisa dessa begränsningar är att</w:t>
      </w:r>
      <w:r w:rsidR="008E7CE1">
        <w:t xml:space="preserve"> visa/ange den införda regeln. </w:t>
      </w:r>
    </w:p>
    <w:p w:rsidR="004D1FAE" w:rsidRPr="005F331F" w:rsidRDefault="008E7CE1" w:rsidP="005F331F">
      <w:pPr>
        <w:pStyle w:val="Stycke"/>
      </w:pPr>
      <w:r>
        <w:t>J Bargas-Avila et al.</w:t>
      </w:r>
      <w:r w:rsidR="004D1FAE" w:rsidRPr="005F331F">
        <w:t xml:space="preserve"> diskuterar två empiriska studier i deras artikel</w:t>
      </w:r>
      <w:r>
        <w:t>[17]</w:t>
      </w:r>
      <w:r w:rsidR="004D1FAE" w:rsidRPr="005F331F">
        <w:t xml:space="preserve"> där de har hittat bevis på att det bästa sättet att presentera felmeddelanden är att visa dessa efter att alla fält är ifyllda och in</w:t>
      </w:r>
      <w:r>
        <w:t>te direkt man lämnar ett fält. F</w:t>
      </w:r>
      <w:r w:rsidR="004D1FAE" w:rsidRPr="005F331F">
        <w:t>elmeddelande</w:t>
      </w:r>
      <w:r>
        <w:t>n</w:t>
      </w:r>
      <w:r w:rsidR="004D1FAE" w:rsidRPr="005F331F">
        <w:t xml:space="preserve"> </w:t>
      </w:r>
      <w:r>
        <w:t xml:space="preserve">som visade sig direkt resulterade i att </w:t>
      </w:r>
      <w:r w:rsidR="004D1FAE" w:rsidRPr="005F331F">
        <w:t>vara det sämsta sättet i studien.</w:t>
      </w:r>
    </w:p>
    <w:p w:rsidR="008E7CE1" w:rsidRDefault="008E7CE1" w:rsidP="005F331F">
      <w:pPr>
        <w:pStyle w:val="Stycke"/>
      </w:pPr>
      <w:r>
        <w:t>E</w:t>
      </w:r>
      <w:r w:rsidR="004D1FAE" w:rsidRPr="005F331F">
        <w:t xml:space="preserve">n annan typ av felmeddelande är vart de skall visas på skärmen. </w:t>
      </w:r>
    </w:p>
    <w:p w:rsidR="004D1FAE" w:rsidRPr="004D1FAE" w:rsidRDefault="008E7CE1" w:rsidP="00F33005">
      <w:pPr>
        <w:pStyle w:val="Stycke"/>
        <w:ind w:firstLine="0"/>
      </w:pPr>
      <w:r>
        <w:t xml:space="preserve">M. Seckler et al. studerar </w:t>
      </w:r>
      <w:r w:rsidR="004D1FAE" w:rsidRPr="005F331F">
        <w:t>detta problem</w:t>
      </w:r>
      <w:r>
        <w:t>[18]</w:t>
      </w:r>
      <w:r w:rsidR="004D1FAE" w:rsidRPr="005F331F">
        <w:t xml:space="preserve"> och </w:t>
      </w:r>
      <w:r>
        <w:t>kommer fram till</w:t>
      </w:r>
      <w:r w:rsidR="004D1FAE" w:rsidRPr="005F331F">
        <w:t xml:space="preserve"> att den mest vanligaste platsen att visa ett felmeddelande </w:t>
      </w:r>
      <w:r>
        <w:t>är i toppen av varje formulär. D</w:t>
      </w:r>
      <w:r w:rsidR="004D1FAE" w:rsidRPr="005F331F">
        <w:t xml:space="preserve">eras resultat visar att </w:t>
      </w:r>
      <w:r w:rsidR="0093636E">
        <w:t>verkningsgraden</w:t>
      </w:r>
      <w:r w:rsidR="004D1FAE" w:rsidRPr="005F331F">
        <w:t>, effektivitet och tillfredsställelse</w:t>
      </w:r>
      <w:r w:rsidR="0093636E">
        <w:t>n</w:t>
      </w:r>
      <w:r w:rsidR="004D1FAE" w:rsidRPr="005F331F">
        <w:t xml:space="preserve"> leder till bättre prestanda om felmeddela</w:t>
      </w:r>
      <w:r w:rsidR="0093636E">
        <w:t>ndet är i toppen och i botten. Ä</w:t>
      </w:r>
      <w:r w:rsidR="004D1FAE" w:rsidRPr="005F331F">
        <w:t>ven felmeddelanden på högra sidan av skärmen visade sig vara tillfre</w:t>
      </w:r>
      <w:r w:rsidR="00F33005">
        <w:t>dsställande för testpersonerna.</w:t>
      </w:r>
    </w:p>
    <w:p w:rsidR="00E858AC" w:rsidRDefault="00E858AC" w:rsidP="00303B46">
      <w:pPr>
        <w:pStyle w:val="Stycke"/>
        <w:ind w:firstLine="0"/>
      </w:pPr>
    </w:p>
    <w:p w:rsidR="00303B46" w:rsidRDefault="00303B46" w:rsidP="00303B46">
      <w:pPr>
        <w:pStyle w:val="Stycke"/>
        <w:ind w:firstLine="0"/>
        <w:rPr>
          <w:b/>
          <w:i/>
        </w:rPr>
      </w:pPr>
      <w:r w:rsidRPr="00303B46">
        <w:rPr>
          <w:b/>
          <w:i/>
        </w:rPr>
        <w:t>Hjälpande</w:t>
      </w:r>
    </w:p>
    <w:p w:rsidR="002B4D71" w:rsidRPr="002B4D71" w:rsidRDefault="002B4D71" w:rsidP="002B4D71">
      <w:pPr>
        <w:pStyle w:val="Stycke"/>
        <w:ind w:firstLine="0"/>
      </w:pPr>
      <w:r w:rsidRPr="002B4D71">
        <w:t>Som det nämnts tidigare så finns det ibland områden i ett formulär som personer kanske inte riktigt förstår sig på hur de ska svara. De kanske aldrig hört talas om vad man frågar efter. Därför är det bra att ha förklarande hjälptext som exempelvis ett popupfönster där förklaring står.</w:t>
      </w:r>
    </w:p>
    <w:p w:rsidR="002B4D71" w:rsidRPr="002B4D71" w:rsidRDefault="00270D07" w:rsidP="00D16B3A">
      <w:pPr>
        <w:pStyle w:val="Stycke"/>
        <w:ind w:firstLine="0"/>
      </w:pPr>
      <w:r>
        <w:lastRenderedPageBreak/>
        <w:t>Vanligast är att det finns en</w:t>
      </w:r>
      <w:r w:rsidR="002B4D71" w:rsidRPr="002B4D71">
        <w:t xml:space="preserve"> </w:t>
      </w:r>
      <w:r>
        <w:t xml:space="preserve">klickbar </w:t>
      </w:r>
      <w:r w:rsidR="002B4D71" w:rsidRPr="002B4D71">
        <w:t>ikon bred</w:t>
      </w:r>
      <w:r>
        <w:t>vid frågan. När man sedan klickar på ikonen så</w:t>
      </w:r>
      <w:r w:rsidR="002B4D71" w:rsidRPr="002B4D71">
        <w:t xml:space="preserve"> öppnas det upp en ruta med text i som legat gömd innan för att slippa visa den i onödan.  </w:t>
      </w:r>
    </w:p>
    <w:p w:rsidR="00270D07" w:rsidRDefault="00270D07" w:rsidP="00303B46">
      <w:pPr>
        <w:pStyle w:val="Stycke"/>
        <w:ind w:firstLine="0"/>
        <w:rPr>
          <w:b/>
          <w:i/>
        </w:rPr>
      </w:pPr>
    </w:p>
    <w:p w:rsidR="00303B46" w:rsidRDefault="00303B46" w:rsidP="00303B46">
      <w:pPr>
        <w:pStyle w:val="Stycke"/>
        <w:ind w:firstLine="0"/>
        <w:rPr>
          <w:b/>
          <w:i/>
        </w:rPr>
      </w:pPr>
      <w:r w:rsidRPr="00303B46">
        <w:rPr>
          <w:b/>
          <w:i/>
        </w:rPr>
        <w:t xml:space="preserve">Förval </w:t>
      </w:r>
    </w:p>
    <w:p w:rsidR="0020631B" w:rsidRDefault="0020631B" w:rsidP="00303B46">
      <w:pPr>
        <w:pStyle w:val="Stycke"/>
        <w:ind w:firstLine="0"/>
      </w:pPr>
      <w:r>
        <w:t xml:space="preserve">Förval </w:t>
      </w:r>
      <w:r w:rsidR="006062E0">
        <w:t xml:space="preserve">har egentligen samma funktion i elektroniskt formulär som ett pappersformulär. Det finns vissa val man välja att kryssa i och det kan vara exempelvis att man väljer man eller kvinna som kön.  </w:t>
      </w:r>
    </w:p>
    <w:p w:rsidR="00FE689B" w:rsidRDefault="006062E0" w:rsidP="00C53197">
      <w:pPr>
        <w:pStyle w:val="Stycke"/>
        <w:ind w:firstLine="0"/>
      </w:pPr>
      <w:r>
        <w:t xml:space="preserve">Dessa förval brukar oftast representeras genom radioknappar, kryssrutor eller dropdown-menyer. </w:t>
      </w:r>
      <w:r w:rsidR="00FE689B" w:rsidRPr="00A87A3B">
        <w:t xml:space="preserve">  </w:t>
      </w:r>
    </w:p>
    <w:p w:rsidR="00FE689B" w:rsidRPr="002F03AC" w:rsidRDefault="00FE689B" w:rsidP="00FE689B">
      <w:pPr>
        <w:pStyle w:val="Rubrik2"/>
      </w:pPr>
      <w:bookmarkStart w:id="13" w:name="_Toc419444503"/>
      <w:bookmarkStart w:id="14" w:name="_Toc420595719"/>
      <w:r w:rsidRPr="002044E9">
        <w:t>Syfte</w:t>
      </w:r>
      <w:r>
        <w:t xml:space="preserve"> och </w:t>
      </w:r>
      <w:r w:rsidRPr="00CB47E9">
        <w:t>frågeställningar</w:t>
      </w:r>
      <w:bookmarkEnd w:id="13"/>
      <w:bookmarkEnd w:id="14"/>
    </w:p>
    <w:p w:rsidR="00FE689B" w:rsidRPr="00484097" w:rsidRDefault="004B3086" w:rsidP="00484097">
      <w:pPr>
        <w:pStyle w:val="Stycke"/>
        <w:ind w:firstLine="0"/>
      </w:pPr>
      <w:r w:rsidRPr="00484097">
        <w:t>Det generella s</w:t>
      </w:r>
      <w:r w:rsidR="00FE689B" w:rsidRPr="00484097">
        <w:t xml:space="preserve">yftet med detta examensarbete är att få förståelse </w:t>
      </w:r>
      <w:r w:rsidRPr="00484097">
        <w:t>vad de största skillnaderna är mellan pappersformulär och elektroniska formulär. Huvudsyftet för examensarbetet är att applicera denna kunskap för att designa ett formulär som är anpassat för att ansökan om tillstånd för värmepumpar och se till att färre kompletteringar uppstår jämfört med statistiken som finns idag</w:t>
      </w:r>
      <w:r w:rsidR="00FE689B" w:rsidRPr="00484097">
        <w:t xml:space="preserve">. </w:t>
      </w:r>
      <w:r w:rsidRPr="00484097">
        <w:t>För att lösa detta måste vissa områden och frågor undersökas</w:t>
      </w:r>
      <w:r w:rsidR="00FE689B" w:rsidRPr="00484097">
        <w:t xml:space="preserve">. </w:t>
      </w:r>
    </w:p>
    <w:p w:rsidR="00FE689B" w:rsidRPr="00484097" w:rsidRDefault="00FE689B" w:rsidP="00484097">
      <w:pPr>
        <w:pStyle w:val="Stycke"/>
      </w:pPr>
      <w:r w:rsidRPr="00484097">
        <w:t xml:space="preserve">Just för att så många borrfirmor gör ansökningarna idag kommer fokus ligga på att få dessa personer att få förståelse hur processen kommer gå till, hur de ska fylla i formuläret och hur de skapar en fullständig ansökan. Dock är även ett mål att skapa ett formulär så lättförståeligt så även en privatperson/fastighetsägare kan gå in och göra ansökan utan att kontakta borrfirman   </w:t>
      </w:r>
    </w:p>
    <w:p w:rsidR="00FE689B" w:rsidRDefault="00FE689B" w:rsidP="00FE689B">
      <w:pPr>
        <w:pStyle w:val="Stycke"/>
      </w:pPr>
    </w:p>
    <w:p w:rsidR="00FE689B" w:rsidRDefault="00FE689B" w:rsidP="00B92E56">
      <w:pPr>
        <w:pStyle w:val="Stycke"/>
        <w:ind w:firstLine="0"/>
        <w:rPr>
          <w:i/>
        </w:rPr>
      </w:pPr>
      <w:r w:rsidRPr="0048762B">
        <w:rPr>
          <w:highlight w:val="lightGray"/>
        </w:rPr>
        <w:t>Forskningsfrågan</w:t>
      </w:r>
      <w:r w:rsidR="00CB11E1" w:rsidRPr="0048762B">
        <w:rPr>
          <w:highlight w:val="lightGray"/>
        </w:rPr>
        <w:t>(exempel 1)</w:t>
      </w:r>
      <w:r w:rsidRPr="0048762B">
        <w:rPr>
          <w:highlight w:val="lightGray"/>
        </w:rPr>
        <w:t xml:space="preserve"> som </w:t>
      </w:r>
      <w:r w:rsidR="000A53A7" w:rsidRPr="0048762B">
        <w:rPr>
          <w:highlight w:val="lightGray"/>
        </w:rPr>
        <w:t>studerats</w:t>
      </w:r>
      <w:r w:rsidRPr="0048762B">
        <w:rPr>
          <w:highlight w:val="lightGray"/>
        </w:rPr>
        <w:t xml:space="preserve"> lyder: </w:t>
      </w:r>
      <w:r w:rsidRPr="0048762B">
        <w:rPr>
          <w:i/>
          <w:highlight w:val="lightGray"/>
        </w:rPr>
        <w:t xml:space="preserve">Hur kan en e-tjänst för ansökan om </w:t>
      </w:r>
      <w:r w:rsidR="00D57C79" w:rsidRPr="0048762B">
        <w:rPr>
          <w:i/>
          <w:highlight w:val="lightGray"/>
        </w:rPr>
        <w:t>tillstånd att installera</w:t>
      </w:r>
      <w:r w:rsidR="00511CDC" w:rsidRPr="0048762B">
        <w:rPr>
          <w:i/>
          <w:highlight w:val="lightGray"/>
        </w:rPr>
        <w:t xml:space="preserve"> en</w:t>
      </w:r>
      <w:r w:rsidR="00D57C79" w:rsidRPr="0048762B">
        <w:rPr>
          <w:i/>
          <w:highlight w:val="lightGray"/>
        </w:rPr>
        <w:t xml:space="preserve"> </w:t>
      </w:r>
      <w:r w:rsidR="00627510" w:rsidRPr="0048762B">
        <w:rPr>
          <w:i/>
          <w:highlight w:val="lightGray"/>
        </w:rPr>
        <w:t>värmepump</w:t>
      </w:r>
      <w:r w:rsidRPr="0048762B">
        <w:rPr>
          <w:i/>
          <w:highlight w:val="lightGray"/>
        </w:rPr>
        <w:t xml:space="preserve"> förebygga risken av ofullständiga ansökningar genom att skapa förståelse i de områden som idag är de största orsakerna till begäran av komplettering samt ge den sökande den hjälp denne behöver för att förstå alla delar som måste besvaras?</w:t>
      </w:r>
    </w:p>
    <w:p w:rsidR="00D73D6F" w:rsidRDefault="00D73D6F" w:rsidP="00B92E56">
      <w:pPr>
        <w:pStyle w:val="Stycke"/>
        <w:ind w:firstLine="0"/>
        <w:rPr>
          <w:i/>
        </w:rPr>
      </w:pPr>
    </w:p>
    <w:p w:rsidR="00CB11E1" w:rsidRPr="0005585B" w:rsidRDefault="00CB11E1" w:rsidP="00D73D6F">
      <w:pPr>
        <w:rPr>
          <w:highlight w:val="lightGray"/>
        </w:rPr>
      </w:pPr>
      <w:r w:rsidRPr="0005585B">
        <w:rPr>
          <w:highlight w:val="lightGray"/>
        </w:rPr>
        <w:t>Forskningsfråga(Exempel 2)</w:t>
      </w:r>
    </w:p>
    <w:p w:rsidR="00D73D6F" w:rsidRPr="00512D80" w:rsidRDefault="00D73D6F" w:rsidP="00D73D6F">
      <w:r w:rsidRPr="00D73D6F">
        <w:rPr>
          <w:highlight w:val="lightGray"/>
        </w:rPr>
        <w:t>Hur kan en e-tjänst för ansökan om tillstånd att installera en värmepump förebygga risken av ofullständiga ansökningar genom att skapa förståelse i de områden som idag är de största orsakerna till begäran av komplettering?</w:t>
      </w:r>
    </w:p>
    <w:p w:rsidR="00D73D6F" w:rsidRDefault="00D73D6F" w:rsidP="00D73D6F">
      <w:pPr>
        <w:rPr>
          <w:i/>
        </w:rPr>
      </w:pPr>
    </w:p>
    <w:p w:rsidR="0005585B" w:rsidRPr="0005585B" w:rsidRDefault="0005585B" w:rsidP="0005585B">
      <w:pPr>
        <w:rPr>
          <w:highlight w:val="lightGray"/>
        </w:rPr>
      </w:pPr>
      <w:r w:rsidRPr="0005585B">
        <w:rPr>
          <w:highlight w:val="lightGray"/>
        </w:rPr>
        <w:t>Forskningsfråga(</w:t>
      </w:r>
      <w:r w:rsidR="0048762B">
        <w:rPr>
          <w:highlight w:val="lightGray"/>
        </w:rPr>
        <w:t>Exempel 3</w:t>
      </w:r>
      <w:r w:rsidRPr="0005585B">
        <w:rPr>
          <w:highlight w:val="lightGray"/>
        </w:rPr>
        <w:t>)</w:t>
      </w:r>
    </w:p>
    <w:p w:rsidR="00D73D6F" w:rsidRDefault="00D73D6F" w:rsidP="00D73D6F">
      <w:r w:rsidRPr="00D73D6F">
        <w:rPr>
          <w:highlight w:val="lightGray"/>
        </w:rPr>
        <w:t>Hur kan en e-tjänst utvecklas som förebygger begäran av komplettering vid ansökan om tillstånd för värmepumpar genom att tillämpa funktioner som ett pappersformulär inte kan?</w:t>
      </w:r>
    </w:p>
    <w:p w:rsidR="0005585B" w:rsidRDefault="0005585B" w:rsidP="00D73D6F"/>
    <w:p w:rsidR="00D73D6F" w:rsidRPr="0005585B" w:rsidRDefault="0005585B" w:rsidP="00D73D6F">
      <w:pPr>
        <w:rPr>
          <w:highlight w:val="lightGray"/>
        </w:rPr>
      </w:pPr>
      <w:r w:rsidRPr="0005585B">
        <w:rPr>
          <w:highlight w:val="lightGray"/>
        </w:rPr>
        <w:t>Forskningsfråga(</w:t>
      </w:r>
      <w:r w:rsidR="0048762B">
        <w:rPr>
          <w:highlight w:val="lightGray"/>
        </w:rPr>
        <w:t>Exempel 4</w:t>
      </w:r>
      <w:r w:rsidRPr="0005585B">
        <w:rPr>
          <w:highlight w:val="lightGray"/>
        </w:rPr>
        <w:t>)</w:t>
      </w:r>
    </w:p>
    <w:p w:rsidR="00D73D6F" w:rsidRDefault="00D73D6F" w:rsidP="00D73D6F">
      <w:r w:rsidRPr="00D73D6F">
        <w:rPr>
          <w:highlight w:val="lightGray"/>
        </w:rPr>
        <w:lastRenderedPageBreak/>
        <w:t>Hur kan begäran av komplettering för ansökan om tillstånd för värmepumpar förebyggas genom att från pappersformulär utveckla ett elektroniskt formulär?</w:t>
      </w:r>
    </w:p>
    <w:p w:rsidR="00D73D6F" w:rsidRPr="00C62044" w:rsidRDefault="00D73D6F" w:rsidP="00B92E56">
      <w:pPr>
        <w:pStyle w:val="Stycke"/>
        <w:ind w:firstLine="0"/>
      </w:pPr>
    </w:p>
    <w:p w:rsidR="00FE689B" w:rsidRPr="00C62044" w:rsidRDefault="00FE689B" w:rsidP="00FE689B">
      <w:pPr>
        <w:pStyle w:val="Stycke"/>
      </w:pPr>
    </w:p>
    <w:p w:rsidR="00FE689B" w:rsidRPr="00C62044" w:rsidRDefault="00FE689B" w:rsidP="00FE689B">
      <w:pPr>
        <w:pStyle w:val="Stycke"/>
      </w:pPr>
      <w:r>
        <w:t xml:space="preserve">För att besvara forskningsfrågan kommer olika områden att undersökas och dessa är: </w:t>
      </w:r>
    </w:p>
    <w:p w:rsidR="00FE689B" w:rsidRPr="00C62044" w:rsidRDefault="00FE689B" w:rsidP="00B43FD4">
      <w:pPr>
        <w:pStyle w:val="Stycke"/>
        <w:numPr>
          <w:ilvl w:val="0"/>
          <w:numId w:val="25"/>
        </w:numPr>
      </w:pPr>
      <w:r>
        <w:t>Vilka är de s</w:t>
      </w:r>
      <w:r w:rsidRPr="00C62044">
        <w:t>törsta faktorerna som bidr</w:t>
      </w:r>
      <w:r>
        <w:t>ar till en ofullständig ansökan?</w:t>
      </w:r>
    </w:p>
    <w:p w:rsidR="00FE689B" w:rsidRDefault="00FE689B" w:rsidP="00B43FD4">
      <w:pPr>
        <w:pStyle w:val="Stycke"/>
        <w:numPr>
          <w:ilvl w:val="0"/>
          <w:numId w:val="25"/>
        </w:numPr>
      </w:pPr>
      <w:r w:rsidRPr="00B75221">
        <w:t xml:space="preserve">Hur kan </w:t>
      </w:r>
      <w:r>
        <w:t>en tillämpad lösning av dessa faktorer användas för att skapa en e</w:t>
      </w:r>
      <w:r w:rsidRPr="00B75221">
        <w:t>-tjänst</w:t>
      </w:r>
      <w:r>
        <w:t xml:space="preserve"> som är lätt att förstå?</w:t>
      </w:r>
    </w:p>
    <w:p w:rsidR="00FE689B" w:rsidRPr="00C86EF5" w:rsidRDefault="00FE689B" w:rsidP="00B43FD4">
      <w:pPr>
        <w:pStyle w:val="Stycke"/>
        <w:numPr>
          <w:ilvl w:val="0"/>
          <w:numId w:val="25"/>
        </w:numPr>
      </w:pPr>
      <w:r>
        <w:t>H</w:t>
      </w:r>
      <w:r w:rsidR="00FE3979">
        <w:t xml:space="preserve">ur kan </w:t>
      </w:r>
      <w:r>
        <w:t>ansökningsformuläret testas</w:t>
      </w:r>
      <w:r w:rsidR="00FE3979">
        <w:t xml:space="preserve"> för att fastslå förbättrad kvalité och funktionalitet</w:t>
      </w:r>
      <w:r>
        <w:t>?</w:t>
      </w:r>
    </w:p>
    <w:p w:rsidR="00B43FD4" w:rsidRDefault="00B43FD4" w:rsidP="00FE689B">
      <w:pPr>
        <w:pStyle w:val="Stycke"/>
      </w:pPr>
    </w:p>
    <w:p w:rsidR="00FE689B" w:rsidRPr="00C53197" w:rsidRDefault="00FE689B" w:rsidP="00C53197">
      <w:pPr>
        <w:pStyle w:val="Stycke"/>
        <w:ind w:firstLine="360"/>
      </w:pPr>
      <w:r w:rsidRPr="00A87A3B">
        <w:t xml:space="preserve">Detta projekt är endast en liten del </w:t>
      </w:r>
      <w:r>
        <w:t>av ett större projekt där Gävle kommun</w:t>
      </w:r>
      <w:r w:rsidRPr="00A87A3B">
        <w:t xml:space="preserve"> kommer inhandla en helt ny e-tjänst</w:t>
      </w:r>
      <w:r>
        <w:t>e</w:t>
      </w:r>
      <w:r w:rsidRPr="00A87A3B">
        <w:t xml:space="preserve">plattform. Att skapa detta formulär som en e-tjänst är ett test för att se om de lyckas genomföra detta på ett ekonomiskt och </w:t>
      </w:r>
      <w:r>
        <w:t xml:space="preserve">tidsbesparande </w:t>
      </w:r>
      <w:r w:rsidRPr="00A87A3B">
        <w:t>vis för att sedan u</w:t>
      </w:r>
      <w:r>
        <w:t>tveckla de andra ansökningsformuläre</w:t>
      </w:r>
      <w:r w:rsidRPr="00A87A3B">
        <w:t xml:space="preserve">n </w:t>
      </w:r>
      <w:r>
        <w:t>som</w:t>
      </w:r>
      <w:r w:rsidRPr="00A87A3B">
        <w:t xml:space="preserve"> idag</w:t>
      </w:r>
      <w:r>
        <w:t xml:space="preserve"> </w:t>
      </w:r>
      <w:r w:rsidRPr="00A87A3B">
        <w:t>endast görs genom pappersblanketter.</w:t>
      </w:r>
      <w:bookmarkStart w:id="15" w:name="_Toc419444504"/>
    </w:p>
    <w:p w:rsidR="00FE689B" w:rsidRDefault="00FE689B" w:rsidP="00FE689B">
      <w:pPr>
        <w:pStyle w:val="Rubrik2"/>
      </w:pPr>
      <w:bookmarkStart w:id="16" w:name="_Toc420595720"/>
      <w:r>
        <w:t>Avgränsningar</w:t>
      </w:r>
      <w:bookmarkEnd w:id="15"/>
      <w:bookmarkEnd w:id="16"/>
    </w:p>
    <w:p w:rsidR="00FE689B" w:rsidRDefault="00FE689B" w:rsidP="0024582A">
      <w:pPr>
        <w:pStyle w:val="Stycke"/>
        <w:ind w:firstLine="0"/>
      </w:pPr>
      <w:r w:rsidRPr="004B404F">
        <w:t xml:space="preserve">Vad som är viktigt att komma ihåg är att detta examensarbete skall genomföras under 10 veckor varav efter 9 veckor skall rapporten och arbetet vara färdigt för att börja förbereda presentation och opponering. </w:t>
      </w:r>
    </w:p>
    <w:p w:rsidR="00FE689B" w:rsidRPr="0024582A" w:rsidRDefault="00FE689B" w:rsidP="00F80469">
      <w:pPr>
        <w:pStyle w:val="Stycke"/>
        <w:ind w:firstLine="0"/>
      </w:pPr>
      <w:r w:rsidRPr="0024582A">
        <w:t xml:space="preserve">Detta har medfört att det har blivit en del avgränsningar i utvecklingen av denna e-tjänst.  </w:t>
      </w:r>
    </w:p>
    <w:p w:rsidR="00FE689B" w:rsidRPr="0024582A" w:rsidRDefault="00FE689B" w:rsidP="00F80469">
      <w:pPr>
        <w:pStyle w:val="Stycke"/>
      </w:pPr>
      <w:r w:rsidRPr="0024582A">
        <w:t>Det finns tre stora områden med denna e-tjänst som kommunen vill ska genomföras, antingen nu under examensarbetet eller som en vidareutveckling i ett senare skede.</w:t>
      </w:r>
      <w:r w:rsidR="00F80469">
        <w:t xml:space="preserve"> </w:t>
      </w:r>
      <w:r w:rsidRPr="0024582A">
        <w:t>De tre områdena är:</w:t>
      </w:r>
    </w:p>
    <w:p w:rsidR="00FE689B" w:rsidRPr="0024582A" w:rsidRDefault="00FE689B" w:rsidP="002C19EF">
      <w:pPr>
        <w:pStyle w:val="Stycke"/>
        <w:numPr>
          <w:ilvl w:val="0"/>
          <w:numId w:val="28"/>
        </w:numPr>
      </w:pPr>
      <w:r w:rsidRPr="0024582A">
        <w:t xml:space="preserve">Utveckla digitalt ansökningsformulär </w:t>
      </w:r>
    </w:p>
    <w:p w:rsidR="00FE689B" w:rsidRPr="0024582A" w:rsidRDefault="00FE689B" w:rsidP="002C19EF">
      <w:pPr>
        <w:pStyle w:val="Stycke"/>
        <w:numPr>
          <w:ilvl w:val="0"/>
          <w:numId w:val="28"/>
        </w:numPr>
      </w:pPr>
      <w:r w:rsidRPr="0024582A">
        <w:t>Utveckla en kartfunktion</w:t>
      </w:r>
    </w:p>
    <w:p w:rsidR="00FE689B" w:rsidRPr="0024582A" w:rsidRDefault="00FE689B" w:rsidP="002C19EF">
      <w:pPr>
        <w:pStyle w:val="Stycke"/>
        <w:numPr>
          <w:ilvl w:val="0"/>
          <w:numId w:val="28"/>
        </w:numPr>
      </w:pPr>
      <w:r w:rsidRPr="0024582A">
        <w:t>Digital signering med e-leg</w:t>
      </w:r>
    </w:p>
    <w:p w:rsidR="00FE689B" w:rsidRPr="003160A4" w:rsidRDefault="00FE689B" w:rsidP="00FE689B">
      <w:pPr>
        <w:pStyle w:val="Stycke"/>
      </w:pPr>
    </w:p>
    <w:p w:rsidR="0024582A" w:rsidRDefault="00FE689B" w:rsidP="006C4BE1">
      <w:pPr>
        <w:pStyle w:val="Stycke"/>
      </w:pPr>
      <w:r w:rsidRPr="00FD447C">
        <w:t xml:space="preserve">Till en början var avgränsningen att inte lägga tid på att lösa en e-signering just för att Sveriges lagar skulle sätta stopp för </w:t>
      </w:r>
      <w:r w:rsidR="002C19EF">
        <w:t>detta</w:t>
      </w:r>
      <w:r w:rsidRPr="00FD447C">
        <w:t xml:space="preserve">. </w:t>
      </w:r>
    </w:p>
    <w:p w:rsidR="0024582A" w:rsidRDefault="00FE689B" w:rsidP="006C4BE1">
      <w:pPr>
        <w:pStyle w:val="Stycke"/>
        <w:ind w:firstLine="0"/>
      </w:pPr>
      <w:r w:rsidRPr="00FD447C">
        <w:t xml:space="preserve">Fokus har legat på från början att utveckla ett digitalt ansökningsformulär som möjligtvis skulle ha en kartfunktion där den som ansöker kan markera det som måste markeras på kartan. </w:t>
      </w:r>
    </w:p>
    <w:p w:rsidR="00FE689B" w:rsidRDefault="00FE689B" w:rsidP="0024582A">
      <w:pPr>
        <w:pStyle w:val="Stycke"/>
      </w:pPr>
      <w:r w:rsidRPr="00FD447C">
        <w:t>Under arbetets gång har ett beslut tagits</w:t>
      </w:r>
      <w:r>
        <w:t xml:space="preserve"> där formuläret kommer att utvecklas och en teoretisk lösning kommer tas fram för att visa resultat på vad en kartfunktion skulle medföra till ansökan.</w:t>
      </w:r>
    </w:p>
    <w:p w:rsidR="006C4BE1" w:rsidRDefault="00FE689B" w:rsidP="006C4BE1">
      <w:pPr>
        <w:pStyle w:val="Stycke"/>
      </w:pPr>
      <w:r>
        <w:t xml:space="preserve">De två största faktorerna till att endast en teoretisk lösning kommer tas fram för kartfunktionen är att dels så har Gävle kommun köpt en ny e-tjänsteplattform de kommer börja använda så fort som möjligt, i den e-tjänsteplattformen ska det finnas funktioner både för e-signering samt kartor. </w:t>
      </w:r>
    </w:p>
    <w:p w:rsidR="006C4BE1" w:rsidRDefault="002C19EF" w:rsidP="006C4BE1">
      <w:pPr>
        <w:pStyle w:val="Stycke"/>
      </w:pPr>
      <w:r>
        <w:t xml:space="preserve">Gävle kommun har gått med på att produkten av detta examensarbete endast kommer vara en prototyp som de kan använda som en väldigt specificerad kravspec när de vidareutvecklar den. Anledningen till detta är kommunen inte använder de program som kommer användas för </w:t>
      </w:r>
      <w:r>
        <w:lastRenderedPageBreak/>
        <w:t xml:space="preserve">utvecklingen av formuläret, därför kommer de behöva utveckla formuläret på nytt i deras egna system efteråt. </w:t>
      </w:r>
    </w:p>
    <w:p w:rsidR="002C19EF" w:rsidRDefault="002C19EF" w:rsidP="006C4BE1">
      <w:pPr>
        <w:pStyle w:val="Stycke"/>
      </w:pPr>
      <w:r>
        <w:t>För att en person som ansöker om tillstånd skall kunna få ett godkänt tillstånd måste denna markera ut vissa föremål på en fastighetskarta. Denna fastighetskarta är inget offentligt utan det måste göras en begäran för att få ut denna karta.</w:t>
      </w:r>
    </w:p>
    <w:p w:rsidR="000D79E8" w:rsidRPr="000D79E8" w:rsidRDefault="00FE689B" w:rsidP="006C4BE1">
      <w:pPr>
        <w:pStyle w:val="Stycke"/>
        <w:ind w:firstLine="0"/>
      </w:pPr>
      <w:r>
        <w:t>Detta medför att en karta som kommer visas i denna kartfunktion</w:t>
      </w:r>
      <w:r w:rsidR="002C19EF">
        <w:t xml:space="preserve"> kommer inte kunna vara en fastighetskarta och </w:t>
      </w:r>
      <w:r>
        <w:t>kan</w:t>
      </w:r>
      <w:r w:rsidR="002C19EF">
        <w:t xml:space="preserve"> alltså inte klassas som en godkänd karta. </w:t>
      </w:r>
      <w:r w:rsidRPr="000D79E8">
        <w:t xml:space="preserve">Därför blir det bättre att dels ta fram en teoretisk lösning som täcker upp alla delar som behövs vara med i en kartfunktion för att inte behöver kompletteras, och dels så ger det mer tid till att utveckla ett bra ansökningsformulär. </w:t>
      </w:r>
    </w:p>
    <w:p w:rsidR="00FE689B" w:rsidRPr="000D79E8" w:rsidRDefault="00FE689B" w:rsidP="000D79E8">
      <w:pPr>
        <w:pStyle w:val="Stycke"/>
      </w:pPr>
      <w:r w:rsidRPr="000D79E8">
        <w:t xml:space="preserve">De avgränsningar som ställs i detta examensarbete är godkänt av projektledaren från Gävle kommun och de accepterar ett digitalt ansökningsformulär med en teoretisk framtagen kartfunktion. </w:t>
      </w:r>
    </w:p>
    <w:p w:rsidR="00F15094" w:rsidRPr="004A4279" w:rsidRDefault="00F15094" w:rsidP="004939BB">
      <w:pPr>
        <w:pStyle w:val="Rubrik1"/>
      </w:pPr>
      <w:bookmarkStart w:id="17" w:name="_Toc379271510"/>
      <w:bookmarkStart w:id="18" w:name="_Toc419184889"/>
      <w:bookmarkStart w:id="19" w:name="_Toc420595721"/>
      <w:r w:rsidRPr="004A4279">
        <w:t>Metod</w:t>
      </w:r>
      <w:bookmarkEnd w:id="17"/>
      <w:bookmarkEnd w:id="18"/>
      <w:bookmarkEnd w:id="19"/>
    </w:p>
    <w:p w:rsidR="005D0DB2" w:rsidRDefault="005D0DB2" w:rsidP="004939BB">
      <w:pPr>
        <w:pStyle w:val="Rubrik2"/>
      </w:pPr>
      <w:bookmarkStart w:id="20" w:name="_Toc420595722"/>
      <w:r>
        <w:t>Genomförande</w:t>
      </w:r>
      <w:bookmarkEnd w:id="20"/>
    </w:p>
    <w:p w:rsidR="008C27F1" w:rsidRDefault="00DE2A43" w:rsidP="008C27F1">
      <w:pPr>
        <w:pStyle w:val="StyckeefterRubrik"/>
      </w:pPr>
      <w:r>
        <w:t xml:space="preserve">Vad som gjordes först av allt i detta examensarbete var att samla in statistik från gamla ansökningar. Valet var att kolla tillbaka mellan 2012-2014 för att få in totala antalet ansökningar i siffra men även få de fysiska ansökningarna på de som hade varit ofullständiga. På de ofullständiga ansökningarna var det en punktlista på vad som behövde kompletteras.  På vissa var det flera punkter medan andra kunde det vara en enda punkt på som behövde kompletteras. </w:t>
      </w:r>
    </w:p>
    <w:p w:rsidR="0070314F" w:rsidRDefault="00DE2A43" w:rsidP="00DE1915">
      <w:pPr>
        <w:pStyle w:val="Stycke"/>
      </w:pPr>
      <w:r>
        <w:t xml:space="preserve">Gävle kommun har aldrig tidigare sammanställt någon typ av statistik för detta mer än att de hade en lista på de ansökningar som var ofullständiga. </w:t>
      </w:r>
      <w:r w:rsidR="00722D79">
        <w:t>Därför fick statistiken tas fram på eget sätt.</w:t>
      </w:r>
      <w:r w:rsidR="008C27F1">
        <w:t xml:space="preserve"> </w:t>
      </w:r>
      <w:r w:rsidR="0070314F">
        <w:t>För att sammanställa dessa uppgifter skapades ett Exceldokument där alla olika punkter på komplettering skrevs upp. Efter att det gjordes så delades de in i olika kategorier för att kunna hitta samband till de områden som var den största anledningen till att ofullständiga ansökningar skapades.</w:t>
      </w:r>
    </w:p>
    <w:p w:rsidR="00AB0277" w:rsidRDefault="008C27F1" w:rsidP="008C27F1">
      <w:pPr>
        <w:pStyle w:val="Stycke"/>
      </w:pPr>
      <w:r>
        <w:t xml:space="preserve">I början av projektet var det två workshops som hölls för att komma fram till exakt varför denna e-tjänst skapas, vad Gävle kommun får ut av det och vad får den som ska genomföra en ansökan ut av det var de två största frågorna som ställdes. </w:t>
      </w:r>
    </w:p>
    <w:p w:rsidR="003159C1" w:rsidRDefault="00AB0277" w:rsidP="003159C1">
      <w:pPr>
        <w:pStyle w:val="Stycke"/>
        <w:keepNext/>
        <w:ind w:firstLine="0"/>
      </w:pPr>
      <w:r>
        <w:rPr>
          <w:noProof/>
          <w:lang w:eastAsia="sv-SE"/>
        </w:rPr>
        <w:drawing>
          <wp:inline distT="0" distB="0" distL="0" distR="0" wp14:anchorId="236D7FF9" wp14:editId="3AD32AE8">
            <wp:extent cx="2290873" cy="149542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290873" cy="1495425"/>
                    </a:xfrm>
                    <a:prstGeom prst="rect">
                      <a:avLst/>
                    </a:prstGeom>
                  </pic:spPr>
                </pic:pic>
              </a:graphicData>
            </a:graphic>
          </wp:inline>
        </w:drawing>
      </w:r>
      <w:r w:rsidR="0036734F">
        <w:rPr>
          <w:noProof/>
          <w:lang w:eastAsia="sv-SE"/>
        </w:rPr>
        <w:drawing>
          <wp:inline distT="0" distB="0" distL="0" distR="0" wp14:anchorId="066FE6AA" wp14:editId="0DF0C248">
            <wp:extent cx="2235926" cy="1414391"/>
            <wp:effectExtent l="0" t="0" r="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235926" cy="1414391"/>
                    </a:xfrm>
                    <a:prstGeom prst="rect">
                      <a:avLst/>
                    </a:prstGeom>
                  </pic:spPr>
                </pic:pic>
              </a:graphicData>
            </a:graphic>
          </wp:inline>
        </w:drawing>
      </w:r>
    </w:p>
    <w:p w:rsidR="008C27F1" w:rsidRDefault="003159C1" w:rsidP="0036734F">
      <w:pPr>
        <w:pStyle w:val="Beskrivning"/>
      </w:pPr>
      <w:r>
        <w:t xml:space="preserve">Figur </w:t>
      </w:r>
      <w:fldSimple w:instr=" SEQ Figur \* ARABIC ">
        <w:r w:rsidR="000965B0">
          <w:rPr>
            <w:noProof/>
          </w:rPr>
          <w:t>1</w:t>
        </w:r>
      </w:fldSimple>
      <w:r>
        <w:t xml:space="preserve"> Gynnande delar för handläggaren</w:t>
      </w:r>
      <w:r w:rsidR="0036734F">
        <w:t xml:space="preserve"> </w:t>
      </w:r>
      <w:r w:rsidR="0036734F">
        <w:tab/>
        <w:t xml:space="preserve">Figur </w:t>
      </w:r>
      <w:fldSimple w:instr=" SEQ Figur \* ARABIC ">
        <w:r w:rsidR="000965B0">
          <w:rPr>
            <w:noProof/>
          </w:rPr>
          <w:t>2</w:t>
        </w:r>
      </w:fldSimple>
      <w:r w:rsidR="0036734F">
        <w:t xml:space="preserve"> Gynnande delar för kunden</w:t>
      </w:r>
    </w:p>
    <w:p w:rsidR="0078303A" w:rsidRPr="003E6CBA" w:rsidRDefault="00703B20" w:rsidP="00703B20">
      <w:pPr>
        <w:pStyle w:val="Stycke"/>
        <w:ind w:firstLine="0"/>
      </w:pPr>
      <w:r>
        <w:t xml:space="preserve">Efter att de två workshops genomförts så påbörjades utvecklingen av formuläret. Vad som var viktigt var att försöka testa detta formulär så tidigt som möjligt för att hinna sammanställa och jämföra det nya datat </w:t>
      </w:r>
      <w:r>
        <w:lastRenderedPageBreak/>
        <w:t xml:space="preserve">med det gamla. </w:t>
      </w:r>
      <w:r w:rsidR="0078303A">
        <w:t xml:space="preserve">För att nå målet att testa </w:t>
      </w:r>
      <w:r w:rsidR="003E6908" w:rsidRPr="003E6908">
        <w:t>f</w:t>
      </w:r>
      <w:r w:rsidR="0078303A" w:rsidRPr="003E6908">
        <w:t>ormuläret</w:t>
      </w:r>
      <w:r w:rsidR="0078303A">
        <w:t xml:space="preserve"> behövdes tre delar uppfyllas. Det behövde skrivas kod, koden skulle kopplas till en databas för att lagra informationen som samlades in samt att formuläret skulle finnas tillgänglig på en server så att det var lättåtkomligt för testpersonerna.</w:t>
      </w:r>
    </w:p>
    <w:p w:rsidR="00957645" w:rsidRDefault="00957645" w:rsidP="000145BC">
      <w:pPr>
        <w:pStyle w:val="Rubrik3"/>
      </w:pPr>
      <w:bookmarkStart w:id="21" w:name="_Toc420595723"/>
      <w:r>
        <w:t>Server</w:t>
      </w:r>
      <w:bookmarkEnd w:id="21"/>
    </w:p>
    <w:p w:rsidR="003E6CBA" w:rsidRDefault="00B2166C" w:rsidP="003E6CBA">
      <w:pPr>
        <w:pStyle w:val="StyckeefterRubrik"/>
      </w:pPr>
      <w:r>
        <w:t xml:space="preserve">Den server som har tilldelades för det här examensarbetet var en apacheserver som Högskolan i Gävle äger. Ett konto tilldelades tillsammans med en publik webblänk så att vem som helst kan komma till webbsidan för att kunna lägga upp det elektroniska formuläret och på så vis kunna testa det på ett enkelt och smidigt sätt. De krav som ställdes på servern var att det var en apache server, hanterade PHP samt MySQL. Servern har använts för att samla in datat när formuläret har testats. </w:t>
      </w:r>
    </w:p>
    <w:p w:rsidR="00B2166C" w:rsidRPr="00B2166C" w:rsidRDefault="00B2166C" w:rsidP="003E6CBA">
      <w:pPr>
        <w:pStyle w:val="Stycke"/>
      </w:pPr>
      <w:r>
        <w:t xml:space="preserve">De testpersoner som gått med på att fylla i detta formulär har fått en länk Rigel.hig.se/VP där de kommit in till det utvecklade formuläret. Sedan har de fått fylla i uppgifter och följt instruktionerna som stått för att sedan kunna lämna </w:t>
      </w:r>
      <w:r w:rsidR="00E94ACD">
        <w:t>återkoppling</w:t>
      </w:r>
      <w:r>
        <w:t xml:space="preserve"> till utvecklaren. På så vis kan det funktionella testas för att säkerställa och analysera om rätt data fylls i men även att utvecklaren skall få </w:t>
      </w:r>
      <w:r w:rsidR="00E94ACD">
        <w:t>återkoppling</w:t>
      </w:r>
      <w:r>
        <w:t xml:space="preserve"> för att kunna se vad som möjligvis blir fel, få in tips på delar som inte upptäckts ännu etc.</w:t>
      </w:r>
    </w:p>
    <w:p w:rsidR="00957645" w:rsidRDefault="00957645" w:rsidP="000145BC">
      <w:pPr>
        <w:pStyle w:val="Rubrik3"/>
      </w:pPr>
      <w:bookmarkStart w:id="22" w:name="_Toc420595724"/>
      <w:r>
        <w:t>Databas</w:t>
      </w:r>
      <w:bookmarkEnd w:id="22"/>
    </w:p>
    <w:p w:rsidR="007F3858" w:rsidRPr="009960A9" w:rsidRDefault="007F3858" w:rsidP="00B46DC4">
      <w:pPr>
        <w:pStyle w:val="Stycke"/>
        <w:ind w:firstLine="0"/>
      </w:pPr>
      <w:r>
        <w:t xml:space="preserve">Detta examensarbete krävde att man använde sig av en databas för att lagra all data som sparas när personer gör en ansökan. Det språk som använts är MySQL och var känt sen tidigare av utvecklaren. Dock är även detta inget som Gävle kommun använder sig av men de godkände användningen av detta för prototypens skull. </w:t>
      </w:r>
    </w:p>
    <w:p w:rsidR="009930F8" w:rsidRDefault="009930F8" w:rsidP="009930F8">
      <w:pPr>
        <w:pStyle w:val="Rubrik3"/>
      </w:pPr>
      <w:bookmarkStart w:id="23" w:name="_Toc420595725"/>
      <w:r>
        <w:t>Utveckling/Kodning</w:t>
      </w:r>
      <w:bookmarkEnd w:id="23"/>
    </w:p>
    <w:p w:rsidR="008772E8" w:rsidRDefault="00605EFD" w:rsidP="008B33E1">
      <w:pPr>
        <w:pStyle w:val="Stycke"/>
        <w:ind w:firstLine="0"/>
      </w:pPr>
      <w:r>
        <w:t xml:space="preserve">De program som används för utvecklingen av det elektroniska formuläret är PHP, JavaScript, HTML samt CSS. De användes just för att de var bekanta sen tidigare för utvecklaren. Tanken var inte att lära sig nya språk i det här examensarbetet utan tanken var att hinna skapa en så bra prototyp som möjligt åt Gävle kommun som de sedan kunde vidareutveckla i deras egna program. </w:t>
      </w:r>
      <w:r w:rsidR="003E6CBA">
        <w:t>F</w:t>
      </w:r>
      <w:r w:rsidR="008772E8">
        <w:t>ör att effektivisera utvecklingen så mycket som möjligt så har refaktorisering av kod inte tagits till hänsyn utan formuläret har utvecklats för att få så mycket funktionalitet som möjligt, inte ha en snygg, lättförståelig och väldokumenterad kod.</w:t>
      </w:r>
    </w:p>
    <w:p w:rsidR="008F789D" w:rsidRPr="00605EFD" w:rsidRDefault="008F789D" w:rsidP="00EF1301">
      <w:pPr>
        <w:pStyle w:val="Stycke"/>
      </w:pPr>
      <w:r>
        <w:t>Det var olika delar av utvecklingen som krävde en del efterforskning, hur man designar ett bra formulär, vilka typiska fel görs samt hur man hjälper den person som genomför ansökan att fylla i rätt information etc.</w:t>
      </w:r>
      <w:r w:rsidR="00EC2AF5">
        <w:t xml:space="preserve"> </w:t>
      </w:r>
    </w:p>
    <w:p w:rsidR="00957645" w:rsidRDefault="00957645" w:rsidP="000145BC">
      <w:pPr>
        <w:pStyle w:val="Rubrik3"/>
      </w:pPr>
      <w:bookmarkStart w:id="24" w:name="_Toc420595726"/>
      <w:r>
        <w:t>Tidsgraf</w:t>
      </w:r>
      <w:bookmarkEnd w:id="24"/>
    </w:p>
    <w:p w:rsidR="009A5CCD" w:rsidRDefault="009A5CCD" w:rsidP="009A5CCD">
      <w:r>
        <w:t>Ett gantt-schema har skapats för det tidsschema detta examensarbete kommer hålla sig till</w:t>
      </w:r>
      <w:r w:rsidR="005E0736">
        <w:t xml:space="preserve"> och kan ses på Bilaga 2.</w:t>
      </w:r>
    </w:p>
    <w:p w:rsidR="003E6908" w:rsidRDefault="003E6908" w:rsidP="003E6908">
      <w:pPr>
        <w:pStyle w:val="Rubrik3"/>
      </w:pPr>
      <w:bookmarkStart w:id="25" w:name="_Toc420595727"/>
      <w:r>
        <w:t>Kravspec</w:t>
      </w:r>
      <w:bookmarkEnd w:id="25"/>
    </w:p>
    <w:p w:rsidR="003E6908" w:rsidRPr="003E6908" w:rsidRDefault="003E6908" w:rsidP="003E6908">
      <w:r w:rsidRPr="003E6908">
        <w:t xml:space="preserve">För att </w:t>
      </w:r>
      <w:r>
        <w:t xml:space="preserve">försöka komma på så mycket saker som möjligt att ta med i denna e-tjänst har en egen framtagen kravspecifikation skapats. Denna kravspecifikation kommer att visa vad som borde vara med i e-tjänsten och </w:t>
      </w:r>
      <w:r>
        <w:lastRenderedPageBreak/>
        <w:t xml:space="preserve">för de punkter som inte hinner utvecklas så kommer Gävle kommun få ta del av dessa när de sedan skapar deras egna formulär. </w:t>
      </w:r>
    </w:p>
    <w:p w:rsidR="00321B3B" w:rsidRPr="00966E89" w:rsidRDefault="00957645" w:rsidP="000145BC">
      <w:pPr>
        <w:pStyle w:val="Rubrik3"/>
        <w:rPr>
          <w:lang w:val="sv-SE"/>
        </w:rPr>
      </w:pPr>
      <w:bookmarkStart w:id="26" w:name="_Toc420595728"/>
      <w:r w:rsidRPr="00966E89">
        <w:rPr>
          <w:lang w:val="sv-SE"/>
        </w:rPr>
        <w:t>Test</w:t>
      </w:r>
      <w:r w:rsidR="00966E89" w:rsidRPr="00966E89">
        <w:rPr>
          <w:lang w:val="sv-SE"/>
        </w:rPr>
        <w:t xml:space="preserve"> av formuläret</w:t>
      </w:r>
      <w:bookmarkEnd w:id="26"/>
    </w:p>
    <w:p w:rsidR="001E6F56" w:rsidRDefault="00675444" w:rsidP="001E6F56">
      <w:pPr>
        <w:pStyle w:val="Stycke"/>
        <w:ind w:firstLine="0"/>
      </w:pPr>
      <w:r w:rsidRPr="00F72854">
        <w:t xml:space="preserve">Testningen av formuläret genomfördes på så vis att 30 stycken borrfirmor/installatörer </w:t>
      </w:r>
      <w:r w:rsidR="00512D1D">
        <w:t>samt</w:t>
      </w:r>
      <w:r w:rsidRPr="00F72854">
        <w:t xml:space="preserve"> personal på Gävle kommun kontaktades.</w:t>
      </w:r>
      <w:r w:rsidR="001E6F56">
        <w:t xml:space="preserve"> </w:t>
      </w:r>
      <w:r w:rsidR="00857D00" w:rsidRPr="00F72854">
        <w:t xml:space="preserve">Anledningen till att just dessa personer är de som testar formuläret är för att enligt handläggarna på kommunen så är det över </w:t>
      </w:r>
      <w:r w:rsidR="00512D1D" w:rsidRPr="00F72854">
        <w:t>95 %</w:t>
      </w:r>
      <w:r w:rsidRPr="00F72854">
        <w:t xml:space="preserve"> </w:t>
      </w:r>
      <w:r w:rsidR="00857D00" w:rsidRPr="00F72854">
        <w:t xml:space="preserve">av ansökningarna </w:t>
      </w:r>
      <w:r w:rsidR="00512D1D">
        <w:t>som görs genom borrfirmor och inte genom</w:t>
      </w:r>
      <w:r w:rsidR="00857D00" w:rsidRPr="00F72854">
        <w:t xml:space="preserve"> privatpersoner/fastighetsägare.</w:t>
      </w:r>
      <w:r w:rsidR="00F72854" w:rsidRPr="00F72854">
        <w:t xml:space="preserve"> </w:t>
      </w:r>
      <w:r w:rsidR="001E6F56">
        <w:t xml:space="preserve"> </w:t>
      </w:r>
    </w:p>
    <w:p w:rsidR="00CE73BF" w:rsidRDefault="00F72854" w:rsidP="00C53197">
      <w:pPr>
        <w:pStyle w:val="Stycke"/>
      </w:pPr>
      <w:r w:rsidRPr="00F72854">
        <w:t>De personer på kommunen</w:t>
      </w:r>
      <w:r w:rsidR="00512D1D">
        <w:t xml:space="preserve"> som kommer testa formuläret är 2 </w:t>
      </w:r>
      <w:r w:rsidRPr="00F72854">
        <w:t xml:space="preserve">handläggare </w:t>
      </w:r>
      <w:r w:rsidR="00512D1D">
        <w:t>som ansvarar över</w:t>
      </w:r>
      <w:r w:rsidRPr="00F72854">
        <w:t xml:space="preserve"> just tillstånd av värmepumpar, projektledaren för detta projekt samt chefen för miljöreda som även är en del av projektet.</w:t>
      </w:r>
      <w:r w:rsidR="00857D00" w:rsidRPr="00F72854">
        <w:t xml:space="preserve"> </w:t>
      </w:r>
      <w:r w:rsidR="00675444" w:rsidRPr="00F72854">
        <w:t>Genom att beskriva arbetet och syftet med testningen så var det 10 borrfirmor och 4 personer på kommunen som hade tackat ja till att delta i undersökningen.</w:t>
      </w:r>
      <w:r w:rsidR="001E6F56">
        <w:t xml:space="preserve"> </w:t>
      </w:r>
      <w:r w:rsidR="00675444">
        <w:t xml:space="preserve">Vad detta gick ut på var att de skulle göra en ansökan så realistiskt som möjligt. De fick en länk på deras mejl som dirigerade dem till det elektroniska formuläret. Där fanns instruktioner på startsidan innan de påbörjade en ansökan samt möjlighet till att ge </w:t>
      </w:r>
      <w:r w:rsidR="00E94ACD">
        <w:t>återkoppling</w:t>
      </w:r>
      <w:r w:rsidR="00675444">
        <w:t xml:space="preserve"> efter att de genomfört en ansökan. </w:t>
      </w:r>
      <w:r w:rsidR="00CE73BF">
        <w:t>Efter att testerna genomförts så sammanställdes den nya statistiken för att jämföra den med den gamla som togs fram av pappersblanketterna.</w:t>
      </w:r>
    </w:p>
    <w:p w:rsidR="00321B3B" w:rsidRPr="00321B3B" w:rsidRDefault="00321B3B" w:rsidP="000145BC">
      <w:pPr>
        <w:pStyle w:val="Rubrik3"/>
      </w:pPr>
      <w:bookmarkStart w:id="27" w:name="_Toc420595729"/>
      <w:r w:rsidRPr="00321B3B">
        <w:t>Observation av testet</w:t>
      </w:r>
      <w:bookmarkEnd w:id="27"/>
    </w:p>
    <w:p w:rsidR="00321B3B" w:rsidRDefault="00321B3B" w:rsidP="00675444">
      <w:pPr>
        <w:pStyle w:val="Stycke"/>
        <w:ind w:firstLine="0"/>
      </w:pPr>
      <w:r>
        <w:t>För observation av testningen var det tänkt att ha två olika strategier:</w:t>
      </w:r>
    </w:p>
    <w:p w:rsidR="00321B3B" w:rsidRDefault="00321B3B" w:rsidP="004C6F28">
      <w:pPr>
        <w:pStyle w:val="Stycke"/>
        <w:numPr>
          <w:ilvl w:val="0"/>
          <w:numId w:val="42"/>
        </w:numPr>
      </w:pPr>
      <w:r>
        <w:t>Låta testpersonerna genomföra ansökan själv</w:t>
      </w:r>
      <w:r w:rsidR="004015D2">
        <w:t>a</w:t>
      </w:r>
    </w:p>
    <w:p w:rsidR="00321B3B" w:rsidRDefault="00321B3B" w:rsidP="004C6F28">
      <w:pPr>
        <w:pStyle w:val="Stycke"/>
        <w:numPr>
          <w:ilvl w:val="0"/>
          <w:numId w:val="42"/>
        </w:numPr>
      </w:pPr>
      <w:r>
        <w:t xml:space="preserve">Låta testpersonerna genomföra ansökan där deras agerande blev studerat genom observation på plats. </w:t>
      </w:r>
      <w:r w:rsidR="0023154C">
        <w:t>D.v.s.</w:t>
      </w:r>
      <w:r>
        <w:t xml:space="preserve"> stå bakom de och anteckna alternativt filma deras genomförande.</w:t>
      </w:r>
    </w:p>
    <w:p w:rsidR="00993232" w:rsidRDefault="00993232" w:rsidP="00321B3B">
      <w:pPr>
        <w:pStyle w:val="Stycke"/>
        <w:ind w:firstLine="0"/>
      </w:pPr>
    </w:p>
    <w:p w:rsidR="00321B3B" w:rsidRDefault="00321B3B" w:rsidP="00321B3B">
      <w:pPr>
        <w:pStyle w:val="Stycke"/>
        <w:ind w:firstLine="0"/>
      </w:pPr>
      <w:r>
        <w:t>Efter att ha frågat så var det ingen av testpersonerna som kände sig bekväm med att bli observerade men de accepterade att genomföra en ansökan om de fick sitta själva när de hade tid.</w:t>
      </w:r>
    </w:p>
    <w:p w:rsidR="006C15C7" w:rsidRDefault="006C15C7" w:rsidP="006C15C7">
      <w:pPr>
        <w:pStyle w:val="Rubrik2"/>
      </w:pPr>
      <w:bookmarkStart w:id="28" w:name="_Toc420595730"/>
      <w:r w:rsidRPr="00522A27">
        <w:t>Metodbeskrivning</w:t>
      </w:r>
      <w:bookmarkEnd w:id="28"/>
    </w:p>
    <w:p w:rsidR="00E415A6" w:rsidRDefault="001D7C5B" w:rsidP="00E415A6">
      <w:pPr>
        <w:pStyle w:val="Stycke"/>
        <w:ind w:firstLine="0"/>
      </w:pPr>
      <w:r>
        <w:t>Formuläret i pappersform har</w:t>
      </w:r>
      <w:r w:rsidR="00754F57">
        <w:t xml:space="preserve"> brister. Man kan inte kontrollera obligatoriska fält, människor kanske har otydlig handstil, de kunde miss</w:t>
      </w:r>
      <w:r w:rsidR="00E415A6">
        <w:t xml:space="preserve">a att fylla i vissa delar etc.  </w:t>
      </w:r>
      <w:r w:rsidR="00754F57">
        <w:t xml:space="preserve">För att skapa ett bra elektroniskt formulär så var varenda fråga tvungen att granskas vilken typ av ”status” den hade. Vad som studerades var om det fanns frågor som kunde tas bort, vilka behövde vara obligatoriska, var det frågor som borde läggas till, hur kan </w:t>
      </w:r>
      <w:r w:rsidR="00E415A6">
        <w:t xml:space="preserve">man fördela dessa i flikar etc. Ett annat krav från Gävle kommun var det skulle vara likt de e-tjänster de idag erbjuder. Efter att ha analyserat e-tjänsten för beställning av radonmätning blev uppfattning ganska klar på hur den egna e-tjänsten skulle se ut. Viktigt att tänka på var ytan som e-tjänsten skulle få plats på. Som Bilaga 3 visar så är det endast området inom den gröna rutan som är till för e-tjänsten. Den har en fast bredd men höjden är dynamisk och anpassar sig efter hur mycket som finns i den flik man är inne på. </w:t>
      </w:r>
    </w:p>
    <w:p w:rsidR="00802766" w:rsidRPr="00802766" w:rsidRDefault="00802766" w:rsidP="00802766">
      <w:pPr>
        <w:pStyle w:val="Stycke"/>
      </w:pPr>
      <w:r>
        <w:t xml:space="preserve">Eftersom man inte skapar något användarkonto på Gävle kommuns hemsida finns inte möjligheten att koppla databasen till ett användarkonto. Istället skapas en cookie som är ett slumpat men unikt </w:t>
      </w:r>
      <w:r>
        <w:lastRenderedPageBreak/>
        <w:t>värde mellan 1-10 000. Detta ID sparas i databasen och läggs in som ID i alla tabeller när de sparas. Cookien har en satt livslängd på en månad för att den som genomför ansökan skall kunna avbryta ansökan och återkomma senare för att fylla i resterande uppgifter. Om det gått en månad och personen kommer tillbaka måste ansökan göras om från början.</w:t>
      </w:r>
    </w:p>
    <w:p w:rsidR="00754F57" w:rsidRDefault="00B6000C" w:rsidP="00754F57">
      <w:pPr>
        <w:pStyle w:val="Stycke"/>
      </w:pPr>
      <w:r>
        <w:t>D</w:t>
      </w:r>
      <w:r w:rsidR="00754F57">
        <w:t>e olika områdena</w:t>
      </w:r>
      <w:r>
        <w:t xml:space="preserve"> i formuläret behövde</w:t>
      </w:r>
      <w:r w:rsidR="00754F57">
        <w:t xml:space="preserve"> delas upp i flikar för att kunna få en bra struktur på formuläret och skapa lättsamma delmoment under ifyllnaden.</w:t>
      </w:r>
      <w:r w:rsidR="004970D7">
        <w:t xml:space="preserve"> Dess flikar representerar en egen tabell i databasen för att även där skapa en simpel struktur.</w:t>
      </w:r>
      <w:r w:rsidR="00754F57">
        <w:t xml:space="preserve"> Först och främst behövdes en ”Före ansökan”-flik. Denna flik innehåller information om vad som kan vara nyttigt att ta reda på innan en ansökan påbörjas så att den som gör ansökan är väl förberedd på vad för typ av områden det kommer frågor på.</w:t>
      </w:r>
    </w:p>
    <w:p w:rsidR="00754F57" w:rsidRDefault="00754F57" w:rsidP="00754F57">
      <w:pPr>
        <w:pStyle w:val="Stycke"/>
      </w:pPr>
      <w:r>
        <w:t>En flik som döpte till ”</w:t>
      </w:r>
      <w:r w:rsidR="00784362">
        <w:t>F</w:t>
      </w:r>
      <w:r>
        <w:t xml:space="preserve">astighet” skapades för att få in information om fastighetbeteckningen och vilken adress den låg på. Det som </w:t>
      </w:r>
      <w:r w:rsidR="00784362">
        <w:t>är obligatoriskt att fylla i dock är fastighetsbeteckningen samt några frågor där man svarar genom att markera en radio-knapp. Om fastigheten ligger inom vattenskyddat område måste vissa extraåtgärder genomföras. För att kolla detta har en länk till Gävle kommuns vattenskyddskarta lagts in så det blir enkelt att kolla upp för den sökande.</w:t>
      </w:r>
    </w:p>
    <w:p w:rsidR="00784362" w:rsidRDefault="00784362" w:rsidP="00754F57">
      <w:pPr>
        <w:pStyle w:val="Stycke"/>
      </w:pPr>
      <w:r>
        <w:t xml:space="preserve">Därefter kommer ”Ansökande”-fliken där personuppgifter fylls i. Här finns det några olika obligatoriska fält men även icke obligatoriska fält såsom alternativt telefonnummer eller mejladress. Om det skall vara en annan fakturamottagare än den som söker finns även möjlighet att fylla i detta under denna flik. </w:t>
      </w:r>
    </w:p>
    <w:p w:rsidR="00784362" w:rsidRDefault="00B60B30" w:rsidP="00754F57">
      <w:pPr>
        <w:pStyle w:val="Stycke"/>
      </w:pPr>
      <w:r>
        <w:t>”</w:t>
      </w:r>
      <w:r w:rsidR="00784362">
        <w:t>Kart</w:t>
      </w:r>
      <w:r>
        <w:t>a”</w:t>
      </w:r>
      <w:r w:rsidR="00784362">
        <w:t xml:space="preserve">-fliken är designad på så vis att en framtida kartfunktion skall läggas till. Därför finns </w:t>
      </w:r>
      <w:r w:rsidR="00700119">
        <w:t xml:space="preserve">endast </w:t>
      </w:r>
      <w:r w:rsidR="00784362">
        <w:t>möjligheten att skicka kartan via post</w:t>
      </w:r>
      <w:r w:rsidR="00700119">
        <w:t xml:space="preserve"> att kryssa i</w:t>
      </w:r>
      <w:r w:rsidR="00784362">
        <w:t xml:space="preserve"> och då får man även se adressen den skall skickas till. </w:t>
      </w:r>
      <w:r w:rsidR="00700119">
        <w:t xml:space="preserve">Även en kryssruta som får den sökande att visa att denne är införstådd i vad som måste fyllas i på kartan finns och är obligatorisk att kryssa i. </w:t>
      </w:r>
      <w:r w:rsidR="00784362">
        <w:t xml:space="preserve">Anledning till detta är för att handläggarna skall kunna falla tillbaka på någon typ av bevis att de medgett att de var införstådda i vad som skulle fyllas i på kartan de skickade via post. </w:t>
      </w:r>
      <w:r w:rsidR="00700119">
        <w:t>Även här finns en knappt där man kan kolla om fastigheten ligger inom vattenskyddat område.</w:t>
      </w:r>
    </w:p>
    <w:p w:rsidR="00700119" w:rsidRPr="00784362" w:rsidRDefault="00700119" w:rsidP="00754F57">
      <w:pPr>
        <w:pStyle w:val="Stycke"/>
      </w:pPr>
      <w:r>
        <w:t>Nästa flik handlar om värmepumpen</w:t>
      </w:r>
      <w:r w:rsidR="00C85783">
        <w:t>. Det skall endast finnas tre olika värmepumpar att välja på och det är bergvärme, ytvärme samt sjövärme.</w:t>
      </w:r>
    </w:p>
    <w:p w:rsidR="00754F57" w:rsidRDefault="00C85783" w:rsidP="00754F57">
      <w:pPr>
        <w:pStyle w:val="Stycke"/>
      </w:pPr>
      <w:r>
        <w:t>Därefter krävs lite mer information</w:t>
      </w:r>
      <w:r w:rsidR="00137032">
        <w:t xml:space="preserve"> för värmepumpen</w:t>
      </w:r>
      <w:r>
        <w:t>. Exempelvis krävs det att man uppger vilken typ av köldbärare man skall använda samt vilken typ av köldmedium. I testet som genomfördes så ställdes två frågor när de fick ge sin feedback:</w:t>
      </w:r>
    </w:p>
    <w:p w:rsidR="00C85783" w:rsidRDefault="008700D4" w:rsidP="004C6F28">
      <w:pPr>
        <w:pStyle w:val="Stycke"/>
        <w:numPr>
          <w:ilvl w:val="0"/>
          <w:numId w:val="43"/>
        </w:numPr>
      </w:pPr>
      <w:r>
        <w:t>”</w:t>
      </w:r>
      <w:r w:rsidR="00C85783" w:rsidRPr="00C85783">
        <w:t xml:space="preserve">Vilken är den vanligaste </w:t>
      </w:r>
      <w:r w:rsidR="00C85783">
        <w:t>köldbäraren som säljs enligt er</w:t>
      </w:r>
      <w:r>
        <w:t>?”</w:t>
      </w:r>
      <w:r w:rsidR="00C85783">
        <w:t xml:space="preserve"> </w:t>
      </w:r>
    </w:p>
    <w:p w:rsidR="00754F57" w:rsidRPr="00C85783" w:rsidRDefault="008700D4" w:rsidP="004C6F28">
      <w:pPr>
        <w:pStyle w:val="Stycke"/>
        <w:numPr>
          <w:ilvl w:val="0"/>
          <w:numId w:val="43"/>
        </w:numPr>
      </w:pPr>
      <w:r>
        <w:t>”</w:t>
      </w:r>
      <w:r w:rsidR="00C85783" w:rsidRPr="00C85783">
        <w:t>Vilken är det vanligaste köldmediumet som säljs enligt er?</w:t>
      </w:r>
      <w:r>
        <w:t>”</w:t>
      </w:r>
    </w:p>
    <w:p w:rsidR="00C85783" w:rsidRDefault="00C85783" w:rsidP="00C85783">
      <w:pPr>
        <w:pStyle w:val="Stycke"/>
        <w:ind w:firstLine="0"/>
      </w:pPr>
    </w:p>
    <w:p w:rsidR="00754F57" w:rsidRDefault="00C85783" w:rsidP="00C85783">
      <w:pPr>
        <w:pStyle w:val="Stycke"/>
        <w:ind w:firstLine="0"/>
      </w:pPr>
      <w:r>
        <w:t xml:space="preserve">Dessa frågor ställdes för att kunna lägga in radioknappar </w:t>
      </w:r>
      <w:r w:rsidR="00137032">
        <w:t>i formuläret</w:t>
      </w:r>
      <w:r>
        <w:t xml:space="preserve"> där den mest sålda köldbäraren </w:t>
      </w:r>
      <w:r w:rsidR="00137032">
        <w:t>samt</w:t>
      </w:r>
      <w:r>
        <w:t xml:space="preserve"> köldmedium</w:t>
      </w:r>
      <w:r w:rsidR="00137032">
        <w:t>et finns som förval</w:t>
      </w:r>
      <w:r>
        <w:t>. Skulle den som ansöker vilja fylla i annat finns möjlighet med en textruta.</w:t>
      </w:r>
    </w:p>
    <w:p w:rsidR="00137032" w:rsidRDefault="00137032" w:rsidP="00137032">
      <w:pPr>
        <w:pStyle w:val="Stycke"/>
      </w:pPr>
      <w:r>
        <w:t xml:space="preserve">”Borrfirma/installatör”-fliken är kombinerad just för att det är så lite information som behövs och ibland kan det vara samma firma som genomför båda delarna. Vad som </w:t>
      </w:r>
      <w:r w:rsidR="005B00F8">
        <w:t xml:space="preserve">har kommit upp under workshopsen var att det inte är något krav att de har certifikat för att genomföra deras arbeten. Därför är det enda obligatoriska att man namnger firman samt </w:t>
      </w:r>
      <w:r w:rsidR="005B00F8">
        <w:lastRenderedPageBreak/>
        <w:t xml:space="preserve">skriver ett telefonnummer och det är fritt att välja om de har certifikat eller inte. </w:t>
      </w:r>
    </w:p>
    <w:p w:rsidR="003901FD" w:rsidRDefault="003901FD" w:rsidP="00137032">
      <w:pPr>
        <w:pStyle w:val="Stycke"/>
      </w:pPr>
      <w:r>
        <w:t xml:space="preserve">Under fliken ”Översikt” finns två val. Antingen så får man se en översikt som är anpassat för webben. Man vill ha allting kortfattat och uppradat för att enkelt se så alla delar är ifyllda. Alternativt så kan man välja att se översikten i en utskriftsvänlig vy där en rekonstruktion av Gävle kommuns pappersformulär har skapats. Allt som är ifyllt sen tidigare hämtas från databasen och fyller i formuläret så att det enda som återstår är att skriva ut papperet och ge sin signatur på det. </w:t>
      </w:r>
    </w:p>
    <w:p w:rsidR="00D41EFB" w:rsidRDefault="00ED5557" w:rsidP="00D41EFB">
      <w:pPr>
        <w:pStyle w:val="Stycke"/>
      </w:pPr>
      <w:r>
        <w:t>När man skickat in ansökan vilket görs genom en knapp i ”översikt” så kommer man till nästa flik som heter ”</w:t>
      </w:r>
      <w:r w:rsidR="00637685">
        <w:t>Efter ansökan</w:t>
      </w:r>
      <w:r>
        <w:t xml:space="preserve">”. Bara för att man skickat in ansökan så betyder det inte att man har ett tillstånd. Vissa fler moment </w:t>
      </w:r>
      <w:r w:rsidR="00637685">
        <w:t xml:space="preserve">krävs innan ett godkänt tillstånd kan delas ut. Grannar </w:t>
      </w:r>
      <w:r w:rsidR="00725FDE">
        <w:t xml:space="preserve">som bor inom 20m från borrhålet </w:t>
      </w:r>
      <w:r w:rsidR="00637685">
        <w:t>måste yttra sig, handläggarna måste godkänna ansökan, kartan måste skickas in. Denna process kan ta fl</w:t>
      </w:r>
      <w:r w:rsidR="00B1137C">
        <w:t>era veckor ibland och därför vill man ge</w:t>
      </w:r>
      <w:r w:rsidR="00637685">
        <w:t xml:space="preserve"> den sökande</w:t>
      </w:r>
      <w:r w:rsidR="00B1137C">
        <w:t xml:space="preserve"> information om vilka</w:t>
      </w:r>
      <w:r w:rsidR="00637685">
        <w:t xml:space="preserve"> processer som kommer vidtas. En översikt på denna process kan ses på Bilaga 4.</w:t>
      </w:r>
    </w:p>
    <w:p w:rsidR="00D41EFB" w:rsidRDefault="004970D7" w:rsidP="00D41EFB">
      <w:pPr>
        <w:pStyle w:val="Stycke"/>
      </w:pPr>
      <w:r>
        <w:t>För att försöka skapa en bra och lättförståelig miljö har en åtanke lagts åt att skapa en flikorienterad miljö. De sökande skall alltså se vilken flik de är på samt vilka är klara och sparade. Lösningen av detta löstes genom att färglägga den aktiva fliken med en annan färg. Färgläggningen av de avklarade flikarna sköts på så vis att en koll görs i databasen med det ID som skapats för ansökningen. Skulle information vara sparad i en tabell som innehåller samma ID betyder det att den sökande har fyllt i minst alla obligatoriska uppgifter i en flik och lyckats spara denna. Stämmer detta så ändras färgen på fliken till en fär</w:t>
      </w:r>
      <w:r w:rsidR="00D41EFB">
        <w:t xml:space="preserve">g som representerar ”avklarad”. </w:t>
      </w:r>
      <w:r w:rsidR="0022147B">
        <w:t>Formuläret är utvecklat och anpassat till webbläsaren Google Chrome. Det finns vissa differenser mellan de olika webbläsarna och hänsyn</w:t>
      </w:r>
      <w:r w:rsidR="004612A4">
        <w:t xml:space="preserve"> till detta har vidtagits men inte</w:t>
      </w:r>
      <w:r w:rsidR="0022147B">
        <w:t xml:space="preserve"> lagts som fokus att åtgärda då Gävle kommun ändå kommer se formuläret som en prototyp.</w:t>
      </w:r>
    </w:p>
    <w:p w:rsidR="00CF3F49" w:rsidRPr="00675444" w:rsidRDefault="00B427BF" w:rsidP="00D41EFB">
      <w:pPr>
        <w:pStyle w:val="Stycke"/>
      </w:pPr>
      <w:r>
        <w:t xml:space="preserve">Kartfunktionen är det område det skapas flest kompletteringar inom och det är även en del Gävle kommun vill skapa en e-tjänst utav. På grund av tidsbrist kommer detta inte utvecklas i det här examensarbetet men det teoretiska lösning har som mål att täcka upp de frågor som måste besvaras/markeras på kartan för att även den skall bli fullständigt ifylld. När statistiken togs fram av de gamla ansökningarna skapades en kategori där alla kartrelaterade frågor lades. Sedan togs frågor fram för att täcka upp dessa områden </w:t>
      </w:r>
      <w:r w:rsidR="004612A4">
        <w:t>och en punktlista skapades som visar alla delar en kartfunktion måste besvara.</w:t>
      </w:r>
    </w:p>
    <w:p w:rsidR="00957645" w:rsidRDefault="00957645" w:rsidP="000145BC">
      <w:pPr>
        <w:pStyle w:val="Rubrik3"/>
      </w:pPr>
      <w:bookmarkStart w:id="29" w:name="_Toc420595731"/>
      <w:r>
        <w:t>Förväntade resultat</w:t>
      </w:r>
      <w:bookmarkEnd w:id="29"/>
    </w:p>
    <w:p w:rsidR="00C15CF8" w:rsidRPr="001D18B2" w:rsidRDefault="00C15CF8" w:rsidP="001D18B2">
      <w:pPr>
        <w:pStyle w:val="Stycke"/>
        <w:ind w:firstLine="0"/>
      </w:pPr>
      <w:r w:rsidRPr="001D18B2">
        <w:t xml:space="preserve">Förväntade resultatet av detta examensarbete är att ett elektroniskt formulär skall skapas där personer kan ansöka om tillstånd för värmepumpar direkt på Gävle kommuns webbsida. </w:t>
      </w:r>
    </w:p>
    <w:p w:rsidR="004C44BF" w:rsidRPr="001D18B2" w:rsidRDefault="00C15CF8" w:rsidP="001D18B2">
      <w:pPr>
        <w:pStyle w:val="Stycke"/>
      </w:pPr>
      <w:r w:rsidRPr="001D18B2">
        <w:t>D</w:t>
      </w:r>
      <w:r w:rsidR="004C44BF" w:rsidRPr="001D18B2">
        <w:t xml:space="preserve">et elektroniska formuläret </w:t>
      </w:r>
      <w:r w:rsidRPr="001D18B2">
        <w:t>kommer att ha bättre kontroll</w:t>
      </w:r>
      <w:r w:rsidR="004C44BF" w:rsidRPr="001D18B2">
        <w:t xml:space="preserve"> </w:t>
      </w:r>
      <w:r w:rsidRPr="001D18B2">
        <w:t>så att exempelvis</w:t>
      </w:r>
      <w:r w:rsidR="004C44BF" w:rsidRPr="001D18B2">
        <w:t xml:space="preserve"> </w:t>
      </w:r>
      <w:r w:rsidRPr="001D18B2">
        <w:t>e</w:t>
      </w:r>
      <w:r w:rsidR="004C44BF" w:rsidRPr="001D18B2">
        <w:t xml:space="preserve">n person som genomför ansökan skall inte kunna skicka in en ansökan där de obligatoriska fälten inte är ifyllda. </w:t>
      </w:r>
    </w:p>
    <w:p w:rsidR="0093636E" w:rsidRDefault="00C15CF8" w:rsidP="0093636E">
      <w:pPr>
        <w:pStyle w:val="Stycke"/>
      </w:pPr>
      <w:r w:rsidRPr="001D18B2">
        <w:t>Statistiken för ofullständiga ansökningar skall minska så att h</w:t>
      </w:r>
      <w:r w:rsidR="004C44BF" w:rsidRPr="001D18B2">
        <w:t xml:space="preserve">andläggarna skall kunna lägga mer fokus på andra arbeten istället för att lägga mycket av deras tid på att begära kompletteringar. </w:t>
      </w:r>
      <w:r w:rsidRPr="001D18B2">
        <w:t xml:space="preserve">De nya problem </w:t>
      </w:r>
      <w:r w:rsidRPr="001D18B2">
        <w:lastRenderedPageBreak/>
        <w:t xml:space="preserve">som uppstår genom att skapa en e-tjänst skall uppmärksammas och förebygga ofullständiga ansökningar på så effektivt sätt som möjligt. </w:t>
      </w:r>
      <w:bookmarkStart w:id="30" w:name="_Toc379271511"/>
      <w:bookmarkStart w:id="31" w:name="_Toc419184890"/>
    </w:p>
    <w:p w:rsidR="0093636E" w:rsidRDefault="0093636E" w:rsidP="0093636E">
      <w:pPr>
        <w:pStyle w:val="Stycke"/>
      </w:pPr>
    </w:p>
    <w:p w:rsidR="004058F7" w:rsidRPr="004058F7" w:rsidRDefault="00F15094" w:rsidP="0093636E">
      <w:pPr>
        <w:pStyle w:val="Rubrik1"/>
      </w:pPr>
      <w:bookmarkStart w:id="32" w:name="_Toc420595732"/>
      <w:r w:rsidRPr="004A4279">
        <w:t>R</w:t>
      </w:r>
      <w:r w:rsidRPr="00885831">
        <w:t>esult</w:t>
      </w:r>
      <w:r w:rsidRPr="004A4279">
        <w:t>at</w:t>
      </w:r>
      <w:bookmarkEnd w:id="30"/>
      <w:bookmarkEnd w:id="31"/>
      <w:bookmarkEnd w:id="32"/>
    </w:p>
    <w:p w:rsidR="009E5C31" w:rsidRDefault="00EF1301" w:rsidP="009E5C31">
      <w:pPr>
        <w:pStyle w:val="Rubrik2"/>
      </w:pPr>
      <w:bookmarkStart w:id="33" w:name="_Toc420595733"/>
      <w:r>
        <w:t>De största faktorerna i en ofullständig ansökan</w:t>
      </w:r>
      <w:bookmarkEnd w:id="33"/>
    </w:p>
    <w:p w:rsidR="00C71F15" w:rsidRDefault="00186448" w:rsidP="00186448">
      <w:pPr>
        <w:pStyle w:val="Stycke"/>
        <w:ind w:firstLine="0"/>
      </w:pPr>
      <w:r>
        <w:t>Statistiken som togs fram av de gamla formulären visade tydliga områden på vilka de största faktorerna var som orsakar ofullständiga ansökningar. De olika områdena som togs fram kan ses på Bilaga 5</w:t>
      </w:r>
      <w:r w:rsidR="00354CC4">
        <w:t xml:space="preserve"> men de två som är värda att lägga extrahänsyn till är de frågor som relaterar kartan samt formulä</w:t>
      </w:r>
      <w:r w:rsidR="00D513B6">
        <w:t>ret. Statistiken visar att av de 72</w:t>
      </w:r>
      <w:r w:rsidR="009E7022">
        <w:t>st</w:t>
      </w:r>
      <w:r w:rsidR="00D513B6">
        <w:t xml:space="preserve"> ansökningar som hade fått begäran av komplettering så var det 54</w:t>
      </w:r>
      <w:r w:rsidR="009E7022">
        <w:t>st</w:t>
      </w:r>
      <w:r w:rsidR="00D513B6">
        <w:t xml:space="preserve"> unika ansökningar som hade ofullständig </w:t>
      </w:r>
      <w:r w:rsidR="0007244C">
        <w:t>information gällande kartan. Vissa av dessa hade även ofullständig information inom andra områden såsom frågor i formuläret, vattenskyddat område etc. För de frågor som relaterar till kartan så var det totalt 83</w:t>
      </w:r>
      <w:r w:rsidR="009E7022">
        <w:t>st</w:t>
      </w:r>
      <w:r w:rsidR="0007244C">
        <w:t xml:space="preserve"> punkter varav vissa gällde samma fråga för dessa 54</w:t>
      </w:r>
      <w:r w:rsidR="009E7022">
        <w:t xml:space="preserve">st </w:t>
      </w:r>
      <w:r w:rsidR="0007244C">
        <w:t>ansökningar.</w:t>
      </w:r>
      <w:r w:rsidR="00C71F15">
        <w:t xml:space="preserve"> Det största problemet med kartan är att personerna som fyllt i den inte har markerat närliggande delar såsom:</w:t>
      </w:r>
    </w:p>
    <w:p w:rsidR="00C71F15" w:rsidRDefault="00C71F15" w:rsidP="00C71F15">
      <w:pPr>
        <w:pStyle w:val="Stycke"/>
        <w:numPr>
          <w:ilvl w:val="0"/>
          <w:numId w:val="39"/>
        </w:numPr>
      </w:pPr>
      <w:r>
        <w:t>Vattentäkter</w:t>
      </w:r>
    </w:p>
    <w:p w:rsidR="00C71F15" w:rsidRDefault="00C71F15" w:rsidP="00C71F15">
      <w:pPr>
        <w:pStyle w:val="Stycke"/>
        <w:numPr>
          <w:ilvl w:val="0"/>
          <w:numId w:val="39"/>
        </w:numPr>
      </w:pPr>
      <w:r>
        <w:t>Bergvärmehål</w:t>
      </w:r>
    </w:p>
    <w:p w:rsidR="00C71F15" w:rsidRDefault="00C71F15" w:rsidP="00C71F15">
      <w:pPr>
        <w:pStyle w:val="Stycke"/>
        <w:numPr>
          <w:ilvl w:val="0"/>
          <w:numId w:val="39"/>
        </w:numPr>
      </w:pPr>
      <w:r>
        <w:t>Värmepumpar</w:t>
      </w:r>
    </w:p>
    <w:p w:rsidR="00C71F15" w:rsidRDefault="00C71F15" w:rsidP="00C71F15">
      <w:pPr>
        <w:pStyle w:val="Stycke"/>
        <w:numPr>
          <w:ilvl w:val="0"/>
          <w:numId w:val="39"/>
        </w:numPr>
      </w:pPr>
      <w:r>
        <w:t>Avloppsanläggning</w:t>
      </w:r>
    </w:p>
    <w:p w:rsidR="0007244C" w:rsidRDefault="00C71F15" w:rsidP="00C71F15">
      <w:pPr>
        <w:pStyle w:val="Stycke"/>
        <w:numPr>
          <w:ilvl w:val="0"/>
          <w:numId w:val="39"/>
        </w:numPr>
      </w:pPr>
      <w:r>
        <w:t xml:space="preserve">Grannar inom 20 meter från borrhålet </w:t>
      </w:r>
    </w:p>
    <w:p w:rsidR="004C6F28" w:rsidRDefault="004C6F28" w:rsidP="00C71F15">
      <w:pPr>
        <w:pStyle w:val="Stycke"/>
        <w:ind w:firstLine="0"/>
      </w:pPr>
    </w:p>
    <w:p w:rsidR="00C71F15" w:rsidRDefault="00C71F15" w:rsidP="00C71F15">
      <w:pPr>
        <w:pStyle w:val="Stycke"/>
        <w:ind w:firstLine="0"/>
      </w:pPr>
      <w:r>
        <w:t>Statistiken visar att totalt 42st punkter av de 83st punkterna som finns gällande kartan handlar om dessa närliggande delar.</w:t>
      </w:r>
    </w:p>
    <w:p w:rsidR="0007244C" w:rsidRDefault="0007244C" w:rsidP="006842BC">
      <w:pPr>
        <w:pStyle w:val="Stycke"/>
        <w:ind w:firstLine="360"/>
      </w:pPr>
      <w:r>
        <w:t>Det andra största området frågor som ingår i pappersformuläret det saknades information. Vissa av dessa var obligatoriska frågor vilket tyder på att vissa ansökningar har blivit ofullständiga för att de inte vetat vad som varit obligatoriskt att fylla i exempelvis. Statistiken för detta område visar att 15</w:t>
      </w:r>
      <w:r w:rsidR="00125812">
        <w:t>st</w:t>
      </w:r>
      <w:r>
        <w:t xml:space="preserve"> unika ansökningar saknade information gällande de frågor som finns med på formuläret. Totala antalet punkter som behövde kompletteras var 27 stycken. </w:t>
      </w:r>
      <w:r w:rsidR="00807D0E">
        <w:t>Man kan tydligt se att det är information gällande köldmedium och köldbärare det skapas flest kompletteringar på då det är totalt 11 unika ansökningar som har fått totalt 17st punkter att komplettera.</w:t>
      </w:r>
      <w:r w:rsidR="00C71F15">
        <w:t xml:space="preserve"> Största orsaken till detta är att de inte har fyllt i denna information över huvud taget just för att det inte funnits någon kontroll som tvingat den sökande att fylla i dessa uppgifter innan ansökan skickas in.</w:t>
      </w:r>
      <w:r w:rsidR="006842BC">
        <w:t xml:space="preserve"> </w:t>
      </w:r>
      <w:r>
        <w:t>Utöver dessa så fanns det 5 andra områden frågorna delades upp i:</w:t>
      </w:r>
    </w:p>
    <w:p w:rsidR="0007244C" w:rsidRDefault="0007244C" w:rsidP="0007244C">
      <w:pPr>
        <w:pStyle w:val="Stycke"/>
        <w:numPr>
          <w:ilvl w:val="0"/>
          <w:numId w:val="38"/>
        </w:numPr>
      </w:pPr>
      <w:r>
        <w:t>Vattenskyddat område</w:t>
      </w:r>
    </w:p>
    <w:p w:rsidR="0007244C" w:rsidRDefault="0007244C" w:rsidP="0007244C">
      <w:pPr>
        <w:pStyle w:val="Stycke"/>
        <w:numPr>
          <w:ilvl w:val="1"/>
          <w:numId w:val="38"/>
        </w:numPr>
      </w:pPr>
      <w:r>
        <w:t>6 unika ansökningar varav 6 punkter</w:t>
      </w:r>
    </w:p>
    <w:p w:rsidR="0007244C" w:rsidRDefault="0007244C" w:rsidP="0007244C">
      <w:pPr>
        <w:pStyle w:val="Stycke"/>
        <w:numPr>
          <w:ilvl w:val="0"/>
          <w:numId w:val="38"/>
        </w:numPr>
      </w:pPr>
      <w:r>
        <w:t>Kommunalt område</w:t>
      </w:r>
    </w:p>
    <w:p w:rsidR="0007244C" w:rsidRDefault="0007244C" w:rsidP="0007244C">
      <w:pPr>
        <w:pStyle w:val="Stycke"/>
        <w:numPr>
          <w:ilvl w:val="1"/>
          <w:numId w:val="38"/>
        </w:numPr>
      </w:pPr>
      <w:r>
        <w:t>2 unika ansökningar varav 3 punkter</w:t>
      </w:r>
    </w:p>
    <w:p w:rsidR="0007244C" w:rsidRDefault="0007244C" w:rsidP="0007244C">
      <w:pPr>
        <w:pStyle w:val="Stycke"/>
        <w:numPr>
          <w:ilvl w:val="0"/>
          <w:numId w:val="38"/>
        </w:numPr>
      </w:pPr>
      <w:r>
        <w:t>Övrigt</w:t>
      </w:r>
    </w:p>
    <w:p w:rsidR="0007244C" w:rsidRDefault="0007244C" w:rsidP="0007244C">
      <w:pPr>
        <w:pStyle w:val="Stycke"/>
        <w:numPr>
          <w:ilvl w:val="1"/>
          <w:numId w:val="38"/>
        </w:numPr>
      </w:pPr>
      <w:r>
        <w:t>15 unika ansökningar varav 16 punkter</w:t>
      </w:r>
    </w:p>
    <w:p w:rsidR="0007244C" w:rsidRDefault="0007244C" w:rsidP="0007244C">
      <w:pPr>
        <w:pStyle w:val="Stycke"/>
        <w:numPr>
          <w:ilvl w:val="0"/>
          <w:numId w:val="38"/>
        </w:numPr>
      </w:pPr>
      <w:r>
        <w:t>Installatör/borrare</w:t>
      </w:r>
    </w:p>
    <w:p w:rsidR="0007244C" w:rsidRDefault="0007244C" w:rsidP="0007244C">
      <w:pPr>
        <w:pStyle w:val="Stycke"/>
        <w:numPr>
          <w:ilvl w:val="1"/>
          <w:numId w:val="38"/>
        </w:numPr>
      </w:pPr>
      <w:r>
        <w:t>2 unika ansökningar varav 2 punkter</w:t>
      </w:r>
    </w:p>
    <w:p w:rsidR="00186448" w:rsidRDefault="0007244C" w:rsidP="0007244C">
      <w:pPr>
        <w:pStyle w:val="Stycke"/>
        <w:numPr>
          <w:ilvl w:val="0"/>
          <w:numId w:val="38"/>
        </w:numPr>
      </w:pPr>
      <w:r>
        <w:t>Åtgärdsinformation</w:t>
      </w:r>
      <w:r w:rsidR="00354CC4">
        <w:t xml:space="preserve"> </w:t>
      </w:r>
    </w:p>
    <w:p w:rsidR="0007244C" w:rsidRDefault="0007244C" w:rsidP="0007244C">
      <w:pPr>
        <w:pStyle w:val="Stycke"/>
        <w:numPr>
          <w:ilvl w:val="1"/>
          <w:numId w:val="38"/>
        </w:numPr>
      </w:pPr>
      <w:r>
        <w:t>3 unika ansökningar varav 3 punkter</w:t>
      </w:r>
    </w:p>
    <w:p w:rsidR="00B258C9" w:rsidRDefault="00B258C9" w:rsidP="0007244C">
      <w:pPr>
        <w:pStyle w:val="Stycke"/>
        <w:ind w:firstLine="0"/>
      </w:pPr>
    </w:p>
    <w:p w:rsidR="007E74F9" w:rsidRDefault="0007244C" w:rsidP="0007244C">
      <w:pPr>
        <w:pStyle w:val="Stycke"/>
        <w:ind w:firstLine="0"/>
      </w:pPr>
      <w:r>
        <w:lastRenderedPageBreak/>
        <w:t xml:space="preserve">Viktigt att tänka på är att detta är statistik för unika ansökningar per område. Med andra ord så kan en unik ansökning ha ofullständig information i </w:t>
      </w:r>
      <w:r w:rsidR="00807D0E">
        <w:t>flera</w:t>
      </w:r>
      <w:r>
        <w:t xml:space="preserve"> </w:t>
      </w:r>
      <w:r w:rsidR="00807D0E">
        <w:t xml:space="preserve">utav </w:t>
      </w:r>
      <w:r>
        <w:t>områden</w:t>
      </w:r>
      <w:r w:rsidR="00807D0E">
        <w:t>a</w:t>
      </w:r>
      <w:r>
        <w:t>.</w:t>
      </w:r>
    </w:p>
    <w:p w:rsidR="0007244C" w:rsidRDefault="007E74F9" w:rsidP="0007244C">
      <w:pPr>
        <w:pStyle w:val="Stycke"/>
        <w:ind w:firstLine="0"/>
      </w:pPr>
      <w:r>
        <w:t xml:space="preserve">Funktionellt sett så är den största faktorn till ofullständiga ansökningar att det inte går att kontrollera obligatoriska uppgifter. Detta kan till stor del bero på att Gävle kommun har i deras pappersformulär hjälpmedel som säger att ”* Obligatoriskt fält”. Men de sätter aldrig ut någon stjärna i formuläret för de frågor som är obligatoriska. Detta medför att den sökande tror att ingen av frågorna är obligatoriska att svara på och därför låter de bli att fylla i de som de inte har ett enkelt svar på.  </w:t>
      </w:r>
    </w:p>
    <w:p w:rsidR="0007244C" w:rsidRDefault="007E74F9" w:rsidP="0007244C">
      <w:pPr>
        <w:pStyle w:val="Stycke"/>
        <w:ind w:firstLine="0"/>
      </w:pPr>
      <w:r>
        <w:t>Det enda stjärnan visar är obligatoriskt är att de skall kryssa i en ruta under deras område ”Bilaga” som handlar om vad de måste markera ut på kartan de kommer skicka in via post.</w:t>
      </w:r>
    </w:p>
    <w:p w:rsidR="009E5C31" w:rsidRDefault="00EF1301" w:rsidP="009E5C31">
      <w:pPr>
        <w:pStyle w:val="Rubrik2"/>
      </w:pPr>
      <w:bookmarkStart w:id="34" w:name="_Toc420595734"/>
      <w:r>
        <w:t>Tillämpad lösning för skapande av e-tjänst</w:t>
      </w:r>
      <w:bookmarkEnd w:id="34"/>
    </w:p>
    <w:p w:rsidR="003E4BBC" w:rsidRDefault="003E4BBC" w:rsidP="00925BB5">
      <w:pPr>
        <w:pStyle w:val="Stycke"/>
      </w:pPr>
      <w:r>
        <w:t>Lösningen till dessa faktorer</w:t>
      </w:r>
      <w:r w:rsidR="000C47FE">
        <w:t xml:space="preserve"> gällande frågorna i formuläret</w:t>
      </w:r>
      <w:r>
        <w:t xml:space="preserve"> är att komma fram till alla obligatoriska frågor som skall finnas med i formuläret. Dessa frågor är det ett krav på att de fylls i för att en person skall kunna skicka in en ansökan. På så vis kan man på ett kontrollerat sätt få in ansökningar med rätt information.</w:t>
      </w:r>
    </w:p>
    <w:p w:rsidR="000C47FE" w:rsidRDefault="000C47FE" w:rsidP="00925BB5">
      <w:pPr>
        <w:pStyle w:val="Stycke"/>
      </w:pPr>
      <w:r>
        <w:t xml:space="preserve">För att hjälpa den som gör ansökan har bakgrundstext implementerats som visar hur de skall fylla i informationen. Figur 3 visar ett exempel av detta. </w:t>
      </w:r>
    </w:p>
    <w:p w:rsidR="000C47FE" w:rsidRDefault="000C47FE" w:rsidP="002716E1">
      <w:pPr>
        <w:pStyle w:val="Stycke"/>
        <w:keepNext/>
        <w:ind w:firstLine="0"/>
      </w:pPr>
      <w:r>
        <w:rPr>
          <w:noProof/>
          <w:lang w:eastAsia="sv-SE"/>
        </w:rPr>
        <w:drawing>
          <wp:inline distT="0" distB="0" distL="0" distR="0" wp14:anchorId="1BFA7FAE" wp14:editId="740105B5">
            <wp:extent cx="3971925" cy="561975"/>
            <wp:effectExtent l="0" t="0" r="9525" b="9525"/>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971925" cy="561975"/>
                    </a:xfrm>
                    <a:prstGeom prst="rect">
                      <a:avLst/>
                    </a:prstGeom>
                  </pic:spPr>
                </pic:pic>
              </a:graphicData>
            </a:graphic>
          </wp:inline>
        </w:drawing>
      </w:r>
    </w:p>
    <w:p w:rsidR="000C47FE" w:rsidRDefault="000C47FE" w:rsidP="000C47FE">
      <w:pPr>
        <w:pStyle w:val="Beskrivning"/>
      </w:pPr>
      <w:r>
        <w:t xml:space="preserve">Figur </w:t>
      </w:r>
      <w:fldSimple w:instr=" SEQ Figur \* ARABIC ">
        <w:r w:rsidR="000965B0">
          <w:rPr>
            <w:noProof/>
          </w:rPr>
          <w:t>3</w:t>
        </w:r>
      </w:fldSimple>
      <w:r>
        <w:t xml:space="preserve"> Hjälpande bakgrundstext</w:t>
      </w:r>
    </w:p>
    <w:p w:rsidR="003E4BBC" w:rsidRDefault="003E4BBC" w:rsidP="005C30C6">
      <w:pPr>
        <w:pStyle w:val="Stycke"/>
        <w:ind w:firstLine="0"/>
      </w:pPr>
      <w:r>
        <w:t>När det kommer till kartan så har en hypotes skapats med en lista av frågor som täcker upp de delar som handlade om kartan från de gamla ansökningarna. De frågor som en kartfunktion borde ställa och få in information om är:</w:t>
      </w:r>
    </w:p>
    <w:p w:rsidR="003E4BBC" w:rsidRDefault="003E4BBC" w:rsidP="003E4BBC">
      <w:pPr>
        <w:pStyle w:val="Stycke"/>
        <w:numPr>
          <w:ilvl w:val="0"/>
          <w:numId w:val="40"/>
        </w:numPr>
      </w:pPr>
      <w:r w:rsidRPr="003E4BBC">
        <w:t>Markering vart värmepumpen skall placeras måste markeras</w:t>
      </w:r>
      <w:r>
        <w:t>.</w:t>
      </w:r>
    </w:p>
    <w:p w:rsidR="003E4BBC" w:rsidRDefault="003E4BBC" w:rsidP="003E4BBC">
      <w:pPr>
        <w:pStyle w:val="Stycke"/>
        <w:numPr>
          <w:ilvl w:val="0"/>
          <w:numId w:val="40"/>
        </w:numPr>
      </w:pPr>
      <w:r w:rsidRPr="003E4BBC">
        <w:t>Om närliggande vattentäkter finns inom 50m från borrhål skall dessa markeras</w:t>
      </w:r>
      <w:r>
        <w:t>.</w:t>
      </w:r>
    </w:p>
    <w:p w:rsidR="003E4BBC" w:rsidRDefault="003E4BBC" w:rsidP="003E4BBC">
      <w:pPr>
        <w:pStyle w:val="Stycke"/>
        <w:numPr>
          <w:ilvl w:val="0"/>
          <w:numId w:val="40"/>
        </w:numPr>
      </w:pPr>
      <w:r w:rsidRPr="003E4BBC">
        <w:t>Om närliggande värmepumpar/borrhål finns inom 50m från borrhål skall dessa markeras</w:t>
      </w:r>
      <w:r>
        <w:t>.</w:t>
      </w:r>
    </w:p>
    <w:p w:rsidR="003E4BBC" w:rsidRDefault="003E4BBC" w:rsidP="003E4BBC">
      <w:pPr>
        <w:pStyle w:val="Stycke"/>
        <w:numPr>
          <w:ilvl w:val="0"/>
          <w:numId w:val="40"/>
        </w:numPr>
      </w:pPr>
      <w:r w:rsidRPr="003E4BBC">
        <w:t>Om närliggande avloppsanläggningar inom 50m från borrhål finns skall dessa markeras</w:t>
      </w:r>
      <w:r>
        <w:t>.</w:t>
      </w:r>
    </w:p>
    <w:p w:rsidR="003E4BBC" w:rsidRDefault="003E4BBC" w:rsidP="003E4BBC">
      <w:pPr>
        <w:pStyle w:val="Stycke"/>
        <w:numPr>
          <w:ilvl w:val="0"/>
          <w:numId w:val="40"/>
        </w:numPr>
      </w:pPr>
      <w:r w:rsidRPr="003E4BBC">
        <w:t>Om enskild brunn finns måste detta markeras</w:t>
      </w:r>
      <w:r>
        <w:t>.</w:t>
      </w:r>
    </w:p>
    <w:p w:rsidR="003E4BBC" w:rsidRDefault="003E4BBC" w:rsidP="003E4BBC">
      <w:pPr>
        <w:pStyle w:val="Stycke"/>
        <w:numPr>
          <w:ilvl w:val="0"/>
          <w:numId w:val="40"/>
        </w:numPr>
      </w:pPr>
      <w:r w:rsidRPr="003E4BBC">
        <w:t>Avstånd från borrhål till avloppsanläggning måste markeras</w:t>
      </w:r>
      <w:r>
        <w:t>.</w:t>
      </w:r>
    </w:p>
    <w:p w:rsidR="003E4BBC" w:rsidRDefault="003E4BBC" w:rsidP="003E4BBC">
      <w:pPr>
        <w:pStyle w:val="Stycke"/>
        <w:numPr>
          <w:ilvl w:val="0"/>
          <w:numId w:val="40"/>
        </w:numPr>
      </w:pPr>
      <w:r w:rsidRPr="003E4BBC">
        <w:t>Om vattenbrunn finns, är den då borrad eller grävd?</w:t>
      </w:r>
    </w:p>
    <w:p w:rsidR="003E4BBC" w:rsidRDefault="003E4BBC" w:rsidP="003E4BBC">
      <w:pPr>
        <w:pStyle w:val="Stycke"/>
        <w:numPr>
          <w:ilvl w:val="0"/>
          <w:numId w:val="40"/>
        </w:numPr>
      </w:pPr>
      <w:r w:rsidRPr="003E4BBC">
        <w:t>Om vattentäkt finns, är den då borrad eller grävd?</w:t>
      </w:r>
    </w:p>
    <w:p w:rsidR="003E4BBC" w:rsidRDefault="003E4BBC" w:rsidP="003E4BBC">
      <w:pPr>
        <w:pStyle w:val="Stycke"/>
        <w:numPr>
          <w:ilvl w:val="0"/>
          <w:numId w:val="40"/>
        </w:numPr>
      </w:pPr>
      <w:r w:rsidRPr="003E4BBC">
        <w:t>Om det redan finns en anläggning och en ny skall installeras måste uppgifter om avståndet mellan dessa redovisas</w:t>
      </w:r>
      <w:r>
        <w:t>.</w:t>
      </w:r>
    </w:p>
    <w:p w:rsidR="003E4BBC" w:rsidRDefault="003E4BBC" w:rsidP="003E4BBC">
      <w:pPr>
        <w:pStyle w:val="Stycke"/>
        <w:numPr>
          <w:ilvl w:val="0"/>
          <w:numId w:val="40"/>
        </w:numPr>
      </w:pPr>
      <w:r w:rsidRPr="003E4BBC">
        <w:t>Om enskilt infiltrerande avloppsanläggningar finns måste det markeras på kartan vart infiltrationen är samt avståndet mellan infiltration till borrhålet</w:t>
      </w:r>
      <w:r>
        <w:t>.</w:t>
      </w:r>
    </w:p>
    <w:p w:rsidR="003E4BBC" w:rsidRDefault="003E4BBC" w:rsidP="003E4BBC">
      <w:pPr>
        <w:pStyle w:val="Stycke"/>
        <w:numPr>
          <w:ilvl w:val="0"/>
          <w:numId w:val="40"/>
        </w:numPr>
      </w:pPr>
      <w:r w:rsidRPr="003E4BBC">
        <w:t>Avstånd från brunn till avloppsanläggning måste markeras</w:t>
      </w:r>
      <w:r>
        <w:t>.</w:t>
      </w:r>
    </w:p>
    <w:p w:rsidR="003E4BBC" w:rsidRDefault="003E4BBC" w:rsidP="003E4BBC">
      <w:pPr>
        <w:pStyle w:val="Stycke"/>
        <w:numPr>
          <w:ilvl w:val="0"/>
          <w:numId w:val="40"/>
        </w:numPr>
      </w:pPr>
      <w:r w:rsidRPr="003E4BBC">
        <w:t>Om eventuella delar av avloppet ligger inom skyddsområde måste detta markeras</w:t>
      </w:r>
      <w:r>
        <w:t>.</w:t>
      </w:r>
    </w:p>
    <w:p w:rsidR="003E4BBC" w:rsidRDefault="003E4BBC" w:rsidP="003E4BBC">
      <w:pPr>
        <w:pStyle w:val="Stycke"/>
        <w:numPr>
          <w:ilvl w:val="0"/>
          <w:numId w:val="40"/>
        </w:numPr>
      </w:pPr>
      <w:r w:rsidRPr="003E4BBC">
        <w:lastRenderedPageBreak/>
        <w:t>Om skyddsåtgärder behöver</w:t>
      </w:r>
      <w:r>
        <w:t xml:space="preserve"> göras tänker jag göra följande.</w:t>
      </w:r>
    </w:p>
    <w:p w:rsidR="00384F54" w:rsidRDefault="00384F54" w:rsidP="00384F54">
      <w:pPr>
        <w:pStyle w:val="Stycke"/>
        <w:ind w:firstLine="0"/>
      </w:pPr>
    </w:p>
    <w:p w:rsidR="00384F54" w:rsidRDefault="00384F54" w:rsidP="00384F54">
      <w:pPr>
        <w:pStyle w:val="Stycke"/>
        <w:ind w:firstLine="0"/>
      </w:pPr>
      <w:r>
        <w:t>Under Bilaga 9 visas statistik på vilka frågor man borde ställa den som fyller i kartan för att inte behöva få en begäran av komplettering. De grönmarkerade fälten är de kompletteringsfrågor</w:t>
      </w:r>
      <w:r w:rsidR="00B06449">
        <w:t xml:space="preserve"> som täcks upp med hjälp av den lista med frågor som tagits fram</w:t>
      </w:r>
      <w:r>
        <w:t>.</w:t>
      </w:r>
      <w:r w:rsidR="00D44B12">
        <w:t xml:space="preserve"> De orangea fälten är områden som det är osäkert på om Gävle kommun vill ha med i kartfunktionen eller inte. </w:t>
      </w:r>
    </w:p>
    <w:p w:rsidR="003E4BBC" w:rsidRDefault="00C82E11" w:rsidP="002716E1">
      <w:pPr>
        <w:pStyle w:val="Stycke"/>
      </w:pPr>
      <w:r>
        <w:t>Om denna hypotes skulle stämma och inga ytterligare kompletteringspunkter uppstår så skulle en kartfunktion kunna minimera antalet kompletteringsuppgifter med 93.33%. De övriga 6.67% är på grund utav de orangea fälten, dessa finns det även möjlighet att täcka upp med hjälp av en kartfunktion.</w:t>
      </w:r>
    </w:p>
    <w:p w:rsidR="00EB3035" w:rsidRDefault="00EB3035" w:rsidP="002716E1">
      <w:pPr>
        <w:pStyle w:val="Stycke"/>
      </w:pPr>
      <w:r>
        <w:t xml:space="preserve">Om man ser till helheten </w:t>
      </w:r>
      <w:r w:rsidRPr="004D3483">
        <w:t>för</w:t>
      </w:r>
      <w:r>
        <w:t xml:space="preserve"> alla insamlad statistik av de gamla ansökningarna så är det endast 3 frågor, 8 unika ansökningar som inte går att lösa. Dessa 3 frågor är:</w:t>
      </w:r>
    </w:p>
    <w:p w:rsidR="00EB3035" w:rsidRDefault="00EB3035" w:rsidP="00EB3035">
      <w:pPr>
        <w:pStyle w:val="Stycke"/>
        <w:numPr>
          <w:ilvl w:val="0"/>
          <w:numId w:val="41"/>
        </w:numPr>
      </w:pPr>
      <w:r>
        <w:t>Underskrift</w:t>
      </w:r>
    </w:p>
    <w:p w:rsidR="00EB3035" w:rsidRDefault="00EB3035" w:rsidP="00EB3035">
      <w:pPr>
        <w:pStyle w:val="Stycke"/>
        <w:numPr>
          <w:ilvl w:val="0"/>
          <w:numId w:val="41"/>
        </w:numPr>
      </w:pPr>
      <w:r>
        <w:t>Grannyttran</w:t>
      </w:r>
    </w:p>
    <w:p w:rsidR="00EB3035" w:rsidRDefault="00EB3035" w:rsidP="00EB3035">
      <w:pPr>
        <w:pStyle w:val="Stycke"/>
        <w:numPr>
          <w:ilvl w:val="0"/>
          <w:numId w:val="41"/>
        </w:numPr>
      </w:pPr>
      <w:r>
        <w:t>Intyg från markägare krävs</w:t>
      </w:r>
    </w:p>
    <w:p w:rsidR="005C30C6" w:rsidRDefault="005C30C6" w:rsidP="00EB3035">
      <w:pPr>
        <w:pStyle w:val="Stycke"/>
        <w:ind w:firstLine="0"/>
      </w:pPr>
      <w:r>
        <w:t xml:space="preserve">Så länge </w:t>
      </w:r>
      <w:r w:rsidR="00EB3035">
        <w:t>signering</w:t>
      </w:r>
      <w:r>
        <w:t xml:space="preserve"> med e-legitimation inte finns tillgängligt i e-tjänsten måste dessa besvaras</w:t>
      </w:r>
      <w:r w:rsidR="00EB3035">
        <w:t xml:space="preserve"> genom en underskrift på pappersblanketten. Däremot kan formuläret skrivas ut med all information hämtad från databasen så det enda som är kvar att skriva i är underskrift, namnförtydligande samt datum. </w:t>
      </w:r>
    </w:p>
    <w:p w:rsidR="00EB3035" w:rsidRDefault="004D3483" w:rsidP="005C30C6">
      <w:pPr>
        <w:pStyle w:val="Stycke"/>
      </w:pPr>
      <w:r>
        <w:t>Gällande</w:t>
      </w:r>
      <w:r w:rsidR="005C30C6">
        <w:t xml:space="preserve"> grannyttran så finns det i dagsläget inget att göra åt saken. Kommunens strikta regler säger att de måste delge de grannar som </w:t>
      </w:r>
      <w:r w:rsidR="0091061D">
        <w:t>bor inom 20 meter från borrhålet. Kommunen måste delge denna blankett för yttrande av granne</w:t>
      </w:r>
      <w:r w:rsidR="005C30C6">
        <w:t xml:space="preserve"> genom att skicka/ge ut en pappersblankett de skall fylla i för och skriva under. Detta får inte ske över internet utan måste göras via pappersblankett. Så länge grannen inte gett sitt godkännande kan kommunen inte ge ut ett godkänt tillstånd för att installera värmepumpen.</w:t>
      </w:r>
    </w:p>
    <w:p w:rsidR="000E67E2" w:rsidRPr="009E5C31" w:rsidRDefault="000A7A10" w:rsidP="000E67E2">
      <w:pPr>
        <w:pStyle w:val="Stycke"/>
      </w:pPr>
      <w:r>
        <w:t>Utifrån den statistik som samlats in och de frågor som tagits fram för att få in en fullständig ansökan gällande både frågorna i formuläret samt kartfunktionen kan en hypotes utvecklas som säger att det endast kommer vara 2.87% av fallen det är ofullständig ansökan.</w:t>
      </w:r>
    </w:p>
    <w:p w:rsidR="009E5C31" w:rsidRDefault="00EF1301" w:rsidP="009E5C31">
      <w:pPr>
        <w:pStyle w:val="Rubrik2"/>
      </w:pPr>
      <w:bookmarkStart w:id="35" w:name="_Toc420595735"/>
      <w:r>
        <w:t>Förbättrad kvalité och funktionalitet</w:t>
      </w:r>
      <w:bookmarkEnd w:id="35"/>
    </w:p>
    <w:p w:rsidR="002C7353" w:rsidRDefault="006B4CC7" w:rsidP="005A4090">
      <w:pPr>
        <w:pStyle w:val="Stycke"/>
        <w:ind w:firstLine="0"/>
      </w:pPr>
      <w:r>
        <w:t>Efter en analys av de tester som genomförts så var det 3 personer på kommunen och 7 personer från borr/VVS-firmor som genomförde en ansökan. Det var totalt 13 ansökningar som hade påbörjats men dock endast 7 som fullföljdes. Däremot är två av dessa personer från kommunen som valde att skicka sin feedback via mejl och fullföljde därför inte ansökan med att ge feedback</w:t>
      </w:r>
      <w:r w:rsidR="00755EE9">
        <w:t xml:space="preserve"> direkt på webben</w:t>
      </w:r>
      <w:r>
        <w:t xml:space="preserve">. </w:t>
      </w:r>
      <w:r w:rsidR="00461268">
        <w:t>För de som fullföljt ansökan så har alla obligatoriska frågor besvarats och även v</w:t>
      </w:r>
      <w:r w:rsidR="00FD3662">
        <w:t>issa fält som varit frivilliga.</w:t>
      </w:r>
      <w:r w:rsidR="005A4090">
        <w:t xml:space="preserve"> </w:t>
      </w:r>
      <w:r w:rsidR="00461268">
        <w:t xml:space="preserve">Exempelvis mejladress, alternativt telefonnummer, annan fakturamottagare m.m.  </w:t>
      </w:r>
      <w:r w:rsidR="002C7353">
        <w:t>Om det var någon obligatorisk fråga som inte var ifylld och man i en flik klickade på ”Spara”-knappen visades det ett varningsmeddelande att det saknades information.</w:t>
      </w:r>
    </w:p>
    <w:p w:rsidR="002C7353" w:rsidRDefault="002C7353" w:rsidP="002C7353">
      <w:pPr>
        <w:pStyle w:val="Stycke"/>
        <w:keepNext/>
        <w:ind w:firstLine="0"/>
      </w:pPr>
      <w:r>
        <w:rPr>
          <w:noProof/>
          <w:lang w:eastAsia="sv-SE"/>
        </w:rPr>
        <w:lastRenderedPageBreak/>
        <w:drawing>
          <wp:inline distT="0" distB="0" distL="0" distR="0" wp14:anchorId="26E469DB" wp14:editId="23BDCDB4">
            <wp:extent cx="4333875" cy="1104900"/>
            <wp:effectExtent l="0" t="0" r="9525" b="0"/>
            <wp:docPr id="55" name="Bildobjek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33875" cy="1104900"/>
                    </a:xfrm>
                    <a:prstGeom prst="rect">
                      <a:avLst/>
                    </a:prstGeom>
                  </pic:spPr>
                </pic:pic>
              </a:graphicData>
            </a:graphic>
          </wp:inline>
        </w:drawing>
      </w:r>
    </w:p>
    <w:p w:rsidR="002C7353" w:rsidRDefault="002C7353" w:rsidP="002C7353">
      <w:pPr>
        <w:pStyle w:val="Beskrivning"/>
      </w:pPr>
      <w:r>
        <w:t xml:space="preserve">Figur </w:t>
      </w:r>
      <w:fldSimple w:instr=" SEQ Figur \* ARABIC ">
        <w:r w:rsidR="000965B0">
          <w:rPr>
            <w:noProof/>
          </w:rPr>
          <w:t>4</w:t>
        </w:r>
      </w:fldSimple>
      <w:r>
        <w:t xml:space="preserve"> Varningsmeddelande för obligatorisk fråga</w:t>
      </w:r>
    </w:p>
    <w:p w:rsidR="00461268" w:rsidRDefault="00461268" w:rsidP="005A4090">
      <w:pPr>
        <w:pStyle w:val="Stycke"/>
      </w:pPr>
      <w:r>
        <w:t xml:space="preserve">Informationen som skrivits in i de olika fälten har varit varierande på det viset att vissa har inte velat uppge sina riktiga uppgifter </w:t>
      </w:r>
      <w:r w:rsidR="00537935">
        <w:t>och skrivit i exempelvis 00000</w:t>
      </w:r>
      <w:r>
        <w:t xml:space="preserve"> som telefonnummer </w:t>
      </w:r>
      <w:r w:rsidR="00C447D6">
        <w:t xml:space="preserve">för en obligatorisk fråga </w:t>
      </w:r>
      <w:r>
        <w:t xml:space="preserve">och liknande. Detta är dock något som fanns i åtanke från början och möjligheten gav till de som ville vara mer anonym på vissa frågor. ”Karta”-fliken var inte aktiv under testningen mer än att man kunde klicka sig in på den och se hur den såg ut. Inget var kopplat mot databasen och designen hade inte fått något arbete. Tanken för denna flik är att man antingen skall kryssa i en ruta för att skicka kartan via post alternativt skall det finnas en kartfunktion man kan använda sig av. Denna kartfunktion är något Gävle kommun får utveckla i ett senare skede om de skulle vilja skapa en sådan.  </w:t>
      </w:r>
    </w:p>
    <w:p w:rsidR="00524E6C" w:rsidRDefault="00524E6C" w:rsidP="00524E6C">
      <w:pPr>
        <w:pStyle w:val="Stycke"/>
      </w:pPr>
      <w:r>
        <w:t>Efter att ha ringt alla Borr/VVS-firmor och antingen frågorna gällande vanligaste kölbäraren och köldmediumet ställts via telefon eller som feedback när de gjorde ansökan så blev resultatet:</w:t>
      </w:r>
    </w:p>
    <w:p w:rsidR="00524E6C" w:rsidRPr="00524E6C" w:rsidRDefault="00524E6C" w:rsidP="00524E6C">
      <w:pPr>
        <w:pStyle w:val="Stycke"/>
        <w:numPr>
          <w:ilvl w:val="0"/>
          <w:numId w:val="46"/>
        </w:numPr>
      </w:pPr>
      <w:r w:rsidRPr="00524E6C">
        <w:t>De två vanligaste köldbärarna</w:t>
      </w:r>
    </w:p>
    <w:p w:rsidR="00524E6C" w:rsidRPr="00524E6C" w:rsidRDefault="00524E6C" w:rsidP="00524E6C">
      <w:pPr>
        <w:pStyle w:val="Stycke"/>
        <w:numPr>
          <w:ilvl w:val="0"/>
          <w:numId w:val="47"/>
        </w:numPr>
      </w:pPr>
      <w:r w:rsidRPr="00524E6C">
        <w:t>E-Therm KBS BIO</w:t>
      </w:r>
    </w:p>
    <w:p w:rsidR="00524E6C" w:rsidRPr="00524E6C" w:rsidRDefault="00524E6C" w:rsidP="00524E6C">
      <w:pPr>
        <w:pStyle w:val="Stycke"/>
        <w:numPr>
          <w:ilvl w:val="0"/>
          <w:numId w:val="47"/>
        </w:numPr>
      </w:pPr>
      <w:r w:rsidRPr="00524E6C">
        <w:t>Brienol</w:t>
      </w:r>
    </w:p>
    <w:p w:rsidR="00524E6C" w:rsidRPr="00524E6C" w:rsidRDefault="00524E6C" w:rsidP="00524E6C">
      <w:pPr>
        <w:pStyle w:val="Stycke"/>
        <w:numPr>
          <w:ilvl w:val="0"/>
          <w:numId w:val="44"/>
        </w:numPr>
      </w:pPr>
      <w:r w:rsidRPr="00524E6C">
        <w:t>De två vanligaste köldmediumen</w:t>
      </w:r>
    </w:p>
    <w:p w:rsidR="00524E6C" w:rsidRPr="00524E6C" w:rsidRDefault="00524E6C" w:rsidP="00524E6C">
      <w:pPr>
        <w:pStyle w:val="Stycke"/>
        <w:numPr>
          <w:ilvl w:val="0"/>
          <w:numId w:val="48"/>
        </w:numPr>
      </w:pPr>
      <w:r w:rsidRPr="00524E6C">
        <w:t>R407C</w:t>
      </w:r>
    </w:p>
    <w:p w:rsidR="00524E6C" w:rsidRDefault="00524E6C" w:rsidP="00524E6C">
      <w:pPr>
        <w:pStyle w:val="Stycke"/>
        <w:numPr>
          <w:ilvl w:val="0"/>
          <w:numId w:val="48"/>
        </w:numPr>
      </w:pPr>
      <w:r w:rsidRPr="00524E6C">
        <w:t>R410/R410A</w:t>
      </w:r>
    </w:p>
    <w:p w:rsidR="00052556" w:rsidRDefault="00052556" w:rsidP="00052556">
      <w:pPr>
        <w:pStyle w:val="Stycke"/>
        <w:ind w:firstLine="0"/>
      </w:pPr>
    </w:p>
    <w:p w:rsidR="00BB1871" w:rsidRDefault="00BB1871" w:rsidP="00052556">
      <w:pPr>
        <w:pStyle w:val="Stycke"/>
        <w:ind w:firstLine="0"/>
      </w:pPr>
      <w:r>
        <w:t xml:space="preserve">Företagen såg positivt till en e-tjänst och de flesta som ringdes upp sa att de skulle tänka sig att använda en e-tjänst om det fanns en sådan. </w:t>
      </w:r>
    </w:p>
    <w:p w:rsidR="00BB1871" w:rsidRPr="00524E6C" w:rsidRDefault="00E94ACD" w:rsidP="00052556">
      <w:pPr>
        <w:pStyle w:val="Stycke"/>
        <w:ind w:firstLine="0"/>
      </w:pPr>
      <w:r>
        <w:t>Den feedback som</w:t>
      </w:r>
      <w:r w:rsidR="00BB1871">
        <w:t xml:space="preserve"> </w:t>
      </w:r>
      <w:r w:rsidR="00F054A6">
        <w:t xml:space="preserve">företagen gav under testningen </w:t>
      </w:r>
      <w:r>
        <w:t>kan ses under Bilaga 13 och de</w:t>
      </w:r>
      <w:r w:rsidR="00F054A6">
        <w:t xml:space="preserve"> </w:t>
      </w:r>
      <w:r w:rsidR="00BB1871">
        <w:t>kommentarer</w:t>
      </w:r>
      <w:r>
        <w:t xml:space="preserve"> som antecknades under </w:t>
      </w:r>
      <w:r w:rsidR="00BB1871">
        <w:t xml:space="preserve">samtalen kan ses </w:t>
      </w:r>
      <w:r w:rsidR="000726E9">
        <w:t>på</w:t>
      </w:r>
      <w:r w:rsidR="00BB1871">
        <w:t xml:space="preserve"> </w:t>
      </w:r>
      <w:r>
        <w:t>Bilaga 14</w:t>
      </w:r>
      <w:r w:rsidR="00BB1871">
        <w:t xml:space="preserve">. </w:t>
      </w:r>
    </w:p>
    <w:p w:rsidR="00F15094" w:rsidRDefault="00F15094" w:rsidP="004939BB">
      <w:pPr>
        <w:pStyle w:val="Rubrik1"/>
      </w:pPr>
      <w:bookmarkStart w:id="36" w:name="_Toc379271512"/>
      <w:bookmarkStart w:id="37" w:name="_Toc419184891"/>
      <w:bookmarkStart w:id="38" w:name="_Toc420595736"/>
      <w:r w:rsidRPr="004A4279">
        <w:t>Diskussion</w:t>
      </w:r>
      <w:bookmarkEnd w:id="36"/>
      <w:bookmarkEnd w:id="37"/>
      <w:bookmarkEnd w:id="38"/>
    </w:p>
    <w:p w:rsidR="00592F83" w:rsidRDefault="00C62E7E" w:rsidP="008E5F3E">
      <w:pPr>
        <w:pStyle w:val="Stycke"/>
        <w:ind w:firstLine="0"/>
      </w:pPr>
      <w:r>
        <w:t>I det stora hela så är känslan</w:t>
      </w:r>
      <w:r w:rsidR="00592F83">
        <w:t xml:space="preserve"> </w:t>
      </w:r>
      <w:r>
        <w:t xml:space="preserve">om </w:t>
      </w:r>
      <w:r w:rsidR="00592F83">
        <w:t xml:space="preserve">vad </w:t>
      </w:r>
      <w:r>
        <w:t>som</w:t>
      </w:r>
      <w:r w:rsidR="00592F83">
        <w:t xml:space="preserve"> åstadkommit</w:t>
      </w:r>
      <w:r>
        <w:t xml:space="preserve"> bra</w:t>
      </w:r>
      <w:r w:rsidR="00592F83">
        <w:t>.</w:t>
      </w:r>
      <w:r>
        <w:t xml:space="preserve"> Man</w:t>
      </w:r>
      <w:r w:rsidR="008E5F3E">
        <w:t xml:space="preserve"> hade en ganska klar bild fr</w:t>
      </w:r>
      <w:r>
        <w:t>ån början efter att ha fått läsa</w:t>
      </w:r>
      <w:r w:rsidR="008E5F3E">
        <w:t xml:space="preserve"> igenom projektbeskrivningen </w:t>
      </w:r>
      <w:r>
        <w:t xml:space="preserve">som Gävle </w:t>
      </w:r>
      <w:r w:rsidR="008E5F3E">
        <w:t xml:space="preserve">kommunen hade skrivit. Efter de två workshops </w:t>
      </w:r>
      <w:r>
        <w:t>som genomfördes</w:t>
      </w:r>
      <w:r w:rsidR="008E5F3E">
        <w:t xml:space="preserve"> tillsammans med några personer från kommunen så</w:t>
      </w:r>
      <w:r w:rsidR="00592F83">
        <w:t xml:space="preserve"> </w:t>
      </w:r>
      <w:r w:rsidR="008E5F3E">
        <w:t>blev bild</w:t>
      </w:r>
      <w:r>
        <w:t>en</w:t>
      </w:r>
      <w:r w:rsidR="008E5F3E">
        <w:t xml:space="preserve"> av examensarbetet ännu klarare</w:t>
      </w:r>
      <w:r>
        <w:t>.</w:t>
      </w:r>
      <w:r w:rsidR="008E5F3E">
        <w:t xml:space="preserve"> </w:t>
      </w:r>
      <w:r>
        <w:t>Avgränsningarna</w:t>
      </w:r>
      <w:r w:rsidR="008E5F3E">
        <w:t xml:space="preserve"> till att skapa ett elektroniskt formulär tillsammans med en teoretisk lösning på en kartfunktion</w:t>
      </w:r>
      <w:r>
        <w:t xml:space="preserve"> var godkänd av Gävle kommun och det var bara att påbörja utvecklingen</w:t>
      </w:r>
      <w:r w:rsidR="008E5F3E">
        <w:t xml:space="preserve">. Att signera med e-legitimation var inget som skulle kunna lösas i detta examensarbete och det lades inget fokus på från första början. </w:t>
      </w:r>
    </w:p>
    <w:p w:rsidR="008E5F3E" w:rsidRDefault="00C62E7E" w:rsidP="008E5F3E">
      <w:pPr>
        <w:pStyle w:val="Stycke"/>
      </w:pPr>
      <w:r>
        <w:t>Den egna</w:t>
      </w:r>
      <w:r w:rsidR="008E5F3E">
        <w:t xml:space="preserve"> känsla</w:t>
      </w:r>
      <w:r>
        <w:t>n</w:t>
      </w:r>
      <w:r w:rsidR="008E5F3E">
        <w:t xml:space="preserve"> när</w:t>
      </w:r>
      <w:r>
        <w:t xml:space="preserve"> man fick</w:t>
      </w:r>
      <w:r w:rsidR="008E5F3E">
        <w:t xml:space="preserve"> </w:t>
      </w:r>
      <w:r>
        <w:t>kännedom om att Gävle kommun bara använder sig utav</w:t>
      </w:r>
      <w:r w:rsidR="008E5F3E">
        <w:t xml:space="preserve"> pappersblanketter </w:t>
      </w:r>
      <w:r>
        <w:t xml:space="preserve">idag </w:t>
      </w:r>
      <w:r w:rsidR="008E5F3E">
        <w:t xml:space="preserve">och ville övergå till en e-tjänst </w:t>
      </w:r>
      <w:r w:rsidR="008E5F3E">
        <w:lastRenderedPageBreak/>
        <w:t xml:space="preserve">var att det skulle bli enkelt att få bra resultat. </w:t>
      </w:r>
      <w:r>
        <w:t xml:space="preserve">Idén var att om man bara </w:t>
      </w:r>
      <w:r w:rsidR="008E5F3E">
        <w:t xml:space="preserve">gick igenom </w:t>
      </w:r>
      <w:r>
        <w:t xml:space="preserve">de </w:t>
      </w:r>
      <w:r w:rsidR="008E5F3E">
        <w:t>gamla ansökningar</w:t>
      </w:r>
      <w:r>
        <w:t>na</w:t>
      </w:r>
      <w:r w:rsidR="008E5F3E">
        <w:t xml:space="preserve"> och fann de fel som hade orsakat ofullständiga ansökningar och kategoriserade upp dessa så skulle </w:t>
      </w:r>
      <w:r>
        <w:t>en bra bild på en lösning för utvecklingen kunna tas fram</w:t>
      </w:r>
      <w:r w:rsidR="008E5F3E">
        <w:t xml:space="preserve">. </w:t>
      </w:r>
    </w:p>
    <w:p w:rsidR="008E5F3E" w:rsidRDefault="007F458F" w:rsidP="00C53197">
      <w:pPr>
        <w:pStyle w:val="Stycke"/>
        <w:ind w:firstLine="0"/>
      </w:pPr>
      <w:r>
        <w:t xml:space="preserve">Sett till </w:t>
      </w:r>
      <w:r w:rsidR="007A768A">
        <w:t>kravspecifikationen</w:t>
      </w:r>
      <w:r>
        <w:t xml:space="preserve"> så är det fortfarande mycket kvar som </w:t>
      </w:r>
      <w:r w:rsidR="00807CB1">
        <w:t xml:space="preserve">man </w:t>
      </w:r>
      <w:r>
        <w:t xml:space="preserve">gärna hade </w:t>
      </w:r>
      <w:r w:rsidR="007A768A">
        <w:t>velat implementera</w:t>
      </w:r>
      <w:r>
        <w:t xml:space="preserve"> och justerat</w:t>
      </w:r>
      <w:r w:rsidR="008E5F3E">
        <w:t xml:space="preserve">. </w:t>
      </w:r>
      <w:r w:rsidR="00807CB1">
        <w:t>Uppskattningsvis så hade minst en</w:t>
      </w:r>
      <w:r w:rsidR="008E5F3E">
        <w:t xml:space="preserve"> vecka</w:t>
      </w:r>
      <w:r w:rsidR="00807CB1">
        <w:t xml:space="preserve"> ytterligare varit bra för utvecklingen av</w:t>
      </w:r>
      <w:r w:rsidR="008E5F3E">
        <w:t xml:space="preserve"> e-tjänsten. Exempelvis så har </w:t>
      </w:r>
      <w:r w:rsidR="00807CB1">
        <w:t xml:space="preserve">tanken på </w:t>
      </w:r>
      <w:r w:rsidR="008E5F3E">
        <w:t xml:space="preserve">hur koden ser ut </w:t>
      </w:r>
      <w:r w:rsidR="00807CB1">
        <w:t xml:space="preserve">inte tagits i akt under utvecklingen. Vissa delar i koden är döpta till exempelvis ”informationtextframe1”, ”informationtextframe2” osv. Även hur </w:t>
      </w:r>
      <w:r w:rsidR="008E5F3E">
        <w:t>databasen håller sig till normalformerna</w:t>
      </w:r>
      <w:r w:rsidR="00807CB1">
        <w:t xml:space="preserve"> har det inte lagts någon tanke på</w:t>
      </w:r>
      <w:r w:rsidR="008E5F3E">
        <w:t xml:space="preserve">. </w:t>
      </w:r>
      <w:r w:rsidR="00BB20EE">
        <w:t>F</w:t>
      </w:r>
      <w:r w:rsidR="00807CB1">
        <w:t xml:space="preserve">ör databasen så blev det </w:t>
      </w:r>
      <w:r w:rsidR="008E5F3E">
        <w:t xml:space="preserve">godkänt att inte lägga ner </w:t>
      </w:r>
      <w:r w:rsidR="00BB20EE">
        <w:t xml:space="preserve">mycket med </w:t>
      </w:r>
      <w:r w:rsidR="008E5F3E">
        <w:t xml:space="preserve">tid </w:t>
      </w:r>
      <w:r w:rsidR="00807CB1">
        <w:t xml:space="preserve">strukturen </w:t>
      </w:r>
      <w:r w:rsidR="008E5F3E">
        <w:t>utan</w:t>
      </w:r>
      <w:r w:rsidR="00807CB1">
        <w:t xml:space="preserve"> att</w:t>
      </w:r>
      <w:r w:rsidR="008E5F3E">
        <w:t xml:space="preserve"> fokusera på </w:t>
      </w:r>
      <w:r w:rsidR="00807CB1">
        <w:t xml:space="preserve">att få ett fungerande formulär </w:t>
      </w:r>
      <w:r w:rsidR="008E5F3E">
        <w:t>istället.</w:t>
      </w:r>
      <w:r w:rsidR="00BB20EE">
        <w:t xml:space="preserve"> L</w:t>
      </w:r>
      <w:r w:rsidR="008E5F3E">
        <w:t xml:space="preserve">ösningen </w:t>
      </w:r>
      <w:r w:rsidR="00BB20EE">
        <w:t xml:space="preserve">blev därför </w:t>
      </w:r>
      <w:r w:rsidR="008E5F3E">
        <w:t xml:space="preserve">att skapa </w:t>
      </w:r>
      <w:r w:rsidR="00BB20EE">
        <w:t xml:space="preserve">en tabell </w:t>
      </w:r>
      <w:r w:rsidR="00453B84">
        <w:t>för varje</w:t>
      </w:r>
      <w:r w:rsidR="00BB20EE">
        <w:t xml:space="preserve"> flik i formuläret och hämta all information från tabellerna i översikten.</w:t>
      </w:r>
      <w:r w:rsidR="00807CB1">
        <w:t xml:space="preserve"> Funktionellt sätt så</w:t>
      </w:r>
      <w:r w:rsidR="00BB20EE">
        <w:t xml:space="preserve"> fungerar</w:t>
      </w:r>
      <w:r w:rsidR="00807CB1">
        <w:t xml:space="preserve"> det</w:t>
      </w:r>
      <w:r w:rsidR="00BB20EE">
        <w:t xml:space="preserve"> bra och </w:t>
      </w:r>
      <w:r w:rsidR="00807CB1">
        <w:t>det har</w:t>
      </w:r>
      <w:r w:rsidR="00BB20EE">
        <w:t xml:space="preserve"> även</w:t>
      </w:r>
      <w:r w:rsidR="00807CB1">
        <w:t xml:space="preserve"> funnits en tanke </w:t>
      </w:r>
      <w:r w:rsidR="00BB20EE">
        <w:t>att det som</w:t>
      </w:r>
      <w:r w:rsidR="00453B84">
        <w:t xml:space="preserve"> utvecklades</w:t>
      </w:r>
      <w:r w:rsidR="00BB20EE">
        <w:t xml:space="preserve"> är endast en prototyp åt Gävle kommun där de kommer vidareutveckla e-tjänst</w:t>
      </w:r>
      <w:r w:rsidR="00807CB1">
        <w:t>en</w:t>
      </w:r>
      <w:r w:rsidR="00BB20EE">
        <w:t xml:space="preserve"> i deras egna system. De får skapa sin egen struktur när de utvecklar formuläret och </w:t>
      </w:r>
      <w:r w:rsidR="00807CB1">
        <w:t>denna studie</w:t>
      </w:r>
      <w:r w:rsidR="00BB20EE">
        <w:t xml:space="preserve"> ger dem </w:t>
      </w:r>
      <w:r w:rsidR="00807CB1">
        <w:t xml:space="preserve">återkoppling på </w:t>
      </w:r>
      <w:r w:rsidR="00BB20EE">
        <w:t>vad de behöver tänka på och ha med för att täcka upp faktorerna som bidrar till en ofullständig ansökan.</w:t>
      </w:r>
    </w:p>
    <w:p w:rsidR="00052556" w:rsidRDefault="00B74F26" w:rsidP="008E5F3E">
      <w:pPr>
        <w:pStyle w:val="Stycke"/>
      </w:pPr>
      <w:r>
        <w:t xml:space="preserve">Beslutet att använda de program </w:t>
      </w:r>
      <w:r w:rsidR="00807CB1">
        <w:t>som</w:t>
      </w:r>
      <w:r>
        <w:t xml:space="preserve"> gjort</w:t>
      </w:r>
      <w:r w:rsidR="00807CB1">
        <w:t>s</w:t>
      </w:r>
      <w:r>
        <w:t xml:space="preserve"> under exjobbet var på grund av </w:t>
      </w:r>
      <w:r w:rsidR="00C71D7C">
        <w:t>ett projekt som gjordes perio</w:t>
      </w:r>
      <w:r w:rsidR="00807CB1">
        <w:t xml:space="preserve">den innan examensarbetet där </w:t>
      </w:r>
      <w:r w:rsidR="00DB32DD">
        <w:t>jag</w:t>
      </w:r>
      <w:r w:rsidR="00C71D7C">
        <w:t xml:space="preserve"> t</w:t>
      </w:r>
      <w:r>
        <w:t>illsammans med två andra studenter</w:t>
      </w:r>
      <w:r w:rsidR="00A53EBE">
        <w:t xml:space="preserve"> vid namn Karl Lundh och Rickard </w:t>
      </w:r>
      <w:r w:rsidR="00C71D7C">
        <w:t>Hedlund</w:t>
      </w:r>
      <w:r>
        <w:t xml:space="preserve"> utvecklade ett program där vissa delar var väldigt likt detta. </w:t>
      </w:r>
      <w:r w:rsidR="00522694">
        <w:t>I</w:t>
      </w:r>
      <w:r>
        <w:t xml:space="preserve">stället för att leta hjälp på internet gällande kod så har mycket av </w:t>
      </w:r>
      <w:r w:rsidR="00522694">
        <w:t xml:space="preserve">den funktionella </w:t>
      </w:r>
      <w:r>
        <w:t>koden</w:t>
      </w:r>
      <w:r w:rsidR="00DB32DD">
        <w:t xml:space="preserve"> återanvändas till</w:t>
      </w:r>
      <w:r w:rsidR="00522694">
        <w:t xml:space="preserve"> </w:t>
      </w:r>
      <w:r w:rsidR="00C71D7C">
        <w:t xml:space="preserve">den här </w:t>
      </w:r>
      <w:r>
        <w:t>e-tjänsten.</w:t>
      </w:r>
      <w:r w:rsidR="00807CB1">
        <w:t xml:space="preserve"> </w:t>
      </w:r>
      <w:r w:rsidR="00453B84">
        <w:t xml:space="preserve">Statistiken </w:t>
      </w:r>
      <w:r w:rsidR="004C2AEB">
        <w:t xml:space="preserve">som togs </w:t>
      </w:r>
      <w:r w:rsidR="00453B84">
        <w:t xml:space="preserve">fram av de gamla formulären var bättre än </w:t>
      </w:r>
      <w:r w:rsidR="004C2AEB">
        <w:t>väntat</w:t>
      </w:r>
      <w:r w:rsidR="00453B84">
        <w:t>. Man såg väldigt tydligt vilka områden det blev</w:t>
      </w:r>
      <w:r w:rsidR="004C2AEB">
        <w:t xml:space="preserve"> komplettering på. Sedan har denna statistik använts som en lista av fel som måste lösas under den egna utvecklingen av</w:t>
      </w:r>
      <w:r w:rsidR="00453B84">
        <w:t xml:space="preserve"> formuläret</w:t>
      </w:r>
      <w:r w:rsidR="00052556">
        <w:t xml:space="preserve"> för att dessa frågor inte ska</w:t>
      </w:r>
      <w:r w:rsidR="00453B84">
        <w:t xml:space="preserve"> bli </w:t>
      </w:r>
      <w:r w:rsidR="00522694">
        <w:t>fortsätta att kunna bidra till en ofullständig ansökan</w:t>
      </w:r>
      <w:r w:rsidR="00453B84">
        <w:t xml:space="preserve">. En viktig aspekt är att </w:t>
      </w:r>
      <w:r w:rsidR="00052556">
        <w:t xml:space="preserve">när </w:t>
      </w:r>
      <w:r w:rsidR="00453B84">
        <w:t>man gå</w:t>
      </w:r>
      <w:r w:rsidR="00052556">
        <w:t>r från pappersformulär till en e</w:t>
      </w:r>
      <w:r w:rsidR="00453B84">
        <w:t xml:space="preserve">-tjänst </w:t>
      </w:r>
      <w:r w:rsidR="00052556">
        <w:t xml:space="preserve">så skapas nya typer av </w:t>
      </w:r>
      <w:r w:rsidR="00453B84">
        <w:t xml:space="preserve">problem. Exempelvis om en person har påbörjat fylla i en ansökan och internet dör så måste de börja om från början, detta kan leda till att de struntar i att fullfölja ansökan istället. </w:t>
      </w:r>
      <w:r w:rsidR="00DB32DD">
        <w:t>L</w:t>
      </w:r>
      <w:r w:rsidR="00453B84">
        <w:t>ösning</w:t>
      </w:r>
      <w:r w:rsidR="00DB32DD">
        <w:t>en</w:t>
      </w:r>
      <w:r w:rsidR="00453B84">
        <w:t xml:space="preserve"> för detta hann</w:t>
      </w:r>
      <w:r w:rsidR="00E07507">
        <w:t xml:space="preserve"> tyvärr inte utveckla</w:t>
      </w:r>
      <w:r w:rsidR="00C57096">
        <w:t>s</w:t>
      </w:r>
      <w:r w:rsidR="00E07507">
        <w:t xml:space="preserve"> men finns med i kravspecifikationen så </w:t>
      </w:r>
      <w:r w:rsidR="00C57096">
        <w:t xml:space="preserve">att kommunen kan se vad </w:t>
      </w:r>
      <w:r w:rsidR="00E07507">
        <w:t xml:space="preserve">för idé </w:t>
      </w:r>
      <w:r w:rsidR="00C57096">
        <w:t xml:space="preserve">som finns för </w:t>
      </w:r>
      <w:r w:rsidR="00E07507">
        <w:t xml:space="preserve">att lösa detta </w:t>
      </w:r>
      <w:r w:rsidR="00C57096">
        <w:t>problem</w:t>
      </w:r>
      <w:r w:rsidR="00E07507">
        <w:t xml:space="preserve">. </w:t>
      </w:r>
    </w:p>
    <w:p w:rsidR="00DC4C35" w:rsidRDefault="00052556" w:rsidP="00052556">
      <w:pPr>
        <w:pStyle w:val="Stycke"/>
      </w:pPr>
      <w:r>
        <w:t>De tidigare forskningarna som hittade</w:t>
      </w:r>
      <w:r w:rsidR="00777970">
        <w:t>s och studerades</w:t>
      </w:r>
      <w:r>
        <w:t xml:space="preserve"> har varit</w:t>
      </w:r>
      <w:r w:rsidR="00777970">
        <w:t xml:space="preserve"> givande och bra grund till detta</w:t>
      </w:r>
      <w:r>
        <w:t xml:space="preserve"> arbete. </w:t>
      </w:r>
      <w:r w:rsidR="00777970">
        <w:t>I vissa fall hittades två olika artiklar</w:t>
      </w:r>
      <w:r>
        <w:t xml:space="preserve"> </w:t>
      </w:r>
      <w:r w:rsidR="00777970">
        <w:t xml:space="preserve">där de </w:t>
      </w:r>
      <w:r>
        <w:t xml:space="preserve">studerar </w:t>
      </w:r>
      <w:r w:rsidR="00DC4C35">
        <w:t>samma</w:t>
      </w:r>
      <w:r>
        <w:t xml:space="preserve"> frågor men ä</w:t>
      </w:r>
      <w:r w:rsidR="00777970">
        <w:t>ndå kommer fram t</w:t>
      </w:r>
      <w:r>
        <w:t xml:space="preserve">ill olika resultat. </w:t>
      </w:r>
      <w:r w:rsidR="00777970">
        <w:t>Man</w:t>
      </w:r>
      <w:r>
        <w:t xml:space="preserve"> fick en bra generell uppfattning om hur ett formulär skulle skapas för att sedan applicera kunskapen till att skapa ett formulär för just tillstånd av värmepumpsanläggning. </w:t>
      </w:r>
      <w:r w:rsidR="00777970">
        <w:t>Även några givande</w:t>
      </w:r>
      <w:r>
        <w:t xml:space="preserve"> </w:t>
      </w:r>
      <w:r w:rsidR="00777970">
        <w:t>bloggar/w</w:t>
      </w:r>
      <w:r>
        <w:t>ebbsidor</w:t>
      </w:r>
      <w:r w:rsidR="00777970">
        <w:t xml:space="preserve"> hittades</w:t>
      </w:r>
      <w:r>
        <w:t xml:space="preserve"> som tog upp hur man skapar ett formulär</w:t>
      </w:r>
      <w:r w:rsidR="00777970">
        <w:t xml:space="preserve"> och vad man borde akta sig för som utvecklare av formuläret. </w:t>
      </w:r>
      <w:r>
        <w:t>bloggar</w:t>
      </w:r>
      <w:r w:rsidR="007A4C02">
        <w:t>/</w:t>
      </w:r>
      <w:r w:rsidR="00DC4C35">
        <w:t xml:space="preserve">webbsidor </w:t>
      </w:r>
      <w:r>
        <w:t xml:space="preserve">kanske inte </w:t>
      </w:r>
      <w:r w:rsidR="00DC4C35">
        <w:t xml:space="preserve">kan </w:t>
      </w:r>
      <w:r>
        <w:t>ses som ”tunga”</w:t>
      </w:r>
      <w:r w:rsidR="00777970">
        <w:t xml:space="preserve"> vetenskapliga grunder,</w:t>
      </w:r>
      <w:r>
        <w:t xml:space="preserve"> </w:t>
      </w:r>
      <w:r w:rsidR="00777970">
        <w:t>m</w:t>
      </w:r>
      <w:r w:rsidR="00DC4C35">
        <w:t>en</w:t>
      </w:r>
      <w:r>
        <w:t xml:space="preserve"> flera </w:t>
      </w:r>
      <w:r w:rsidR="007A4C02">
        <w:t>bloggar/</w:t>
      </w:r>
      <w:r>
        <w:t>webbsidor</w:t>
      </w:r>
      <w:r w:rsidR="00777970">
        <w:t xml:space="preserve"> som säger samma sak kan anses</w:t>
      </w:r>
      <w:r w:rsidR="00DC4C35">
        <w:t xml:space="preserve"> vara ett bra bevis för vad som är bra och dåligt </w:t>
      </w:r>
      <w:r w:rsidR="00777970">
        <w:t>gällande</w:t>
      </w:r>
      <w:r w:rsidR="00DC4C35">
        <w:t xml:space="preserve"> design av formulär.</w:t>
      </w:r>
    </w:p>
    <w:p w:rsidR="00B74F26" w:rsidRDefault="00710E1A" w:rsidP="00777970">
      <w:pPr>
        <w:pStyle w:val="Stycke"/>
      </w:pPr>
      <w:r>
        <w:lastRenderedPageBreak/>
        <w:t>I och med denna e-tjänst som skapas så kommer den bidra till en förbättrad</w:t>
      </w:r>
      <w:r w:rsidR="00DC4C35">
        <w:t xml:space="preserve"> miljö</w:t>
      </w:r>
      <w:r>
        <w:t xml:space="preserve"> så man inte behöver skriva ut formulären. Samt att </w:t>
      </w:r>
      <w:r w:rsidR="00DC4C35">
        <w:t>ekonomi</w:t>
      </w:r>
      <w:r>
        <w:t>n</w:t>
      </w:r>
      <w:r w:rsidR="00DC4C35">
        <w:t xml:space="preserve"> för Gävle kommun</w:t>
      </w:r>
      <w:r>
        <w:t xml:space="preserve"> minskar då det blir mindre pappersarbete</w:t>
      </w:r>
      <w:r w:rsidR="00DC4C35">
        <w:t>.</w:t>
      </w:r>
      <w:r>
        <w:t xml:space="preserve"> Även </w:t>
      </w:r>
      <w:r w:rsidR="00DB779E">
        <w:t>sä</w:t>
      </w:r>
      <w:r>
        <w:t xml:space="preserve">tt till den hypotes om att det borde vara ca 2.87% </w:t>
      </w:r>
      <w:r w:rsidR="00DB779E">
        <w:t xml:space="preserve">istället för 20.6% </w:t>
      </w:r>
      <w:r>
        <w:t xml:space="preserve">av ansökningarna som </w:t>
      </w:r>
      <w:r w:rsidR="00DB779E">
        <w:t xml:space="preserve">är ofullständiga </w:t>
      </w:r>
      <w:r>
        <w:t>så</w:t>
      </w:r>
      <w:r w:rsidR="00DB779E">
        <w:t xml:space="preserve"> visar det att tiden handläggarna måste lägga ner på begäran av komplettering varje år minskar drastiskt. </w:t>
      </w:r>
      <w:r w:rsidR="00DC4C35">
        <w:t xml:space="preserve"> </w:t>
      </w:r>
      <w:r>
        <w:t>De</w:t>
      </w:r>
      <w:r w:rsidR="00DC4C35">
        <w:t xml:space="preserve"> kommer fortfarande erbjuda pappersformulär</w:t>
      </w:r>
      <w:r>
        <w:t xml:space="preserve"> som personer kan skriva ut och fylla i</w:t>
      </w:r>
      <w:r w:rsidR="00DC4C35">
        <w:t xml:space="preserve">. Detta formulär är på tre sidor vilket </w:t>
      </w:r>
      <w:r w:rsidR="004F70BF">
        <w:t xml:space="preserve">betyder </w:t>
      </w:r>
      <w:r w:rsidR="00DC4C35">
        <w:t>att minst 2 pappersark behövs</w:t>
      </w:r>
      <w:r w:rsidR="004F70BF">
        <w:t xml:space="preserve"> vid utskrift</w:t>
      </w:r>
      <w:r w:rsidR="00DC4C35">
        <w:t xml:space="preserve">. I </w:t>
      </w:r>
      <w:r w:rsidR="00DB32DD">
        <w:t>det</w:t>
      </w:r>
      <w:r w:rsidR="00DC4C35">
        <w:t xml:space="preserve"> utskriftsvänliga pappersformat</w:t>
      </w:r>
      <w:r w:rsidR="00DB32DD">
        <w:t>et täcks</w:t>
      </w:r>
      <w:r w:rsidR="00DC4C35">
        <w:t xml:space="preserve"> alla områden</w:t>
      </w:r>
      <w:r w:rsidR="00DB32DD">
        <w:t xml:space="preserve"> upp</w:t>
      </w:r>
      <w:r w:rsidR="00DC4C35">
        <w:t xml:space="preserve"> på två sidor vilket minskar antalet pappersark till endast 1 papper/utskrift om man väljer att skriva ut på båda sidorna</w:t>
      </w:r>
      <w:r w:rsidR="00DB32DD">
        <w:t xml:space="preserve"> av pappersarket</w:t>
      </w:r>
      <w:r w:rsidR="00DC4C35">
        <w:t>. Detta låter kanske inte mycket men att gå från 2-3 papper/utskrift till 1-2 papper/utskrift blir många papper i längden.</w:t>
      </w:r>
      <w:r w:rsidR="000D6E79">
        <w:t xml:space="preserve"> </w:t>
      </w:r>
      <w:r w:rsidR="007A4C02">
        <w:t>S</w:t>
      </w:r>
      <w:r w:rsidR="000D6E79">
        <w:t>jälvklart med en e-tjänst så kommer inte ens formulären behöva skrivas ut när kommunen väl implementerat signering med e-legitimation och en skapat en kartfunktion. Då kan allting skötas via internet och förmedlingen av formuläret mellan sökande till handläggare kommer att minska.</w:t>
      </w:r>
    </w:p>
    <w:p w:rsidR="004F3B2D" w:rsidRDefault="00E837F7" w:rsidP="004F70BF">
      <w:pPr>
        <w:pStyle w:val="Stycke"/>
      </w:pPr>
      <w:r>
        <w:t>Slutprodukten hade kunna blivit bättre men på grund av den tidsram som finns för detta examensarbete så har vissa delar inte utvecklats. Den största delen som borde fokuseras på vid en vidare utveckling är att skapa en kartfunktion. Vid workshopsen, samtalen till företagen samt framtagningen av statistiken så har det alltid visat sig att kartfunktionen är den del som det är mest problem med idag. G</w:t>
      </w:r>
      <w:r w:rsidR="004F3B2D">
        <w:t>ävle kommun skulle ha</w:t>
      </w:r>
      <w:r>
        <w:t xml:space="preserve"> </w:t>
      </w:r>
      <w:r w:rsidR="004F3B2D">
        <w:t xml:space="preserve">stor </w:t>
      </w:r>
      <w:r>
        <w:t xml:space="preserve">nytta av att utveckla en kartfunktion. </w:t>
      </w:r>
    </w:p>
    <w:p w:rsidR="005916C4" w:rsidRDefault="00E837F7" w:rsidP="009A6B78">
      <w:pPr>
        <w:pStyle w:val="Stycke"/>
      </w:pPr>
      <w:r>
        <w:t xml:space="preserve">  </w:t>
      </w:r>
      <w:r w:rsidR="004F70BF">
        <w:t xml:space="preserve"> </w:t>
      </w:r>
      <w:r w:rsidR="004F3B2D">
        <w:t xml:space="preserve">Under projektets gång har inga riktigt stora problem stötts på utan det som har tagit tid är att </w:t>
      </w:r>
      <w:r w:rsidR="006E64D0">
        <w:t xml:space="preserve">implementera all kod för design och funktioner. Man har haft en bild på hur delarna skall lösas men att skriva koden för det och designa med CSS tog längre tid ibland än vad som beräknades. </w:t>
      </w:r>
      <w:r w:rsidR="004D443F">
        <w:t xml:space="preserve">Ett beaktansvärt </w:t>
      </w:r>
      <w:r w:rsidR="0030713B">
        <w:t>problem var när användarkontot på server</w:t>
      </w:r>
      <w:r w:rsidR="004D443F">
        <w:t>n tilldelades. T</w:t>
      </w:r>
      <w:r w:rsidR="0030713B">
        <w:t>idigare</w:t>
      </w:r>
      <w:r w:rsidR="004D443F">
        <w:t xml:space="preserve"> kunskaper och erfarenheter fanns inte</w:t>
      </w:r>
      <w:r w:rsidR="0030713B">
        <w:t xml:space="preserve"> </w:t>
      </w:r>
      <w:r w:rsidR="004D443F">
        <w:t xml:space="preserve">för </w:t>
      </w:r>
      <w:r w:rsidR="0030713B">
        <w:t>hur man lägger upp arbeten på en server och man var tvungen att läsa på och skapa förståelse för detta. Man insåg att det inte bara var att få ett användarkonto och lägga upp allting så var det klart. Efter ca 2 dag var detta löst och formuläret låg uppe på servern och var redo att testas</w:t>
      </w:r>
      <w:r w:rsidR="00193BA7">
        <w:t xml:space="preserve"> medan tanken från bö</w:t>
      </w:r>
      <w:r w:rsidR="00F96612">
        <w:t>rjar var att det skulle ta max</w:t>
      </w:r>
      <w:r w:rsidR="008C4EC5">
        <w:t xml:space="preserve"> 30</w:t>
      </w:r>
      <w:r w:rsidR="00193BA7">
        <w:t xml:space="preserve"> minuter</w:t>
      </w:r>
      <w:r w:rsidR="0030713B">
        <w:t>.</w:t>
      </w:r>
    </w:p>
    <w:p w:rsidR="00F15094" w:rsidRPr="005916C4" w:rsidRDefault="005916C4" w:rsidP="005916C4">
      <w:pPr>
        <w:pStyle w:val="Stycke"/>
      </w:pPr>
      <w:r>
        <w:t>Vad som hade kunnat göras annorlunda under projektet var att skapa mer förståelse för relaterad forskning för att ha en bättre grund att falla tillbaka på. Även fler testpersoner hade önskats för att bättre kunna fastställa hur bra e-tjänsten är samt att möjligtvis låta</w:t>
      </w:r>
      <w:r w:rsidR="003712AE">
        <w:t xml:space="preserve"> privatpersoner eller </w:t>
      </w:r>
      <w:r>
        <w:t>fastighetsägare genomför</w:t>
      </w:r>
      <w:r w:rsidR="007A0F56">
        <w:t xml:space="preserve">a en ansökan. </w:t>
      </w:r>
      <w:r w:rsidR="003C098B" w:rsidRPr="005916C4">
        <w:rPr>
          <w:highlight w:val="green"/>
        </w:rPr>
        <w:br w:type="page"/>
      </w:r>
    </w:p>
    <w:p w:rsidR="0048531B" w:rsidRDefault="0048531B" w:rsidP="004939BB">
      <w:pPr>
        <w:pStyle w:val="Rubrik1"/>
      </w:pPr>
      <w:bookmarkStart w:id="39" w:name="_Toc419184892"/>
      <w:bookmarkStart w:id="40" w:name="_Toc420595737"/>
      <w:r w:rsidRPr="004A4279">
        <w:lastRenderedPageBreak/>
        <w:t>Referenser</w:t>
      </w:r>
      <w:bookmarkEnd w:id="39"/>
      <w:bookmarkEnd w:id="40"/>
    </w:p>
    <w:bookmarkStart w:id="41" w:name="_Toc379271513" w:displacedByCustomXml="next"/>
    <w:sdt>
      <w:sdtPr>
        <w:rPr>
          <w:b/>
          <w:bCs/>
          <w:highlight w:val="green"/>
        </w:rPr>
        <w:id w:val="1217866345"/>
        <w:docPartObj>
          <w:docPartGallery w:val="Bibliographies"/>
          <w:docPartUnique/>
        </w:docPartObj>
      </w:sdtPr>
      <w:sdtEndPr>
        <w:rPr>
          <w:b w:val="0"/>
          <w:bCs w:val="0"/>
          <w:highlight w:val="none"/>
        </w:rPr>
      </w:sdtEndPr>
      <w:sdtContent>
        <w:bookmarkEnd w:id="41" w:displacedByCustomXml="next"/>
        <w:sdt>
          <w:sdtPr>
            <w:rPr>
              <w:highlight w:val="green"/>
            </w:rPr>
            <w:id w:val="111145805"/>
            <w:bibliography/>
          </w:sdtPr>
          <w:sdtEndPr>
            <w:rPr>
              <w:highlight w:val="none"/>
            </w:rPr>
          </w:sdtEndPr>
          <w:sdtContent>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 (2015-05-18). . Available: </w:t>
              </w:r>
              <w:hyperlink r:id="rId22" w:tgtFrame="_blank" w:history="1">
                <w:r w:rsidRPr="00434848">
                  <w:rPr>
                    <w:rStyle w:val="Hyperlnk"/>
                    <w:rFonts w:ascii="Verdana" w:hAnsi="Verdana"/>
                    <w:sz w:val="16"/>
                    <w:szCs w:val="16"/>
                    <w:lang w:val="en-US"/>
                  </w:rPr>
                  <w:t>http://knowledgeway.org/living/communications/homepage.html</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[2] (2015-04-29). </w:t>
              </w:r>
              <w:r w:rsidRPr="00434848">
                <w:rPr>
                  <w:rFonts w:ascii="Verdana" w:hAnsi="Verdana"/>
                  <w:b/>
                  <w:bCs/>
                  <w:i/>
                  <w:iCs/>
                  <w:sz w:val="16"/>
                  <w:szCs w:val="16"/>
                  <w:lang w:val="en-US"/>
                </w:rPr>
                <w:t>There is No Best Size for a Website</w:t>
              </w:r>
              <w:r w:rsidRPr="00434848">
                <w:rPr>
                  <w:rFonts w:ascii="Verdana" w:hAnsi="Verdana"/>
                  <w:sz w:val="16"/>
                  <w:szCs w:val="16"/>
                  <w:lang w:val="en-US"/>
                </w:rPr>
                <w:t xml:space="preserve">. Available: </w:t>
              </w:r>
              <w:hyperlink r:id="rId23" w:tgtFrame="_blank" w:history="1">
                <w:r w:rsidRPr="00434848">
                  <w:rPr>
                    <w:rStyle w:val="Hyperlnk"/>
                    <w:rFonts w:ascii="Verdana" w:hAnsi="Verdana"/>
                    <w:sz w:val="16"/>
                    <w:szCs w:val="16"/>
                    <w:lang w:val="en-US"/>
                  </w:rPr>
                  <w:t>http://www.sitepoint.com/best-size-website/</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[3] (2015-04-29). </w:t>
              </w:r>
              <w:proofErr w:type="gramStart"/>
              <w:r w:rsidRPr="00434848">
                <w:rPr>
                  <w:rFonts w:ascii="Verdana" w:hAnsi="Verdana"/>
                  <w:b/>
                  <w:bCs/>
                  <w:i/>
                  <w:iCs/>
                  <w:sz w:val="16"/>
                  <w:szCs w:val="16"/>
                  <w:lang w:val="en-US"/>
                </w:rPr>
                <w:t>7 Common Web Form Design Mistakes to Avoid</w:t>
              </w:r>
              <w:r w:rsidRPr="00434848">
                <w:rPr>
                  <w:rFonts w:ascii="Verdana" w:hAnsi="Verdana"/>
                  <w:sz w:val="16"/>
                  <w:szCs w:val="16"/>
                  <w:lang w:val="en-US"/>
                </w:rPr>
                <w:t>.</w:t>
              </w:r>
              <w:proofErr w:type="gramEnd"/>
              <w:r w:rsidRPr="00434848">
                <w:rPr>
                  <w:rFonts w:ascii="Verdana" w:hAnsi="Verdana"/>
                  <w:sz w:val="16"/>
                  <w:szCs w:val="16"/>
                  <w:lang w:val="en-US"/>
                </w:rPr>
                <w:t xml:space="preserve"> Available: </w:t>
              </w:r>
              <w:hyperlink r:id="rId24" w:tgtFrame="_blank" w:history="1">
                <w:r w:rsidRPr="00434848">
                  <w:rPr>
                    <w:rStyle w:val="Hyperlnk"/>
                    <w:rFonts w:ascii="Verdana" w:hAnsi="Verdana"/>
                    <w:sz w:val="16"/>
                    <w:szCs w:val="16"/>
                    <w:lang w:val="en-US"/>
                  </w:rPr>
                  <w:t>http://www.formassembly.com/blog/web-form-design/</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[4] (2015-04-29). </w:t>
              </w:r>
              <w:r w:rsidRPr="00434848">
                <w:rPr>
                  <w:rFonts w:ascii="Verdana" w:hAnsi="Verdana"/>
                  <w:b/>
                  <w:bCs/>
                  <w:i/>
                  <w:iCs/>
                  <w:sz w:val="16"/>
                  <w:szCs w:val="16"/>
                  <w:lang w:val="en-US"/>
                </w:rPr>
                <w:t>43 Web Design Mistakes You Should Avoid</w:t>
              </w:r>
              <w:r w:rsidRPr="00434848">
                <w:rPr>
                  <w:rFonts w:ascii="Verdana" w:hAnsi="Verdana"/>
                  <w:sz w:val="16"/>
                  <w:szCs w:val="16"/>
                  <w:lang w:val="en-US"/>
                </w:rPr>
                <w:t xml:space="preserve">. Available: </w:t>
              </w:r>
              <w:hyperlink r:id="rId25" w:tgtFrame="_blank" w:history="1">
                <w:r w:rsidRPr="00434848">
                  <w:rPr>
                    <w:rStyle w:val="Hyperlnk"/>
                    <w:rFonts w:ascii="Verdana" w:hAnsi="Verdana"/>
                    <w:sz w:val="16"/>
                    <w:szCs w:val="16"/>
                    <w:lang w:val="en-US"/>
                  </w:rPr>
                  <w:t>http://www.dailyblogtips.com/43-web-design-mistakes-you-should-avoid/</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[5] (2015-04-29). </w:t>
              </w:r>
              <w:r w:rsidRPr="00434848">
                <w:rPr>
                  <w:rFonts w:ascii="Verdana" w:hAnsi="Verdana"/>
                  <w:b/>
                  <w:bCs/>
                  <w:i/>
                  <w:iCs/>
                  <w:sz w:val="16"/>
                  <w:szCs w:val="16"/>
                  <w:lang w:val="en-US"/>
                </w:rPr>
                <w:t>Form Design For Dummies: 10 Simple Tips On Designing A Form That Converts</w:t>
              </w:r>
              <w:r w:rsidRPr="00434848">
                <w:rPr>
                  <w:rFonts w:ascii="Verdana" w:hAnsi="Verdana"/>
                  <w:sz w:val="16"/>
                  <w:szCs w:val="16"/>
                  <w:lang w:val="en-US"/>
                </w:rPr>
                <w:t xml:space="preserve">. Available: </w:t>
              </w:r>
              <w:hyperlink r:id="rId26" w:tgtFrame="_blank" w:history="1">
                <w:r w:rsidRPr="00434848">
                  <w:rPr>
                    <w:rStyle w:val="Hyperlnk"/>
                    <w:rFonts w:ascii="Verdana" w:hAnsi="Verdana"/>
                    <w:sz w:val="16"/>
                    <w:szCs w:val="16"/>
                    <w:lang w:val="en-US"/>
                  </w:rPr>
                  <w:t>http://outside.hotjar.com/2014/07/14/form-design-for-dummies-10-simple-tips-on-designing-a-form-that-converts/</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[6] M. Seckler, S. Heinz, J. A. Bargas-Avila, K. Opwis and A. N. Tuch, "Designing usable web forms: Empirical evaluation of web form improvement guidelines," in </w:t>
              </w:r>
              <w:r w:rsidRPr="00434848">
                <w:rPr>
                  <w:rFonts w:ascii="Verdana" w:hAnsi="Verdana"/>
                  <w:i/>
                  <w:iCs/>
                  <w:sz w:val="16"/>
                  <w:szCs w:val="16"/>
                  <w:lang w:val="en-US"/>
                </w:rPr>
                <w:t xml:space="preserve">Proceedings of the SIGCHI Conference on Human Factors in Computing Systems, </w:t>
              </w:r>
              <w:r w:rsidRPr="00434848">
                <w:rPr>
                  <w:rFonts w:ascii="Verdana" w:hAnsi="Verdana"/>
                  <w:sz w:val="16"/>
                  <w:szCs w:val="16"/>
                  <w:lang w:val="en-US"/>
                </w:rPr>
                <w:t xml:space="preserve">Toronto, Ontario, Canada, 2014, pp. 1275-1284.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[7] S. Hau Chua, H. Zhang, M. Hammad, S. Zhao, S. Goyal and K. Singh, "ColorBless: Augmenting Visual Information for Colorblind People with Binocular Luster Effect," </w:t>
              </w:r>
              <w:r w:rsidRPr="00434848">
                <w:rPr>
                  <w:rFonts w:ascii="Verdana" w:hAnsi="Verdana"/>
                  <w:i/>
                  <w:iCs/>
                  <w:sz w:val="16"/>
                  <w:szCs w:val="16"/>
                  <w:lang w:val="en-US"/>
                </w:rPr>
                <w:t xml:space="preserve">ACM Trans.Comput.-Hum.Interact., </w:t>
              </w:r>
              <w:r w:rsidRPr="00434848">
                <w:rPr>
                  <w:rFonts w:ascii="Verdana" w:hAnsi="Verdana"/>
                  <w:sz w:val="16"/>
                  <w:szCs w:val="16"/>
                  <w:lang w:val="en-US"/>
                </w:rPr>
                <w:t xml:space="preserve">vol. 21, pp. 32:1-32:20, </w:t>
              </w:r>
              <w:proofErr w:type="spellStart"/>
              <w:proofErr w:type="gramStart"/>
              <w:r w:rsidRPr="00434848">
                <w:rPr>
                  <w:rFonts w:ascii="Verdana" w:hAnsi="Verdana"/>
                  <w:sz w:val="16"/>
                  <w:szCs w:val="16"/>
                  <w:lang w:val="en-US"/>
                </w:rPr>
                <w:t>jan</w:t>
              </w:r>
              <w:proofErr w:type="spellEnd"/>
              <w:proofErr w:type="gramEnd"/>
              <w:r w:rsidRPr="00434848">
                <w:rPr>
                  <w:rFonts w:ascii="Verdana" w:hAnsi="Verdana"/>
                  <w:sz w:val="16"/>
                  <w:szCs w:val="16"/>
                  <w:lang w:val="en-US"/>
                </w:rPr>
                <w:t xml:space="preserve">, 2015.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[8] R. Barnett, </w:t>
              </w:r>
              <w:r w:rsidRPr="00434848">
                <w:rPr>
                  <w:rFonts w:ascii="Verdana" w:hAnsi="Verdana"/>
                  <w:i/>
                  <w:iCs/>
                  <w:sz w:val="16"/>
                  <w:szCs w:val="16"/>
                  <w:lang w:val="en-US"/>
                </w:rPr>
                <w:t xml:space="preserve">Forms for </w:t>
              </w:r>
              <w:proofErr w:type="gramStart"/>
              <w:r w:rsidRPr="00434848">
                <w:rPr>
                  <w:rFonts w:ascii="Verdana" w:hAnsi="Verdana"/>
                  <w:i/>
                  <w:iCs/>
                  <w:sz w:val="16"/>
                  <w:szCs w:val="16"/>
                  <w:lang w:val="en-US"/>
                </w:rPr>
                <w:t>People :</w:t>
              </w:r>
              <w:proofErr w:type="gramEnd"/>
              <w:r w:rsidRPr="00434848">
                <w:rPr>
                  <w:rFonts w:ascii="Verdana" w:hAnsi="Verdana"/>
                  <w:i/>
                  <w:iCs/>
                  <w:sz w:val="16"/>
                  <w:szCs w:val="16"/>
                  <w:lang w:val="en-US"/>
                </w:rPr>
                <w:t xml:space="preserve"> Designing Forms that People can use. </w:t>
              </w:r>
              <w:r w:rsidRPr="00434848">
                <w:rPr>
                  <w:rFonts w:ascii="Verdana" w:hAnsi="Verdana"/>
                  <w:sz w:val="16"/>
                  <w:szCs w:val="16"/>
                  <w:lang w:val="en-US"/>
                </w:rPr>
                <w:t xml:space="preserve">Belconnen, A.C.T.: Robert Barnett and Associates, 2005.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[9] D. P. Haine, "(P</w:t>
              </w:r>
              <w:proofErr w:type="gramStart"/>
              <w:r w:rsidRPr="00434848">
                <w:rPr>
                  <w:rFonts w:ascii="Verdana" w:hAnsi="Verdana"/>
                  <w:sz w:val="16"/>
                  <w:szCs w:val="16"/>
                  <w:lang w:val="en-US"/>
                </w:rPr>
                <w:t>)REVIEW</w:t>
              </w:r>
              <w:proofErr w:type="gramEnd"/>
              <w:r w:rsidRPr="00434848">
                <w:rPr>
                  <w:rFonts w:ascii="Verdana" w:hAnsi="Verdana"/>
                  <w:sz w:val="16"/>
                  <w:szCs w:val="16"/>
                  <w:lang w:val="en-US"/>
                </w:rPr>
                <w:t xml:space="preserve">: Web Form Design: Filling in the Blanks," </w:t>
              </w:r>
              <w:r w:rsidRPr="00434848">
                <w:rPr>
                  <w:rFonts w:ascii="Verdana" w:hAnsi="Verdana"/>
                  <w:i/>
                  <w:iCs/>
                  <w:sz w:val="16"/>
                  <w:szCs w:val="16"/>
                  <w:lang w:val="en-US"/>
                </w:rPr>
                <w:t xml:space="preserve">Interactions, </w:t>
              </w:r>
              <w:r w:rsidRPr="00434848">
                <w:rPr>
                  <w:rFonts w:ascii="Verdana" w:hAnsi="Verdana"/>
                  <w:sz w:val="16"/>
                  <w:szCs w:val="16"/>
                  <w:lang w:val="en-US"/>
                </w:rPr>
                <w:t xml:space="preserve">vol. 15, pp. 68-70, </w:t>
              </w:r>
              <w:proofErr w:type="spellStart"/>
              <w:r w:rsidRPr="00434848">
                <w:rPr>
                  <w:rFonts w:ascii="Verdana" w:hAnsi="Verdana"/>
                  <w:sz w:val="16"/>
                  <w:szCs w:val="16"/>
                  <w:lang w:val="en-US"/>
                </w:rPr>
                <w:t>jul</w:t>
              </w:r>
              <w:proofErr w:type="spellEnd"/>
              <w:r w:rsidRPr="00434848">
                <w:rPr>
                  <w:rFonts w:ascii="Verdana" w:hAnsi="Verdana"/>
                  <w:sz w:val="16"/>
                  <w:szCs w:val="16"/>
                  <w:lang w:val="en-US"/>
                </w:rPr>
                <w:t xml:space="preserve">, 2008.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[10] Galliher, J.M. </w:t>
              </w:r>
              <w:proofErr w:type="gramStart"/>
              <w:r w:rsidRPr="00434848">
                <w:rPr>
                  <w:rFonts w:ascii="Verdana" w:hAnsi="Verdana"/>
                  <w:sz w:val="16"/>
                  <w:szCs w:val="16"/>
                  <w:lang w:val="en-US"/>
                </w:rPr>
                <w:t>( 1,2,3,7</w:t>
              </w:r>
              <w:proofErr w:type="gramEnd"/>
              <w:r w:rsidRPr="00434848">
                <w:rPr>
                  <w:rFonts w:ascii="Verdana" w:hAnsi="Verdana"/>
                  <w:sz w:val="16"/>
                  <w:szCs w:val="16"/>
                  <w:lang w:val="en-US"/>
                </w:rPr>
                <w:t xml:space="preserve"> ), T. V. (. </w:t>
              </w:r>
              <w:proofErr w:type="gramStart"/>
              <w:r w:rsidRPr="00434848">
                <w:rPr>
                  <w:rFonts w:ascii="Verdana" w:hAnsi="Verdana"/>
                  <w:sz w:val="16"/>
                  <w:szCs w:val="16"/>
                  <w:lang w:val="en-US"/>
                </w:rPr>
                <w:t>1. )</w:t>
              </w:r>
              <w:proofErr w:type="gramEnd"/>
              <w:r w:rsidRPr="00434848">
                <w:rPr>
                  <w:rFonts w:ascii="Verdana" w:hAnsi="Verdana"/>
                  <w:sz w:val="16"/>
                  <w:szCs w:val="16"/>
                  <w:lang w:val="en-US"/>
                </w:rPr>
                <w:t xml:space="preserve">. Stewart, L. M. (. </w:t>
              </w:r>
              <w:proofErr w:type="gramStart"/>
              <w:r w:rsidRPr="00434848">
                <w:rPr>
                  <w:rFonts w:ascii="Verdana" w:hAnsi="Verdana"/>
                  <w:sz w:val="16"/>
                  <w:szCs w:val="16"/>
                  <w:lang w:val="en-US"/>
                </w:rPr>
                <w:t>3. )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Dickinson, P. K.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4. )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Pathak, J. J.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5. )</w:t>
              </w:r>
              <w:proofErr w:type="gramEnd"/>
              <w:r w:rsidRPr="00434848">
                <w:rPr>
                  <w:rFonts w:ascii="Verdana" w:hAnsi="Verdana"/>
                  <w:sz w:val="16"/>
                  <w:szCs w:val="16"/>
                  <w:lang w:val="en-US"/>
                </w:rPr>
                <w:t xml:space="preserve">. Werner and J. M. (. </w:t>
              </w:r>
              <w:proofErr w:type="gramStart"/>
              <w:r w:rsidRPr="00434848">
                <w:rPr>
                  <w:rFonts w:ascii="Verdana" w:hAnsi="Verdana"/>
                  <w:sz w:val="16"/>
                  <w:szCs w:val="16"/>
                  <w:lang w:val="en-US"/>
                </w:rPr>
                <w:t>6. )</w:t>
              </w:r>
              <w:proofErr w:type="gramEnd"/>
              <w:r w:rsidRPr="00434848">
                <w:rPr>
                  <w:rFonts w:ascii="Verdana" w:hAnsi="Verdana"/>
                  <w:sz w:val="16"/>
                  <w:szCs w:val="16"/>
                  <w:lang w:val="en-US"/>
                </w:rPr>
                <w:t xml:space="preserve">. </w:t>
              </w:r>
              <w:proofErr w:type="gramStart"/>
              <w:r w:rsidRPr="00434848">
                <w:rPr>
                  <w:rFonts w:ascii="Verdana" w:hAnsi="Verdana"/>
                  <w:sz w:val="16"/>
                  <w:szCs w:val="16"/>
                  <w:lang w:val="en-US"/>
                </w:rPr>
                <w:t xml:space="preserve">Hickner, "Data collection outcomes comparing paper forms with PDA forms in an office-based patient survey," </w:t>
              </w:r>
              <w:r w:rsidRPr="00434848">
                <w:rPr>
                  <w:rFonts w:ascii="Verdana" w:hAnsi="Verdana"/>
                  <w:i/>
                  <w:iCs/>
                  <w:sz w:val="16"/>
                  <w:szCs w:val="16"/>
                  <w:lang w:val="en-US"/>
                </w:rPr>
                <w:t xml:space="preserve">Annals of Family Medicine, </w:t>
              </w:r>
              <w:r w:rsidRPr="00434848">
                <w:rPr>
                  <w:rFonts w:ascii="Verdana" w:hAnsi="Verdana"/>
                  <w:sz w:val="16"/>
                  <w:szCs w:val="16"/>
                  <w:lang w:val="en-US"/>
                </w:rPr>
                <w:t>vol. 6, pp. 154-160, / 03 / 01 /, 2008.</w:t>
              </w:r>
              <w:proofErr w:type="gramEnd"/>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[11] D. Reed and J. Davies, "The Convergence of Computer Programming and Graphic Design,</w:t>
              </w:r>
              <w:proofErr w:type="gramStart"/>
              <w:r w:rsidRPr="00434848">
                <w:rPr>
                  <w:rFonts w:ascii="Verdana" w:hAnsi="Verdana"/>
                  <w:sz w:val="16"/>
                  <w:szCs w:val="16"/>
                  <w:lang w:val="en-US"/>
                </w:rPr>
                <w:t xml:space="preserve">" </w:t>
              </w:r>
              <w:r w:rsidRPr="00434848">
                <w:rPr>
                  <w:rFonts w:ascii="Verdana" w:hAnsi="Verdana"/>
                  <w:i/>
                  <w:iCs/>
                  <w:sz w:val="16"/>
                  <w:szCs w:val="16"/>
                  <w:lang w:val="en-US"/>
                </w:rPr>
                <w:t>J.Comput.Sci.Coll.,</w:t>
              </w:r>
              <w:proofErr w:type="gramEnd"/>
              <w:r w:rsidRPr="00434848">
                <w:rPr>
                  <w:rFonts w:ascii="Verdana" w:hAnsi="Verdana"/>
                  <w:i/>
                  <w:iCs/>
                  <w:sz w:val="16"/>
                  <w:szCs w:val="16"/>
                  <w:lang w:val="en-US"/>
                </w:rPr>
                <w:t xml:space="preserve"> </w:t>
              </w:r>
              <w:r w:rsidRPr="00434848">
                <w:rPr>
                  <w:rFonts w:ascii="Verdana" w:hAnsi="Verdana"/>
                  <w:sz w:val="16"/>
                  <w:szCs w:val="16"/>
                  <w:lang w:val="en-US"/>
                </w:rPr>
                <w:t xml:space="preserve">vol. 21, pp. 179-187, </w:t>
              </w:r>
              <w:proofErr w:type="spellStart"/>
              <w:r w:rsidRPr="00434848">
                <w:rPr>
                  <w:rFonts w:ascii="Verdana" w:hAnsi="Verdana"/>
                  <w:sz w:val="16"/>
                  <w:szCs w:val="16"/>
                  <w:lang w:val="en-US"/>
                </w:rPr>
                <w:t>feb</w:t>
              </w:r>
              <w:proofErr w:type="spellEnd"/>
              <w:r w:rsidRPr="00434848">
                <w:rPr>
                  <w:rFonts w:ascii="Verdana" w:hAnsi="Verdana"/>
                  <w:sz w:val="16"/>
                  <w:szCs w:val="16"/>
                  <w:lang w:val="en-US"/>
                </w:rPr>
                <w:t xml:space="preserve">, 2006.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[12] M. Y. Ivory and R. Megraw, "Evolution of Web Site Design Patterns," </w:t>
              </w:r>
              <w:r w:rsidRPr="00434848">
                <w:rPr>
                  <w:rFonts w:ascii="Verdana" w:hAnsi="Verdana"/>
                  <w:i/>
                  <w:iCs/>
                  <w:sz w:val="16"/>
                  <w:szCs w:val="16"/>
                  <w:lang w:val="en-US"/>
                </w:rPr>
                <w:t xml:space="preserve">ACM Trans.Inf.Syst., </w:t>
              </w:r>
              <w:r w:rsidRPr="00434848">
                <w:rPr>
                  <w:rFonts w:ascii="Verdana" w:hAnsi="Verdana"/>
                  <w:sz w:val="16"/>
                  <w:szCs w:val="16"/>
                  <w:lang w:val="en-US"/>
                </w:rPr>
                <w:t xml:space="preserve">vol. 23, pp. 463-497, </w:t>
              </w:r>
              <w:proofErr w:type="gramStart"/>
              <w:r w:rsidRPr="00434848">
                <w:rPr>
                  <w:rFonts w:ascii="Verdana" w:hAnsi="Verdana"/>
                  <w:sz w:val="16"/>
                  <w:szCs w:val="16"/>
                  <w:lang w:val="en-US"/>
                </w:rPr>
                <w:t>oct</w:t>
              </w:r>
              <w:proofErr w:type="gramEnd"/>
              <w:r w:rsidRPr="00434848">
                <w:rPr>
                  <w:rFonts w:ascii="Verdana" w:hAnsi="Verdana"/>
                  <w:sz w:val="16"/>
                  <w:szCs w:val="16"/>
                  <w:lang w:val="en-US"/>
                </w:rPr>
                <w:t xml:space="preserve">, 2005.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[13] J. Bargas-Avila, O. Brenzikofer, S. P. Roth, A. N. Tuch, S. Orsini and K. Opwis, "Simple but Crucial User Interfaces in the World Wide Web: Introducing 20 Guidelines for Usable Web Form Design," 20150202, 2010.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[14] (2015-04-29). </w:t>
              </w:r>
              <w:r w:rsidRPr="00434848">
                <w:rPr>
                  <w:rFonts w:ascii="Verdana" w:hAnsi="Verdana"/>
                  <w:i/>
                  <w:iCs/>
                  <w:sz w:val="16"/>
                  <w:szCs w:val="16"/>
                  <w:lang w:val="en-US"/>
                </w:rPr>
                <w:t xml:space="preserve">Vinnare </w:t>
              </w:r>
              <w:proofErr w:type="gramStart"/>
              <w:r w:rsidRPr="00434848">
                <w:rPr>
                  <w:rFonts w:ascii="Verdana" w:hAnsi="Verdana"/>
                  <w:i/>
                  <w:iCs/>
                  <w:sz w:val="16"/>
                  <w:szCs w:val="16"/>
                  <w:lang w:val="en-US"/>
                </w:rPr>
                <w:t>av ”</w:t>
              </w:r>
              <w:proofErr w:type="gramEnd"/>
              <w:r w:rsidRPr="00434848">
                <w:rPr>
                  <w:rFonts w:ascii="Verdana" w:hAnsi="Verdana"/>
                  <w:i/>
                  <w:iCs/>
                  <w:sz w:val="16"/>
                  <w:szCs w:val="16"/>
                  <w:lang w:val="en-US"/>
                </w:rPr>
                <w:t>Users choice award” 2014</w:t>
              </w:r>
              <w:r w:rsidRPr="00434848">
                <w:rPr>
                  <w:rFonts w:ascii="Verdana" w:hAnsi="Verdana"/>
                  <w:sz w:val="16"/>
                  <w:szCs w:val="16"/>
                  <w:lang w:val="en-US"/>
                </w:rPr>
                <w:t xml:space="preserve">. Available: </w:t>
              </w:r>
              <w:hyperlink r:id="rId27" w:tgtFrame="_blank" w:history="1">
                <w:r w:rsidRPr="00434848">
                  <w:rPr>
                    <w:rStyle w:val="Hyperlnk"/>
                    <w:rFonts w:ascii="Verdana" w:hAnsi="Verdana"/>
                    <w:sz w:val="16"/>
                    <w:szCs w:val="16"/>
                    <w:lang w:val="en-US"/>
                  </w:rPr>
                  <w:t>http://www.jotform.me/form/43360673924458</w:t>
                </w:r>
              </w:hyperlink>
              <w:r w:rsidRPr="00434848">
                <w:rPr>
                  <w:rFonts w:ascii="Verdana" w:hAnsi="Verdana"/>
                  <w:sz w:val="16"/>
                  <w:szCs w:val="16"/>
                  <w:lang w:val="en-US"/>
                </w:rPr>
                <w:t xml:space="preserve">.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[15] S. L. Pauwels, C. Hübscher, S. Leuthold, J. Bargas-Avila and K. Opwis, "Error prevention in online forms: Use color instead of asterisks to mark required-fields," </w:t>
              </w:r>
              <w:r w:rsidRPr="00434848">
                <w:rPr>
                  <w:rFonts w:ascii="Verdana" w:hAnsi="Verdana"/>
                  <w:i/>
                  <w:iCs/>
                  <w:sz w:val="16"/>
                  <w:szCs w:val="16"/>
                  <w:lang w:val="en-US"/>
                </w:rPr>
                <w:t xml:space="preserve">Interact Comput, </w:t>
              </w:r>
              <w:r w:rsidRPr="00434848">
                <w:rPr>
                  <w:rFonts w:ascii="Verdana" w:hAnsi="Verdana"/>
                  <w:sz w:val="16"/>
                  <w:szCs w:val="16"/>
                  <w:lang w:val="en-US"/>
                </w:rPr>
                <w:t xml:space="preserve">vol. 21, pp. 257-262, / 08 / 01 /, 2009.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[16] J. Bargas-Avila, S. Orsini, H. Piosczyk, D. Urwyler and K. Opwis, "Enhancing online forms: Use format specifications for fields with format restrictions to help respondents," </w:t>
              </w:r>
              <w:r w:rsidRPr="00434848">
                <w:rPr>
                  <w:rFonts w:ascii="Verdana" w:hAnsi="Verdana"/>
                  <w:i/>
                  <w:iCs/>
                  <w:sz w:val="16"/>
                  <w:szCs w:val="16"/>
                  <w:lang w:val="en-US"/>
                </w:rPr>
                <w:t xml:space="preserve">Interact Comput, </w:t>
              </w:r>
              <w:r w:rsidRPr="00434848">
                <w:rPr>
                  <w:rFonts w:ascii="Verdana" w:hAnsi="Verdana"/>
                  <w:sz w:val="16"/>
                  <w:szCs w:val="16"/>
                  <w:lang w:val="en-US"/>
                </w:rPr>
                <w:t xml:space="preserve">vol. 23, pp. 33-39, / 01 / 01 /, 2011.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[17] J. Bargas-Avila, G. Oberholzer, P. Schmutz, M. de Vito and K. Opwis, "Usable error message presentation in the World Wide Web: Do not show errors right away," </w:t>
              </w:r>
              <w:r w:rsidRPr="00434848">
                <w:rPr>
                  <w:rFonts w:ascii="Verdana" w:hAnsi="Verdana"/>
                  <w:i/>
                  <w:iCs/>
                  <w:sz w:val="16"/>
                  <w:szCs w:val="16"/>
                  <w:lang w:val="en-US"/>
                </w:rPr>
                <w:t xml:space="preserve">Interact Comput, </w:t>
              </w:r>
              <w:r w:rsidRPr="00434848">
                <w:rPr>
                  <w:rFonts w:ascii="Verdana" w:hAnsi="Verdana"/>
                  <w:sz w:val="16"/>
                  <w:szCs w:val="16"/>
                  <w:lang w:val="en-US"/>
                </w:rPr>
                <w:t xml:space="preserve">vol. 19, pp. 330-341, 2007. </w:t>
              </w:r>
            </w:p>
            <w:p w:rsidR="003C098B" w:rsidRPr="00434848" w:rsidRDefault="003C098B" w:rsidP="003C098B">
              <w:pPr>
                <w:pStyle w:val="Normalwebb"/>
                <w:rPr>
                  <w:rFonts w:ascii="Verdana" w:hAnsi="Verdana"/>
                  <w:sz w:val="16"/>
                  <w:szCs w:val="16"/>
                  <w:lang w:val="en-US"/>
                </w:rPr>
              </w:pPr>
            </w:p>
            <w:p w:rsidR="003C098B" w:rsidRPr="00434848" w:rsidRDefault="003C098B" w:rsidP="003C098B">
              <w:pPr>
                <w:pStyle w:val="Normalwebb"/>
                <w:rPr>
                  <w:rFonts w:ascii="Verdana" w:hAnsi="Verdana"/>
                  <w:sz w:val="16"/>
                  <w:szCs w:val="16"/>
                  <w:lang w:val="en-US"/>
                </w:rPr>
              </w:pPr>
              <w:r w:rsidRPr="00434848">
                <w:rPr>
                  <w:rFonts w:ascii="Verdana" w:hAnsi="Verdana"/>
                  <w:sz w:val="16"/>
                  <w:szCs w:val="16"/>
                  <w:lang w:val="en-US"/>
                </w:rPr>
                <w:t xml:space="preserve">[18] M. Seckler, A. N. Tuch, K. Opwis and J. Bargas-Avila, "User-friendly locations of error messages in web forms: Put them on the right side of the erroneous input field," </w:t>
              </w:r>
              <w:r w:rsidRPr="00434848">
                <w:rPr>
                  <w:rFonts w:ascii="Verdana" w:hAnsi="Verdana"/>
                  <w:i/>
                  <w:iCs/>
                  <w:sz w:val="16"/>
                  <w:szCs w:val="16"/>
                  <w:lang w:val="en-US"/>
                </w:rPr>
                <w:t xml:space="preserve">Interact Comput, </w:t>
              </w:r>
              <w:r w:rsidRPr="00434848">
                <w:rPr>
                  <w:rFonts w:ascii="Verdana" w:hAnsi="Verdana"/>
                  <w:sz w:val="16"/>
                  <w:szCs w:val="16"/>
                  <w:lang w:val="en-US"/>
                </w:rPr>
                <w:t>vol. 24, pp. 107-118, / 05 / 01 /, 2012.</w:t>
              </w:r>
            </w:p>
            <w:p w:rsidR="00F15094" w:rsidRPr="00452AE6" w:rsidRDefault="00CE5AE8" w:rsidP="003C098B">
              <w:pPr>
                <w:pStyle w:val="Normalwebb"/>
                <w:rPr>
                  <w:rFonts w:ascii="Verdana" w:hAnsi="Verdana"/>
                  <w:sz w:val="18"/>
                  <w:szCs w:val="18"/>
                  <w:lang w:val="en-US"/>
                </w:rPr>
              </w:pPr>
            </w:p>
          </w:sdtContent>
        </w:sdt>
      </w:sdtContent>
    </w:sdt>
    <w:p w:rsidR="00DB7E56" w:rsidRDefault="00DB7E56">
      <w:pPr>
        <w:spacing w:after="0" w:line="240" w:lineRule="auto"/>
        <w:rPr>
          <w:rFonts w:ascii="Arial" w:eastAsiaTheme="majorEastAsia" w:hAnsi="Arial" w:cs="Arial"/>
          <w:b/>
          <w:bCs/>
          <w:sz w:val="28"/>
          <w:szCs w:val="28"/>
          <w:lang w:val="en-US"/>
        </w:rPr>
      </w:pPr>
      <w:r>
        <w:rPr>
          <w:lang w:val="en-US"/>
        </w:rPr>
        <w:br w:type="page"/>
      </w:r>
    </w:p>
    <w:p w:rsidR="006A30ED" w:rsidRDefault="00B668B6" w:rsidP="004939BB">
      <w:pPr>
        <w:pStyle w:val="Rubrik1"/>
        <w:rPr>
          <w:lang w:val="en-US"/>
        </w:rPr>
      </w:pPr>
      <w:bookmarkStart w:id="42" w:name="_Toc420595738"/>
      <w:r>
        <w:rPr>
          <w:lang w:val="en-US"/>
        </w:rPr>
        <w:lastRenderedPageBreak/>
        <w:t>Tack</w:t>
      </w:r>
      <w:bookmarkEnd w:id="42"/>
    </w:p>
    <w:p w:rsidR="0088240B" w:rsidRDefault="002F172E" w:rsidP="008F6DF3">
      <w:pPr>
        <w:pStyle w:val="Stycke"/>
        <w:ind w:firstLine="0"/>
      </w:pPr>
      <w:r w:rsidRPr="002F172E">
        <w:t>Jag skull</w:t>
      </w:r>
      <w:r>
        <w:t>e</w:t>
      </w:r>
      <w:r w:rsidRPr="002F172E">
        <w:t xml:space="preserve"> vilja tacka </w:t>
      </w:r>
      <w:r w:rsidR="00DB7E56">
        <w:t>Elin Edling som är projektledare för detta projekt och har agerat en bra ledare</w:t>
      </w:r>
      <w:r w:rsidR="0088240B">
        <w:t xml:space="preserve"> och varit till stor hjälp för mig</w:t>
      </w:r>
      <w:r w:rsidR="00DB7E56">
        <w:t xml:space="preserve">. </w:t>
      </w:r>
      <w:r w:rsidR="0088240B">
        <w:t>Malin Eriksson som är handläggare på kommunen skall ha ett stort tack som tog sig tiden att hjälpa mig få ett användarkonto på miljöreda för att gå igenom de gamla ansöknin</w:t>
      </w:r>
      <w:r w:rsidR="0099359F">
        <w:t>garna och</w:t>
      </w:r>
      <w:r w:rsidR="0088240B">
        <w:t xml:space="preserve"> ta fram statistik</w:t>
      </w:r>
      <w:r w:rsidR="0099359F">
        <w:t>en som varit grunden till detta examensarbete</w:t>
      </w:r>
      <w:r w:rsidR="0088240B">
        <w:t xml:space="preserve">. </w:t>
      </w:r>
      <w:r w:rsidR="001D54AB">
        <w:t>Jag vill tacka Åke Wallin på Högskolan i Gävle som varit min handledare under examensarbetet och hjälp mig när jag behövt och kontrollerat mitt arbete.</w:t>
      </w:r>
      <w:r w:rsidR="00EF449A">
        <w:t xml:space="preserve"> </w:t>
      </w:r>
      <w:r w:rsidR="0088240B">
        <w:t>Sedan skulle jag vilja tacka alla testpersoner som genomförde en ansökan av mitt formulär:</w:t>
      </w:r>
    </w:p>
    <w:p w:rsidR="0088240B" w:rsidRDefault="0088240B" w:rsidP="0088240B">
      <w:pPr>
        <w:pStyle w:val="Stycke"/>
      </w:pPr>
      <w:r>
        <w:t>Elin Edling, Projektledare</w:t>
      </w:r>
    </w:p>
    <w:p w:rsidR="0088240B" w:rsidRDefault="0088240B" w:rsidP="0088240B">
      <w:pPr>
        <w:pStyle w:val="Stycke"/>
      </w:pPr>
      <w:r>
        <w:t>Eva Jackson, Chef miljöreda</w:t>
      </w:r>
    </w:p>
    <w:p w:rsidR="0088240B" w:rsidRDefault="0088240B" w:rsidP="0088240B">
      <w:pPr>
        <w:pStyle w:val="Stycke"/>
      </w:pPr>
      <w:r>
        <w:t>Malin Eriksson, Handläggare</w:t>
      </w:r>
    </w:p>
    <w:p w:rsidR="0088240B" w:rsidRDefault="0088240B" w:rsidP="0088240B">
      <w:pPr>
        <w:pStyle w:val="Stycke"/>
      </w:pPr>
      <w:r>
        <w:t>Niclas Spjut, Bravida VS Gävle</w:t>
      </w:r>
    </w:p>
    <w:p w:rsidR="00707CEA" w:rsidRDefault="00707CEA" w:rsidP="00707CEA">
      <w:pPr>
        <w:pStyle w:val="Stycke"/>
      </w:pPr>
      <w:r w:rsidRPr="00707CEA">
        <w:t>Gerth Göransson, Bravida VS Gävle</w:t>
      </w:r>
    </w:p>
    <w:p w:rsidR="0088240B" w:rsidRDefault="0088240B" w:rsidP="0088240B">
      <w:pPr>
        <w:pStyle w:val="Stycke"/>
      </w:pPr>
      <w:r>
        <w:t>Jan-Erik Lutti, Triaden Värme AB</w:t>
      </w:r>
    </w:p>
    <w:p w:rsidR="0088240B" w:rsidRDefault="00707CEA" w:rsidP="0088240B">
      <w:pPr>
        <w:pStyle w:val="Stycke"/>
      </w:pPr>
      <w:r>
        <w:t>Mattias</w:t>
      </w:r>
      <w:r w:rsidR="00FC09B1">
        <w:t xml:space="preserve"> Eriksson</w:t>
      </w:r>
      <w:r>
        <w:t>, Bohlins R</w:t>
      </w:r>
      <w:r w:rsidR="0088240B">
        <w:t>ör</w:t>
      </w:r>
    </w:p>
    <w:p w:rsidR="0088240B" w:rsidRPr="004D1FAE" w:rsidRDefault="0088240B" w:rsidP="0088240B">
      <w:pPr>
        <w:pStyle w:val="Stycke"/>
      </w:pPr>
      <w:r w:rsidRPr="004D1FAE">
        <w:t>James Howley, Gävle VVS Center AB</w:t>
      </w:r>
    </w:p>
    <w:p w:rsidR="0088240B" w:rsidRDefault="0088240B" w:rsidP="0088240B">
      <w:pPr>
        <w:pStyle w:val="Stycke"/>
      </w:pPr>
      <w:r w:rsidRPr="00707CEA">
        <w:t>M</w:t>
      </w:r>
      <w:r w:rsidR="00707CEA" w:rsidRPr="00707CEA">
        <w:t>a</w:t>
      </w:r>
      <w:r w:rsidRPr="00707CEA">
        <w:t xml:space="preserve">ttias Edqvist, </w:t>
      </w:r>
      <w:r w:rsidR="00513F23">
        <w:t>Värmepumpscenter i Gävle AB</w:t>
      </w:r>
    </w:p>
    <w:p w:rsidR="000F1872" w:rsidRDefault="00FC09B1" w:rsidP="00B74F26">
      <w:pPr>
        <w:pStyle w:val="Stycke"/>
      </w:pPr>
      <w:r>
        <w:t>Rurik Löfmark, Grubb och Cronvall VVS &amp; Teknik AB</w:t>
      </w:r>
    </w:p>
    <w:p w:rsidR="000F1872" w:rsidRDefault="000F1872" w:rsidP="00B74F26">
      <w:pPr>
        <w:pStyle w:val="Stycke"/>
      </w:pPr>
    </w:p>
    <w:p w:rsidR="000F1872" w:rsidRDefault="000F1872" w:rsidP="00B74F26">
      <w:pPr>
        <w:pStyle w:val="Stycke"/>
      </w:pPr>
    </w:p>
    <w:p w:rsidR="006A30ED" w:rsidRPr="00B668B6" w:rsidRDefault="006A30ED" w:rsidP="00254468">
      <w:pPr>
        <w:pStyle w:val="Stycke"/>
        <w:ind w:firstLine="0"/>
      </w:pPr>
      <w:r w:rsidRPr="00B668B6">
        <w:br w:type="page"/>
      </w:r>
    </w:p>
    <w:p w:rsidR="004D2960" w:rsidRDefault="004D2960" w:rsidP="004D2960">
      <w:pPr>
        <w:pStyle w:val="Rubrik1"/>
        <w:numPr>
          <w:ilvl w:val="0"/>
          <w:numId w:val="0"/>
        </w:numPr>
        <w:ind w:left="432"/>
      </w:pPr>
      <w:bookmarkStart w:id="43" w:name="_Toc379271514"/>
      <w:bookmarkStart w:id="44" w:name="_Toc419184893"/>
    </w:p>
    <w:p w:rsidR="00F967D5" w:rsidRDefault="006A30ED" w:rsidP="00F967D5">
      <w:pPr>
        <w:pStyle w:val="Rubrik1"/>
      </w:pPr>
      <w:bookmarkStart w:id="45" w:name="_Toc420595739"/>
      <w:r w:rsidRPr="006A30ED">
        <w:t>Bilagor</w:t>
      </w:r>
      <w:bookmarkEnd w:id="43"/>
      <w:bookmarkEnd w:id="44"/>
      <w:bookmarkEnd w:id="45"/>
    </w:p>
    <w:p w:rsidR="00F967D5" w:rsidRPr="00F967D5" w:rsidRDefault="00F967D5" w:rsidP="00656685">
      <w:pPr>
        <w:pStyle w:val="rubrik40"/>
        <w:numPr>
          <w:ilvl w:val="0"/>
          <w:numId w:val="0"/>
        </w:numPr>
      </w:pPr>
      <w:r w:rsidRPr="00F967D5">
        <w:t>Bilaga 1</w:t>
      </w:r>
      <w:r w:rsidR="00BE02E3">
        <w:t>.</w:t>
      </w:r>
      <w:r w:rsidRPr="00F967D5">
        <w:t xml:space="preserve"> Riktlinjer för design</w:t>
      </w:r>
      <w:r w:rsidR="00324CB6">
        <w:t xml:space="preserve"> av webbformulär</w:t>
      </w:r>
    </w:p>
    <w:p w:rsidR="00324CB6" w:rsidRDefault="00F967D5" w:rsidP="00324CB6">
      <w:pPr>
        <w:pStyle w:val="Stycke"/>
        <w:keepNext/>
        <w:ind w:firstLine="0"/>
      </w:pPr>
      <w:r>
        <w:rPr>
          <w:noProof/>
          <w:lang w:eastAsia="sv-SE"/>
        </w:rPr>
        <w:drawing>
          <wp:inline distT="0" distB="0" distL="0" distR="0" wp14:anchorId="765B58BD" wp14:editId="29685236">
            <wp:extent cx="3403283" cy="3781425"/>
            <wp:effectExtent l="0" t="0" r="6985" b="0"/>
            <wp:docPr id="3" name="Bildobjek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07014" cy="3785570"/>
                    </a:xfrm>
                    <a:prstGeom prst="rect">
                      <a:avLst/>
                    </a:prstGeom>
                  </pic:spPr>
                </pic:pic>
              </a:graphicData>
            </a:graphic>
          </wp:inline>
        </w:drawing>
      </w:r>
      <w:r>
        <w:t xml:space="preserve">  </w:t>
      </w:r>
      <w:r w:rsidR="007F5E84">
        <w:rPr>
          <w:noProof/>
          <w:lang w:eastAsia="sv-SE"/>
        </w:rPr>
        <w:drawing>
          <wp:inline distT="0" distB="0" distL="0" distR="0" wp14:anchorId="22269C4A" wp14:editId="3E467EFA">
            <wp:extent cx="3392351" cy="3629025"/>
            <wp:effectExtent l="0" t="0" r="0" b="0"/>
            <wp:docPr id="25" name="Bildobjekt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399854" cy="3637051"/>
                    </a:xfrm>
                    <a:prstGeom prst="rect">
                      <a:avLst/>
                    </a:prstGeom>
                  </pic:spPr>
                </pic:pic>
              </a:graphicData>
            </a:graphic>
          </wp:inline>
        </w:drawing>
      </w:r>
    </w:p>
    <w:p w:rsidR="005714E2" w:rsidRPr="00814241" w:rsidRDefault="00324CB6" w:rsidP="00656685">
      <w:pPr>
        <w:pStyle w:val="Beskrivning"/>
      </w:pPr>
      <w:r>
        <w:t xml:space="preserve">Figur </w:t>
      </w:r>
      <w:fldSimple w:instr=" SEQ Figur \* ARABIC ">
        <w:r w:rsidR="000965B0">
          <w:rPr>
            <w:noProof/>
          </w:rPr>
          <w:t>5</w:t>
        </w:r>
      </w:fldSimple>
      <w:r w:rsidR="00B54BE3">
        <w:t>.</w:t>
      </w:r>
      <w:r>
        <w:t xml:space="preserve"> 20 riktlinjer för design av webbformulär</w:t>
      </w:r>
      <w:r w:rsidR="005714E2">
        <w:br w:type="page"/>
      </w:r>
    </w:p>
    <w:p w:rsidR="00FC3F8B" w:rsidRDefault="00384F54" w:rsidP="00656685">
      <w:pPr>
        <w:pStyle w:val="rubrik40"/>
        <w:numPr>
          <w:ilvl w:val="0"/>
          <w:numId w:val="0"/>
        </w:numPr>
      </w:pPr>
      <w:r>
        <w:lastRenderedPageBreak/>
        <w:t>Bilaga 2.</w:t>
      </w:r>
      <w:r w:rsidR="005714E2">
        <w:t xml:space="preserve"> Tidsgraf</w:t>
      </w:r>
    </w:p>
    <w:p w:rsidR="005714E2" w:rsidRDefault="005714E2" w:rsidP="005714E2">
      <w:pPr>
        <w:pStyle w:val="Ingetavstnd"/>
        <w:keepNext/>
      </w:pPr>
      <w:r>
        <w:rPr>
          <w:bCs/>
          <w:i/>
          <w:noProof/>
          <w:lang w:eastAsia="sv-SE"/>
        </w:rPr>
        <w:drawing>
          <wp:inline distT="0" distB="0" distL="0" distR="0" wp14:anchorId="2EA0E727" wp14:editId="6DD07C7C">
            <wp:extent cx="4511615" cy="4165491"/>
            <wp:effectExtent l="0" t="0" r="3810" b="6985"/>
            <wp:docPr id="2" name="Bildobjekt 2" descr="C:\Users\Niklas\Documents\exjobb\gan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las\Documents\exjobb\gantt_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6402" cy="4169911"/>
                    </a:xfrm>
                    <a:prstGeom prst="rect">
                      <a:avLst/>
                    </a:prstGeom>
                    <a:noFill/>
                    <a:ln>
                      <a:noFill/>
                    </a:ln>
                  </pic:spPr>
                </pic:pic>
              </a:graphicData>
            </a:graphic>
          </wp:inline>
        </w:drawing>
      </w:r>
    </w:p>
    <w:p w:rsidR="005714E2" w:rsidRDefault="005714E2" w:rsidP="005714E2">
      <w:pPr>
        <w:pStyle w:val="Beskrivning"/>
      </w:pPr>
      <w:r>
        <w:t xml:space="preserve">Figur </w:t>
      </w:r>
      <w:fldSimple w:instr=" SEQ Figur \* ARABIC ">
        <w:r w:rsidR="000965B0">
          <w:rPr>
            <w:noProof/>
          </w:rPr>
          <w:t>6</w:t>
        </w:r>
      </w:fldSimple>
      <w:r w:rsidR="00656685">
        <w:rPr>
          <w:noProof/>
        </w:rPr>
        <w:t>.</w:t>
      </w:r>
      <w:r>
        <w:t xml:space="preserve"> </w:t>
      </w:r>
      <w:r w:rsidRPr="00C252CB">
        <w:t>Gantt-schema</w:t>
      </w:r>
    </w:p>
    <w:p w:rsidR="00D014F4" w:rsidRDefault="00D014F4">
      <w:pPr>
        <w:spacing w:after="0" w:line="240" w:lineRule="auto"/>
      </w:pPr>
      <w:r>
        <w:br w:type="page"/>
      </w:r>
    </w:p>
    <w:p w:rsidR="005714E2" w:rsidRPr="005714E2" w:rsidRDefault="00384F54" w:rsidP="00656685">
      <w:pPr>
        <w:pStyle w:val="rubrik40"/>
        <w:numPr>
          <w:ilvl w:val="0"/>
          <w:numId w:val="0"/>
        </w:numPr>
      </w:pPr>
      <w:r>
        <w:lastRenderedPageBreak/>
        <w:t>Bilaga 3.</w:t>
      </w:r>
      <w:r w:rsidR="004E2EA3">
        <w:t xml:space="preserve"> Gävle kommuns e-tjänst för </w:t>
      </w:r>
      <w:r w:rsidR="00656685">
        <w:t xml:space="preserve">beställning av </w:t>
      </w:r>
      <w:r w:rsidR="004E2EA3">
        <w:t>radonmätning</w:t>
      </w:r>
    </w:p>
    <w:p w:rsidR="005714E2" w:rsidRPr="005714E2" w:rsidRDefault="004E2EA3" w:rsidP="005714E2">
      <w:r>
        <w:rPr>
          <w:noProof/>
          <w:lang w:eastAsia="sv-SE"/>
        </w:rPr>
        <w:drawing>
          <wp:inline distT="0" distB="0" distL="0" distR="0" wp14:anchorId="72449F86" wp14:editId="4DA8C8E5">
            <wp:extent cx="4676775" cy="3371850"/>
            <wp:effectExtent l="0" t="0" r="9525" b="0"/>
            <wp:docPr id="22" name="Bildobjekt 22" descr="C:\xampp\htdocs\varmepumpar\dokument\bilder\gavle komm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rmepumpar\dokument\bilder\gavle kommun.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76775" cy="3371850"/>
                    </a:xfrm>
                    <a:prstGeom prst="rect">
                      <a:avLst/>
                    </a:prstGeom>
                    <a:noFill/>
                    <a:ln>
                      <a:noFill/>
                    </a:ln>
                  </pic:spPr>
                </pic:pic>
              </a:graphicData>
            </a:graphic>
          </wp:inline>
        </w:drawing>
      </w:r>
    </w:p>
    <w:p w:rsidR="0089393A" w:rsidRDefault="0089393A" w:rsidP="0089393A">
      <w:pPr>
        <w:pStyle w:val="Beskrivning"/>
      </w:pPr>
      <w:r>
        <w:t xml:space="preserve">Figur </w:t>
      </w:r>
      <w:fldSimple w:instr=" SEQ Figur \* ARABIC ">
        <w:r w:rsidR="000965B0">
          <w:rPr>
            <w:noProof/>
          </w:rPr>
          <w:t>7</w:t>
        </w:r>
      </w:fldSimple>
      <w:r w:rsidR="00656685">
        <w:t>. e</w:t>
      </w:r>
      <w:r>
        <w:t xml:space="preserve">-tjänst för </w:t>
      </w:r>
      <w:r w:rsidR="00656685">
        <w:t xml:space="preserve">beställning av </w:t>
      </w:r>
      <w:r>
        <w:t>radonmätning</w:t>
      </w:r>
    </w:p>
    <w:p w:rsidR="0089393A" w:rsidRDefault="0089393A">
      <w:pPr>
        <w:spacing w:after="0" w:line="240" w:lineRule="auto"/>
      </w:pPr>
      <w:r>
        <w:br w:type="page"/>
      </w:r>
    </w:p>
    <w:p w:rsidR="00F15094" w:rsidRDefault="00384F54" w:rsidP="00A70ADB">
      <w:pPr>
        <w:pStyle w:val="rubrik40"/>
        <w:numPr>
          <w:ilvl w:val="0"/>
          <w:numId w:val="0"/>
        </w:numPr>
      </w:pPr>
      <w:r>
        <w:lastRenderedPageBreak/>
        <w:t>Bilaga 4.</w:t>
      </w:r>
      <w:r w:rsidR="001A735C">
        <w:t xml:space="preserve"> Process från början till godkänt tillstånd</w:t>
      </w:r>
    </w:p>
    <w:p w:rsidR="001A735C" w:rsidRDefault="001A735C" w:rsidP="001A735C">
      <w:pPr>
        <w:pStyle w:val="Ingetavstnd"/>
        <w:keepNext/>
      </w:pPr>
      <w:r>
        <w:rPr>
          <w:noProof/>
          <w:lang w:eastAsia="sv-SE"/>
        </w:rPr>
        <w:drawing>
          <wp:inline distT="0" distB="0" distL="0" distR="0" wp14:anchorId="5F2FE4B6" wp14:editId="4B660D0F">
            <wp:extent cx="4679315" cy="2079474"/>
            <wp:effectExtent l="0" t="0" r="6985" b="0"/>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79315" cy="2079474"/>
                    </a:xfrm>
                    <a:prstGeom prst="rect">
                      <a:avLst/>
                    </a:prstGeom>
                  </pic:spPr>
                </pic:pic>
              </a:graphicData>
            </a:graphic>
          </wp:inline>
        </w:drawing>
      </w:r>
    </w:p>
    <w:p w:rsidR="001A735C" w:rsidRDefault="001A735C" w:rsidP="001A735C">
      <w:pPr>
        <w:pStyle w:val="Beskrivning"/>
      </w:pPr>
      <w:r>
        <w:t xml:space="preserve">Figur </w:t>
      </w:r>
      <w:fldSimple w:instr=" SEQ Figur \* ARABIC ">
        <w:r w:rsidR="000965B0">
          <w:rPr>
            <w:noProof/>
          </w:rPr>
          <w:t>8</w:t>
        </w:r>
      </w:fldSimple>
      <w:r w:rsidR="00E55696">
        <w:t>. P</w:t>
      </w:r>
      <w:r>
        <w:t>rocess från registrering till borrning</w:t>
      </w:r>
    </w:p>
    <w:p w:rsidR="001A735C" w:rsidRDefault="001A735C" w:rsidP="001A735C">
      <w:pPr>
        <w:pStyle w:val="Ingetavstnd"/>
      </w:pPr>
      <w:r>
        <w:br w:type="page"/>
      </w:r>
    </w:p>
    <w:p w:rsidR="001A735C" w:rsidRDefault="008821A4" w:rsidP="00667E0C">
      <w:pPr>
        <w:pStyle w:val="rubrik40"/>
        <w:numPr>
          <w:ilvl w:val="0"/>
          <w:numId w:val="0"/>
        </w:numPr>
      </w:pPr>
      <w:r>
        <w:lastRenderedPageBreak/>
        <w:t>Bilaga 5</w:t>
      </w:r>
      <w:r w:rsidR="00384F54">
        <w:t>.</w:t>
      </w:r>
      <w:r w:rsidR="00B218EC">
        <w:t xml:space="preserve"> </w:t>
      </w:r>
      <w:r w:rsidR="005B7AB0">
        <w:t>Grafer för statistik av de gamla ansökningarna</w:t>
      </w:r>
    </w:p>
    <w:p w:rsidR="005B7AB0" w:rsidRDefault="005B7AB0" w:rsidP="005B7AB0"/>
    <w:p w:rsidR="005B7AB0" w:rsidRPr="005B7AB0" w:rsidRDefault="005B7AB0" w:rsidP="005B7AB0">
      <w:pPr>
        <w:pStyle w:val="Stycke"/>
        <w:ind w:firstLine="0"/>
        <w:rPr>
          <w:b/>
        </w:rPr>
      </w:pPr>
      <w:r w:rsidRPr="005B7AB0">
        <w:rPr>
          <w:b/>
        </w:rPr>
        <w:t>Totala antalet kompletteringspunkter</w:t>
      </w:r>
    </w:p>
    <w:p w:rsidR="00B218EC" w:rsidRDefault="00B218EC" w:rsidP="00B218EC">
      <w:r>
        <w:rPr>
          <w:noProof/>
          <w:lang w:eastAsia="sv-SE"/>
        </w:rPr>
        <w:drawing>
          <wp:inline distT="0" distB="0" distL="0" distR="0" wp14:anchorId="7CE17DD0" wp14:editId="6C936AD7">
            <wp:extent cx="4679315" cy="3506253"/>
            <wp:effectExtent l="0" t="0" r="26035" b="18415"/>
            <wp:docPr id="31" name="Diagra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B218EC" w:rsidRPr="005B7AB0" w:rsidRDefault="00B218EC" w:rsidP="005B7AB0">
      <w:pPr>
        <w:pStyle w:val="Stycke"/>
        <w:ind w:firstLine="0"/>
        <w:rPr>
          <w:rFonts w:ascii="Arial Narrow" w:eastAsia="Calibri" w:hAnsi="Arial Narrow" w:cs="Times New Roman"/>
          <w:b/>
        </w:rPr>
      </w:pPr>
      <w:r w:rsidRPr="005B7AB0">
        <w:rPr>
          <w:b/>
        </w:rPr>
        <w:t>Totala antalet unika ansökningar</w:t>
      </w:r>
    </w:p>
    <w:p w:rsidR="00B218EC" w:rsidRDefault="00B218EC" w:rsidP="00B218EC">
      <w:r>
        <w:rPr>
          <w:noProof/>
          <w:lang w:eastAsia="sv-SE"/>
        </w:rPr>
        <w:drawing>
          <wp:inline distT="0" distB="0" distL="0" distR="0" wp14:anchorId="335BF2D8" wp14:editId="6F9AB171">
            <wp:extent cx="4614875" cy="2743200"/>
            <wp:effectExtent l="0" t="0" r="14605" b="19050"/>
            <wp:docPr id="32" name="Diagra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B218EC" w:rsidRDefault="00B218EC">
      <w:pPr>
        <w:spacing w:after="0" w:line="240" w:lineRule="auto"/>
        <w:rPr>
          <w:rFonts w:ascii="Arial Narrow" w:eastAsia="Calibri" w:hAnsi="Arial Narrow" w:cs="Times New Roman"/>
        </w:rPr>
      </w:pPr>
      <w:r>
        <w:br w:type="page"/>
      </w:r>
    </w:p>
    <w:p w:rsidR="00B218EC" w:rsidRDefault="00384F54" w:rsidP="00667E0C">
      <w:pPr>
        <w:pStyle w:val="rubrik40"/>
        <w:numPr>
          <w:ilvl w:val="0"/>
          <w:numId w:val="0"/>
        </w:numPr>
      </w:pPr>
      <w:r>
        <w:lastRenderedPageBreak/>
        <w:t xml:space="preserve">Bilaga </w:t>
      </w:r>
      <w:r w:rsidR="00F5745A">
        <w:t>6</w:t>
      </w:r>
      <w:r>
        <w:t>.</w:t>
      </w:r>
      <w:r w:rsidR="00B218EC">
        <w:t xml:space="preserve"> </w:t>
      </w:r>
      <w:r w:rsidR="00B31737">
        <w:t>De två största felande faktorerna</w:t>
      </w:r>
    </w:p>
    <w:p w:rsidR="00D2426F" w:rsidRDefault="00B218EC" w:rsidP="00D2426F">
      <w:pPr>
        <w:keepNext/>
      </w:pPr>
      <w:r>
        <w:rPr>
          <w:noProof/>
          <w:lang w:eastAsia="sv-SE"/>
        </w:rPr>
        <w:drawing>
          <wp:inline distT="0" distB="0" distL="0" distR="0" wp14:anchorId="71DF3D6E" wp14:editId="1C44A47E">
            <wp:extent cx="5505450" cy="3867150"/>
            <wp:effectExtent l="0" t="0" r="19050" b="19050"/>
            <wp:docPr id="33" name="Diagram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B218EC" w:rsidRDefault="00D2426F" w:rsidP="00D2426F">
      <w:pPr>
        <w:pStyle w:val="Beskrivning"/>
      </w:pPr>
      <w:r>
        <w:t xml:space="preserve">Figur </w:t>
      </w:r>
      <w:fldSimple w:instr=" SEQ Figur \* ARABIC ">
        <w:r w:rsidR="000965B0">
          <w:rPr>
            <w:noProof/>
          </w:rPr>
          <w:t>9</w:t>
        </w:r>
      </w:fldSimple>
      <w:r>
        <w:t xml:space="preserve">. </w:t>
      </w:r>
      <w:r w:rsidRPr="00F34FCB">
        <w:t>Kartrelaterade frågor</w:t>
      </w:r>
    </w:p>
    <w:p w:rsidR="00D2426F" w:rsidRDefault="00B218EC" w:rsidP="00D2426F">
      <w:pPr>
        <w:keepNext/>
      </w:pPr>
      <w:r>
        <w:rPr>
          <w:noProof/>
          <w:lang w:eastAsia="sv-SE"/>
        </w:rPr>
        <w:drawing>
          <wp:inline distT="0" distB="0" distL="0" distR="0" wp14:anchorId="3D697FC9" wp14:editId="1358284D">
            <wp:extent cx="5048250" cy="3676650"/>
            <wp:effectExtent l="0" t="0" r="19050" b="19050"/>
            <wp:docPr id="34" name="Diagra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B218EC" w:rsidRPr="00B218EC" w:rsidRDefault="00D2426F" w:rsidP="00D2426F">
      <w:pPr>
        <w:pStyle w:val="Beskrivning"/>
      </w:pPr>
      <w:r>
        <w:t xml:space="preserve">Figur </w:t>
      </w:r>
      <w:fldSimple w:instr=" SEQ Figur \* ARABIC ">
        <w:r w:rsidR="000965B0">
          <w:rPr>
            <w:noProof/>
          </w:rPr>
          <w:t>10</w:t>
        </w:r>
      </w:fldSimple>
      <w:r>
        <w:t xml:space="preserve">. </w:t>
      </w:r>
      <w:r w:rsidRPr="00D007B4">
        <w:t>Formulärrelaterade frågor</w:t>
      </w:r>
    </w:p>
    <w:p w:rsidR="00B218EC" w:rsidRDefault="00B218EC">
      <w:pPr>
        <w:spacing w:after="0" w:line="240" w:lineRule="auto"/>
        <w:rPr>
          <w:rFonts w:ascii="Arial Narrow" w:eastAsia="Calibri" w:hAnsi="Arial Narrow" w:cs="Times New Roman"/>
        </w:rPr>
      </w:pPr>
      <w:r>
        <w:br w:type="page"/>
      </w:r>
    </w:p>
    <w:p w:rsidR="00B218EC" w:rsidRPr="00B218EC" w:rsidRDefault="00384F54" w:rsidP="00667E0C">
      <w:pPr>
        <w:pStyle w:val="rubrik40"/>
        <w:numPr>
          <w:ilvl w:val="0"/>
          <w:numId w:val="0"/>
        </w:numPr>
      </w:pPr>
      <w:r>
        <w:lastRenderedPageBreak/>
        <w:t xml:space="preserve">Bilaga </w:t>
      </w:r>
      <w:r w:rsidR="00F5745A">
        <w:t>7</w:t>
      </w:r>
      <w:r>
        <w:t>.</w:t>
      </w:r>
      <w:r w:rsidR="00B72A26">
        <w:t xml:space="preserve"> </w:t>
      </w:r>
      <w:r w:rsidR="00F55401">
        <w:t>Frågor som försvinner med hjälp en kartfunktion</w:t>
      </w:r>
    </w:p>
    <w:p w:rsidR="008F1D58" w:rsidRDefault="008F1D58" w:rsidP="008F1D58">
      <w:pPr>
        <w:pStyle w:val="Ingetavstnd"/>
      </w:pPr>
    </w:p>
    <w:p w:rsidR="002C0457" w:rsidRDefault="00894DAA" w:rsidP="002C0457">
      <w:pPr>
        <w:keepNext/>
        <w:spacing w:after="0" w:line="240" w:lineRule="auto"/>
      </w:pPr>
      <w:r>
        <w:rPr>
          <w:noProof/>
          <w:lang w:eastAsia="sv-SE"/>
        </w:rPr>
        <w:drawing>
          <wp:inline distT="0" distB="0" distL="0" distR="0" wp14:anchorId="167C5454" wp14:editId="3ABBE705">
            <wp:extent cx="5510576" cy="2028825"/>
            <wp:effectExtent l="0" t="0" r="0" b="0"/>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13569" cy="2029927"/>
                    </a:xfrm>
                    <a:prstGeom prst="rect">
                      <a:avLst/>
                    </a:prstGeom>
                  </pic:spPr>
                </pic:pic>
              </a:graphicData>
            </a:graphic>
          </wp:inline>
        </w:drawing>
      </w:r>
    </w:p>
    <w:p w:rsidR="002C0457" w:rsidRDefault="002C0457" w:rsidP="002C0457">
      <w:pPr>
        <w:pStyle w:val="Beskrivning"/>
      </w:pPr>
      <w:r>
        <w:t xml:space="preserve">Figur </w:t>
      </w:r>
      <w:fldSimple w:instr=" SEQ Figur \* ARABIC ">
        <w:r w:rsidR="000965B0">
          <w:rPr>
            <w:noProof/>
          </w:rPr>
          <w:t>11</w:t>
        </w:r>
      </w:fldSimple>
      <w:r>
        <w:t>. De kartrelaterade frågor som täcks upp</w:t>
      </w:r>
    </w:p>
    <w:p w:rsidR="00894DAA" w:rsidRDefault="00894DAA">
      <w:pPr>
        <w:spacing w:after="0" w:line="240" w:lineRule="auto"/>
        <w:rPr>
          <w:rFonts w:ascii="Arial Narrow" w:eastAsia="Calibri" w:hAnsi="Arial Narrow" w:cs="Times New Roman"/>
        </w:rPr>
      </w:pPr>
      <w:r>
        <w:br w:type="page"/>
      </w:r>
    </w:p>
    <w:p w:rsidR="006A59AE" w:rsidRDefault="00894DAA" w:rsidP="002C0457">
      <w:pPr>
        <w:pStyle w:val="rubrik40"/>
        <w:numPr>
          <w:ilvl w:val="0"/>
          <w:numId w:val="0"/>
        </w:numPr>
      </w:pPr>
      <w:r>
        <w:lastRenderedPageBreak/>
        <w:t xml:space="preserve">Bilaga </w:t>
      </w:r>
      <w:r w:rsidR="00F5745A">
        <w:t>8</w:t>
      </w:r>
      <w:r>
        <w:t>.</w:t>
      </w:r>
      <w:r w:rsidRPr="00894DAA">
        <w:t xml:space="preserve"> </w:t>
      </w:r>
      <w:r>
        <w:t>Users Choice Award 2014</w:t>
      </w:r>
    </w:p>
    <w:p w:rsidR="002C0457" w:rsidRDefault="00894DAA" w:rsidP="002C0457">
      <w:pPr>
        <w:keepNext/>
      </w:pPr>
      <w:r>
        <w:rPr>
          <w:noProof/>
          <w:lang w:eastAsia="sv-SE"/>
        </w:rPr>
        <w:drawing>
          <wp:inline distT="0" distB="0" distL="0" distR="0" wp14:anchorId="2FD1542C" wp14:editId="0C96F108">
            <wp:extent cx="4679315" cy="3335020"/>
            <wp:effectExtent l="0" t="0" r="698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79315" cy="3335020"/>
                    </a:xfrm>
                    <a:prstGeom prst="rect">
                      <a:avLst/>
                    </a:prstGeom>
                  </pic:spPr>
                </pic:pic>
              </a:graphicData>
            </a:graphic>
          </wp:inline>
        </w:drawing>
      </w:r>
    </w:p>
    <w:p w:rsidR="00894DAA" w:rsidRPr="002C0457" w:rsidRDefault="002C0457" w:rsidP="002C0457">
      <w:pPr>
        <w:pStyle w:val="Beskrivning"/>
        <w:rPr>
          <w:lang w:val="en-US"/>
        </w:rPr>
      </w:pPr>
      <w:proofErr w:type="spellStart"/>
      <w:proofErr w:type="gramStart"/>
      <w:r w:rsidRPr="002C0457">
        <w:rPr>
          <w:lang w:val="en-US"/>
        </w:rPr>
        <w:t>Figur</w:t>
      </w:r>
      <w:proofErr w:type="spellEnd"/>
      <w:r w:rsidRPr="002C0457">
        <w:rPr>
          <w:lang w:val="en-US"/>
        </w:rPr>
        <w:t xml:space="preserve"> </w:t>
      </w:r>
      <w:proofErr w:type="gramEnd"/>
      <w:r>
        <w:fldChar w:fldCharType="begin"/>
      </w:r>
      <w:r w:rsidRPr="002C0457">
        <w:rPr>
          <w:lang w:val="en-US"/>
        </w:rPr>
        <w:instrText xml:space="preserve"> SEQ Figur \* ARABIC </w:instrText>
      </w:r>
      <w:r>
        <w:fldChar w:fldCharType="separate"/>
      </w:r>
      <w:r w:rsidR="000965B0">
        <w:rPr>
          <w:noProof/>
          <w:lang w:val="en-US"/>
        </w:rPr>
        <w:t>12</w:t>
      </w:r>
      <w:r>
        <w:fldChar w:fldCharType="end"/>
      </w:r>
      <w:proofErr w:type="gramStart"/>
      <w:r w:rsidRPr="002C0457">
        <w:rPr>
          <w:lang w:val="en-US"/>
        </w:rPr>
        <w:t>.</w:t>
      </w:r>
      <w:proofErr w:type="gramEnd"/>
      <w:r w:rsidRPr="002C0457">
        <w:rPr>
          <w:lang w:val="en-US"/>
        </w:rPr>
        <w:t xml:space="preserve"> </w:t>
      </w:r>
      <w:proofErr w:type="spellStart"/>
      <w:r w:rsidRPr="002C0457">
        <w:rPr>
          <w:lang w:val="en-US"/>
        </w:rPr>
        <w:t>Formuläret</w:t>
      </w:r>
      <w:proofErr w:type="spellEnd"/>
      <w:r w:rsidRPr="002C0457">
        <w:rPr>
          <w:lang w:val="en-US"/>
        </w:rPr>
        <w:t xml:space="preserve"> </w:t>
      </w:r>
      <w:proofErr w:type="spellStart"/>
      <w:r w:rsidRPr="002C0457">
        <w:rPr>
          <w:lang w:val="en-US"/>
        </w:rPr>
        <w:t>som</w:t>
      </w:r>
      <w:proofErr w:type="spellEnd"/>
      <w:r w:rsidRPr="002C0457">
        <w:rPr>
          <w:lang w:val="en-US"/>
        </w:rPr>
        <w:t xml:space="preserve"> </w:t>
      </w:r>
      <w:proofErr w:type="spellStart"/>
      <w:r w:rsidRPr="002C0457">
        <w:rPr>
          <w:lang w:val="en-US"/>
        </w:rPr>
        <w:t>vann</w:t>
      </w:r>
      <w:proofErr w:type="spellEnd"/>
      <w:r w:rsidRPr="002C0457">
        <w:rPr>
          <w:lang w:val="en-US"/>
        </w:rPr>
        <w:t xml:space="preserve"> Users choice Award</w:t>
      </w:r>
      <w:r w:rsidRPr="002C0457">
        <w:rPr>
          <w:noProof/>
          <w:lang w:val="en-US"/>
        </w:rPr>
        <w:t xml:space="preserve"> 2014</w:t>
      </w:r>
    </w:p>
    <w:p w:rsidR="00CB2481" w:rsidRPr="002C0457" w:rsidRDefault="00CB2481">
      <w:pPr>
        <w:spacing w:after="0" w:line="240" w:lineRule="auto"/>
        <w:rPr>
          <w:lang w:val="en-US"/>
        </w:rPr>
      </w:pPr>
      <w:r w:rsidRPr="002C0457">
        <w:rPr>
          <w:lang w:val="en-US"/>
        </w:rPr>
        <w:br w:type="page"/>
      </w:r>
    </w:p>
    <w:p w:rsidR="004A533A" w:rsidRDefault="00CB2481" w:rsidP="00EA2825">
      <w:pPr>
        <w:pStyle w:val="rubrik40"/>
        <w:numPr>
          <w:ilvl w:val="0"/>
          <w:numId w:val="0"/>
        </w:numPr>
      </w:pPr>
      <w:r>
        <w:lastRenderedPageBreak/>
        <w:t xml:space="preserve">Bilaga </w:t>
      </w:r>
      <w:r w:rsidR="00F5745A">
        <w:t>9</w:t>
      </w:r>
      <w:r>
        <w:t>. Gävle kommuns pappersblankett</w:t>
      </w:r>
      <w:r w:rsidR="00EA2825">
        <w:t xml:space="preserve"> sida 1</w:t>
      </w:r>
    </w:p>
    <w:p w:rsidR="00EA2825" w:rsidRDefault="00504453" w:rsidP="00EA2825">
      <w:pPr>
        <w:keepNext/>
        <w:spacing w:after="0" w:line="240" w:lineRule="auto"/>
      </w:pPr>
      <w:bookmarkStart w:id="46" w:name="_Toc420496007"/>
      <w:bookmarkStart w:id="47" w:name="_Toc420496223"/>
      <w:bookmarkStart w:id="48" w:name="_Toc420496267"/>
      <w:bookmarkStart w:id="49" w:name="_Toc420496343"/>
      <w:bookmarkStart w:id="50" w:name="_Toc420502658"/>
      <w:r>
        <w:rPr>
          <w:noProof/>
          <w:lang w:eastAsia="sv-SE"/>
        </w:rPr>
        <w:drawing>
          <wp:inline distT="0" distB="0" distL="0" distR="0" wp14:anchorId="70D51110" wp14:editId="38FC9078">
            <wp:extent cx="4679315" cy="6607175"/>
            <wp:effectExtent l="0" t="0" r="6985" b="3175"/>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9315" cy="6607175"/>
                    </a:xfrm>
                    <a:prstGeom prst="rect">
                      <a:avLst/>
                    </a:prstGeom>
                  </pic:spPr>
                </pic:pic>
              </a:graphicData>
            </a:graphic>
          </wp:inline>
        </w:drawing>
      </w:r>
      <w:bookmarkEnd w:id="46"/>
      <w:bookmarkEnd w:id="47"/>
      <w:bookmarkEnd w:id="48"/>
      <w:bookmarkEnd w:id="49"/>
      <w:bookmarkEnd w:id="50"/>
    </w:p>
    <w:p w:rsidR="00EA2825" w:rsidRDefault="00EA2825" w:rsidP="00EA2825">
      <w:pPr>
        <w:pStyle w:val="Beskrivning"/>
      </w:pPr>
      <w:r>
        <w:t xml:space="preserve">Figur </w:t>
      </w:r>
      <w:fldSimple w:instr=" SEQ Figur \* ARABIC ">
        <w:r w:rsidR="000965B0">
          <w:rPr>
            <w:noProof/>
          </w:rPr>
          <w:t>13</w:t>
        </w:r>
      </w:fldSimple>
      <w:r>
        <w:t xml:space="preserve">. </w:t>
      </w:r>
      <w:r w:rsidRPr="0053312C">
        <w:t>Sida 1</w:t>
      </w:r>
    </w:p>
    <w:p w:rsidR="004A533A" w:rsidRDefault="004A533A">
      <w:pPr>
        <w:spacing w:after="0" w:line="240" w:lineRule="auto"/>
      </w:pPr>
      <w:r>
        <w:br w:type="page"/>
      </w:r>
    </w:p>
    <w:p w:rsidR="00EA2825" w:rsidRDefault="00BE02E3" w:rsidP="00EA2825">
      <w:pPr>
        <w:pStyle w:val="rubrik40"/>
        <w:numPr>
          <w:ilvl w:val="0"/>
          <w:numId w:val="0"/>
        </w:numPr>
      </w:pPr>
      <w:r>
        <w:lastRenderedPageBreak/>
        <w:t>Bilaga 10</w:t>
      </w:r>
      <w:r w:rsidR="00EA2825">
        <w:t>. Gävle kommuns pappersblankett sida 2</w:t>
      </w:r>
    </w:p>
    <w:p w:rsidR="00EA2825" w:rsidRDefault="004A533A" w:rsidP="00EA2825">
      <w:pPr>
        <w:pStyle w:val="Ingetavstnd"/>
        <w:keepNext/>
      </w:pPr>
      <w:r>
        <w:rPr>
          <w:noProof/>
          <w:lang w:eastAsia="sv-SE"/>
        </w:rPr>
        <w:drawing>
          <wp:inline distT="0" distB="0" distL="0" distR="0" wp14:anchorId="20AF4553" wp14:editId="7F03434F">
            <wp:extent cx="4679315" cy="6612890"/>
            <wp:effectExtent l="0" t="0" r="6985" b="0"/>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9315" cy="6612890"/>
                    </a:xfrm>
                    <a:prstGeom prst="rect">
                      <a:avLst/>
                    </a:prstGeom>
                  </pic:spPr>
                </pic:pic>
              </a:graphicData>
            </a:graphic>
          </wp:inline>
        </w:drawing>
      </w:r>
    </w:p>
    <w:p w:rsidR="004A533A" w:rsidRPr="004A533A" w:rsidRDefault="00EA2825" w:rsidP="00EA2825">
      <w:pPr>
        <w:pStyle w:val="Beskrivning"/>
        <w:rPr>
          <w:lang w:eastAsia="sv-SE"/>
        </w:rPr>
      </w:pPr>
      <w:r>
        <w:t xml:space="preserve">Figur </w:t>
      </w:r>
      <w:fldSimple w:instr=" SEQ Figur \* ARABIC ">
        <w:r w:rsidR="000965B0">
          <w:rPr>
            <w:noProof/>
          </w:rPr>
          <w:t>14</w:t>
        </w:r>
      </w:fldSimple>
      <w:r>
        <w:t>. Sida 2</w:t>
      </w:r>
    </w:p>
    <w:p w:rsidR="004A533A" w:rsidRDefault="004A533A">
      <w:pPr>
        <w:spacing w:after="0" w:line="240" w:lineRule="auto"/>
      </w:pPr>
      <w:r>
        <w:br w:type="page"/>
      </w:r>
    </w:p>
    <w:p w:rsidR="00EA2825" w:rsidRDefault="00BE02E3" w:rsidP="00EA2825">
      <w:pPr>
        <w:pStyle w:val="rubrik40"/>
        <w:numPr>
          <w:ilvl w:val="0"/>
          <w:numId w:val="0"/>
        </w:numPr>
      </w:pPr>
      <w:r>
        <w:lastRenderedPageBreak/>
        <w:t>Bilaga 11</w:t>
      </w:r>
      <w:r w:rsidR="00EA2825">
        <w:t>. Gävle kommuns pappersblankett sida 3</w:t>
      </w:r>
    </w:p>
    <w:p w:rsidR="00EA2825" w:rsidRDefault="004A533A" w:rsidP="00EA2825">
      <w:pPr>
        <w:pStyle w:val="Ingetavstnd"/>
        <w:keepNext/>
      </w:pPr>
      <w:r>
        <w:rPr>
          <w:noProof/>
          <w:lang w:eastAsia="sv-SE"/>
        </w:rPr>
        <w:drawing>
          <wp:inline distT="0" distB="0" distL="0" distR="0" wp14:anchorId="68513BD7" wp14:editId="0F7182AC">
            <wp:extent cx="4679315" cy="6602095"/>
            <wp:effectExtent l="0" t="0" r="6985" b="8255"/>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79315" cy="6602095"/>
                    </a:xfrm>
                    <a:prstGeom prst="rect">
                      <a:avLst/>
                    </a:prstGeom>
                  </pic:spPr>
                </pic:pic>
              </a:graphicData>
            </a:graphic>
          </wp:inline>
        </w:drawing>
      </w:r>
    </w:p>
    <w:p w:rsidR="004A533A" w:rsidRPr="004A533A" w:rsidRDefault="00EA2825" w:rsidP="00EA2825">
      <w:pPr>
        <w:pStyle w:val="Beskrivning"/>
        <w:rPr>
          <w:lang w:eastAsia="sv-SE"/>
        </w:rPr>
      </w:pPr>
      <w:r>
        <w:t xml:space="preserve">Figur </w:t>
      </w:r>
      <w:fldSimple w:instr=" SEQ Figur \* ARABIC ">
        <w:r w:rsidR="000965B0">
          <w:rPr>
            <w:noProof/>
          </w:rPr>
          <w:t>15</w:t>
        </w:r>
      </w:fldSimple>
      <w:r>
        <w:t>. Sida 3</w:t>
      </w:r>
    </w:p>
    <w:p w:rsidR="00657F33" w:rsidRDefault="00657F33">
      <w:pPr>
        <w:spacing w:after="0" w:line="240" w:lineRule="auto"/>
        <w:rPr>
          <w:rFonts w:ascii="Arial" w:eastAsiaTheme="majorEastAsia" w:hAnsi="Arial" w:cs="Arial"/>
          <w:b/>
          <w:bCs/>
          <w:iCs/>
          <w:sz w:val="24"/>
          <w:szCs w:val="24"/>
        </w:rPr>
      </w:pPr>
      <w:r>
        <w:br w:type="page"/>
      </w:r>
    </w:p>
    <w:p w:rsidR="00680083" w:rsidRDefault="00FE0C87" w:rsidP="00BE02E3">
      <w:pPr>
        <w:pStyle w:val="rubrik40"/>
        <w:numPr>
          <w:ilvl w:val="0"/>
          <w:numId w:val="0"/>
        </w:numPr>
        <w:rPr>
          <w:noProof/>
          <w:lang w:eastAsia="sv-SE"/>
        </w:rPr>
      </w:pPr>
      <w:r>
        <w:rPr>
          <w:noProof/>
          <w:lang w:eastAsia="sv-SE"/>
        </w:rPr>
        <w:lastRenderedPageBreak/>
        <w:t>Bilaga 1</w:t>
      </w:r>
      <w:r w:rsidR="00BE02E3">
        <w:rPr>
          <w:noProof/>
          <w:lang w:eastAsia="sv-SE"/>
        </w:rPr>
        <w:t>2</w:t>
      </w:r>
      <w:r>
        <w:rPr>
          <w:noProof/>
          <w:lang w:eastAsia="sv-SE"/>
        </w:rPr>
        <w:t xml:space="preserve">. </w:t>
      </w:r>
      <w:r w:rsidR="00AF7B6E">
        <w:rPr>
          <w:noProof/>
          <w:lang w:eastAsia="sv-SE"/>
        </w:rPr>
        <w:t xml:space="preserve">Det </w:t>
      </w:r>
      <w:r w:rsidR="00C675D7">
        <w:rPr>
          <w:noProof/>
          <w:lang w:eastAsia="sv-SE"/>
        </w:rPr>
        <w:t xml:space="preserve">elektroniska </w:t>
      </w:r>
      <w:r w:rsidR="00152EC3">
        <w:rPr>
          <w:noProof/>
          <w:lang w:eastAsia="sv-SE"/>
        </w:rPr>
        <w:t>f</w:t>
      </w:r>
      <w:r w:rsidR="00680083">
        <w:rPr>
          <w:noProof/>
          <w:lang w:eastAsia="sv-SE"/>
        </w:rPr>
        <w:t>ormuläret</w:t>
      </w:r>
      <w:r w:rsidR="00BE02E3">
        <w:rPr>
          <w:noProof/>
          <w:lang w:eastAsia="sv-SE"/>
        </w:rPr>
        <w:t>, Fastighet</w:t>
      </w:r>
    </w:p>
    <w:p w:rsidR="00FE0C87" w:rsidRDefault="00FE0C87" w:rsidP="00F32476">
      <w:pPr>
        <w:pStyle w:val="Ingetavstnd"/>
        <w:rPr>
          <w:noProof/>
          <w:lang w:eastAsia="sv-SE"/>
        </w:rPr>
      </w:pPr>
    </w:p>
    <w:p w:rsidR="00BE02E3" w:rsidRDefault="00CD32B1" w:rsidP="00BE02E3">
      <w:pPr>
        <w:pStyle w:val="Ingetavstnd"/>
        <w:keepNext/>
      </w:pPr>
      <w:r>
        <w:rPr>
          <w:noProof/>
          <w:lang w:eastAsia="sv-SE"/>
        </w:rPr>
        <w:drawing>
          <wp:inline distT="0" distB="0" distL="0" distR="0" wp14:anchorId="4137145C" wp14:editId="7914EB61">
            <wp:extent cx="4679315" cy="4123055"/>
            <wp:effectExtent l="0" t="0" r="6985"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79315" cy="4123055"/>
                    </a:xfrm>
                    <a:prstGeom prst="rect">
                      <a:avLst/>
                    </a:prstGeom>
                  </pic:spPr>
                </pic:pic>
              </a:graphicData>
            </a:graphic>
          </wp:inline>
        </w:drawing>
      </w:r>
    </w:p>
    <w:p w:rsidR="00CD32B1" w:rsidRDefault="00BE02E3" w:rsidP="00BE02E3">
      <w:pPr>
        <w:pStyle w:val="Beskrivning"/>
      </w:pPr>
      <w:r>
        <w:t xml:space="preserve">Figur </w:t>
      </w:r>
      <w:fldSimple w:instr=" SEQ Figur \* ARABIC ">
        <w:r w:rsidR="000965B0">
          <w:rPr>
            <w:noProof/>
          </w:rPr>
          <w:t>16</w:t>
        </w:r>
      </w:fldSimple>
      <w:r>
        <w:t xml:space="preserve">. </w:t>
      </w:r>
      <w:r w:rsidRPr="00171C92">
        <w:t>Flik ”Fastighet”</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13. Det elektroniska formuläret, Ansökande</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05EDA34C" wp14:editId="089E427A">
            <wp:extent cx="4679315" cy="6800215"/>
            <wp:effectExtent l="0" t="0" r="6985" b="635"/>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79315" cy="6800215"/>
                    </a:xfrm>
                    <a:prstGeom prst="rect">
                      <a:avLst/>
                    </a:prstGeom>
                  </pic:spPr>
                </pic:pic>
              </a:graphicData>
            </a:graphic>
          </wp:inline>
        </w:drawing>
      </w:r>
    </w:p>
    <w:p w:rsidR="00FE0C87" w:rsidRDefault="00F75016" w:rsidP="00F75016">
      <w:pPr>
        <w:pStyle w:val="Beskrivning"/>
      </w:pPr>
      <w:r>
        <w:t xml:space="preserve">Figur </w:t>
      </w:r>
      <w:fldSimple w:instr=" SEQ Figur \* ARABIC ">
        <w:r w:rsidR="000965B0">
          <w:rPr>
            <w:noProof/>
          </w:rPr>
          <w:t>17</w:t>
        </w:r>
      </w:fldSimple>
      <w:r>
        <w:t xml:space="preserve">. </w:t>
      </w:r>
      <w:r w:rsidRPr="008856B6">
        <w:t>Flik ”Ansökande”</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14. Det elektroniska formuläret, Värmepump</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5A3D5394" wp14:editId="7DBC3FE9">
            <wp:extent cx="4679315" cy="3752215"/>
            <wp:effectExtent l="0" t="0" r="6985" b="635"/>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79315" cy="3752215"/>
                    </a:xfrm>
                    <a:prstGeom prst="rect">
                      <a:avLst/>
                    </a:prstGeom>
                  </pic:spPr>
                </pic:pic>
              </a:graphicData>
            </a:graphic>
          </wp:inline>
        </w:drawing>
      </w:r>
    </w:p>
    <w:p w:rsidR="00FE0C87" w:rsidRDefault="00F75016" w:rsidP="00F75016">
      <w:pPr>
        <w:pStyle w:val="Beskrivning"/>
      </w:pPr>
      <w:r>
        <w:t xml:space="preserve">Figur </w:t>
      </w:r>
      <w:fldSimple w:instr=" SEQ Figur \* ARABIC ">
        <w:r w:rsidR="000965B0">
          <w:rPr>
            <w:noProof/>
          </w:rPr>
          <w:t>18</w:t>
        </w:r>
      </w:fldSimple>
      <w:r>
        <w:t xml:space="preserve">. </w:t>
      </w:r>
      <w:r w:rsidRPr="00B00B41">
        <w:t>Flik ”Värmepump”</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15. Det elektroniska formuläret, borrfirma/installatör</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028D0499" wp14:editId="76F62550">
            <wp:extent cx="4679315" cy="3548380"/>
            <wp:effectExtent l="0" t="0" r="6985" b="0"/>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79315" cy="3548380"/>
                    </a:xfrm>
                    <a:prstGeom prst="rect">
                      <a:avLst/>
                    </a:prstGeom>
                  </pic:spPr>
                </pic:pic>
              </a:graphicData>
            </a:graphic>
          </wp:inline>
        </w:drawing>
      </w:r>
    </w:p>
    <w:p w:rsidR="00FE0C87" w:rsidRDefault="00F75016" w:rsidP="00F75016">
      <w:pPr>
        <w:pStyle w:val="Beskrivning"/>
      </w:pPr>
      <w:r>
        <w:t xml:space="preserve">Figur </w:t>
      </w:r>
      <w:fldSimple w:instr=" SEQ Figur \* ARABIC ">
        <w:r w:rsidR="000965B0">
          <w:rPr>
            <w:noProof/>
          </w:rPr>
          <w:t>19</w:t>
        </w:r>
      </w:fldSimple>
      <w:r>
        <w:t xml:space="preserve">. </w:t>
      </w:r>
      <w:r w:rsidRPr="009B482F">
        <w:t>Flik ”Borrfirma/installatör”</w:t>
      </w:r>
    </w:p>
    <w:p w:rsidR="00F32476" w:rsidRDefault="00F32476" w:rsidP="00F32476">
      <w:pPr>
        <w:pStyle w:val="Ingetavstnd"/>
      </w:pPr>
      <w:r>
        <w:br w:type="page"/>
      </w:r>
    </w:p>
    <w:p w:rsidR="00F75016" w:rsidRDefault="00F75016" w:rsidP="00F75016">
      <w:pPr>
        <w:pStyle w:val="rubrik40"/>
        <w:numPr>
          <w:ilvl w:val="0"/>
          <w:numId w:val="0"/>
        </w:numPr>
        <w:rPr>
          <w:noProof/>
          <w:lang w:eastAsia="sv-SE"/>
        </w:rPr>
      </w:pPr>
      <w:r>
        <w:rPr>
          <w:noProof/>
          <w:lang w:eastAsia="sv-SE"/>
        </w:rPr>
        <w:lastRenderedPageBreak/>
        <w:t>Bilaga 1</w:t>
      </w:r>
      <w:r w:rsidR="00BC7349">
        <w:rPr>
          <w:noProof/>
          <w:lang w:eastAsia="sv-SE"/>
        </w:rPr>
        <w:t>6</w:t>
      </w:r>
      <w:r>
        <w:rPr>
          <w:noProof/>
          <w:lang w:eastAsia="sv-SE"/>
        </w:rPr>
        <w:t>. Det elektroniska formuläret, översikt</w:t>
      </w:r>
    </w:p>
    <w:p w:rsidR="00F75016" w:rsidRDefault="00F75016" w:rsidP="00CD32B1">
      <w:pPr>
        <w:pStyle w:val="Stycke"/>
        <w:ind w:firstLine="0"/>
        <w:rPr>
          <w:b/>
          <w:noProof/>
          <w:lang w:eastAsia="sv-SE"/>
        </w:rPr>
      </w:pPr>
    </w:p>
    <w:p w:rsidR="00F75016" w:rsidRDefault="00FE0C87" w:rsidP="00F75016">
      <w:pPr>
        <w:pStyle w:val="Ingetavstnd"/>
        <w:keepNext/>
      </w:pPr>
      <w:r>
        <w:rPr>
          <w:noProof/>
          <w:lang w:eastAsia="sv-SE"/>
        </w:rPr>
        <w:drawing>
          <wp:inline distT="0" distB="0" distL="0" distR="0" wp14:anchorId="768CCAD7" wp14:editId="124E9CDC">
            <wp:extent cx="4679315" cy="7144385"/>
            <wp:effectExtent l="0" t="0" r="6985" b="0"/>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79315" cy="7144385"/>
                    </a:xfrm>
                    <a:prstGeom prst="rect">
                      <a:avLst/>
                    </a:prstGeom>
                  </pic:spPr>
                </pic:pic>
              </a:graphicData>
            </a:graphic>
          </wp:inline>
        </w:drawing>
      </w:r>
    </w:p>
    <w:p w:rsidR="00CB2481" w:rsidRDefault="00F75016" w:rsidP="00F75016">
      <w:pPr>
        <w:pStyle w:val="Beskrivning"/>
      </w:pPr>
      <w:r>
        <w:t xml:space="preserve">Figur </w:t>
      </w:r>
      <w:fldSimple w:instr=" SEQ Figur \* ARABIC ">
        <w:r w:rsidR="000965B0">
          <w:rPr>
            <w:noProof/>
          </w:rPr>
          <w:t>20</w:t>
        </w:r>
      </w:fldSimple>
      <w:r>
        <w:t xml:space="preserve">. </w:t>
      </w:r>
      <w:r w:rsidRPr="004908B2">
        <w:t>Flik ”Översikt”</w:t>
      </w:r>
    </w:p>
    <w:p w:rsidR="00CB2481" w:rsidRDefault="00CB2481">
      <w:pPr>
        <w:spacing w:after="0" w:line="240" w:lineRule="auto"/>
        <w:rPr>
          <w:rFonts w:ascii="Arial Narrow" w:eastAsia="Calibri" w:hAnsi="Arial Narrow" w:cs="Times New Roman"/>
        </w:rPr>
      </w:pPr>
      <w:r>
        <w:br w:type="page"/>
      </w:r>
    </w:p>
    <w:p w:rsidR="00FE0C87" w:rsidRDefault="00EB456C" w:rsidP="00BC7349">
      <w:pPr>
        <w:pStyle w:val="rubrik40"/>
        <w:numPr>
          <w:ilvl w:val="0"/>
          <w:numId w:val="0"/>
        </w:numPr>
      </w:pPr>
      <w:r>
        <w:lastRenderedPageBreak/>
        <w:t>Bilaga 1</w:t>
      </w:r>
      <w:r w:rsidR="00BC7349">
        <w:t>7.</w:t>
      </w:r>
      <w:r w:rsidR="00CB2481">
        <w:t xml:space="preserve"> Utskriftsvänlig vy</w:t>
      </w:r>
    </w:p>
    <w:p w:rsidR="00F32476" w:rsidRDefault="007D44B3" w:rsidP="00F32476">
      <w:pPr>
        <w:pStyle w:val="Ingetavstnd"/>
      </w:pPr>
      <w:r>
        <w:rPr>
          <w:noProof/>
          <w:lang w:eastAsia="sv-SE"/>
        </w:rPr>
        <w:drawing>
          <wp:inline distT="0" distB="0" distL="0" distR="0" wp14:anchorId="73345999" wp14:editId="7677AEF6">
            <wp:extent cx="4679315" cy="4016172"/>
            <wp:effectExtent l="0" t="0" r="6985" b="381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679315" cy="4016172"/>
                    </a:xfrm>
                    <a:prstGeom prst="rect">
                      <a:avLst/>
                    </a:prstGeom>
                  </pic:spPr>
                </pic:pic>
              </a:graphicData>
            </a:graphic>
          </wp:inline>
        </w:drawing>
      </w:r>
    </w:p>
    <w:p w:rsidR="007D44B3" w:rsidRDefault="007D44B3" w:rsidP="00F32476">
      <w:pPr>
        <w:pStyle w:val="Ingetavstnd"/>
      </w:pPr>
      <w:r>
        <w:rPr>
          <w:noProof/>
          <w:lang w:eastAsia="sv-SE"/>
        </w:rPr>
        <w:drawing>
          <wp:inline distT="0" distB="0" distL="0" distR="0" wp14:anchorId="16E4A7DE" wp14:editId="10BA2062">
            <wp:extent cx="4679315" cy="619365"/>
            <wp:effectExtent l="0" t="0" r="6985" b="9525"/>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679315" cy="619365"/>
                    </a:xfrm>
                    <a:prstGeom prst="rect">
                      <a:avLst/>
                    </a:prstGeom>
                  </pic:spPr>
                </pic:pic>
              </a:graphicData>
            </a:graphic>
          </wp:inline>
        </w:drawing>
      </w:r>
    </w:p>
    <w:p w:rsidR="00857E50" w:rsidRDefault="007D44B3" w:rsidP="00461268">
      <w:pPr>
        <w:pStyle w:val="Ingetavstnd"/>
      </w:pPr>
      <w:r>
        <w:rPr>
          <w:noProof/>
          <w:lang w:eastAsia="sv-SE"/>
        </w:rPr>
        <w:drawing>
          <wp:inline distT="0" distB="0" distL="0" distR="0" wp14:anchorId="1A270E00" wp14:editId="07AB03F9">
            <wp:extent cx="4679315" cy="4052488"/>
            <wp:effectExtent l="0" t="0" r="6985" b="5715"/>
            <wp:docPr id="48" name="Bildobjek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79315" cy="4052488"/>
                    </a:xfrm>
                    <a:prstGeom prst="rect">
                      <a:avLst/>
                    </a:prstGeom>
                  </pic:spPr>
                </pic:pic>
              </a:graphicData>
            </a:graphic>
          </wp:inline>
        </w:drawing>
      </w:r>
    </w:p>
    <w:p w:rsidR="007D44B3" w:rsidRDefault="00857E50" w:rsidP="00BC7349">
      <w:pPr>
        <w:pStyle w:val="rubrik40"/>
        <w:numPr>
          <w:ilvl w:val="0"/>
          <w:numId w:val="0"/>
        </w:numPr>
      </w:pPr>
      <w:r>
        <w:br w:type="page"/>
      </w:r>
      <w:r w:rsidR="00BC7349">
        <w:lastRenderedPageBreak/>
        <w:t>Bilaga 18</w:t>
      </w:r>
      <w:r w:rsidR="00991364">
        <w:t xml:space="preserve">. Egen </w:t>
      </w:r>
      <w:r w:rsidR="00E72CFE">
        <w:t>kravspecifikation</w:t>
      </w:r>
      <w:r>
        <w:t xml:space="preserve"> för </w:t>
      </w:r>
      <w:r w:rsidR="00D046F0">
        <w:t>e</w:t>
      </w:r>
      <w:r w:rsidR="00AC1828">
        <w:t>-tjänsten</w:t>
      </w:r>
    </w:p>
    <w:p w:rsidR="00FC49EC" w:rsidRDefault="00891D88" w:rsidP="00FC49EC">
      <w:pPr>
        <w:keepNext/>
      </w:pPr>
      <w:r>
        <w:rPr>
          <w:noProof/>
          <w:lang w:eastAsia="sv-SE"/>
        </w:rPr>
        <w:drawing>
          <wp:inline distT="0" distB="0" distL="0" distR="0" wp14:anchorId="5C6FA107" wp14:editId="41816362">
            <wp:extent cx="4905375" cy="7196936"/>
            <wp:effectExtent l="0" t="0" r="0" b="4445"/>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908039" cy="7200845"/>
                    </a:xfrm>
                    <a:prstGeom prst="rect">
                      <a:avLst/>
                    </a:prstGeom>
                  </pic:spPr>
                </pic:pic>
              </a:graphicData>
            </a:graphic>
          </wp:inline>
        </w:drawing>
      </w:r>
    </w:p>
    <w:p w:rsidR="001A2C33" w:rsidRDefault="00FC49EC" w:rsidP="00FC49EC">
      <w:pPr>
        <w:pStyle w:val="Beskrivning"/>
      </w:pPr>
      <w:r>
        <w:t xml:space="preserve">Figur </w:t>
      </w:r>
      <w:fldSimple w:instr=" SEQ Figur \* ARABIC ">
        <w:r w:rsidR="000965B0">
          <w:rPr>
            <w:noProof/>
          </w:rPr>
          <w:t>21</w:t>
        </w:r>
      </w:fldSimple>
      <w:r>
        <w:t>. Kravspecifikation</w:t>
      </w:r>
    </w:p>
    <w:p w:rsidR="001A2C33" w:rsidRDefault="001A2C33" w:rsidP="001A2C33">
      <w:pPr>
        <w:pStyle w:val="Ingetavstnd"/>
      </w:pPr>
      <w:r>
        <w:br w:type="page"/>
      </w:r>
      <w:bookmarkStart w:id="51" w:name="_GoBack"/>
      <w:bookmarkEnd w:id="51"/>
    </w:p>
    <w:p w:rsidR="00055543" w:rsidRDefault="005324E9" w:rsidP="005324E9">
      <w:pPr>
        <w:pStyle w:val="rubrik40"/>
        <w:numPr>
          <w:ilvl w:val="0"/>
          <w:numId w:val="0"/>
        </w:numPr>
      </w:pPr>
      <w:r>
        <w:lastRenderedPageBreak/>
        <w:t>Bilaga 19</w:t>
      </w:r>
      <w:r w:rsidR="001A2C33">
        <w:t xml:space="preserve">. Feedback </w:t>
      </w:r>
      <w:r w:rsidR="00FA0AC0">
        <w:t>från testerna</w:t>
      </w:r>
    </w:p>
    <w:p w:rsidR="00C43262" w:rsidRDefault="00C43262" w:rsidP="001A2C33">
      <w:pPr>
        <w:pStyle w:val="Stycke"/>
        <w:ind w:firstLine="0"/>
      </w:pPr>
    </w:p>
    <w:p w:rsidR="00FA3671" w:rsidRPr="00FA3671" w:rsidRDefault="00FA3671" w:rsidP="00FA3671">
      <w:pPr>
        <w:pStyle w:val="Stycke"/>
        <w:ind w:firstLine="0"/>
        <w:rPr>
          <w:b/>
        </w:rPr>
      </w:pPr>
      <w:r w:rsidRPr="00FA3671">
        <w:rPr>
          <w:b/>
        </w:rPr>
        <w:t>Feedback 1</w:t>
      </w:r>
    </w:p>
    <w:p w:rsidR="00FA3671" w:rsidRPr="005926F2" w:rsidRDefault="00FA3671" w:rsidP="00FA3671">
      <w:pPr>
        <w:pStyle w:val="Stycke"/>
        <w:ind w:firstLine="0"/>
        <w:rPr>
          <w:b/>
        </w:rPr>
      </w:pPr>
      <w:r>
        <w:t xml:space="preserve">Det som retade upp mig var att när man fyllt i en flik och ville gå tillbaka och titta var det tomt i alla fält. Jag vill gärna se vad jag skrivit (det finns ju på översikten men...)Sen vill jag att man ska komma vidare till "nästa" formulär direkt istället för att klicka. Men för övrigt lättförståeligt. </w:t>
      </w:r>
    </w:p>
    <w:p w:rsidR="00FA3671" w:rsidRDefault="00FA3671" w:rsidP="00FA3671">
      <w:pPr>
        <w:pStyle w:val="Stycke"/>
        <w:ind w:firstLine="0"/>
      </w:pPr>
    </w:p>
    <w:p w:rsidR="00FA3671" w:rsidRDefault="00180133" w:rsidP="00FA3671">
      <w:pPr>
        <w:pStyle w:val="Stycke"/>
        <w:ind w:firstLine="0"/>
      </w:pPr>
      <w:r>
        <w:t xml:space="preserve">Med vänlig hälsning </w:t>
      </w:r>
      <w:r w:rsidR="00FA3671">
        <w:t>Niclas Spjut Bravida VS Gävle</w:t>
      </w:r>
    </w:p>
    <w:p w:rsidR="00180133" w:rsidRDefault="00180133" w:rsidP="00FA3671">
      <w:pPr>
        <w:pStyle w:val="Stycke"/>
        <w:ind w:firstLine="0"/>
      </w:pPr>
    </w:p>
    <w:p w:rsidR="00180133" w:rsidRPr="00180133" w:rsidRDefault="00180133" w:rsidP="00FA3671">
      <w:pPr>
        <w:pStyle w:val="Stycke"/>
        <w:ind w:firstLine="0"/>
        <w:rPr>
          <w:b/>
        </w:rPr>
      </w:pPr>
      <w:r w:rsidRPr="00180133">
        <w:rPr>
          <w:b/>
        </w:rPr>
        <w:t>Feedback 2</w:t>
      </w:r>
    </w:p>
    <w:p w:rsidR="00180133" w:rsidRDefault="00180133" w:rsidP="00180133">
      <w:pPr>
        <w:pStyle w:val="Stycke"/>
        <w:ind w:firstLine="0"/>
      </w:pPr>
      <w:r>
        <w:t>Det var lätt att fylla i men att rita i infiltrationsanläggning i skyddsområde? det är väl ansökan om värmepumpanläggning?</w:t>
      </w:r>
    </w:p>
    <w:p w:rsidR="00180133" w:rsidRDefault="00180133" w:rsidP="00180133">
      <w:pPr>
        <w:pStyle w:val="Stycke"/>
      </w:pPr>
      <w:r>
        <w:t>Köldbärare: E-Therm KBS BIO</w:t>
      </w:r>
    </w:p>
    <w:p w:rsidR="00180133" w:rsidRDefault="00180133" w:rsidP="00180133">
      <w:pPr>
        <w:pStyle w:val="Stycke"/>
      </w:pPr>
      <w:r>
        <w:t>Köldmedium: R407c och R410</w:t>
      </w:r>
    </w:p>
    <w:p w:rsidR="00180133" w:rsidRDefault="00180133" w:rsidP="00FA3671">
      <w:pPr>
        <w:pStyle w:val="Stycke"/>
        <w:ind w:firstLine="0"/>
      </w:pPr>
    </w:p>
    <w:p w:rsidR="00180133" w:rsidRPr="00180133" w:rsidRDefault="00180133" w:rsidP="00FA3671">
      <w:pPr>
        <w:pStyle w:val="Stycke"/>
        <w:ind w:firstLine="0"/>
        <w:rPr>
          <w:b/>
        </w:rPr>
      </w:pPr>
      <w:r w:rsidRPr="00180133">
        <w:rPr>
          <w:b/>
        </w:rPr>
        <w:t>Feedback 3</w:t>
      </w:r>
    </w:p>
    <w:p w:rsidR="00180133" w:rsidRDefault="00180133" w:rsidP="00180133">
      <w:pPr>
        <w:pStyle w:val="Stycke"/>
        <w:ind w:firstLine="0"/>
      </w:pPr>
      <w:r>
        <w:t>Smidigt och bra. Tummen upp!</w:t>
      </w:r>
    </w:p>
    <w:p w:rsidR="00180133" w:rsidRDefault="00180133" w:rsidP="00180133">
      <w:pPr>
        <w:pStyle w:val="Stycke"/>
      </w:pPr>
      <w:r>
        <w:t>Vanligaste köldbäraren för oss är: E-Therm KBS BIO.</w:t>
      </w:r>
    </w:p>
    <w:p w:rsidR="00180133" w:rsidRDefault="00180133" w:rsidP="00180133">
      <w:pPr>
        <w:pStyle w:val="Stycke"/>
      </w:pPr>
      <w:r>
        <w:t>Vanligaste Köldmediumet är R407C.</w:t>
      </w:r>
    </w:p>
    <w:p w:rsidR="00180133" w:rsidRDefault="00180133" w:rsidP="00180133">
      <w:pPr>
        <w:pStyle w:val="Stycke"/>
      </w:pPr>
    </w:p>
    <w:p w:rsidR="00180133" w:rsidRDefault="00180133" w:rsidP="00180133">
      <w:pPr>
        <w:pStyle w:val="Stycke"/>
        <w:ind w:firstLine="0"/>
      </w:pPr>
      <w:r>
        <w:t xml:space="preserve">Med vänlig hälsning James Howley Gävle </w:t>
      </w:r>
      <w:r w:rsidR="00FE5F04">
        <w:t>VVS</w:t>
      </w:r>
      <w:r>
        <w:t xml:space="preserve"> Center AB</w:t>
      </w:r>
    </w:p>
    <w:p w:rsidR="00FE5F04" w:rsidRDefault="00FE5F04" w:rsidP="00180133">
      <w:pPr>
        <w:pStyle w:val="Stycke"/>
        <w:ind w:firstLine="0"/>
      </w:pPr>
    </w:p>
    <w:p w:rsidR="00FE5F04" w:rsidRPr="00FE5F04" w:rsidRDefault="00FE5F04" w:rsidP="00180133">
      <w:pPr>
        <w:pStyle w:val="Stycke"/>
        <w:ind w:firstLine="0"/>
        <w:rPr>
          <w:b/>
        </w:rPr>
      </w:pPr>
      <w:r w:rsidRPr="00FE5F04">
        <w:rPr>
          <w:b/>
        </w:rPr>
        <w:t>Feedback 3</w:t>
      </w:r>
    </w:p>
    <w:p w:rsidR="00FE5F04" w:rsidRDefault="00FE5F04" w:rsidP="00FE5F04">
      <w:pPr>
        <w:pStyle w:val="Stycke"/>
        <w:ind w:firstLine="0"/>
      </w:pPr>
      <w:r>
        <w:t xml:space="preserve">Jag har gjort ansökan. De var pedagogisk och mycket enkel. Bra om man kan spara mallar på återkommande delar i ansökan. Förstod inte fullt ut de där med kartan om vi skall rita in borrhålet mm digitalt. Mitt betyg är 8 av 10. Med detta formulär är vi uppdaterade på ändringar mm. </w:t>
      </w:r>
    </w:p>
    <w:p w:rsidR="00FE5F04" w:rsidRDefault="00FE5F04" w:rsidP="00FE5F04">
      <w:pPr>
        <w:pStyle w:val="Stycke"/>
        <w:ind w:firstLine="0"/>
      </w:pPr>
    </w:p>
    <w:p w:rsidR="00CA78E6" w:rsidRPr="00CA78E6" w:rsidRDefault="00CA78E6" w:rsidP="00FE5F04">
      <w:pPr>
        <w:pStyle w:val="Stycke"/>
        <w:ind w:firstLine="0"/>
        <w:rPr>
          <w:b/>
        </w:rPr>
      </w:pPr>
      <w:r w:rsidRPr="00CA78E6">
        <w:rPr>
          <w:b/>
        </w:rPr>
        <w:t>Feedback 4</w:t>
      </w:r>
    </w:p>
    <w:p w:rsidR="00CA78E6" w:rsidRDefault="00CA78E6" w:rsidP="00CA78E6">
      <w:pPr>
        <w:pStyle w:val="Stycke"/>
        <w:ind w:firstLine="0"/>
      </w:pPr>
      <w:r w:rsidRPr="00C43262">
        <w:t>Bugg på- Kommunalt vatten- blir Nej hela tiden</w:t>
      </w:r>
    </w:p>
    <w:p w:rsidR="00CA78E6" w:rsidRDefault="00CA78E6" w:rsidP="00FE5F04">
      <w:pPr>
        <w:pStyle w:val="Stycke"/>
        <w:ind w:firstLine="0"/>
      </w:pPr>
    </w:p>
    <w:p w:rsidR="00C43262" w:rsidRDefault="00C43262" w:rsidP="00C43262">
      <w:pPr>
        <w:pStyle w:val="Stycke"/>
      </w:pPr>
    </w:p>
    <w:p w:rsidR="00FA0AC0" w:rsidRDefault="00FA0AC0">
      <w:pPr>
        <w:spacing w:after="0" w:line="240" w:lineRule="auto"/>
        <w:rPr>
          <w:b/>
        </w:rPr>
      </w:pPr>
      <w:r>
        <w:rPr>
          <w:b/>
        </w:rPr>
        <w:br w:type="page"/>
      </w:r>
    </w:p>
    <w:p w:rsidR="00C43262" w:rsidRPr="00C43262" w:rsidRDefault="00BA599D" w:rsidP="005324E9">
      <w:pPr>
        <w:pStyle w:val="rubrik40"/>
        <w:numPr>
          <w:ilvl w:val="0"/>
          <w:numId w:val="0"/>
        </w:numPr>
      </w:pPr>
      <w:r>
        <w:lastRenderedPageBreak/>
        <w:t>Bilaga 20</w:t>
      </w:r>
      <w:r w:rsidR="00FA0AC0">
        <w:t xml:space="preserve">. </w:t>
      </w:r>
      <w:r w:rsidR="00C43262" w:rsidRPr="00C43262">
        <w:t>Anteckningar från samtalen</w:t>
      </w:r>
      <w:r w:rsidR="00FA0AC0">
        <w:t xml:space="preserve"> till företagen</w:t>
      </w:r>
    </w:p>
    <w:p w:rsidR="00CA78E6" w:rsidRDefault="00CA78E6" w:rsidP="00C43262">
      <w:pPr>
        <w:pStyle w:val="Stycke"/>
        <w:ind w:firstLine="0"/>
      </w:pPr>
    </w:p>
    <w:p w:rsidR="00CA78E6" w:rsidRPr="00CA78E6" w:rsidRDefault="00CA78E6" w:rsidP="00C43262">
      <w:pPr>
        <w:pStyle w:val="Stycke"/>
        <w:ind w:firstLine="0"/>
        <w:rPr>
          <w:b/>
        </w:rPr>
      </w:pPr>
      <w:r w:rsidRPr="00CA78E6">
        <w:rPr>
          <w:b/>
        </w:rPr>
        <w:t>Anteckning 1</w:t>
      </w:r>
    </w:p>
    <w:p w:rsidR="00C43262" w:rsidRDefault="00CA78E6" w:rsidP="00C43262">
      <w:pPr>
        <w:pStyle w:val="Stycke"/>
        <w:ind w:firstLine="0"/>
      </w:pPr>
      <w:r>
        <w:t>Företaget kommer inte</w:t>
      </w:r>
      <w:r w:rsidR="00C43262">
        <w:t xml:space="preserve"> använda e-tjänst då de skriver ut formuläret och åker direkt </w:t>
      </w:r>
      <w:r w:rsidR="00464760">
        <w:t>till kunden för att fylla i den.</w:t>
      </w:r>
    </w:p>
    <w:p w:rsidR="00CA78E6" w:rsidRDefault="00CA78E6" w:rsidP="00CA78E6">
      <w:pPr>
        <w:pStyle w:val="Stycke"/>
        <w:ind w:firstLine="0"/>
        <w:rPr>
          <w:b/>
        </w:rPr>
      </w:pPr>
    </w:p>
    <w:p w:rsidR="00CA78E6" w:rsidRDefault="00CA78E6" w:rsidP="00C43262">
      <w:pPr>
        <w:pStyle w:val="Stycke"/>
        <w:ind w:firstLine="0"/>
        <w:rPr>
          <w:b/>
        </w:rPr>
      </w:pPr>
      <w:r w:rsidRPr="00CA78E6">
        <w:rPr>
          <w:b/>
        </w:rPr>
        <w:t>Anteckning 2</w:t>
      </w:r>
    </w:p>
    <w:p w:rsidR="00C43262" w:rsidRPr="00CA78E6" w:rsidRDefault="00CA78E6" w:rsidP="00C43262">
      <w:pPr>
        <w:pStyle w:val="Stycke"/>
        <w:ind w:firstLine="0"/>
        <w:rPr>
          <w:b/>
        </w:rPr>
      </w:pPr>
      <w:r>
        <w:t>Företaget s</w:t>
      </w:r>
      <w:r w:rsidR="00C43262">
        <w:t xml:space="preserve">kulle använda e-tjänst om det </w:t>
      </w:r>
      <w:r>
        <w:t>fanns</w:t>
      </w:r>
      <w:r w:rsidR="005A0C7B">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3</w:t>
      </w:r>
    </w:p>
    <w:p w:rsidR="00486937" w:rsidRDefault="00486937" w:rsidP="00486937">
      <w:pPr>
        <w:pStyle w:val="Stycke"/>
        <w:ind w:firstLine="0"/>
      </w:pPr>
      <w:r>
        <w:t>Anonym1 trodde de skulle använda en e-tjänst. Anonym2 har hand om allt så jag skulle ringa honom. Anonym2 tyckte att jag var helt rätt ute i att skapa den här e-tjänsten</w:t>
      </w:r>
      <w:r w:rsidR="00CA78E6">
        <w:t>.</w:t>
      </w:r>
    </w:p>
    <w:p w:rsidR="00CA78E6" w:rsidRDefault="00CA78E6" w:rsidP="00486937">
      <w:pPr>
        <w:pStyle w:val="Stycke"/>
        <w:ind w:firstLine="0"/>
      </w:pPr>
    </w:p>
    <w:p w:rsidR="00CA78E6" w:rsidRPr="00CA78E6" w:rsidRDefault="00CA78E6" w:rsidP="00CA78E6">
      <w:pPr>
        <w:pStyle w:val="Stycke"/>
        <w:ind w:firstLine="0"/>
        <w:rPr>
          <w:b/>
        </w:rPr>
      </w:pPr>
      <w:r w:rsidRPr="00CA78E6">
        <w:rPr>
          <w:b/>
        </w:rPr>
        <w:t>Anteckning 4</w:t>
      </w:r>
    </w:p>
    <w:p w:rsidR="001C47E6" w:rsidRDefault="001C47E6" w:rsidP="001C47E6">
      <w:pPr>
        <w:pStyle w:val="Stycke"/>
        <w:ind w:firstLine="0"/>
      </w:pPr>
      <w:r>
        <w:t>Anonym sa att KBS bio var vanligaste</w:t>
      </w:r>
      <w:r w:rsidR="00464760">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5</w:t>
      </w:r>
    </w:p>
    <w:p w:rsidR="0081098E" w:rsidRPr="0081098E" w:rsidRDefault="00867213" w:rsidP="0081098E">
      <w:pPr>
        <w:pStyle w:val="Stycke"/>
        <w:ind w:firstLine="0"/>
      </w:pPr>
      <w:r>
        <w:t>Företaget s</w:t>
      </w:r>
      <w:r w:rsidR="0081098E" w:rsidRPr="0081098E">
        <w:t>kulle använda e-tjänst om det fanns</w:t>
      </w:r>
      <w:r w:rsidR="00464760">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6</w:t>
      </w:r>
    </w:p>
    <w:p w:rsidR="00464760" w:rsidRDefault="00464760" w:rsidP="00464760">
      <w:pPr>
        <w:pStyle w:val="Stycke"/>
        <w:ind w:firstLine="0"/>
      </w:pPr>
      <w:r>
        <w:t>Trodde han skulle använda en e-tjänst och tyckte även han att kartfunktionen var något det borde läggas mycket krut på.</w:t>
      </w:r>
    </w:p>
    <w:p w:rsidR="00FA0AC0" w:rsidRDefault="00FA0AC0" w:rsidP="00464760">
      <w:pPr>
        <w:pStyle w:val="Stycke"/>
        <w:ind w:firstLine="0"/>
      </w:pPr>
    </w:p>
    <w:p w:rsidR="00FA0AC0" w:rsidRDefault="00FA0AC0" w:rsidP="00464760">
      <w:pPr>
        <w:pStyle w:val="Stycke"/>
        <w:ind w:firstLine="0"/>
      </w:pPr>
    </w:p>
    <w:p w:rsidR="00464760" w:rsidRDefault="00464760" w:rsidP="001C47E6">
      <w:pPr>
        <w:pStyle w:val="Stycke"/>
        <w:ind w:firstLine="0"/>
      </w:pPr>
    </w:p>
    <w:p w:rsidR="001A2C33" w:rsidRPr="001A2C33" w:rsidRDefault="001A2C33" w:rsidP="001A2C33">
      <w:pPr>
        <w:pStyle w:val="Ingetavstnd"/>
      </w:pPr>
    </w:p>
    <w:sectPr w:rsidR="001A2C33" w:rsidRPr="001A2C33" w:rsidSect="007C3C8A">
      <w:footerReference w:type="default" r:id="rId51"/>
      <w:pgSz w:w="11906" w:h="16838"/>
      <w:pgMar w:top="1418" w:right="1985" w:bottom="1418" w:left="2552"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5AE8" w:rsidRDefault="00CE5AE8" w:rsidP="009A0744">
      <w:r>
        <w:separator/>
      </w:r>
    </w:p>
  </w:endnote>
  <w:endnote w:type="continuationSeparator" w:id="0">
    <w:p w:rsidR="00CE5AE8" w:rsidRDefault="00CE5AE8" w:rsidP="009A0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fo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pPr>
      <w:pStyle w:val="Sidfot"/>
    </w:pPr>
    <w:r>
      <w:rPr>
        <w:noProof/>
        <w:lang w:eastAsia="sv-SE"/>
      </w:rPr>
      <mc:AlternateContent>
        <mc:Choice Requires="wps">
          <w:drawing>
            <wp:anchor distT="0" distB="0" distL="114300" distR="114300" simplePos="0" relativeHeight="251663360" behindDoc="0" locked="0" layoutInCell="1" allowOverlap="1" wp14:anchorId="1DC7EBE3" wp14:editId="19B11B5D">
              <wp:simplePos x="0" y="0"/>
              <wp:positionH relativeFrom="column">
                <wp:posOffset>-222885</wp:posOffset>
              </wp:positionH>
              <wp:positionV relativeFrom="paragraph">
                <wp:posOffset>96520</wp:posOffset>
              </wp:positionV>
              <wp:extent cx="5962650" cy="0"/>
              <wp:effectExtent l="19050" t="19050" r="47625" b="47625"/>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17.55pt;margin-top:7.6pt;width:46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" strokecolor="#548dd4 [1951]" strokeweight="3pt">
              <v:shadow on="t" color="#243f60 [1604]" opacity=".5"/>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fo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pPr>
      <w:pStyle w:val="Sidfo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pPr>
      <w:pStyle w:val="Sidfot"/>
      <w:jc w:val="right"/>
    </w:pPr>
  </w:p>
  <w:p w:rsidR="00EA2825" w:rsidRDefault="00EA2825">
    <w:pPr>
      <w:pStyle w:val="Sidfo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458504"/>
      <w:docPartObj>
        <w:docPartGallery w:val="Page Numbers (Bottom of Page)"/>
        <w:docPartUnique/>
      </w:docPartObj>
    </w:sdtPr>
    <w:sdtEndPr/>
    <w:sdtContent>
      <w:p w:rsidR="00EA2825" w:rsidRDefault="00EA2825">
        <w:pPr>
          <w:pStyle w:val="Sidfot"/>
          <w:jc w:val="right"/>
        </w:pPr>
        <w:r>
          <w:fldChar w:fldCharType="begin"/>
        </w:r>
        <w:r>
          <w:instrText>PAGE   \* MERGEFORMAT</w:instrText>
        </w:r>
        <w:r>
          <w:fldChar w:fldCharType="separate"/>
        </w:r>
        <w:r w:rsidR="00891D88">
          <w:rPr>
            <w:noProof/>
          </w:rPr>
          <w:t>39</w:t>
        </w:r>
        <w:r>
          <w:fldChar w:fldCharType="end"/>
        </w:r>
      </w:p>
    </w:sdtContent>
  </w:sdt>
  <w:p w:rsidR="00EA2825" w:rsidRDefault="00EA2825">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5AE8" w:rsidRDefault="00CE5AE8" w:rsidP="009A0744">
      <w:r>
        <w:separator/>
      </w:r>
    </w:p>
  </w:footnote>
  <w:footnote w:type="continuationSeparator" w:id="0">
    <w:p w:rsidR="00CE5AE8" w:rsidRDefault="00CE5AE8" w:rsidP="009A07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huvud"/>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Default="00EA2825" w:rsidP="0042680E">
    <w:pPr>
      <w:pStyle w:val="Sidhuvud"/>
      <w:jc w:val="center"/>
    </w:pPr>
    <w:r>
      <w:rPr>
        <w:noProof/>
        <w:lang w:eastAsia="sv-SE"/>
      </w:rPr>
      <mc:AlternateContent>
        <mc:Choice Requires="wps">
          <w:drawing>
            <wp:anchor distT="0" distB="0" distL="114300" distR="114300" simplePos="0" relativeHeight="251662336" behindDoc="0" locked="0" layoutInCell="1" allowOverlap="1" wp14:anchorId="25EF0006" wp14:editId="5CE0A4AB">
              <wp:simplePos x="0" y="0"/>
              <wp:positionH relativeFrom="column">
                <wp:posOffset>-232410</wp:posOffset>
              </wp:positionH>
              <wp:positionV relativeFrom="paragraph">
                <wp:posOffset>2131060</wp:posOffset>
              </wp:positionV>
              <wp:extent cx="5962650" cy="0"/>
              <wp:effectExtent l="0" t="19050" r="38100" b="571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8.3pt;margin-top:167.8pt;width:46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" strokecolor="#548dd4 [1951]" strokeweight="3pt">
              <v:shadow on="t" color="#243f60 [1604]" opacity=".5"/>
            </v:shape>
          </w:pict>
        </mc:Fallback>
      </mc:AlternateContent>
    </w:r>
    <w:r>
      <w:rPr>
        <w:noProof/>
        <w:lang w:eastAsia="sv-SE"/>
      </w:rPr>
      <mc:AlternateContent>
        <mc:Choice Requires="wps">
          <w:drawing>
            <wp:anchor distT="0" distB="0" distL="114300" distR="114300" simplePos="0" relativeHeight="251661312" behindDoc="0" locked="0" layoutInCell="1" allowOverlap="1" wp14:anchorId="311A20B2" wp14:editId="526507B5">
              <wp:simplePos x="0" y="0"/>
              <wp:positionH relativeFrom="column">
                <wp:posOffset>77470</wp:posOffset>
              </wp:positionH>
              <wp:positionV relativeFrom="paragraph">
                <wp:posOffset>1473835</wp:posOffset>
              </wp:positionV>
              <wp:extent cx="5224145" cy="619125"/>
              <wp:effectExtent l="0" t="0" r="0" b="9525"/>
              <wp:wrapNone/>
              <wp:docPr id="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EA2825" w:rsidRPr="006F3F05" w:rsidRDefault="00EA2825" w:rsidP="008077E5">
                          <w:pPr>
                            <w:pStyle w:val="titelrubrik2"/>
                            <w:rPr>
                              <w:b/>
                            </w:rPr>
                          </w:pPr>
                          <w:r w:rsidRPr="006F3F05">
                            <w:t xml:space="preserve">AKADEMIN FÖR </w:t>
                          </w:r>
                          <w:r>
                            <w:t>TEKNIK OCH MILJÖ</w:t>
                          </w:r>
                        </w:p>
                        <w:p w:rsidR="00EA2825" w:rsidRPr="009B1A5A" w:rsidRDefault="00EA2825"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2" o:spid="_x0000_s1037" type="#_x0000_t202" style="position:absolute;left:0;text-align:left;margin-left:6.1pt;margin-top:116.05pt;width:411.3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" stroked="f">
              <v:textbox>
                <w:txbxContent>
                  <w:p w:rsidR="00EA2825" w:rsidRPr="006F3F05" w:rsidRDefault="00EA2825" w:rsidP="008077E5">
                    <w:pPr>
                      <w:pStyle w:val="titelrubrik2"/>
                      <w:rPr>
                        <w:b/>
                      </w:rPr>
                    </w:pPr>
                    <w:r w:rsidRPr="006F3F05">
                      <w:t xml:space="preserve">AKADEMIN FÖR </w:t>
                    </w:r>
                    <w:r>
                      <w:t>TEKNIK OCH MILJÖ</w:t>
                    </w:r>
                  </w:p>
                  <w:p w:rsidR="00EA2825" w:rsidRPr="009B1A5A" w:rsidRDefault="00EA2825"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v:textbox>
            </v:shape>
          </w:pict>
        </mc:Fallback>
      </mc:AlternateContent>
    </w:r>
    <w:r>
      <w:rPr>
        <w:noProof/>
        <w:lang w:eastAsia="sv-SE"/>
      </w:rPr>
      <w:drawing>
        <wp:anchor distT="0" distB="0" distL="114300" distR="114300" simplePos="0" relativeHeight="251664384" behindDoc="0" locked="0" layoutInCell="1" allowOverlap="1" wp14:anchorId="08E589B1" wp14:editId="68E00418">
          <wp:simplePos x="0" y="0"/>
          <wp:positionH relativeFrom="column">
            <wp:posOffset>2214245</wp:posOffset>
          </wp:positionH>
          <wp:positionV relativeFrom="paragraph">
            <wp:posOffset>93345</wp:posOffset>
          </wp:positionV>
          <wp:extent cx="1036800" cy="914400"/>
          <wp:effectExtent l="0" t="0" r="0" b="0"/>
          <wp:wrapNone/>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a mall sv.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6800" cy="914400"/>
                  </a:xfrm>
                  <a:prstGeom prst="rect">
                    <a:avLst/>
                  </a:prstGeom>
                </pic:spPr>
              </pic:pic>
            </a:graphicData>
          </a:graphic>
          <wp14:sizeRelH relativeFrom="margin">
            <wp14:pctWidth>0</wp14:pctWidth>
          </wp14:sizeRelH>
        </wp:anchor>
      </w:drawing>
    </w:r>
    <w:r>
      <w:rPr>
        <w:noProof/>
        <w:lang w:eastAsia="sv-SE"/>
      </w:rPr>
      <w:drawing>
        <wp:anchor distT="0" distB="0" distL="114300" distR="114300" simplePos="0" relativeHeight="251658240" behindDoc="0" locked="0" layoutInCell="1" allowOverlap="1" wp14:anchorId="750A00C8" wp14:editId="1BCCE05C">
          <wp:simplePos x="0" y="0"/>
          <wp:positionH relativeFrom="column">
            <wp:posOffset>-1080135</wp:posOffset>
          </wp:positionH>
          <wp:positionV relativeFrom="paragraph">
            <wp:posOffset>-459741</wp:posOffset>
          </wp:positionV>
          <wp:extent cx="3252258" cy="3038475"/>
          <wp:effectExtent l="0" t="0" r="0" b="0"/>
          <wp:wrapNone/>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raster.png"/>
                  <pic:cNvPicPr/>
                </pic:nvPicPr>
                <pic:blipFill>
                  <a:blip r:embed="rId2">
                    <a:extLst>
                      <a:ext uri="{28A0092B-C50C-407E-A947-70E740481C1C}">
                        <a14:useLocalDpi xmlns:a14="http://schemas.microsoft.com/office/drawing/2010/main" val="0"/>
                      </a:ext>
                    </a:extLst>
                  </a:blip>
                  <a:stretch>
                    <a:fillRect/>
                  </a:stretch>
                </pic:blipFill>
                <pic:spPr>
                  <a:xfrm>
                    <a:off x="0" y="0"/>
                    <a:ext cx="3252258" cy="3038475"/>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363A" w:rsidRDefault="00A5363A">
    <w:pPr>
      <w:pStyle w:val="Sidhuvud"/>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2825" w:rsidRPr="005B2C04" w:rsidRDefault="00EA2825" w:rsidP="005B2C04">
    <w:pPr>
      <w:pStyle w:val="Sidhuvu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7FC"/>
    <w:multiLevelType w:val="hybridMultilevel"/>
    <w:tmpl w:val="5404A4A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47353A5"/>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442CFE"/>
    <w:multiLevelType w:val="hybridMultilevel"/>
    <w:tmpl w:val="A2ECBAE4"/>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
    <w:nsid w:val="07A73CA5"/>
    <w:multiLevelType w:val="hybridMultilevel"/>
    <w:tmpl w:val="A4D02FB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9146EF7"/>
    <w:multiLevelType w:val="hybridMultilevel"/>
    <w:tmpl w:val="6580351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0B236893"/>
    <w:multiLevelType w:val="hybridMultilevel"/>
    <w:tmpl w:val="163658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DF224F5"/>
    <w:multiLevelType w:val="hybridMultilevel"/>
    <w:tmpl w:val="27CC078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0E906FE7"/>
    <w:multiLevelType w:val="hybridMultilevel"/>
    <w:tmpl w:val="8FB6CB9E"/>
    <w:lvl w:ilvl="0" w:tplc="FBF2F71C">
      <w:start w:val="1"/>
      <w:numFmt w:val="decimal"/>
      <w:lvlText w:val="%1."/>
      <w:lvlJc w:val="left"/>
      <w:pPr>
        <w:ind w:left="1004" w:hanging="360"/>
      </w:pPr>
      <w:rPr>
        <w:rFonts w:hint="default"/>
        <w:b/>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8">
    <w:nsid w:val="10165D41"/>
    <w:multiLevelType w:val="hybridMultilevel"/>
    <w:tmpl w:val="A46C6BD4"/>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9">
    <w:nsid w:val="101D5101"/>
    <w:multiLevelType w:val="multilevel"/>
    <w:tmpl w:val="1F460AE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2C117A0"/>
    <w:multiLevelType w:val="hybridMultilevel"/>
    <w:tmpl w:val="869694A4"/>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15ED4DB0"/>
    <w:multiLevelType w:val="hybridMultilevel"/>
    <w:tmpl w:val="57F00C22"/>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2">
    <w:nsid w:val="184B1AAC"/>
    <w:multiLevelType w:val="hybridMultilevel"/>
    <w:tmpl w:val="E4B49202"/>
    <w:lvl w:ilvl="0" w:tplc="041D0001">
      <w:start w:val="1"/>
      <w:numFmt w:val="bullet"/>
      <w:lvlText w:val=""/>
      <w:lvlJc w:val="left"/>
      <w:pPr>
        <w:ind w:left="720" w:hanging="360"/>
      </w:pPr>
      <w:rPr>
        <w:rFonts w:ascii="Symbol" w:hAnsi="Symbol"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187D3682"/>
    <w:multiLevelType w:val="hybridMultilevel"/>
    <w:tmpl w:val="642C6B92"/>
    <w:lvl w:ilvl="0" w:tplc="FA8C9842">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19AB5DB7"/>
    <w:multiLevelType w:val="hybridMultilevel"/>
    <w:tmpl w:val="16AC1C72"/>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5">
    <w:nsid w:val="19CC6916"/>
    <w:multiLevelType w:val="hybridMultilevel"/>
    <w:tmpl w:val="73B66A36"/>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6">
    <w:nsid w:val="19D7131A"/>
    <w:multiLevelType w:val="hybridMultilevel"/>
    <w:tmpl w:val="770438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1AB65FAA"/>
    <w:multiLevelType w:val="multilevel"/>
    <w:tmpl w:val="EED4E830"/>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8">
    <w:nsid w:val="1D7F4D22"/>
    <w:multiLevelType w:val="multilevel"/>
    <w:tmpl w:val="BD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495AB9"/>
    <w:multiLevelType w:val="multilevel"/>
    <w:tmpl w:val="8A4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7655E7"/>
    <w:multiLevelType w:val="hybridMultilevel"/>
    <w:tmpl w:val="7A74484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1">
    <w:nsid w:val="2A7914E1"/>
    <w:multiLevelType w:val="multilevel"/>
    <w:tmpl w:val="712C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223A24"/>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971A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5636DF"/>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6BF7935"/>
    <w:multiLevelType w:val="hybridMultilevel"/>
    <w:tmpl w:val="7494D85C"/>
    <w:lvl w:ilvl="0" w:tplc="E3105EF6">
      <w:start w:val="1"/>
      <w:numFmt w:val="decimal"/>
      <w:pStyle w:val="rubrik40"/>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38014231"/>
    <w:multiLevelType w:val="multilevel"/>
    <w:tmpl w:val="127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DF0943"/>
    <w:multiLevelType w:val="hybridMultilevel"/>
    <w:tmpl w:val="1DFEF74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nsid w:val="3E0B6747"/>
    <w:multiLevelType w:val="hybridMultilevel"/>
    <w:tmpl w:val="93B61BA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3E143E5C"/>
    <w:multiLevelType w:val="hybridMultilevel"/>
    <w:tmpl w:val="3922150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0">
    <w:nsid w:val="42B721FC"/>
    <w:multiLevelType w:val="hybridMultilevel"/>
    <w:tmpl w:val="08A6150C"/>
    <w:lvl w:ilvl="0" w:tplc="041D000B">
      <w:start w:val="1"/>
      <w:numFmt w:val="bullet"/>
      <w:lvlText w:val=""/>
      <w:lvlJc w:val="left"/>
      <w:pPr>
        <w:ind w:left="1004" w:hanging="360"/>
      </w:pPr>
      <w:rPr>
        <w:rFonts w:ascii="Wingdings" w:hAnsi="Wingdings"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1">
    <w:nsid w:val="44507446"/>
    <w:multiLevelType w:val="hybridMultilevel"/>
    <w:tmpl w:val="FBAE056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nsid w:val="450106CB"/>
    <w:multiLevelType w:val="hybridMultilevel"/>
    <w:tmpl w:val="AE381DE0"/>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3">
    <w:nsid w:val="46D524A8"/>
    <w:multiLevelType w:val="hybridMultilevel"/>
    <w:tmpl w:val="F6FCB2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nsid w:val="4E461D0C"/>
    <w:multiLevelType w:val="hybridMultilevel"/>
    <w:tmpl w:val="F3C8F9C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5">
    <w:nsid w:val="4F314BC3"/>
    <w:multiLevelType w:val="hybridMultilevel"/>
    <w:tmpl w:val="58FC258A"/>
    <w:lvl w:ilvl="0" w:tplc="041D0003">
      <w:start w:val="1"/>
      <w:numFmt w:val="bullet"/>
      <w:lvlText w:val="o"/>
      <w:lvlJc w:val="left"/>
      <w:pPr>
        <w:ind w:left="1364" w:hanging="360"/>
      </w:pPr>
      <w:rPr>
        <w:rFonts w:ascii="Courier New" w:hAnsi="Courier New" w:cs="Courier New" w:hint="default"/>
      </w:rPr>
    </w:lvl>
    <w:lvl w:ilvl="1" w:tplc="041D0003" w:tentative="1">
      <w:start w:val="1"/>
      <w:numFmt w:val="bullet"/>
      <w:lvlText w:val="o"/>
      <w:lvlJc w:val="left"/>
      <w:pPr>
        <w:ind w:left="2084" w:hanging="360"/>
      </w:pPr>
      <w:rPr>
        <w:rFonts w:ascii="Courier New" w:hAnsi="Courier New" w:cs="Courier New" w:hint="default"/>
      </w:rPr>
    </w:lvl>
    <w:lvl w:ilvl="2" w:tplc="041D0005" w:tentative="1">
      <w:start w:val="1"/>
      <w:numFmt w:val="bullet"/>
      <w:lvlText w:val=""/>
      <w:lvlJc w:val="left"/>
      <w:pPr>
        <w:ind w:left="2804" w:hanging="360"/>
      </w:pPr>
      <w:rPr>
        <w:rFonts w:ascii="Wingdings" w:hAnsi="Wingdings" w:hint="default"/>
      </w:rPr>
    </w:lvl>
    <w:lvl w:ilvl="3" w:tplc="041D0001" w:tentative="1">
      <w:start w:val="1"/>
      <w:numFmt w:val="bullet"/>
      <w:lvlText w:val=""/>
      <w:lvlJc w:val="left"/>
      <w:pPr>
        <w:ind w:left="3524" w:hanging="360"/>
      </w:pPr>
      <w:rPr>
        <w:rFonts w:ascii="Symbol" w:hAnsi="Symbol" w:hint="default"/>
      </w:rPr>
    </w:lvl>
    <w:lvl w:ilvl="4" w:tplc="041D0003" w:tentative="1">
      <w:start w:val="1"/>
      <w:numFmt w:val="bullet"/>
      <w:lvlText w:val="o"/>
      <w:lvlJc w:val="left"/>
      <w:pPr>
        <w:ind w:left="4244" w:hanging="360"/>
      </w:pPr>
      <w:rPr>
        <w:rFonts w:ascii="Courier New" w:hAnsi="Courier New" w:cs="Courier New" w:hint="default"/>
      </w:rPr>
    </w:lvl>
    <w:lvl w:ilvl="5" w:tplc="041D0005" w:tentative="1">
      <w:start w:val="1"/>
      <w:numFmt w:val="bullet"/>
      <w:lvlText w:val=""/>
      <w:lvlJc w:val="left"/>
      <w:pPr>
        <w:ind w:left="4964" w:hanging="360"/>
      </w:pPr>
      <w:rPr>
        <w:rFonts w:ascii="Wingdings" w:hAnsi="Wingdings" w:hint="default"/>
      </w:rPr>
    </w:lvl>
    <w:lvl w:ilvl="6" w:tplc="041D0001" w:tentative="1">
      <w:start w:val="1"/>
      <w:numFmt w:val="bullet"/>
      <w:lvlText w:val=""/>
      <w:lvlJc w:val="left"/>
      <w:pPr>
        <w:ind w:left="5684" w:hanging="360"/>
      </w:pPr>
      <w:rPr>
        <w:rFonts w:ascii="Symbol" w:hAnsi="Symbol" w:hint="default"/>
      </w:rPr>
    </w:lvl>
    <w:lvl w:ilvl="7" w:tplc="041D0003" w:tentative="1">
      <w:start w:val="1"/>
      <w:numFmt w:val="bullet"/>
      <w:lvlText w:val="o"/>
      <w:lvlJc w:val="left"/>
      <w:pPr>
        <w:ind w:left="6404" w:hanging="360"/>
      </w:pPr>
      <w:rPr>
        <w:rFonts w:ascii="Courier New" w:hAnsi="Courier New" w:cs="Courier New" w:hint="default"/>
      </w:rPr>
    </w:lvl>
    <w:lvl w:ilvl="8" w:tplc="041D0005" w:tentative="1">
      <w:start w:val="1"/>
      <w:numFmt w:val="bullet"/>
      <w:lvlText w:val=""/>
      <w:lvlJc w:val="left"/>
      <w:pPr>
        <w:ind w:left="7124" w:hanging="360"/>
      </w:pPr>
      <w:rPr>
        <w:rFonts w:ascii="Wingdings" w:hAnsi="Wingdings" w:hint="default"/>
      </w:rPr>
    </w:lvl>
  </w:abstractNum>
  <w:abstractNum w:abstractNumId="36">
    <w:nsid w:val="54A215CE"/>
    <w:multiLevelType w:val="hybridMultilevel"/>
    <w:tmpl w:val="885A7AA8"/>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37">
    <w:nsid w:val="58D070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B2786E"/>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191FA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5F2496"/>
    <w:multiLevelType w:val="hybridMultilevel"/>
    <w:tmpl w:val="B562FB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1">
    <w:nsid w:val="6BDA5422"/>
    <w:multiLevelType w:val="hybridMultilevel"/>
    <w:tmpl w:val="CA1E986E"/>
    <w:lvl w:ilvl="0" w:tplc="041D0003">
      <w:start w:val="1"/>
      <w:numFmt w:val="bullet"/>
      <w:lvlText w:val="o"/>
      <w:lvlJc w:val="left"/>
      <w:pPr>
        <w:ind w:left="1364" w:hanging="360"/>
      </w:pPr>
      <w:rPr>
        <w:rFonts w:ascii="Courier New" w:hAnsi="Courier New" w:cs="Courier New" w:hint="default"/>
      </w:rPr>
    </w:lvl>
    <w:lvl w:ilvl="1" w:tplc="041D0003" w:tentative="1">
      <w:start w:val="1"/>
      <w:numFmt w:val="bullet"/>
      <w:lvlText w:val="o"/>
      <w:lvlJc w:val="left"/>
      <w:pPr>
        <w:ind w:left="2084" w:hanging="360"/>
      </w:pPr>
      <w:rPr>
        <w:rFonts w:ascii="Courier New" w:hAnsi="Courier New" w:cs="Courier New" w:hint="default"/>
      </w:rPr>
    </w:lvl>
    <w:lvl w:ilvl="2" w:tplc="041D0005" w:tentative="1">
      <w:start w:val="1"/>
      <w:numFmt w:val="bullet"/>
      <w:lvlText w:val=""/>
      <w:lvlJc w:val="left"/>
      <w:pPr>
        <w:ind w:left="2804" w:hanging="360"/>
      </w:pPr>
      <w:rPr>
        <w:rFonts w:ascii="Wingdings" w:hAnsi="Wingdings" w:hint="default"/>
      </w:rPr>
    </w:lvl>
    <w:lvl w:ilvl="3" w:tplc="041D0001" w:tentative="1">
      <w:start w:val="1"/>
      <w:numFmt w:val="bullet"/>
      <w:lvlText w:val=""/>
      <w:lvlJc w:val="left"/>
      <w:pPr>
        <w:ind w:left="3524" w:hanging="360"/>
      </w:pPr>
      <w:rPr>
        <w:rFonts w:ascii="Symbol" w:hAnsi="Symbol" w:hint="default"/>
      </w:rPr>
    </w:lvl>
    <w:lvl w:ilvl="4" w:tplc="041D0003" w:tentative="1">
      <w:start w:val="1"/>
      <w:numFmt w:val="bullet"/>
      <w:lvlText w:val="o"/>
      <w:lvlJc w:val="left"/>
      <w:pPr>
        <w:ind w:left="4244" w:hanging="360"/>
      </w:pPr>
      <w:rPr>
        <w:rFonts w:ascii="Courier New" w:hAnsi="Courier New" w:cs="Courier New" w:hint="default"/>
      </w:rPr>
    </w:lvl>
    <w:lvl w:ilvl="5" w:tplc="041D0005" w:tentative="1">
      <w:start w:val="1"/>
      <w:numFmt w:val="bullet"/>
      <w:lvlText w:val=""/>
      <w:lvlJc w:val="left"/>
      <w:pPr>
        <w:ind w:left="4964" w:hanging="360"/>
      </w:pPr>
      <w:rPr>
        <w:rFonts w:ascii="Wingdings" w:hAnsi="Wingdings" w:hint="default"/>
      </w:rPr>
    </w:lvl>
    <w:lvl w:ilvl="6" w:tplc="041D0001" w:tentative="1">
      <w:start w:val="1"/>
      <w:numFmt w:val="bullet"/>
      <w:lvlText w:val=""/>
      <w:lvlJc w:val="left"/>
      <w:pPr>
        <w:ind w:left="5684" w:hanging="360"/>
      </w:pPr>
      <w:rPr>
        <w:rFonts w:ascii="Symbol" w:hAnsi="Symbol" w:hint="default"/>
      </w:rPr>
    </w:lvl>
    <w:lvl w:ilvl="7" w:tplc="041D0003" w:tentative="1">
      <w:start w:val="1"/>
      <w:numFmt w:val="bullet"/>
      <w:lvlText w:val="o"/>
      <w:lvlJc w:val="left"/>
      <w:pPr>
        <w:ind w:left="6404" w:hanging="360"/>
      </w:pPr>
      <w:rPr>
        <w:rFonts w:ascii="Courier New" w:hAnsi="Courier New" w:cs="Courier New" w:hint="default"/>
      </w:rPr>
    </w:lvl>
    <w:lvl w:ilvl="8" w:tplc="041D0005" w:tentative="1">
      <w:start w:val="1"/>
      <w:numFmt w:val="bullet"/>
      <w:lvlText w:val=""/>
      <w:lvlJc w:val="left"/>
      <w:pPr>
        <w:ind w:left="7124" w:hanging="360"/>
      </w:pPr>
      <w:rPr>
        <w:rFonts w:ascii="Wingdings" w:hAnsi="Wingdings" w:hint="default"/>
      </w:rPr>
    </w:lvl>
  </w:abstractNum>
  <w:abstractNum w:abstractNumId="42">
    <w:nsid w:val="6C490E2F"/>
    <w:multiLevelType w:val="hybridMultilevel"/>
    <w:tmpl w:val="C3D672E0"/>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3">
    <w:nsid w:val="6CD31DCC"/>
    <w:multiLevelType w:val="hybridMultilevel"/>
    <w:tmpl w:val="9F08A7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4">
    <w:nsid w:val="6E503FF4"/>
    <w:multiLevelType w:val="hybridMultilevel"/>
    <w:tmpl w:val="62A25878"/>
    <w:lvl w:ilvl="0" w:tplc="A644E7C8">
      <w:start w:val="1"/>
      <w:numFmt w:val="decimal"/>
      <w:lvlText w:val="%1."/>
      <w:lvlJc w:val="left"/>
      <w:pPr>
        <w:ind w:left="717"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5">
    <w:nsid w:val="76CF3FC9"/>
    <w:multiLevelType w:val="hybridMultilevel"/>
    <w:tmpl w:val="FDF2E09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nsid w:val="77195983"/>
    <w:multiLevelType w:val="hybridMultilevel"/>
    <w:tmpl w:val="96E07C4E"/>
    <w:lvl w:ilvl="0" w:tplc="041D0001">
      <w:start w:val="1"/>
      <w:numFmt w:val="bullet"/>
      <w:lvlText w:val=""/>
      <w:lvlJc w:val="left"/>
      <w:pPr>
        <w:ind w:left="1004" w:hanging="360"/>
      </w:pPr>
      <w:rPr>
        <w:rFonts w:ascii="Symbol" w:hAnsi="Symbol" w:hint="default"/>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47">
    <w:nsid w:val="7B583817"/>
    <w:multiLevelType w:val="hybridMultilevel"/>
    <w:tmpl w:val="23ACF0D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8">
    <w:nsid w:val="7FA817C7"/>
    <w:multiLevelType w:val="hybridMultilevel"/>
    <w:tmpl w:val="C986D5BA"/>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9"/>
  </w:num>
  <w:num w:numId="2">
    <w:abstractNumId w:val="18"/>
  </w:num>
  <w:num w:numId="3">
    <w:abstractNumId w:val="22"/>
  </w:num>
  <w:num w:numId="4">
    <w:abstractNumId w:val="38"/>
  </w:num>
  <w:num w:numId="5">
    <w:abstractNumId w:val="39"/>
  </w:num>
  <w:num w:numId="6">
    <w:abstractNumId w:val="24"/>
  </w:num>
  <w:num w:numId="7">
    <w:abstractNumId w:val="37"/>
  </w:num>
  <w:num w:numId="8">
    <w:abstractNumId w:val="23"/>
  </w:num>
  <w:num w:numId="9">
    <w:abstractNumId w:val="0"/>
  </w:num>
  <w:num w:numId="10">
    <w:abstractNumId w:val="21"/>
  </w:num>
  <w:num w:numId="11">
    <w:abstractNumId w:val="26"/>
  </w:num>
  <w:num w:numId="12">
    <w:abstractNumId w:val="17"/>
  </w:num>
  <w:num w:numId="13">
    <w:abstractNumId w:val="13"/>
  </w:num>
  <w:num w:numId="14">
    <w:abstractNumId w:val="1"/>
  </w:num>
  <w:num w:numId="15">
    <w:abstractNumId w:val="29"/>
  </w:num>
  <w:num w:numId="16">
    <w:abstractNumId w:val="30"/>
  </w:num>
  <w:num w:numId="17">
    <w:abstractNumId w:val="9"/>
  </w:num>
  <w:num w:numId="18">
    <w:abstractNumId w:val="28"/>
  </w:num>
  <w:num w:numId="19">
    <w:abstractNumId w:val="40"/>
  </w:num>
  <w:num w:numId="20">
    <w:abstractNumId w:val="45"/>
  </w:num>
  <w:num w:numId="21">
    <w:abstractNumId w:val="16"/>
  </w:num>
  <w:num w:numId="22">
    <w:abstractNumId w:val="5"/>
  </w:num>
  <w:num w:numId="23">
    <w:abstractNumId w:val="2"/>
  </w:num>
  <w:num w:numId="24">
    <w:abstractNumId w:val="43"/>
  </w:num>
  <w:num w:numId="25">
    <w:abstractNumId w:val="27"/>
  </w:num>
  <w:num w:numId="26">
    <w:abstractNumId w:val="44"/>
  </w:num>
  <w:num w:numId="27">
    <w:abstractNumId w:val="10"/>
  </w:num>
  <w:num w:numId="28">
    <w:abstractNumId w:val="7"/>
  </w:num>
  <w:num w:numId="29">
    <w:abstractNumId w:val="48"/>
  </w:num>
  <w:num w:numId="30">
    <w:abstractNumId w:val="25"/>
  </w:num>
  <w:num w:numId="31">
    <w:abstractNumId w:val="34"/>
  </w:num>
  <w:num w:numId="32">
    <w:abstractNumId w:val="33"/>
  </w:num>
  <w:num w:numId="33">
    <w:abstractNumId w:val="36"/>
  </w:num>
  <w:num w:numId="34">
    <w:abstractNumId w:val="8"/>
  </w:num>
  <w:num w:numId="35">
    <w:abstractNumId w:val="15"/>
  </w:num>
  <w:num w:numId="36">
    <w:abstractNumId w:val="11"/>
  </w:num>
  <w:num w:numId="37">
    <w:abstractNumId w:val="14"/>
  </w:num>
  <w:num w:numId="38">
    <w:abstractNumId w:val="4"/>
  </w:num>
  <w:num w:numId="39">
    <w:abstractNumId w:val="6"/>
  </w:num>
  <w:num w:numId="40">
    <w:abstractNumId w:val="31"/>
  </w:num>
  <w:num w:numId="41">
    <w:abstractNumId w:val="47"/>
  </w:num>
  <w:num w:numId="42">
    <w:abstractNumId w:val="12"/>
  </w:num>
  <w:num w:numId="43">
    <w:abstractNumId w:val="46"/>
  </w:num>
  <w:num w:numId="44">
    <w:abstractNumId w:val="32"/>
  </w:num>
  <w:num w:numId="45">
    <w:abstractNumId w:val="20"/>
  </w:num>
  <w:num w:numId="46">
    <w:abstractNumId w:val="42"/>
  </w:num>
  <w:num w:numId="47">
    <w:abstractNumId w:val="41"/>
  </w:num>
  <w:num w:numId="48">
    <w:abstractNumId w:val="35"/>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defaultTabStop w:val="1304"/>
  <w:hyphenationZone w:val="425"/>
  <w:characterSpacingControl w:val="doNotCompress"/>
  <w:hdrShapeDefaults>
    <o:shapedefaults v:ext="edit" spidmax="2049"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094"/>
    <w:rsid w:val="00001087"/>
    <w:rsid w:val="0000523C"/>
    <w:rsid w:val="00006450"/>
    <w:rsid w:val="000145BC"/>
    <w:rsid w:val="00020694"/>
    <w:rsid w:val="00031004"/>
    <w:rsid w:val="0003632E"/>
    <w:rsid w:val="0004032D"/>
    <w:rsid w:val="0004191F"/>
    <w:rsid w:val="00042DAF"/>
    <w:rsid w:val="000433C5"/>
    <w:rsid w:val="000442C6"/>
    <w:rsid w:val="000452CF"/>
    <w:rsid w:val="00045583"/>
    <w:rsid w:val="00047F6F"/>
    <w:rsid w:val="000517B8"/>
    <w:rsid w:val="00052556"/>
    <w:rsid w:val="00053CD9"/>
    <w:rsid w:val="00055543"/>
    <w:rsid w:val="0005585B"/>
    <w:rsid w:val="00063AFA"/>
    <w:rsid w:val="00067D51"/>
    <w:rsid w:val="0007244C"/>
    <w:rsid w:val="000726E9"/>
    <w:rsid w:val="00076EE1"/>
    <w:rsid w:val="00084C39"/>
    <w:rsid w:val="00090C7E"/>
    <w:rsid w:val="000965B0"/>
    <w:rsid w:val="000A53A7"/>
    <w:rsid w:val="000A7A10"/>
    <w:rsid w:val="000B0247"/>
    <w:rsid w:val="000B0EDF"/>
    <w:rsid w:val="000B3253"/>
    <w:rsid w:val="000C47FE"/>
    <w:rsid w:val="000D6E79"/>
    <w:rsid w:val="000D79E8"/>
    <w:rsid w:val="000E135A"/>
    <w:rsid w:val="000E1BCC"/>
    <w:rsid w:val="000E3D95"/>
    <w:rsid w:val="000E67E2"/>
    <w:rsid w:val="000F1872"/>
    <w:rsid w:val="000F1969"/>
    <w:rsid w:val="000F316B"/>
    <w:rsid w:val="000F6CAF"/>
    <w:rsid w:val="001020F6"/>
    <w:rsid w:val="0010661D"/>
    <w:rsid w:val="001255F7"/>
    <w:rsid w:val="00125812"/>
    <w:rsid w:val="00131E3B"/>
    <w:rsid w:val="00132E4C"/>
    <w:rsid w:val="00137032"/>
    <w:rsid w:val="00137854"/>
    <w:rsid w:val="00137A02"/>
    <w:rsid w:val="00144F00"/>
    <w:rsid w:val="00152EC3"/>
    <w:rsid w:val="001534D4"/>
    <w:rsid w:val="001615D1"/>
    <w:rsid w:val="0016184D"/>
    <w:rsid w:val="001672C3"/>
    <w:rsid w:val="001706E8"/>
    <w:rsid w:val="00172974"/>
    <w:rsid w:val="00180133"/>
    <w:rsid w:val="00186448"/>
    <w:rsid w:val="00193BA7"/>
    <w:rsid w:val="001A2C33"/>
    <w:rsid w:val="001A735C"/>
    <w:rsid w:val="001B1631"/>
    <w:rsid w:val="001B3E2F"/>
    <w:rsid w:val="001B5B24"/>
    <w:rsid w:val="001C47E6"/>
    <w:rsid w:val="001C5CCB"/>
    <w:rsid w:val="001C67BB"/>
    <w:rsid w:val="001D18B2"/>
    <w:rsid w:val="001D2638"/>
    <w:rsid w:val="001D54AB"/>
    <w:rsid w:val="001D7C5B"/>
    <w:rsid w:val="001E68E5"/>
    <w:rsid w:val="001E6F56"/>
    <w:rsid w:val="001F2095"/>
    <w:rsid w:val="001F5579"/>
    <w:rsid w:val="001F6C4E"/>
    <w:rsid w:val="001F7D13"/>
    <w:rsid w:val="00200EB1"/>
    <w:rsid w:val="0020631B"/>
    <w:rsid w:val="00216998"/>
    <w:rsid w:val="0022147B"/>
    <w:rsid w:val="002221FE"/>
    <w:rsid w:val="00224593"/>
    <w:rsid w:val="00227C9E"/>
    <w:rsid w:val="0023154C"/>
    <w:rsid w:val="002327FD"/>
    <w:rsid w:val="0024582A"/>
    <w:rsid w:val="00245A17"/>
    <w:rsid w:val="00245C2E"/>
    <w:rsid w:val="00254170"/>
    <w:rsid w:val="00254468"/>
    <w:rsid w:val="00255E0D"/>
    <w:rsid w:val="0025766E"/>
    <w:rsid w:val="00263241"/>
    <w:rsid w:val="00263465"/>
    <w:rsid w:val="00264E82"/>
    <w:rsid w:val="0026524D"/>
    <w:rsid w:val="002652BB"/>
    <w:rsid w:val="00270D07"/>
    <w:rsid w:val="002716E1"/>
    <w:rsid w:val="00276CCC"/>
    <w:rsid w:val="002967D2"/>
    <w:rsid w:val="002B0881"/>
    <w:rsid w:val="002B4D71"/>
    <w:rsid w:val="002C0457"/>
    <w:rsid w:val="002C19EF"/>
    <w:rsid w:val="002C7353"/>
    <w:rsid w:val="002D0253"/>
    <w:rsid w:val="002D13B3"/>
    <w:rsid w:val="002E6CF6"/>
    <w:rsid w:val="002F172E"/>
    <w:rsid w:val="002F3A99"/>
    <w:rsid w:val="002F4A8D"/>
    <w:rsid w:val="002F4F8B"/>
    <w:rsid w:val="002F70CB"/>
    <w:rsid w:val="002F7719"/>
    <w:rsid w:val="00301260"/>
    <w:rsid w:val="00303B46"/>
    <w:rsid w:val="00306404"/>
    <w:rsid w:val="0030713B"/>
    <w:rsid w:val="003159C1"/>
    <w:rsid w:val="00321B3B"/>
    <w:rsid w:val="00323597"/>
    <w:rsid w:val="00324A91"/>
    <w:rsid w:val="00324CB6"/>
    <w:rsid w:val="003253C7"/>
    <w:rsid w:val="00342888"/>
    <w:rsid w:val="00345179"/>
    <w:rsid w:val="00354CC4"/>
    <w:rsid w:val="003611AE"/>
    <w:rsid w:val="0036734F"/>
    <w:rsid w:val="003712AE"/>
    <w:rsid w:val="003727D5"/>
    <w:rsid w:val="003735D6"/>
    <w:rsid w:val="0037765E"/>
    <w:rsid w:val="00383212"/>
    <w:rsid w:val="00384188"/>
    <w:rsid w:val="00384F54"/>
    <w:rsid w:val="00387F2C"/>
    <w:rsid w:val="003901FD"/>
    <w:rsid w:val="00391E08"/>
    <w:rsid w:val="003A47E8"/>
    <w:rsid w:val="003A7003"/>
    <w:rsid w:val="003B16DD"/>
    <w:rsid w:val="003B1B85"/>
    <w:rsid w:val="003B2DCB"/>
    <w:rsid w:val="003B7623"/>
    <w:rsid w:val="003B78A0"/>
    <w:rsid w:val="003C098B"/>
    <w:rsid w:val="003C6541"/>
    <w:rsid w:val="003C7D60"/>
    <w:rsid w:val="003D1385"/>
    <w:rsid w:val="003D3E9B"/>
    <w:rsid w:val="003D642E"/>
    <w:rsid w:val="003D77D5"/>
    <w:rsid w:val="003E4BBC"/>
    <w:rsid w:val="003E6908"/>
    <w:rsid w:val="003E6CBA"/>
    <w:rsid w:val="003F0D24"/>
    <w:rsid w:val="003F2D90"/>
    <w:rsid w:val="003F70AB"/>
    <w:rsid w:val="004015D2"/>
    <w:rsid w:val="004058F7"/>
    <w:rsid w:val="00415351"/>
    <w:rsid w:val="0042680E"/>
    <w:rsid w:val="004315A9"/>
    <w:rsid w:val="00434848"/>
    <w:rsid w:val="004354E6"/>
    <w:rsid w:val="0043714A"/>
    <w:rsid w:val="00440A4C"/>
    <w:rsid w:val="00440B73"/>
    <w:rsid w:val="004468C9"/>
    <w:rsid w:val="00452AE6"/>
    <w:rsid w:val="00453B84"/>
    <w:rsid w:val="00457065"/>
    <w:rsid w:val="00461268"/>
    <w:rsid w:val="004612A4"/>
    <w:rsid w:val="0046205F"/>
    <w:rsid w:val="00464760"/>
    <w:rsid w:val="00464B94"/>
    <w:rsid w:val="00474A3A"/>
    <w:rsid w:val="00484097"/>
    <w:rsid w:val="0048531B"/>
    <w:rsid w:val="00486937"/>
    <w:rsid w:val="0048762B"/>
    <w:rsid w:val="00492100"/>
    <w:rsid w:val="004939BB"/>
    <w:rsid w:val="00493C75"/>
    <w:rsid w:val="004970D7"/>
    <w:rsid w:val="004A309F"/>
    <w:rsid w:val="004A4279"/>
    <w:rsid w:val="004A533A"/>
    <w:rsid w:val="004A6C00"/>
    <w:rsid w:val="004B0946"/>
    <w:rsid w:val="004B3086"/>
    <w:rsid w:val="004B32F5"/>
    <w:rsid w:val="004B7619"/>
    <w:rsid w:val="004C2AEB"/>
    <w:rsid w:val="004C44BF"/>
    <w:rsid w:val="004C6F28"/>
    <w:rsid w:val="004D1FAE"/>
    <w:rsid w:val="004D2960"/>
    <w:rsid w:val="004D2B6D"/>
    <w:rsid w:val="004D3483"/>
    <w:rsid w:val="004D443F"/>
    <w:rsid w:val="004D45A5"/>
    <w:rsid w:val="004D6EB0"/>
    <w:rsid w:val="004E09DB"/>
    <w:rsid w:val="004E2EA3"/>
    <w:rsid w:val="004E59C6"/>
    <w:rsid w:val="004F0EBD"/>
    <w:rsid w:val="004F3B2D"/>
    <w:rsid w:val="004F70BF"/>
    <w:rsid w:val="00504453"/>
    <w:rsid w:val="00506CD6"/>
    <w:rsid w:val="00510F31"/>
    <w:rsid w:val="00511CDC"/>
    <w:rsid w:val="00512D1D"/>
    <w:rsid w:val="00513F23"/>
    <w:rsid w:val="00516AB1"/>
    <w:rsid w:val="00522101"/>
    <w:rsid w:val="00522694"/>
    <w:rsid w:val="00522A27"/>
    <w:rsid w:val="00524E6C"/>
    <w:rsid w:val="005324E9"/>
    <w:rsid w:val="0053383A"/>
    <w:rsid w:val="00537935"/>
    <w:rsid w:val="00544F84"/>
    <w:rsid w:val="00547731"/>
    <w:rsid w:val="00553EDC"/>
    <w:rsid w:val="005573B5"/>
    <w:rsid w:val="00565315"/>
    <w:rsid w:val="00570977"/>
    <w:rsid w:val="005714E2"/>
    <w:rsid w:val="00573F17"/>
    <w:rsid w:val="005777DE"/>
    <w:rsid w:val="00582B76"/>
    <w:rsid w:val="005843F6"/>
    <w:rsid w:val="00590A1F"/>
    <w:rsid w:val="005916C4"/>
    <w:rsid w:val="00592F83"/>
    <w:rsid w:val="00593A94"/>
    <w:rsid w:val="00594151"/>
    <w:rsid w:val="005A0C7B"/>
    <w:rsid w:val="005A4090"/>
    <w:rsid w:val="005A658D"/>
    <w:rsid w:val="005B00F8"/>
    <w:rsid w:val="005B2C04"/>
    <w:rsid w:val="005B7AB0"/>
    <w:rsid w:val="005C30C6"/>
    <w:rsid w:val="005C70D4"/>
    <w:rsid w:val="005D0DB2"/>
    <w:rsid w:val="005D4987"/>
    <w:rsid w:val="005D4CEC"/>
    <w:rsid w:val="005E0736"/>
    <w:rsid w:val="005E3104"/>
    <w:rsid w:val="005E4042"/>
    <w:rsid w:val="005E473F"/>
    <w:rsid w:val="005E5924"/>
    <w:rsid w:val="005E74F2"/>
    <w:rsid w:val="005F331F"/>
    <w:rsid w:val="00604266"/>
    <w:rsid w:val="0060595C"/>
    <w:rsid w:val="00605EFD"/>
    <w:rsid w:val="006062E0"/>
    <w:rsid w:val="0061176E"/>
    <w:rsid w:val="00620CB8"/>
    <w:rsid w:val="00622310"/>
    <w:rsid w:val="00623FF5"/>
    <w:rsid w:val="0062501F"/>
    <w:rsid w:val="00627510"/>
    <w:rsid w:val="0063176B"/>
    <w:rsid w:val="006358F8"/>
    <w:rsid w:val="00637685"/>
    <w:rsid w:val="00640671"/>
    <w:rsid w:val="006508F3"/>
    <w:rsid w:val="00652071"/>
    <w:rsid w:val="0065395F"/>
    <w:rsid w:val="00656685"/>
    <w:rsid w:val="00657F33"/>
    <w:rsid w:val="006618D2"/>
    <w:rsid w:val="0066462C"/>
    <w:rsid w:val="00667E0C"/>
    <w:rsid w:val="00675444"/>
    <w:rsid w:val="00675965"/>
    <w:rsid w:val="00680083"/>
    <w:rsid w:val="006842BC"/>
    <w:rsid w:val="00692C44"/>
    <w:rsid w:val="00693FDC"/>
    <w:rsid w:val="00696556"/>
    <w:rsid w:val="006968F6"/>
    <w:rsid w:val="00696D9B"/>
    <w:rsid w:val="006A0AD2"/>
    <w:rsid w:val="006A30ED"/>
    <w:rsid w:val="006A3227"/>
    <w:rsid w:val="006A59AE"/>
    <w:rsid w:val="006B3257"/>
    <w:rsid w:val="006B4CC7"/>
    <w:rsid w:val="006B69CC"/>
    <w:rsid w:val="006C15C7"/>
    <w:rsid w:val="006C4BE1"/>
    <w:rsid w:val="006D0E72"/>
    <w:rsid w:val="006D57A7"/>
    <w:rsid w:val="006E64D0"/>
    <w:rsid w:val="006E766D"/>
    <w:rsid w:val="006F3F05"/>
    <w:rsid w:val="00700119"/>
    <w:rsid w:val="0070314F"/>
    <w:rsid w:val="00703B20"/>
    <w:rsid w:val="00707CEA"/>
    <w:rsid w:val="00710633"/>
    <w:rsid w:val="00710E1A"/>
    <w:rsid w:val="00712054"/>
    <w:rsid w:val="00712F6E"/>
    <w:rsid w:val="0071418E"/>
    <w:rsid w:val="00720F9E"/>
    <w:rsid w:val="00721836"/>
    <w:rsid w:val="00722D79"/>
    <w:rsid w:val="00723918"/>
    <w:rsid w:val="00725FDE"/>
    <w:rsid w:val="007333AC"/>
    <w:rsid w:val="00736E59"/>
    <w:rsid w:val="0073781E"/>
    <w:rsid w:val="007414FA"/>
    <w:rsid w:val="00745E54"/>
    <w:rsid w:val="00750E7E"/>
    <w:rsid w:val="007511B8"/>
    <w:rsid w:val="00752A39"/>
    <w:rsid w:val="00754F57"/>
    <w:rsid w:val="00755EE9"/>
    <w:rsid w:val="00766D5F"/>
    <w:rsid w:val="00776409"/>
    <w:rsid w:val="00777970"/>
    <w:rsid w:val="00781840"/>
    <w:rsid w:val="007820FD"/>
    <w:rsid w:val="0078235E"/>
    <w:rsid w:val="007823FF"/>
    <w:rsid w:val="0078303A"/>
    <w:rsid w:val="00784362"/>
    <w:rsid w:val="007A0F56"/>
    <w:rsid w:val="007A4C02"/>
    <w:rsid w:val="007A768A"/>
    <w:rsid w:val="007B7BFA"/>
    <w:rsid w:val="007C3C8A"/>
    <w:rsid w:val="007C7E02"/>
    <w:rsid w:val="007D3CAD"/>
    <w:rsid w:val="007D44B3"/>
    <w:rsid w:val="007E74F9"/>
    <w:rsid w:val="007E7D3D"/>
    <w:rsid w:val="007F3858"/>
    <w:rsid w:val="007F458F"/>
    <w:rsid w:val="007F5E84"/>
    <w:rsid w:val="007F7E9F"/>
    <w:rsid w:val="00801496"/>
    <w:rsid w:val="00801B52"/>
    <w:rsid w:val="00802124"/>
    <w:rsid w:val="00802766"/>
    <w:rsid w:val="008070CC"/>
    <w:rsid w:val="008077E5"/>
    <w:rsid w:val="00807CB1"/>
    <w:rsid w:val="00807D0E"/>
    <w:rsid w:val="0081098E"/>
    <w:rsid w:val="00814241"/>
    <w:rsid w:val="00816278"/>
    <w:rsid w:val="00817BF7"/>
    <w:rsid w:val="00821D6A"/>
    <w:rsid w:val="0083077C"/>
    <w:rsid w:val="00834A0E"/>
    <w:rsid w:val="00835F4A"/>
    <w:rsid w:val="00836DD8"/>
    <w:rsid w:val="00837F91"/>
    <w:rsid w:val="00845D94"/>
    <w:rsid w:val="00850409"/>
    <w:rsid w:val="00857D00"/>
    <w:rsid w:val="00857E50"/>
    <w:rsid w:val="008610CA"/>
    <w:rsid w:val="00867213"/>
    <w:rsid w:val="0086735D"/>
    <w:rsid w:val="008700D4"/>
    <w:rsid w:val="0087210A"/>
    <w:rsid w:val="008772E8"/>
    <w:rsid w:val="008821A4"/>
    <w:rsid w:val="0088240B"/>
    <w:rsid w:val="00882E21"/>
    <w:rsid w:val="008851B7"/>
    <w:rsid w:val="00885831"/>
    <w:rsid w:val="00885840"/>
    <w:rsid w:val="00886EE6"/>
    <w:rsid w:val="00891D88"/>
    <w:rsid w:val="0089393A"/>
    <w:rsid w:val="00894DAA"/>
    <w:rsid w:val="00896391"/>
    <w:rsid w:val="008A22D0"/>
    <w:rsid w:val="008A6534"/>
    <w:rsid w:val="008A6FAC"/>
    <w:rsid w:val="008B024E"/>
    <w:rsid w:val="008B167E"/>
    <w:rsid w:val="008B33E1"/>
    <w:rsid w:val="008C0D56"/>
    <w:rsid w:val="008C27F1"/>
    <w:rsid w:val="008C331B"/>
    <w:rsid w:val="008C4EC5"/>
    <w:rsid w:val="008D0C09"/>
    <w:rsid w:val="008D797E"/>
    <w:rsid w:val="008D7F8B"/>
    <w:rsid w:val="008E18A5"/>
    <w:rsid w:val="008E33B6"/>
    <w:rsid w:val="008E3AF0"/>
    <w:rsid w:val="008E4CB2"/>
    <w:rsid w:val="008E5F3E"/>
    <w:rsid w:val="008E6853"/>
    <w:rsid w:val="008E7CE1"/>
    <w:rsid w:val="008F0850"/>
    <w:rsid w:val="008F1475"/>
    <w:rsid w:val="008F1D58"/>
    <w:rsid w:val="008F2F3C"/>
    <w:rsid w:val="008F6DF3"/>
    <w:rsid w:val="008F789D"/>
    <w:rsid w:val="0090059D"/>
    <w:rsid w:val="009007AB"/>
    <w:rsid w:val="00905D02"/>
    <w:rsid w:val="0091061D"/>
    <w:rsid w:val="009128EF"/>
    <w:rsid w:val="00914788"/>
    <w:rsid w:val="009216A0"/>
    <w:rsid w:val="0092272E"/>
    <w:rsid w:val="00925BB5"/>
    <w:rsid w:val="00933AA9"/>
    <w:rsid w:val="0093636E"/>
    <w:rsid w:val="009367E4"/>
    <w:rsid w:val="00936E5F"/>
    <w:rsid w:val="00943BE2"/>
    <w:rsid w:val="00952D73"/>
    <w:rsid w:val="00954A8F"/>
    <w:rsid w:val="00957645"/>
    <w:rsid w:val="00966E89"/>
    <w:rsid w:val="00973B3D"/>
    <w:rsid w:val="00991364"/>
    <w:rsid w:val="009913EB"/>
    <w:rsid w:val="009917A7"/>
    <w:rsid w:val="009930F8"/>
    <w:rsid w:val="00993232"/>
    <w:rsid w:val="0099359F"/>
    <w:rsid w:val="009954C3"/>
    <w:rsid w:val="009960A9"/>
    <w:rsid w:val="00997108"/>
    <w:rsid w:val="009A0744"/>
    <w:rsid w:val="009A0DEC"/>
    <w:rsid w:val="009A12DE"/>
    <w:rsid w:val="009A3020"/>
    <w:rsid w:val="009A5CCD"/>
    <w:rsid w:val="009A6B78"/>
    <w:rsid w:val="009B03FC"/>
    <w:rsid w:val="009B1A5A"/>
    <w:rsid w:val="009B2173"/>
    <w:rsid w:val="009B7B74"/>
    <w:rsid w:val="009C067A"/>
    <w:rsid w:val="009C4590"/>
    <w:rsid w:val="009D0745"/>
    <w:rsid w:val="009D23AE"/>
    <w:rsid w:val="009D70F3"/>
    <w:rsid w:val="009D74D2"/>
    <w:rsid w:val="009E04DB"/>
    <w:rsid w:val="009E5C31"/>
    <w:rsid w:val="009E7022"/>
    <w:rsid w:val="009F62ED"/>
    <w:rsid w:val="00A12B91"/>
    <w:rsid w:val="00A3010B"/>
    <w:rsid w:val="00A34680"/>
    <w:rsid w:val="00A51B6D"/>
    <w:rsid w:val="00A5363A"/>
    <w:rsid w:val="00A53EBE"/>
    <w:rsid w:val="00A64F0E"/>
    <w:rsid w:val="00A65A01"/>
    <w:rsid w:val="00A70ADB"/>
    <w:rsid w:val="00A76326"/>
    <w:rsid w:val="00A7638F"/>
    <w:rsid w:val="00A8193D"/>
    <w:rsid w:val="00A866B5"/>
    <w:rsid w:val="00A90B14"/>
    <w:rsid w:val="00A97E26"/>
    <w:rsid w:val="00AA4D74"/>
    <w:rsid w:val="00AA6930"/>
    <w:rsid w:val="00AB0277"/>
    <w:rsid w:val="00AB08B1"/>
    <w:rsid w:val="00AB5EA7"/>
    <w:rsid w:val="00AC1828"/>
    <w:rsid w:val="00AC36AF"/>
    <w:rsid w:val="00AC4687"/>
    <w:rsid w:val="00AD6663"/>
    <w:rsid w:val="00AE37DF"/>
    <w:rsid w:val="00AE5187"/>
    <w:rsid w:val="00AF4199"/>
    <w:rsid w:val="00AF7B6E"/>
    <w:rsid w:val="00B04D2C"/>
    <w:rsid w:val="00B06449"/>
    <w:rsid w:val="00B1137C"/>
    <w:rsid w:val="00B14204"/>
    <w:rsid w:val="00B16DFB"/>
    <w:rsid w:val="00B2166C"/>
    <w:rsid w:val="00B218EC"/>
    <w:rsid w:val="00B258C9"/>
    <w:rsid w:val="00B31737"/>
    <w:rsid w:val="00B35746"/>
    <w:rsid w:val="00B36A32"/>
    <w:rsid w:val="00B40C3D"/>
    <w:rsid w:val="00B427BF"/>
    <w:rsid w:val="00B42DC3"/>
    <w:rsid w:val="00B43FD4"/>
    <w:rsid w:val="00B46DC4"/>
    <w:rsid w:val="00B54BE3"/>
    <w:rsid w:val="00B6000C"/>
    <w:rsid w:val="00B60B30"/>
    <w:rsid w:val="00B613A3"/>
    <w:rsid w:val="00B653B0"/>
    <w:rsid w:val="00B668B6"/>
    <w:rsid w:val="00B701A4"/>
    <w:rsid w:val="00B71DD5"/>
    <w:rsid w:val="00B72A26"/>
    <w:rsid w:val="00B74F26"/>
    <w:rsid w:val="00B7518B"/>
    <w:rsid w:val="00B92E56"/>
    <w:rsid w:val="00B9576C"/>
    <w:rsid w:val="00BA063C"/>
    <w:rsid w:val="00BA1666"/>
    <w:rsid w:val="00BA2871"/>
    <w:rsid w:val="00BA599D"/>
    <w:rsid w:val="00BA5F69"/>
    <w:rsid w:val="00BB1871"/>
    <w:rsid w:val="00BB20EE"/>
    <w:rsid w:val="00BB2503"/>
    <w:rsid w:val="00BB7B00"/>
    <w:rsid w:val="00BC2C5D"/>
    <w:rsid w:val="00BC600B"/>
    <w:rsid w:val="00BC6705"/>
    <w:rsid w:val="00BC7349"/>
    <w:rsid w:val="00BC7788"/>
    <w:rsid w:val="00BE02E3"/>
    <w:rsid w:val="00BE4CFF"/>
    <w:rsid w:val="00BE59CC"/>
    <w:rsid w:val="00BF2B1A"/>
    <w:rsid w:val="00BF4C35"/>
    <w:rsid w:val="00BF66D9"/>
    <w:rsid w:val="00C039BC"/>
    <w:rsid w:val="00C15CF8"/>
    <w:rsid w:val="00C171C5"/>
    <w:rsid w:val="00C3680A"/>
    <w:rsid w:val="00C40573"/>
    <w:rsid w:val="00C43262"/>
    <w:rsid w:val="00C447D6"/>
    <w:rsid w:val="00C53197"/>
    <w:rsid w:val="00C56085"/>
    <w:rsid w:val="00C57096"/>
    <w:rsid w:val="00C62E7E"/>
    <w:rsid w:val="00C64A52"/>
    <w:rsid w:val="00C675D7"/>
    <w:rsid w:val="00C71D7C"/>
    <w:rsid w:val="00C71F15"/>
    <w:rsid w:val="00C76D79"/>
    <w:rsid w:val="00C77976"/>
    <w:rsid w:val="00C82176"/>
    <w:rsid w:val="00C82E11"/>
    <w:rsid w:val="00C85783"/>
    <w:rsid w:val="00C87B55"/>
    <w:rsid w:val="00C978F5"/>
    <w:rsid w:val="00CA78E6"/>
    <w:rsid w:val="00CB11E1"/>
    <w:rsid w:val="00CB2481"/>
    <w:rsid w:val="00CB2E8F"/>
    <w:rsid w:val="00CB4545"/>
    <w:rsid w:val="00CC3D5D"/>
    <w:rsid w:val="00CD02E9"/>
    <w:rsid w:val="00CD32B1"/>
    <w:rsid w:val="00CD6E3A"/>
    <w:rsid w:val="00CD722F"/>
    <w:rsid w:val="00CD737D"/>
    <w:rsid w:val="00CE5AE8"/>
    <w:rsid w:val="00CE73BF"/>
    <w:rsid w:val="00CF3F49"/>
    <w:rsid w:val="00CF6D7C"/>
    <w:rsid w:val="00CF70DF"/>
    <w:rsid w:val="00CF77C5"/>
    <w:rsid w:val="00D014F4"/>
    <w:rsid w:val="00D046F0"/>
    <w:rsid w:val="00D04B2D"/>
    <w:rsid w:val="00D16B3A"/>
    <w:rsid w:val="00D16D34"/>
    <w:rsid w:val="00D1729E"/>
    <w:rsid w:val="00D21985"/>
    <w:rsid w:val="00D221B0"/>
    <w:rsid w:val="00D224AD"/>
    <w:rsid w:val="00D2426F"/>
    <w:rsid w:val="00D2690C"/>
    <w:rsid w:val="00D30B0B"/>
    <w:rsid w:val="00D33313"/>
    <w:rsid w:val="00D40E51"/>
    <w:rsid w:val="00D41EFB"/>
    <w:rsid w:val="00D43725"/>
    <w:rsid w:val="00D44B12"/>
    <w:rsid w:val="00D47D86"/>
    <w:rsid w:val="00D513B6"/>
    <w:rsid w:val="00D51875"/>
    <w:rsid w:val="00D518E7"/>
    <w:rsid w:val="00D57C79"/>
    <w:rsid w:val="00D57CDE"/>
    <w:rsid w:val="00D61A8E"/>
    <w:rsid w:val="00D64A2B"/>
    <w:rsid w:val="00D65AFE"/>
    <w:rsid w:val="00D6626E"/>
    <w:rsid w:val="00D6716B"/>
    <w:rsid w:val="00D732DA"/>
    <w:rsid w:val="00D73D6F"/>
    <w:rsid w:val="00D75D05"/>
    <w:rsid w:val="00D82BAE"/>
    <w:rsid w:val="00D84A30"/>
    <w:rsid w:val="00D90A97"/>
    <w:rsid w:val="00DA2685"/>
    <w:rsid w:val="00DA6BFA"/>
    <w:rsid w:val="00DB32DD"/>
    <w:rsid w:val="00DB3AA7"/>
    <w:rsid w:val="00DB5401"/>
    <w:rsid w:val="00DB76B3"/>
    <w:rsid w:val="00DB779E"/>
    <w:rsid w:val="00DB7E56"/>
    <w:rsid w:val="00DC4AFB"/>
    <w:rsid w:val="00DC4C35"/>
    <w:rsid w:val="00DC62D7"/>
    <w:rsid w:val="00DE1915"/>
    <w:rsid w:val="00DE1BCE"/>
    <w:rsid w:val="00DE2A43"/>
    <w:rsid w:val="00DE7928"/>
    <w:rsid w:val="00E0319D"/>
    <w:rsid w:val="00E07507"/>
    <w:rsid w:val="00E1202E"/>
    <w:rsid w:val="00E169AE"/>
    <w:rsid w:val="00E16F6F"/>
    <w:rsid w:val="00E2488D"/>
    <w:rsid w:val="00E331EB"/>
    <w:rsid w:val="00E34DF6"/>
    <w:rsid w:val="00E35663"/>
    <w:rsid w:val="00E37DC8"/>
    <w:rsid w:val="00E415A6"/>
    <w:rsid w:val="00E44225"/>
    <w:rsid w:val="00E46DB1"/>
    <w:rsid w:val="00E51E01"/>
    <w:rsid w:val="00E55696"/>
    <w:rsid w:val="00E60E6B"/>
    <w:rsid w:val="00E64A64"/>
    <w:rsid w:val="00E653AE"/>
    <w:rsid w:val="00E7184F"/>
    <w:rsid w:val="00E72BC6"/>
    <w:rsid w:val="00E72C46"/>
    <w:rsid w:val="00E72CFE"/>
    <w:rsid w:val="00E7445F"/>
    <w:rsid w:val="00E81E67"/>
    <w:rsid w:val="00E82838"/>
    <w:rsid w:val="00E837F7"/>
    <w:rsid w:val="00E84152"/>
    <w:rsid w:val="00E858AC"/>
    <w:rsid w:val="00E86704"/>
    <w:rsid w:val="00E8734A"/>
    <w:rsid w:val="00E9159D"/>
    <w:rsid w:val="00E94ACD"/>
    <w:rsid w:val="00EA2825"/>
    <w:rsid w:val="00EA2D93"/>
    <w:rsid w:val="00EA4162"/>
    <w:rsid w:val="00EA5950"/>
    <w:rsid w:val="00EB3035"/>
    <w:rsid w:val="00EB3E89"/>
    <w:rsid w:val="00EB3EAE"/>
    <w:rsid w:val="00EB456C"/>
    <w:rsid w:val="00EB667B"/>
    <w:rsid w:val="00EB7DD1"/>
    <w:rsid w:val="00EC2AF5"/>
    <w:rsid w:val="00EC3CB9"/>
    <w:rsid w:val="00ED5557"/>
    <w:rsid w:val="00EF0C40"/>
    <w:rsid w:val="00EF1301"/>
    <w:rsid w:val="00EF449A"/>
    <w:rsid w:val="00EF6A06"/>
    <w:rsid w:val="00F03308"/>
    <w:rsid w:val="00F054A6"/>
    <w:rsid w:val="00F15094"/>
    <w:rsid w:val="00F1757E"/>
    <w:rsid w:val="00F21568"/>
    <w:rsid w:val="00F26AB0"/>
    <w:rsid w:val="00F32476"/>
    <w:rsid w:val="00F33005"/>
    <w:rsid w:val="00F33B9B"/>
    <w:rsid w:val="00F47869"/>
    <w:rsid w:val="00F53A85"/>
    <w:rsid w:val="00F5425B"/>
    <w:rsid w:val="00F55401"/>
    <w:rsid w:val="00F5745A"/>
    <w:rsid w:val="00F576AB"/>
    <w:rsid w:val="00F57F50"/>
    <w:rsid w:val="00F64054"/>
    <w:rsid w:val="00F649F7"/>
    <w:rsid w:val="00F66605"/>
    <w:rsid w:val="00F710B5"/>
    <w:rsid w:val="00F72145"/>
    <w:rsid w:val="00F72854"/>
    <w:rsid w:val="00F735C8"/>
    <w:rsid w:val="00F75016"/>
    <w:rsid w:val="00F756D0"/>
    <w:rsid w:val="00F759AF"/>
    <w:rsid w:val="00F80469"/>
    <w:rsid w:val="00F81110"/>
    <w:rsid w:val="00F81E6D"/>
    <w:rsid w:val="00F90637"/>
    <w:rsid w:val="00F913A3"/>
    <w:rsid w:val="00F951F4"/>
    <w:rsid w:val="00F96612"/>
    <w:rsid w:val="00F9666D"/>
    <w:rsid w:val="00F967D5"/>
    <w:rsid w:val="00FA0AC0"/>
    <w:rsid w:val="00FA3671"/>
    <w:rsid w:val="00FB531B"/>
    <w:rsid w:val="00FB60E4"/>
    <w:rsid w:val="00FC09B1"/>
    <w:rsid w:val="00FC2391"/>
    <w:rsid w:val="00FC3F8B"/>
    <w:rsid w:val="00FC41B0"/>
    <w:rsid w:val="00FC49EC"/>
    <w:rsid w:val="00FD322F"/>
    <w:rsid w:val="00FD3662"/>
    <w:rsid w:val="00FD4562"/>
    <w:rsid w:val="00FD490F"/>
    <w:rsid w:val="00FD7EBE"/>
    <w:rsid w:val="00FE0C87"/>
    <w:rsid w:val="00FE3979"/>
    <w:rsid w:val="00FE4F33"/>
    <w:rsid w:val="00FE5F04"/>
    <w:rsid w:val="00FE689B"/>
    <w:rsid w:val="00FE7CA6"/>
    <w:rsid w:val="00FF39B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color="none [3213]">
      <v:fill color="white" on="f"/>
      <v:stroke 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4331">
      <w:bodyDiv w:val="1"/>
      <w:marLeft w:val="0"/>
      <w:marRight w:val="0"/>
      <w:marTop w:val="0"/>
      <w:marBottom w:val="0"/>
      <w:divBdr>
        <w:top w:val="none" w:sz="0" w:space="0" w:color="auto"/>
        <w:left w:val="none" w:sz="0" w:space="0" w:color="auto"/>
        <w:bottom w:val="none" w:sz="0" w:space="0" w:color="auto"/>
        <w:right w:val="none" w:sz="0" w:space="0" w:color="auto"/>
      </w:divBdr>
    </w:div>
    <w:div w:id="194971181">
      <w:bodyDiv w:val="1"/>
      <w:marLeft w:val="0"/>
      <w:marRight w:val="0"/>
      <w:marTop w:val="0"/>
      <w:marBottom w:val="0"/>
      <w:divBdr>
        <w:top w:val="none" w:sz="0" w:space="0" w:color="auto"/>
        <w:left w:val="none" w:sz="0" w:space="0" w:color="auto"/>
        <w:bottom w:val="none" w:sz="0" w:space="0" w:color="auto"/>
        <w:right w:val="none" w:sz="0" w:space="0" w:color="auto"/>
      </w:divBdr>
    </w:div>
    <w:div w:id="489951148">
      <w:bodyDiv w:val="1"/>
      <w:marLeft w:val="0"/>
      <w:marRight w:val="0"/>
      <w:marTop w:val="0"/>
      <w:marBottom w:val="0"/>
      <w:divBdr>
        <w:top w:val="none" w:sz="0" w:space="0" w:color="auto"/>
        <w:left w:val="none" w:sz="0" w:space="0" w:color="auto"/>
        <w:bottom w:val="none" w:sz="0" w:space="0" w:color="auto"/>
        <w:right w:val="none" w:sz="0" w:space="0" w:color="auto"/>
      </w:divBdr>
    </w:div>
    <w:div w:id="573659677">
      <w:bodyDiv w:val="1"/>
      <w:marLeft w:val="0"/>
      <w:marRight w:val="0"/>
      <w:marTop w:val="0"/>
      <w:marBottom w:val="0"/>
      <w:divBdr>
        <w:top w:val="none" w:sz="0" w:space="0" w:color="auto"/>
        <w:left w:val="none" w:sz="0" w:space="0" w:color="auto"/>
        <w:bottom w:val="none" w:sz="0" w:space="0" w:color="auto"/>
        <w:right w:val="none" w:sz="0" w:space="0" w:color="auto"/>
      </w:divBdr>
    </w:div>
    <w:div w:id="724528868">
      <w:bodyDiv w:val="1"/>
      <w:marLeft w:val="0"/>
      <w:marRight w:val="0"/>
      <w:marTop w:val="0"/>
      <w:marBottom w:val="0"/>
      <w:divBdr>
        <w:top w:val="none" w:sz="0" w:space="0" w:color="auto"/>
        <w:left w:val="none" w:sz="0" w:space="0" w:color="auto"/>
        <w:bottom w:val="none" w:sz="0" w:space="0" w:color="auto"/>
        <w:right w:val="none" w:sz="0" w:space="0" w:color="auto"/>
      </w:divBdr>
    </w:div>
    <w:div w:id="783885555">
      <w:bodyDiv w:val="1"/>
      <w:marLeft w:val="0"/>
      <w:marRight w:val="0"/>
      <w:marTop w:val="0"/>
      <w:marBottom w:val="0"/>
      <w:divBdr>
        <w:top w:val="none" w:sz="0" w:space="0" w:color="auto"/>
        <w:left w:val="none" w:sz="0" w:space="0" w:color="auto"/>
        <w:bottom w:val="none" w:sz="0" w:space="0" w:color="auto"/>
        <w:right w:val="none" w:sz="0" w:space="0" w:color="auto"/>
      </w:divBdr>
    </w:div>
    <w:div w:id="927233250">
      <w:bodyDiv w:val="1"/>
      <w:marLeft w:val="0"/>
      <w:marRight w:val="0"/>
      <w:marTop w:val="0"/>
      <w:marBottom w:val="0"/>
      <w:divBdr>
        <w:top w:val="none" w:sz="0" w:space="0" w:color="auto"/>
        <w:left w:val="none" w:sz="0" w:space="0" w:color="auto"/>
        <w:bottom w:val="none" w:sz="0" w:space="0" w:color="auto"/>
        <w:right w:val="none" w:sz="0" w:space="0" w:color="auto"/>
      </w:divBdr>
    </w:div>
    <w:div w:id="968824173">
      <w:bodyDiv w:val="1"/>
      <w:marLeft w:val="0"/>
      <w:marRight w:val="0"/>
      <w:marTop w:val="0"/>
      <w:marBottom w:val="0"/>
      <w:divBdr>
        <w:top w:val="none" w:sz="0" w:space="0" w:color="auto"/>
        <w:left w:val="none" w:sz="0" w:space="0" w:color="auto"/>
        <w:bottom w:val="none" w:sz="0" w:space="0" w:color="auto"/>
        <w:right w:val="none" w:sz="0" w:space="0" w:color="auto"/>
      </w:divBdr>
    </w:div>
    <w:div w:id="1215309871">
      <w:bodyDiv w:val="1"/>
      <w:marLeft w:val="0"/>
      <w:marRight w:val="0"/>
      <w:marTop w:val="0"/>
      <w:marBottom w:val="0"/>
      <w:divBdr>
        <w:top w:val="none" w:sz="0" w:space="0" w:color="auto"/>
        <w:left w:val="none" w:sz="0" w:space="0" w:color="auto"/>
        <w:bottom w:val="none" w:sz="0" w:space="0" w:color="auto"/>
        <w:right w:val="none" w:sz="0" w:space="0" w:color="auto"/>
      </w:divBdr>
    </w:div>
    <w:div w:id="1485315944">
      <w:bodyDiv w:val="1"/>
      <w:marLeft w:val="0"/>
      <w:marRight w:val="0"/>
      <w:marTop w:val="0"/>
      <w:marBottom w:val="0"/>
      <w:divBdr>
        <w:top w:val="none" w:sz="0" w:space="0" w:color="auto"/>
        <w:left w:val="none" w:sz="0" w:space="0" w:color="auto"/>
        <w:bottom w:val="none" w:sz="0" w:space="0" w:color="auto"/>
        <w:right w:val="none" w:sz="0" w:space="0" w:color="auto"/>
      </w:divBdr>
    </w:div>
    <w:div w:id="1953972877">
      <w:bodyDiv w:val="1"/>
      <w:marLeft w:val="0"/>
      <w:marRight w:val="0"/>
      <w:marTop w:val="0"/>
      <w:marBottom w:val="0"/>
      <w:divBdr>
        <w:top w:val="none" w:sz="0" w:space="0" w:color="auto"/>
        <w:left w:val="none" w:sz="0" w:space="0" w:color="auto"/>
        <w:bottom w:val="none" w:sz="0" w:space="0" w:color="auto"/>
        <w:right w:val="none" w:sz="0" w:space="0" w:color="auto"/>
      </w:divBdr>
    </w:div>
    <w:div w:id="2037073758">
      <w:bodyDiv w:val="1"/>
      <w:marLeft w:val="0"/>
      <w:marRight w:val="0"/>
      <w:marTop w:val="0"/>
      <w:marBottom w:val="0"/>
      <w:divBdr>
        <w:top w:val="none" w:sz="0" w:space="0" w:color="auto"/>
        <w:left w:val="none" w:sz="0" w:space="0" w:color="auto"/>
        <w:bottom w:val="none" w:sz="0" w:space="0" w:color="auto"/>
        <w:right w:val="none" w:sz="0" w:space="0" w:color="auto"/>
      </w:divBdr>
    </w:div>
    <w:div w:id="21352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hyperlink" Target="http://outside.hotjar.com/2014/07/14/form-design-for-dummies-10-simple-tips-on-designing-a-form-that-converts/" TargetMode="External"/><Relationship Id="rId39"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chart" Target="charts/chart2.xml"/><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hyperlink" Target="http://www.dailyblogtips.com/43-web-design-mistakes-you-should-avoid/" TargetMode="External"/><Relationship Id="rId33" Type="http://schemas.openxmlformats.org/officeDocument/2006/relationships/chart" Target="charts/chart1.xml"/><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5.png"/><Relationship Id="rId29" Type="http://schemas.openxmlformats.org/officeDocument/2006/relationships/image" Target="media/image8.png"/><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http://www.formassembly.com/blog/web-form-design/" TargetMode="External"/><Relationship Id="rId32" Type="http://schemas.openxmlformats.org/officeDocument/2006/relationships/image" Target="media/image11.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hyperlink" Target="http://www.sitepoint.com/best-size-website/" TargetMode="External"/><Relationship Id="rId28" Type="http://schemas.openxmlformats.org/officeDocument/2006/relationships/image" Target="media/image7.png"/><Relationship Id="rId36" Type="http://schemas.openxmlformats.org/officeDocument/2006/relationships/chart" Target="charts/chart4.xml"/><Relationship Id="rId49"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0.jpeg"/><Relationship Id="rId44" Type="http://schemas.openxmlformats.org/officeDocument/2006/relationships/image" Target="media/image19.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yperlink" Target="http://knowledgeway.org/living/communications/homepage.html" TargetMode="External"/><Relationship Id="rId27" Type="http://schemas.openxmlformats.org/officeDocument/2006/relationships/hyperlink" Target="http://www.jotform.me/form/43360673924458" TargetMode="External"/><Relationship Id="rId30" Type="http://schemas.openxmlformats.org/officeDocument/2006/relationships/image" Target="media/image9.jpeg"/><Relationship Id="rId35" Type="http://schemas.openxmlformats.org/officeDocument/2006/relationships/chart" Target="charts/chart3.xml"/><Relationship Id="rId43" Type="http://schemas.openxmlformats.org/officeDocument/2006/relationships/image" Target="media/image18.png"/><Relationship Id="rId48"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footer" Target="footer6.xml"/></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i\AppData\Local\Temp\higmall+ATMiesg.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Blad1!$B$3</c:f>
              <c:strCache>
                <c:ptCount val="1"/>
                <c:pt idx="0">
                  <c:v>2012</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Blad1!$B$4:$B$16</c:f>
              <c:numCache>
                <c:formatCode>General</c:formatCode>
                <c:ptCount val="13"/>
                <c:pt idx="0">
                  <c:v>26</c:v>
                </c:pt>
                <c:pt idx="2">
                  <c:v>0</c:v>
                </c:pt>
                <c:pt idx="4">
                  <c:v>2</c:v>
                </c:pt>
                <c:pt idx="6">
                  <c:v>0</c:v>
                </c:pt>
                <c:pt idx="8">
                  <c:v>1</c:v>
                </c:pt>
                <c:pt idx="10">
                  <c:v>0</c:v>
                </c:pt>
                <c:pt idx="12">
                  <c:v>0</c:v>
                </c:pt>
              </c:numCache>
            </c:numRef>
          </c:val>
        </c:ser>
        <c:ser>
          <c:idx val="1"/>
          <c:order val="1"/>
          <c:tx>
            <c:strRef>
              <c:f>Blad1!$C$3</c:f>
              <c:strCache>
                <c:ptCount val="1"/>
                <c:pt idx="0">
                  <c:v>2013</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Blad1!$C$4:$C$16</c:f>
              <c:numCache>
                <c:formatCode>General</c:formatCode>
                <c:ptCount val="13"/>
                <c:pt idx="0">
                  <c:v>43</c:v>
                </c:pt>
                <c:pt idx="2">
                  <c:v>5</c:v>
                </c:pt>
                <c:pt idx="4">
                  <c:v>20</c:v>
                </c:pt>
                <c:pt idx="6">
                  <c:v>1</c:v>
                </c:pt>
                <c:pt idx="8">
                  <c:v>14</c:v>
                </c:pt>
                <c:pt idx="10">
                  <c:v>0</c:v>
                </c:pt>
                <c:pt idx="12">
                  <c:v>2</c:v>
                </c:pt>
              </c:numCache>
            </c:numRef>
          </c:val>
        </c:ser>
        <c:ser>
          <c:idx val="2"/>
          <c:order val="2"/>
          <c:tx>
            <c:strRef>
              <c:f>Blad1!$D$3</c:f>
              <c:strCache>
                <c:ptCount val="1"/>
                <c:pt idx="0">
                  <c:v>2014</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Blad1!$D$4:$D$16</c:f>
              <c:numCache>
                <c:formatCode>General</c:formatCode>
                <c:ptCount val="13"/>
                <c:pt idx="0">
                  <c:v>14</c:v>
                </c:pt>
                <c:pt idx="2">
                  <c:v>1</c:v>
                </c:pt>
                <c:pt idx="4">
                  <c:v>5</c:v>
                </c:pt>
                <c:pt idx="6">
                  <c:v>2</c:v>
                </c:pt>
                <c:pt idx="8">
                  <c:v>1</c:v>
                </c:pt>
                <c:pt idx="10">
                  <c:v>2</c:v>
                </c:pt>
                <c:pt idx="12">
                  <c:v>1</c:v>
                </c:pt>
              </c:numCache>
            </c:numRef>
          </c:val>
        </c:ser>
        <c:dLbls>
          <c:showLegendKey val="0"/>
          <c:showVal val="0"/>
          <c:showCatName val="0"/>
          <c:showSerName val="0"/>
          <c:showPercent val="0"/>
          <c:showBubbleSize val="0"/>
        </c:dLbls>
        <c:gapWidth val="150"/>
        <c:axId val="527035776"/>
        <c:axId val="546190848"/>
      </c:barChart>
      <c:catAx>
        <c:axId val="527035776"/>
        <c:scaling>
          <c:orientation val="minMax"/>
        </c:scaling>
        <c:delete val="0"/>
        <c:axPos val="b"/>
        <c:majorTickMark val="out"/>
        <c:minorTickMark val="none"/>
        <c:tickLblPos val="nextTo"/>
        <c:crossAx val="546190848"/>
        <c:crosses val="autoZero"/>
        <c:auto val="1"/>
        <c:lblAlgn val="ctr"/>
        <c:lblOffset val="100"/>
        <c:noMultiLvlLbl val="0"/>
      </c:catAx>
      <c:valAx>
        <c:axId val="546190848"/>
        <c:scaling>
          <c:orientation val="minMax"/>
        </c:scaling>
        <c:delete val="0"/>
        <c:axPos val="l"/>
        <c:majorGridlines/>
        <c:numFmt formatCode="General" sourceLinked="1"/>
        <c:majorTickMark val="out"/>
        <c:minorTickMark val="none"/>
        <c:tickLblPos val="nextTo"/>
        <c:crossAx val="52703577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Blad1!$B$21</c:f>
              <c:strCache>
                <c:ptCount val="1"/>
                <c:pt idx="0">
                  <c:v>2012</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Blad1!$B$22:$B$34</c:f>
              <c:numCache>
                <c:formatCode>General</c:formatCode>
                <c:ptCount val="13"/>
                <c:pt idx="0">
                  <c:v>13</c:v>
                </c:pt>
                <c:pt idx="2">
                  <c:v>0</c:v>
                </c:pt>
                <c:pt idx="4">
                  <c:v>2</c:v>
                </c:pt>
                <c:pt idx="6">
                  <c:v>0</c:v>
                </c:pt>
                <c:pt idx="8">
                  <c:v>1</c:v>
                </c:pt>
                <c:pt idx="10">
                  <c:v>0</c:v>
                </c:pt>
                <c:pt idx="12">
                  <c:v>0</c:v>
                </c:pt>
              </c:numCache>
            </c:numRef>
          </c:val>
        </c:ser>
        <c:ser>
          <c:idx val="1"/>
          <c:order val="1"/>
          <c:tx>
            <c:strRef>
              <c:f>Blad1!$C$21</c:f>
              <c:strCache>
                <c:ptCount val="1"/>
                <c:pt idx="0">
                  <c:v>2013</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Blad1!$C$22:$C$34</c:f>
              <c:numCache>
                <c:formatCode>General</c:formatCode>
                <c:ptCount val="13"/>
                <c:pt idx="0">
                  <c:v>32</c:v>
                </c:pt>
                <c:pt idx="2">
                  <c:v>5</c:v>
                </c:pt>
                <c:pt idx="4">
                  <c:v>11</c:v>
                </c:pt>
                <c:pt idx="6">
                  <c:v>1</c:v>
                </c:pt>
                <c:pt idx="8">
                  <c:v>13</c:v>
                </c:pt>
                <c:pt idx="10">
                  <c:v>0</c:v>
                </c:pt>
                <c:pt idx="12">
                  <c:v>2</c:v>
                </c:pt>
              </c:numCache>
            </c:numRef>
          </c:val>
        </c:ser>
        <c:ser>
          <c:idx val="2"/>
          <c:order val="2"/>
          <c:tx>
            <c:strRef>
              <c:f>Blad1!$D$21</c:f>
              <c:strCache>
                <c:ptCount val="1"/>
                <c:pt idx="0">
                  <c:v>2014</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Blad1!$D$22:$D$34</c:f>
              <c:numCache>
                <c:formatCode>General</c:formatCode>
                <c:ptCount val="13"/>
                <c:pt idx="0">
                  <c:v>9</c:v>
                </c:pt>
                <c:pt idx="2">
                  <c:v>1</c:v>
                </c:pt>
                <c:pt idx="4">
                  <c:v>2</c:v>
                </c:pt>
                <c:pt idx="6">
                  <c:v>1</c:v>
                </c:pt>
                <c:pt idx="8">
                  <c:v>1</c:v>
                </c:pt>
                <c:pt idx="10">
                  <c:v>2</c:v>
                </c:pt>
                <c:pt idx="12">
                  <c:v>1</c:v>
                </c:pt>
              </c:numCache>
            </c:numRef>
          </c:val>
        </c:ser>
        <c:dLbls>
          <c:showLegendKey val="0"/>
          <c:showVal val="0"/>
          <c:showCatName val="0"/>
          <c:showSerName val="0"/>
          <c:showPercent val="0"/>
          <c:showBubbleSize val="0"/>
        </c:dLbls>
        <c:gapWidth val="150"/>
        <c:axId val="87212416"/>
        <c:axId val="87213952"/>
      </c:barChart>
      <c:catAx>
        <c:axId val="87212416"/>
        <c:scaling>
          <c:orientation val="minMax"/>
        </c:scaling>
        <c:delete val="0"/>
        <c:axPos val="b"/>
        <c:majorTickMark val="out"/>
        <c:minorTickMark val="none"/>
        <c:tickLblPos val="nextTo"/>
        <c:crossAx val="87213952"/>
        <c:crosses val="autoZero"/>
        <c:auto val="1"/>
        <c:lblAlgn val="ctr"/>
        <c:lblOffset val="100"/>
        <c:noMultiLvlLbl val="0"/>
      </c:catAx>
      <c:valAx>
        <c:axId val="87213952"/>
        <c:scaling>
          <c:orientation val="minMax"/>
        </c:scaling>
        <c:delete val="0"/>
        <c:axPos val="l"/>
        <c:majorGridlines/>
        <c:numFmt formatCode="General" sourceLinked="1"/>
        <c:majorTickMark val="out"/>
        <c:minorTickMark val="none"/>
        <c:tickLblPos val="nextTo"/>
        <c:crossAx val="87212416"/>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Blad1!$B$41</c:f>
              <c:strCache>
                <c:ptCount val="1"/>
                <c:pt idx="0">
                  <c:v>2012</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Blad1!$B$42:$B$53</c:f>
              <c:numCache>
                <c:formatCode>General</c:formatCode>
                <c:ptCount val="12"/>
                <c:pt idx="0">
                  <c:v>2</c:v>
                </c:pt>
                <c:pt idx="1">
                  <c:v>1</c:v>
                </c:pt>
                <c:pt idx="2">
                  <c:v>2</c:v>
                </c:pt>
                <c:pt idx="4">
                  <c:v>3</c:v>
                </c:pt>
                <c:pt idx="5">
                  <c:v>3</c:v>
                </c:pt>
                <c:pt idx="7">
                  <c:v>6</c:v>
                </c:pt>
                <c:pt idx="10">
                  <c:v>4</c:v>
                </c:pt>
                <c:pt idx="11">
                  <c:v>2</c:v>
                </c:pt>
              </c:numCache>
            </c:numRef>
          </c:val>
        </c:ser>
        <c:ser>
          <c:idx val="1"/>
          <c:order val="1"/>
          <c:tx>
            <c:strRef>
              <c:f>Blad1!$C$41</c:f>
              <c:strCache>
                <c:ptCount val="1"/>
                <c:pt idx="0">
                  <c:v>2013</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Blad1!$C$42:$C$53</c:f>
              <c:numCache>
                <c:formatCode>General</c:formatCode>
                <c:ptCount val="12"/>
                <c:pt idx="0">
                  <c:v>2</c:v>
                </c:pt>
                <c:pt idx="1">
                  <c:v>4</c:v>
                </c:pt>
                <c:pt idx="2">
                  <c:v>2</c:v>
                </c:pt>
                <c:pt idx="3">
                  <c:v>2</c:v>
                </c:pt>
                <c:pt idx="5">
                  <c:v>6</c:v>
                </c:pt>
                <c:pt idx="6">
                  <c:v>5</c:v>
                </c:pt>
                <c:pt idx="7">
                  <c:v>6</c:v>
                </c:pt>
                <c:pt idx="8">
                  <c:v>5</c:v>
                </c:pt>
                <c:pt idx="9">
                  <c:v>2</c:v>
                </c:pt>
                <c:pt idx="11">
                  <c:v>3</c:v>
                </c:pt>
              </c:numCache>
            </c:numRef>
          </c:val>
        </c:ser>
        <c:ser>
          <c:idx val="2"/>
          <c:order val="2"/>
          <c:tx>
            <c:strRef>
              <c:f>Blad1!$D$41</c:f>
              <c:strCache>
                <c:ptCount val="1"/>
                <c:pt idx="0">
                  <c:v>2014</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Blad1!$D$42:$D$53</c:f>
              <c:numCache>
                <c:formatCode>General</c:formatCode>
                <c:ptCount val="12"/>
                <c:pt idx="0">
                  <c:v>2</c:v>
                </c:pt>
                <c:pt idx="1">
                  <c:v>1</c:v>
                </c:pt>
                <c:pt idx="5">
                  <c:v>1</c:v>
                </c:pt>
                <c:pt idx="7">
                  <c:v>3</c:v>
                </c:pt>
                <c:pt idx="9">
                  <c:v>2</c:v>
                </c:pt>
                <c:pt idx="11">
                  <c:v>2</c:v>
                </c:pt>
              </c:numCache>
            </c:numRef>
          </c:val>
        </c:ser>
        <c:dLbls>
          <c:showLegendKey val="0"/>
          <c:showVal val="0"/>
          <c:showCatName val="0"/>
          <c:showSerName val="0"/>
          <c:showPercent val="0"/>
          <c:showBubbleSize val="0"/>
        </c:dLbls>
        <c:gapWidth val="150"/>
        <c:axId val="87223296"/>
        <c:axId val="87225088"/>
      </c:barChart>
      <c:catAx>
        <c:axId val="87223296"/>
        <c:scaling>
          <c:orientation val="minMax"/>
        </c:scaling>
        <c:delete val="0"/>
        <c:axPos val="b"/>
        <c:majorTickMark val="out"/>
        <c:minorTickMark val="none"/>
        <c:tickLblPos val="nextTo"/>
        <c:crossAx val="87225088"/>
        <c:crosses val="autoZero"/>
        <c:auto val="1"/>
        <c:lblAlgn val="ctr"/>
        <c:lblOffset val="100"/>
        <c:noMultiLvlLbl val="0"/>
      </c:catAx>
      <c:valAx>
        <c:axId val="87225088"/>
        <c:scaling>
          <c:orientation val="minMax"/>
        </c:scaling>
        <c:delete val="0"/>
        <c:axPos val="l"/>
        <c:majorGridlines/>
        <c:numFmt formatCode="General" sourceLinked="1"/>
        <c:majorTickMark val="out"/>
        <c:minorTickMark val="none"/>
        <c:tickLblPos val="nextTo"/>
        <c:crossAx val="87223296"/>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Blad1!$B$77</c:f>
              <c:strCache>
                <c:ptCount val="1"/>
                <c:pt idx="0">
                  <c:v>2012</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Blad1!$B$78:$B$90</c:f>
              <c:numCache>
                <c:formatCode>General</c:formatCode>
                <c:ptCount val="13"/>
                <c:pt idx="2">
                  <c:v>1</c:v>
                </c:pt>
                <c:pt idx="9">
                  <c:v>1</c:v>
                </c:pt>
              </c:numCache>
            </c:numRef>
          </c:val>
        </c:ser>
        <c:ser>
          <c:idx val="1"/>
          <c:order val="1"/>
          <c:tx>
            <c:strRef>
              <c:f>Blad1!$C$77</c:f>
              <c:strCache>
                <c:ptCount val="1"/>
                <c:pt idx="0">
                  <c:v>2013</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Blad1!$C$78:$C$90</c:f>
              <c:numCache>
                <c:formatCode>General</c:formatCode>
                <c:ptCount val="13"/>
                <c:pt idx="0">
                  <c:v>1</c:v>
                </c:pt>
                <c:pt idx="1">
                  <c:v>1</c:v>
                </c:pt>
                <c:pt idx="2">
                  <c:v>2</c:v>
                </c:pt>
                <c:pt idx="3">
                  <c:v>4</c:v>
                </c:pt>
                <c:pt idx="5">
                  <c:v>1</c:v>
                </c:pt>
                <c:pt idx="7">
                  <c:v>1</c:v>
                </c:pt>
                <c:pt idx="8">
                  <c:v>3</c:v>
                </c:pt>
                <c:pt idx="9">
                  <c:v>5</c:v>
                </c:pt>
                <c:pt idx="11">
                  <c:v>1</c:v>
                </c:pt>
                <c:pt idx="12">
                  <c:v>1</c:v>
                </c:pt>
              </c:numCache>
            </c:numRef>
          </c:val>
        </c:ser>
        <c:ser>
          <c:idx val="2"/>
          <c:order val="2"/>
          <c:tx>
            <c:strRef>
              <c:f>Blad1!$D$77</c:f>
              <c:strCache>
                <c:ptCount val="1"/>
                <c:pt idx="0">
                  <c:v>2014</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Blad1!$D$78:$D$90</c:f>
              <c:numCache>
                <c:formatCode>General</c:formatCode>
                <c:ptCount val="13"/>
                <c:pt idx="3">
                  <c:v>1</c:v>
                </c:pt>
                <c:pt idx="4">
                  <c:v>1</c:v>
                </c:pt>
                <c:pt idx="6">
                  <c:v>1</c:v>
                </c:pt>
                <c:pt idx="9">
                  <c:v>1</c:v>
                </c:pt>
                <c:pt idx="10">
                  <c:v>1</c:v>
                </c:pt>
              </c:numCache>
            </c:numRef>
          </c:val>
        </c:ser>
        <c:dLbls>
          <c:showLegendKey val="0"/>
          <c:showVal val="0"/>
          <c:showCatName val="0"/>
          <c:showSerName val="0"/>
          <c:showPercent val="0"/>
          <c:showBubbleSize val="0"/>
        </c:dLbls>
        <c:gapWidth val="150"/>
        <c:axId val="89429888"/>
        <c:axId val="89431424"/>
      </c:barChart>
      <c:catAx>
        <c:axId val="89429888"/>
        <c:scaling>
          <c:orientation val="minMax"/>
        </c:scaling>
        <c:delete val="0"/>
        <c:axPos val="b"/>
        <c:majorTickMark val="out"/>
        <c:minorTickMark val="none"/>
        <c:tickLblPos val="nextTo"/>
        <c:crossAx val="89431424"/>
        <c:crosses val="autoZero"/>
        <c:auto val="1"/>
        <c:lblAlgn val="ctr"/>
        <c:lblOffset val="100"/>
        <c:noMultiLvlLbl val="0"/>
      </c:catAx>
      <c:valAx>
        <c:axId val="89431424"/>
        <c:scaling>
          <c:orientation val="minMax"/>
        </c:scaling>
        <c:delete val="0"/>
        <c:axPos val="l"/>
        <c:majorGridlines/>
        <c:numFmt formatCode="General" sourceLinked="1"/>
        <c:majorTickMark val="out"/>
        <c:minorTickMark val="none"/>
        <c:tickLblPos val="nextTo"/>
        <c:crossAx val="8942988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Lin14</b:Tag>
    <b:SourceType>InternetSite</b:SourceType>
    <b:Guid>{D07CBDE2-888F-4ED8-9D5A-A69FB3B6BFF2}</b:Guid>
    <b:Title>Linux Knowledge Base and Tutorial</b:Title>
    <b:LCID>sv-SE</b:LCID>
    <b:ProductionCompany>The Linux Tutorial</b:ProductionCompany>
    <b:YearAccessed>2014</b:YearAccessed>
    <b:MonthAccessed>Januari</b:MonthAccessed>
    <b:DayAccessed>30</b:DayAccessed>
    <b:URL>http://www.linux-tutorial.info/</b:URL>
    <b:RefOrder>1</b:RefOrder>
  </b:Source>
  <b:Source>
    <b:Tag>Ras14</b:Tag>
    <b:SourceType>InternetSite</b:SourceType>
    <b:Guid>{7CAA60CB-030D-4E99-899D-0E4EA82D9797}</b:Guid>
    <b:Title>Raspberrypi org</b:Title>
    <b:YearAccessed>2014</b:YearAccessed>
    <b:MonthAccessed>Februari</b:MonthAccessed>
    <b:DayAccessed>2</b:DayAccessed>
    <b:URL>http://www.raspberrypi.org/</b:URL>
    <b:RefOrder>2</b:RefOrder>
  </b:Source>
  <b:Source>
    <b:Tag>Rob12</b:Tag>
    <b:SourceType>BookSection</b:SourceType>
    <b:Guid>{1F650E0D-DA2A-497E-93BA-E1CE83AB62B0}</b:Guid>
    <b:LCID>en-US</b:LCID>
    <b:Author>
      <b:Author>
        <b:NameList>
          <b:Person>
            <b:Last>Martin</b:Last>
            <b:First>Robert</b:First>
            <b:Middle>C.</b:Middle>
          </b:Person>
        </b:NameList>
      </b:Author>
    </b:Author>
    <b:Title>Chapter 2: Meningful names</b:Title>
    <b:Year>2012</b:Year>
    <b:City>Boston, MA</b:City>
    <b:Publisher>Prentice Hall, Pearson Education</b:Publisher>
    <b:Pages>17-30</b:Pages>
    <b:BookTitle>Clean Code</b:BookTitle>
    <b:RefOrder>3</b:RefOrder>
  </b:Source>
</b:Sources>
</file>

<file path=customXml/itemProps1.xml><?xml version="1.0" encoding="utf-8"?>
<ds:datastoreItem xmlns:ds="http://schemas.openxmlformats.org/officeDocument/2006/customXml" ds:itemID="{4D8BF25C-69FA-4565-AC4A-EF4A47847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higmall+ATMiesg.dotx</Template>
  <TotalTime>2564</TotalTime>
  <Pages>45</Pages>
  <Words>10163</Words>
  <Characters>53865</Characters>
  <Application>Microsoft Office Word</Application>
  <DocSecurity>0</DocSecurity>
  <Lines>448</Lines>
  <Paragraphs>127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_</vt:lpstr>
      <vt:lpstr/>
    </vt:vector>
  </TitlesOfParts>
  <Company>Högskolan i Gävle</Company>
  <LinksUpToDate>false</LinksUpToDate>
  <CharactersWithSpaces>63901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Ake Wallin</dc:creator>
  <cp:lastModifiedBy>Niklas Sjögren</cp:lastModifiedBy>
  <cp:revision>443</cp:revision>
  <cp:lastPrinted>2015-05-28T15:08:00Z</cp:lastPrinted>
  <dcterms:created xsi:type="dcterms:W3CDTF">2015-05-15T09:01:00Z</dcterms:created>
  <dcterms:modified xsi:type="dcterms:W3CDTF">2015-05-28T15:23:00Z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1412</vt:lpwstr>
  </property>
  <property fmtid="{D5CDD505-2E9C-101B-9397-08002B2CF9AE}" pid="3" name="WnCSubscriberId">
    <vt:lpwstr>6107</vt:lpwstr>
  </property>
  <property fmtid="{D5CDD505-2E9C-101B-9397-08002B2CF9AE}" pid="4" name="WnCOutputStyleId">
    <vt:lpwstr>70</vt:lpwstr>
  </property>
  <property fmtid="{D5CDD505-2E9C-101B-9397-08002B2CF9AE}" pid="5" name="RWProductId">
    <vt:lpwstr>WnC</vt:lpwstr>
  </property>
  <property fmtid="{D5CDD505-2E9C-101B-9397-08002B2CF9AE}" pid="6" name="WnC4Folder">
    <vt:lpwstr>Documents///Rapport_Examensarbete_Niklas_Sjögren</vt:lpwstr>
  </property>
</Properties>
</file>