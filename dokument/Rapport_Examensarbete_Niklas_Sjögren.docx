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D7F8B" w:rsidRDefault="008D7F8B" w:rsidP="004315A9">
      <w:pPr>
        <w:rPr>
          <w:noProof/>
          <w:lang w:eastAsia="sv-SE"/>
        </w:rPr>
      </w:pPr>
    </w:p>
    <w:p w:rsidR="008F2F3C" w:rsidRDefault="008F2F3C" w:rsidP="004315A9"/>
    <w:p w:rsidR="008F2F3C" w:rsidRDefault="008F2F3C" w:rsidP="004315A9"/>
    <w:p w:rsidR="008F2F3C" w:rsidRDefault="008F2F3C" w:rsidP="004315A9"/>
    <w:p w:rsidR="008F2F3C" w:rsidRDefault="008F2F3C" w:rsidP="004315A9"/>
    <w:p w:rsidR="008F2F3C" w:rsidRDefault="008F2F3C" w:rsidP="004315A9"/>
    <w:p w:rsidR="008F2F3C" w:rsidRDefault="008F2F3C" w:rsidP="004315A9"/>
    <w:p w:rsidR="008F2F3C" w:rsidRDefault="008F2F3C" w:rsidP="004315A9"/>
    <w:p w:rsidR="00781840" w:rsidRPr="00781840" w:rsidRDefault="00D51875" w:rsidP="00781840">
      <w:pPr>
        <w:pStyle w:val="Ingetavstnd"/>
        <w:spacing w:after="200" w:line="276" w:lineRule="auto"/>
        <w:rPr>
          <w:rFonts w:ascii="Bookman Old Style" w:hAnsi="Bookman Old Style"/>
        </w:rPr>
      </w:pPr>
      <w:r>
        <w:rPr>
          <w:noProof/>
          <w:lang w:eastAsia="sv-SE"/>
        </w:rPr>
        <mc:AlternateContent>
          <mc:Choice Requires="wps">
            <w:drawing>
              <wp:anchor distT="0" distB="0" distL="114300" distR="114300" simplePos="0" relativeHeight="251659264" behindDoc="0" locked="0" layoutInCell="1" allowOverlap="1" wp14:anchorId="4CFB42BD" wp14:editId="5E3C1EB5">
                <wp:simplePos x="0" y="0"/>
                <wp:positionH relativeFrom="column">
                  <wp:posOffset>74295</wp:posOffset>
                </wp:positionH>
                <wp:positionV relativeFrom="paragraph">
                  <wp:posOffset>263525</wp:posOffset>
                </wp:positionV>
                <wp:extent cx="5300345" cy="1122680"/>
                <wp:effectExtent l="0" t="0" r="0" b="1270"/>
                <wp:wrapNone/>
                <wp:docPr id="11"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00345" cy="11226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chemeClr val="tx1">
                                  <a:lumMod val="100000"/>
                                  <a:lumOff val="0"/>
                                </a:schemeClr>
                              </a:solidFill>
                              <a:miter lim="800000"/>
                              <a:headEnd/>
                              <a:tailEnd/>
                            </a14:hiddenLine>
                          </a:ext>
                        </a:extLst>
                      </wps:spPr>
                      <wps:txbx>
                        <w:txbxContent>
                          <w:p w:rsidR="00592F83" w:rsidRPr="00CC0473" w:rsidRDefault="00592F83" w:rsidP="005777DE">
                            <w:pPr>
                              <w:pStyle w:val="titelrubrik1"/>
                            </w:pPr>
                            <w:bookmarkStart w:id="0" w:name="_Toc417543779"/>
                            <w:bookmarkStart w:id="1" w:name="_Toc418071883"/>
                            <w:bookmarkStart w:id="2" w:name="_Toc419444497"/>
                            <w:r>
                              <w:t>Ansökningsformulär från pappersform till e-tjänst</w:t>
                            </w:r>
                            <w:bookmarkEnd w:id="0"/>
                            <w:bookmarkEnd w:id="1"/>
                            <w:bookmarkEnd w:id="2"/>
                          </w:p>
                          <w:p w:rsidR="00592F83" w:rsidRPr="007B7BFA" w:rsidRDefault="00592F83" w:rsidP="00D51875">
                            <w:pPr>
                              <w:pStyle w:val="titelrubrik1"/>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1" o:spid="_x0000_s1026" type="#_x0000_t202" style="position:absolute;margin-left:5.85pt;margin-top:20.75pt;width:417.35pt;height:88.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" filled="f" stroked="f" strokecolor="black [3213]">
                <v:textbox>
                  <w:txbxContent>
                    <w:p w:rsidR="00592F83" w:rsidRPr="00CC0473" w:rsidRDefault="00592F83" w:rsidP="005777DE">
                      <w:pPr>
                        <w:pStyle w:val="titelrubrik1"/>
                      </w:pPr>
                      <w:bookmarkStart w:id="3" w:name="_Toc417543779"/>
                      <w:bookmarkStart w:id="4" w:name="_Toc418071883"/>
                      <w:bookmarkStart w:id="5" w:name="_Toc419444497"/>
                      <w:r>
                        <w:t>Ansökningsformulär från pappersform till e-tjänst</w:t>
                      </w:r>
                      <w:bookmarkEnd w:id="3"/>
                      <w:bookmarkEnd w:id="4"/>
                      <w:bookmarkEnd w:id="5"/>
                    </w:p>
                    <w:p w:rsidR="00592F83" w:rsidRPr="007B7BFA" w:rsidRDefault="00592F83" w:rsidP="00D51875">
                      <w:pPr>
                        <w:pStyle w:val="titelrubrik1"/>
                      </w:pPr>
                    </w:p>
                  </w:txbxContent>
                </v:textbox>
              </v:shape>
            </w:pict>
          </mc:Fallback>
        </mc:AlternateContent>
      </w:r>
    </w:p>
    <w:p w:rsidR="001F7D13" w:rsidRDefault="001F7D13" w:rsidP="00781840">
      <w:pPr>
        <w:pStyle w:val="Ingetavstnd"/>
        <w:spacing w:after="200" w:line="276" w:lineRule="auto"/>
        <w:rPr>
          <w:rFonts w:ascii="Bookman Old Style" w:hAnsi="Bookman Old Style"/>
        </w:rPr>
      </w:pPr>
    </w:p>
    <w:p w:rsidR="00781840" w:rsidRDefault="00781840" w:rsidP="00781840">
      <w:pPr>
        <w:pStyle w:val="Ingetavstnd"/>
        <w:spacing w:after="200" w:line="276" w:lineRule="auto"/>
        <w:rPr>
          <w:rFonts w:ascii="Bookman Old Style" w:hAnsi="Bookman Old Style"/>
        </w:rPr>
      </w:pPr>
    </w:p>
    <w:p w:rsidR="00781840" w:rsidRDefault="00781840" w:rsidP="00781840">
      <w:pPr>
        <w:pStyle w:val="Ingetavstnd"/>
        <w:spacing w:after="200" w:line="276" w:lineRule="auto"/>
        <w:rPr>
          <w:rFonts w:ascii="Bookman Old Style" w:hAnsi="Bookman Old Style"/>
        </w:rPr>
      </w:pPr>
    </w:p>
    <w:p w:rsidR="00781840" w:rsidRDefault="00D51875" w:rsidP="00781840">
      <w:pPr>
        <w:pStyle w:val="Ingetavstnd"/>
        <w:spacing w:after="200" w:line="276" w:lineRule="auto"/>
        <w:rPr>
          <w:rFonts w:ascii="Bookman Old Style" w:hAnsi="Bookman Old Style"/>
        </w:rPr>
      </w:pPr>
      <w:r>
        <w:rPr>
          <w:noProof/>
          <w:lang w:eastAsia="sv-SE"/>
        </w:rPr>
        <mc:AlternateContent>
          <mc:Choice Requires="wps">
            <w:drawing>
              <wp:anchor distT="0" distB="0" distL="114300" distR="114300" simplePos="0" relativeHeight="251661312" behindDoc="0" locked="0" layoutInCell="1" allowOverlap="1" wp14:anchorId="2439A545" wp14:editId="52861431">
                <wp:simplePos x="0" y="0"/>
                <wp:positionH relativeFrom="column">
                  <wp:posOffset>51435</wp:posOffset>
                </wp:positionH>
                <wp:positionV relativeFrom="paragraph">
                  <wp:posOffset>193675</wp:posOffset>
                </wp:positionV>
                <wp:extent cx="5324475" cy="777875"/>
                <wp:effectExtent l="0" t="0" r="0" b="3175"/>
                <wp:wrapNone/>
                <wp:docPr id="10"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24475" cy="7778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chemeClr val="tx1">
                                  <a:lumMod val="100000"/>
                                  <a:lumOff val="0"/>
                                </a:schemeClr>
                              </a:solidFill>
                              <a:miter lim="800000"/>
                              <a:headEnd/>
                              <a:tailEnd/>
                            </a14:hiddenLine>
                          </a:ext>
                        </a:extLst>
                      </wps:spPr>
                      <wps:txbx>
                        <w:txbxContent>
                          <w:p w:rsidR="00592F83" w:rsidRPr="007B7BFA" w:rsidRDefault="00592F83" w:rsidP="00D51875">
                            <w:pPr>
                              <w:pStyle w:val="titelrubrik2"/>
                            </w:pPr>
                            <w:bookmarkStart w:id="6" w:name="_Toc417543780"/>
                            <w:bookmarkStart w:id="7" w:name="_Toc418071884"/>
                            <w:bookmarkStart w:id="8" w:name="_Toc419444498"/>
                            <w:r>
                              <w:t xml:space="preserve">Minimera risken av ofullständiga ansökningar </w:t>
                            </w:r>
                            <w:bookmarkEnd w:id="6"/>
                            <w:bookmarkEnd w:id="7"/>
                            <w:r>
                              <w:t>för tillstånd av värmepumpsanläggning</w:t>
                            </w:r>
                            <w:bookmarkEnd w:id="8"/>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 o:spid="_x0000_s1027" type="#_x0000_t202" style="position:absolute;margin-left:4.05pt;margin-top:15.25pt;width:419.25pt;height:61.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" filled="f" stroked="f" strokecolor="black [3213]">
                <v:textbox>
                  <w:txbxContent>
                    <w:p w:rsidR="00592F83" w:rsidRPr="007B7BFA" w:rsidRDefault="00592F83" w:rsidP="00D51875">
                      <w:pPr>
                        <w:pStyle w:val="titelrubrik2"/>
                      </w:pPr>
                      <w:bookmarkStart w:id="9" w:name="_Toc417543780"/>
                      <w:bookmarkStart w:id="10" w:name="_Toc418071884"/>
                      <w:bookmarkStart w:id="11" w:name="_Toc419444498"/>
                      <w:r>
                        <w:t xml:space="preserve">Minimera risken av ofullständiga ansökningar </w:t>
                      </w:r>
                      <w:bookmarkEnd w:id="9"/>
                      <w:bookmarkEnd w:id="10"/>
                      <w:r>
                        <w:t>för tillstånd av värmepumpsanläggning</w:t>
                      </w:r>
                      <w:bookmarkEnd w:id="11"/>
                    </w:p>
                  </w:txbxContent>
                </v:textbox>
              </v:shape>
            </w:pict>
          </mc:Fallback>
        </mc:AlternateContent>
      </w:r>
    </w:p>
    <w:p w:rsidR="00781840" w:rsidRDefault="00781840" w:rsidP="00781840">
      <w:pPr>
        <w:pStyle w:val="Ingetavstnd"/>
        <w:spacing w:after="200" w:line="276" w:lineRule="auto"/>
        <w:rPr>
          <w:rFonts w:ascii="Bookman Old Style" w:hAnsi="Bookman Old Style"/>
        </w:rPr>
      </w:pPr>
    </w:p>
    <w:p w:rsidR="00781840" w:rsidRDefault="00781840" w:rsidP="00781840">
      <w:pPr>
        <w:pStyle w:val="Ingetavstnd"/>
        <w:spacing w:after="200" w:line="276" w:lineRule="auto"/>
        <w:rPr>
          <w:rFonts w:ascii="Bookman Old Style" w:hAnsi="Bookman Old Style"/>
        </w:rPr>
      </w:pPr>
    </w:p>
    <w:p w:rsidR="00781840" w:rsidRDefault="00781840" w:rsidP="00781840">
      <w:pPr>
        <w:pStyle w:val="Ingetavstnd"/>
        <w:spacing w:after="200" w:line="276" w:lineRule="auto"/>
        <w:rPr>
          <w:rFonts w:ascii="Bookman Old Style" w:hAnsi="Bookman Old Style"/>
        </w:rPr>
      </w:pPr>
    </w:p>
    <w:p w:rsidR="00781840" w:rsidRDefault="00D51875" w:rsidP="00781840">
      <w:pPr>
        <w:pStyle w:val="Ingetavstnd"/>
        <w:spacing w:after="200" w:line="276" w:lineRule="auto"/>
        <w:rPr>
          <w:rFonts w:ascii="Bookman Old Style" w:hAnsi="Bookman Old Style"/>
        </w:rPr>
      </w:pPr>
      <w:r>
        <w:rPr>
          <w:noProof/>
          <w:lang w:eastAsia="sv-SE"/>
        </w:rPr>
        <mc:AlternateContent>
          <mc:Choice Requires="wps">
            <w:drawing>
              <wp:anchor distT="0" distB="0" distL="114300" distR="114300" simplePos="0" relativeHeight="251663360" behindDoc="0" locked="0" layoutInCell="1" allowOverlap="1" wp14:anchorId="3181CE8F" wp14:editId="5BDE2102">
                <wp:simplePos x="0" y="0"/>
                <wp:positionH relativeFrom="column">
                  <wp:posOffset>4445</wp:posOffset>
                </wp:positionH>
                <wp:positionV relativeFrom="paragraph">
                  <wp:posOffset>219075</wp:posOffset>
                </wp:positionV>
                <wp:extent cx="5309870" cy="715645"/>
                <wp:effectExtent l="0" t="0" r="0" b="8255"/>
                <wp:wrapNone/>
                <wp:docPr id="9"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09870" cy="7156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chemeClr val="tx1">
                                  <a:lumMod val="100000"/>
                                  <a:lumOff val="0"/>
                                </a:schemeClr>
                              </a:solidFill>
                              <a:miter lim="800000"/>
                              <a:headEnd/>
                              <a:tailEnd/>
                            </a14:hiddenLine>
                          </a:ext>
                        </a:extLst>
                      </wps:spPr>
                      <wps:txbx>
                        <w:txbxContent>
                          <w:p w:rsidR="00592F83" w:rsidRPr="00CC0473" w:rsidRDefault="00592F83" w:rsidP="005777DE">
                            <w:pPr>
                              <w:pStyle w:val="titelrubrik2"/>
                            </w:pPr>
                            <w:r w:rsidRPr="00CC0473">
                              <w:t>Niklas Sjögren (nbt11nsn@student.hig.se)</w:t>
                            </w:r>
                          </w:p>
                          <w:p w:rsidR="00592F83" w:rsidRPr="00263465" w:rsidRDefault="00592F83" w:rsidP="00263465">
                            <w:pPr>
                              <w:pStyle w:val="titelrubrik2"/>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 o:spid="_x0000_s1028" type="#_x0000_t202" style="position:absolute;margin-left:.35pt;margin-top:17.25pt;width:418.1pt;height:56.3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" filled="f" stroked="f" strokecolor="black [3213]">
                <v:textbox>
                  <w:txbxContent>
                    <w:p w:rsidR="00592F83" w:rsidRPr="00CC0473" w:rsidRDefault="00592F83" w:rsidP="005777DE">
                      <w:pPr>
                        <w:pStyle w:val="titelrubrik2"/>
                      </w:pPr>
                      <w:r w:rsidRPr="00CC0473">
                        <w:t>Niklas Sjögren (nbt11nsn@student.hig.se)</w:t>
                      </w:r>
                    </w:p>
                    <w:p w:rsidR="00592F83" w:rsidRPr="00263465" w:rsidRDefault="00592F83" w:rsidP="00263465">
                      <w:pPr>
                        <w:pStyle w:val="titelrubrik2"/>
                      </w:pPr>
                    </w:p>
                  </w:txbxContent>
                </v:textbox>
              </v:shape>
            </w:pict>
          </mc:Fallback>
        </mc:AlternateContent>
      </w:r>
    </w:p>
    <w:p w:rsidR="00781840" w:rsidRDefault="00781840" w:rsidP="00781840">
      <w:pPr>
        <w:pStyle w:val="Ingetavstnd"/>
        <w:spacing w:after="200" w:line="276" w:lineRule="auto"/>
        <w:rPr>
          <w:rFonts w:ascii="Bookman Old Style" w:hAnsi="Bookman Old Style"/>
        </w:rPr>
      </w:pPr>
    </w:p>
    <w:p w:rsidR="00781840" w:rsidRDefault="00781840" w:rsidP="00781840">
      <w:pPr>
        <w:pStyle w:val="Ingetavstnd"/>
        <w:spacing w:after="200" w:line="276" w:lineRule="auto"/>
        <w:rPr>
          <w:rFonts w:ascii="Bookman Old Style" w:hAnsi="Bookman Old Style"/>
        </w:rPr>
      </w:pPr>
    </w:p>
    <w:p w:rsidR="00781840" w:rsidRDefault="00781840" w:rsidP="00781840">
      <w:pPr>
        <w:pStyle w:val="Ingetavstnd"/>
        <w:spacing w:after="200" w:line="276" w:lineRule="auto"/>
        <w:rPr>
          <w:rFonts w:ascii="Bookman Old Style" w:hAnsi="Bookman Old Style"/>
        </w:rPr>
      </w:pPr>
    </w:p>
    <w:p w:rsidR="00781840" w:rsidRDefault="00D51875" w:rsidP="00781840">
      <w:pPr>
        <w:pStyle w:val="Ingetavstnd"/>
        <w:spacing w:after="200" w:line="276" w:lineRule="auto"/>
        <w:rPr>
          <w:rFonts w:ascii="Bookman Old Style" w:hAnsi="Bookman Old Style"/>
        </w:rPr>
      </w:pPr>
      <w:r>
        <w:rPr>
          <w:noProof/>
          <w:lang w:eastAsia="sv-SE"/>
        </w:rPr>
        <mc:AlternateContent>
          <mc:Choice Requires="wps">
            <w:drawing>
              <wp:anchor distT="0" distB="0" distL="114300" distR="114300" simplePos="0" relativeHeight="251665408" behindDoc="0" locked="0" layoutInCell="1" allowOverlap="1" wp14:anchorId="48FC00AB" wp14:editId="06B289C6">
                <wp:simplePos x="0" y="0"/>
                <wp:positionH relativeFrom="column">
                  <wp:posOffset>-3811</wp:posOffset>
                </wp:positionH>
                <wp:positionV relativeFrom="paragraph">
                  <wp:posOffset>34925</wp:posOffset>
                </wp:positionV>
                <wp:extent cx="5319395" cy="320675"/>
                <wp:effectExtent l="0" t="0" r="0" b="3175"/>
                <wp:wrapNone/>
                <wp:docPr id="8"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19395" cy="3206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chemeClr val="tx1">
                                  <a:lumMod val="100000"/>
                                  <a:lumOff val="0"/>
                                </a:schemeClr>
                              </a:solidFill>
                              <a:miter lim="800000"/>
                              <a:headEnd/>
                              <a:tailEnd/>
                            </a14:hiddenLine>
                          </a:ext>
                        </a:extLst>
                      </wps:spPr>
                      <wps:txbx>
                        <w:txbxContent>
                          <w:p w:rsidR="00592F83" w:rsidRPr="00594151" w:rsidRDefault="00592F83" w:rsidP="00D51875">
                            <w:pPr>
                              <w:pStyle w:val="titelrubrik2"/>
                            </w:pPr>
                            <w:r>
                              <w:t>2015</w:t>
                            </w:r>
                          </w:p>
                          <w:p w:rsidR="00592F83" w:rsidRDefault="00592F83" w:rsidP="00D51875"/>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4" o:spid="_x0000_s1029" type="#_x0000_t202" style="position:absolute;margin-left:-.3pt;margin-top:2.75pt;width:418.85pt;height:25.2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" filled="f" stroked="f" strokecolor="black [3213]">
                <v:textbox>
                  <w:txbxContent>
                    <w:p w:rsidR="00592F83" w:rsidRPr="00594151" w:rsidRDefault="00592F83" w:rsidP="00D51875">
                      <w:pPr>
                        <w:pStyle w:val="titelrubrik2"/>
                      </w:pPr>
                      <w:r>
                        <w:t>2015</w:t>
                      </w:r>
                    </w:p>
                    <w:p w:rsidR="00592F83" w:rsidRDefault="00592F83" w:rsidP="00D51875"/>
                  </w:txbxContent>
                </v:textbox>
              </v:shape>
            </w:pict>
          </mc:Fallback>
        </mc:AlternateContent>
      </w:r>
    </w:p>
    <w:p w:rsidR="00781840" w:rsidRDefault="00781840" w:rsidP="00781840">
      <w:pPr>
        <w:pStyle w:val="Ingetavstnd"/>
        <w:spacing w:after="200" w:line="276" w:lineRule="auto"/>
        <w:rPr>
          <w:rFonts w:ascii="Bookman Old Style" w:hAnsi="Bookman Old Style"/>
        </w:rPr>
      </w:pPr>
    </w:p>
    <w:p w:rsidR="00781840" w:rsidRDefault="00781840" w:rsidP="00781840">
      <w:pPr>
        <w:pStyle w:val="Ingetavstnd"/>
        <w:spacing w:after="200" w:line="276" w:lineRule="auto"/>
        <w:rPr>
          <w:rFonts w:ascii="Bookman Old Style" w:hAnsi="Bookman Old Style"/>
        </w:rPr>
      </w:pPr>
    </w:p>
    <w:p w:rsidR="00781840" w:rsidRDefault="00781840" w:rsidP="00781840">
      <w:pPr>
        <w:pStyle w:val="Ingetavstnd"/>
        <w:spacing w:after="200" w:line="276" w:lineRule="auto"/>
        <w:rPr>
          <w:rFonts w:ascii="Bookman Old Style" w:hAnsi="Bookman Old Style"/>
        </w:rPr>
      </w:pPr>
    </w:p>
    <w:p w:rsidR="00781840" w:rsidRDefault="00781840" w:rsidP="00781840">
      <w:pPr>
        <w:pStyle w:val="Ingetavstnd"/>
        <w:spacing w:after="200" w:line="276" w:lineRule="auto"/>
        <w:rPr>
          <w:rFonts w:ascii="Bookman Old Style" w:hAnsi="Bookman Old Style"/>
        </w:rPr>
      </w:pPr>
    </w:p>
    <w:p w:rsidR="00781840" w:rsidRDefault="00E34DF6" w:rsidP="00781840">
      <w:pPr>
        <w:pStyle w:val="Ingetavstnd"/>
        <w:spacing w:after="200" w:line="276" w:lineRule="auto"/>
        <w:rPr>
          <w:rFonts w:ascii="Bookman Old Style" w:hAnsi="Bookman Old Style"/>
        </w:rPr>
      </w:pPr>
      <w:r>
        <w:rPr>
          <w:noProof/>
          <w:lang w:eastAsia="sv-SE"/>
        </w:rPr>
        <mc:AlternateContent>
          <mc:Choice Requires="wps">
            <w:drawing>
              <wp:anchor distT="0" distB="0" distL="114300" distR="114300" simplePos="0" relativeHeight="251667456" behindDoc="0" locked="0" layoutInCell="1" allowOverlap="1" wp14:anchorId="0EE786E3" wp14:editId="632E7659">
                <wp:simplePos x="0" y="0"/>
                <wp:positionH relativeFrom="column">
                  <wp:posOffset>3810</wp:posOffset>
                </wp:positionH>
                <wp:positionV relativeFrom="paragraph">
                  <wp:posOffset>257810</wp:posOffset>
                </wp:positionV>
                <wp:extent cx="5319395" cy="1381125"/>
                <wp:effectExtent l="0" t="0" r="0" b="9525"/>
                <wp:wrapNone/>
                <wp:docPr id="7"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19395" cy="13811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chemeClr val="tx1">
                                  <a:lumMod val="100000"/>
                                  <a:lumOff val="0"/>
                                </a:schemeClr>
                              </a:solidFill>
                              <a:miter lim="800000"/>
                              <a:headEnd/>
                              <a:tailEnd/>
                            </a14:hiddenLine>
                          </a:ext>
                        </a:extLst>
                      </wps:spPr>
                      <wps:txbx>
                        <w:txbxContent>
                          <w:p w:rsidR="00592F83" w:rsidRPr="0092272E" w:rsidRDefault="00592F83" w:rsidP="00E34DF6">
                            <w:pPr>
                              <w:pStyle w:val="info"/>
                              <w:rPr>
                                <w:sz w:val="24"/>
                                <w:szCs w:val="24"/>
                                <w:lang w:val="sv-SE"/>
                              </w:rPr>
                            </w:pPr>
                            <w:r w:rsidRPr="0092272E">
                              <w:rPr>
                                <w:sz w:val="24"/>
                                <w:szCs w:val="24"/>
                                <w:lang w:val="sv-SE"/>
                              </w:rPr>
                              <w:t xml:space="preserve">Examensarbete, </w:t>
                            </w:r>
                            <w:r w:rsidRPr="006358F8">
                              <w:rPr>
                                <w:sz w:val="24"/>
                                <w:szCs w:val="24"/>
                                <w:lang w:val="sv-SE"/>
                              </w:rPr>
                              <w:t>Grundnivå</w:t>
                            </w:r>
                            <w:r w:rsidRPr="0092272E">
                              <w:rPr>
                                <w:sz w:val="24"/>
                                <w:szCs w:val="24"/>
                                <w:lang w:val="sv-SE"/>
                              </w:rPr>
                              <w:t xml:space="preserve">, 15 </w:t>
                            </w:r>
                            <w:proofErr w:type="spellStart"/>
                            <w:r w:rsidRPr="0092272E">
                              <w:rPr>
                                <w:sz w:val="24"/>
                                <w:szCs w:val="24"/>
                                <w:lang w:val="sv-SE"/>
                              </w:rPr>
                              <w:t>hp</w:t>
                            </w:r>
                            <w:proofErr w:type="spellEnd"/>
                          </w:p>
                          <w:p w:rsidR="00592F83" w:rsidRPr="0092272E" w:rsidRDefault="00592F83" w:rsidP="00E34DF6">
                            <w:pPr>
                              <w:pStyle w:val="info"/>
                              <w:rPr>
                                <w:sz w:val="24"/>
                                <w:szCs w:val="24"/>
                                <w:lang w:val="sv-SE"/>
                              </w:rPr>
                            </w:pPr>
                            <w:r w:rsidRPr="006358F8">
                              <w:rPr>
                                <w:sz w:val="24"/>
                                <w:szCs w:val="24"/>
                                <w:lang w:val="sv-SE"/>
                              </w:rPr>
                              <w:t>Datavetenskap</w:t>
                            </w:r>
                          </w:p>
                          <w:p w:rsidR="00592F83" w:rsidRPr="0092272E" w:rsidRDefault="00592F83" w:rsidP="00E34DF6">
                            <w:pPr>
                              <w:pStyle w:val="info"/>
                              <w:rPr>
                                <w:sz w:val="24"/>
                                <w:szCs w:val="24"/>
                                <w:lang w:val="sv-SE"/>
                              </w:rPr>
                            </w:pPr>
                            <w:r w:rsidRPr="006358F8">
                              <w:rPr>
                                <w:sz w:val="24"/>
                                <w:szCs w:val="24"/>
                                <w:lang w:val="sv-SE"/>
                              </w:rPr>
                              <w:t>Dataingenjörsprogrammet</w:t>
                            </w:r>
                          </w:p>
                          <w:p w:rsidR="00592F83" w:rsidRPr="0092272E" w:rsidRDefault="00592F83" w:rsidP="00E34DF6">
                            <w:pPr>
                              <w:pStyle w:val="info"/>
                              <w:rPr>
                                <w:sz w:val="24"/>
                                <w:szCs w:val="24"/>
                                <w:lang w:val="sv-SE"/>
                              </w:rPr>
                            </w:pPr>
                            <w:r w:rsidRPr="006358F8">
                              <w:rPr>
                                <w:sz w:val="24"/>
                                <w:szCs w:val="24"/>
                                <w:lang w:val="sv-SE"/>
                              </w:rPr>
                              <w:t>Examensarbete</w:t>
                            </w:r>
                            <w:r w:rsidRPr="0092272E">
                              <w:rPr>
                                <w:sz w:val="24"/>
                                <w:szCs w:val="24"/>
                                <w:lang w:val="sv-SE"/>
                              </w:rPr>
                              <w:t xml:space="preserve"> </w:t>
                            </w:r>
                            <w:r w:rsidRPr="006358F8">
                              <w:rPr>
                                <w:sz w:val="24"/>
                                <w:szCs w:val="24"/>
                                <w:lang w:val="sv-SE"/>
                              </w:rPr>
                              <w:t>för</w:t>
                            </w:r>
                            <w:r w:rsidRPr="0092272E">
                              <w:rPr>
                                <w:sz w:val="24"/>
                                <w:szCs w:val="24"/>
                                <w:lang w:val="sv-SE"/>
                              </w:rPr>
                              <w:t xml:space="preserve"> </w:t>
                            </w:r>
                            <w:r w:rsidRPr="006358F8">
                              <w:rPr>
                                <w:sz w:val="24"/>
                                <w:szCs w:val="24"/>
                                <w:lang w:val="sv-SE"/>
                              </w:rPr>
                              <w:t>högskoleingenjörsexamen</w:t>
                            </w:r>
                            <w:r w:rsidRPr="0092272E">
                              <w:rPr>
                                <w:sz w:val="24"/>
                                <w:szCs w:val="24"/>
                                <w:lang w:val="sv-SE"/>
                              </w:rPr>
                              <w:t xml:space="preserve"> inom datavetenskap</w:t>
                            </w:r>
                          </w:p>
                          <w:p w:rsidR="00592F83" w:rsidRPr="0092272E" w:rsidRDefault="00592F83" w:rsidP="00E34DF6">
                            <w:pPr>
                              <w:pStyle w:val="info"/>
                              <w:rPr>
                                <w:lang w:val="sv-SE"/>
                              </w:rPr>
                            </w:pPr>
                          </w:p>
                          <w:p w:rsidR="00592F83" w:rsidRPr="005777DE" w:rsidRDefault="00592F83" w:rsidP="00E34DF6">
                            <w:pPr>
                              <w:pStyle w:val="info"/>
                              <w:rPr>
                                <w:sz w:val="24"/>
                                <w:szCs w:val="24"/>
                                <w:lang w:val="sv-SE"/>
                              </w:rPr>
                            </w:pPr>
                            <w:r w:rsidRPr="006358F8">
                              <w:rPr>
                                <w:sz w:val="24"/>
                                <w:szCs w:val="24"/>
                                <w:lang w:val="sv-SE"/>
                              </w:rPr>
                              <w:t>Handledare</w:t>
                            </w:r>
                            <w:r w:rsidRPr="005777DE">
                              <w:rPr>
                                <w:sz w:val="24"/>
                                <w:szCs w:val="24"/>
                                <w:lang w:val="sv-SE"/>
                              </w:rPr>
                              <w:t xml:space="preserve">: </w:t>
                            </w:r>
                            <w:r>
                              <w:rPr>
                                <w:sz w:val="24"/>
                                <w:szCs w:val="24"/>
                                <w:lang w:val="sv-SE"/>
                              </w:rPr>
                              <w:t>Åke Wallin</w:t>
                            </w:r>
                          </w:p>
                          <w:p w:rsidR="00592F83" w:rsidRPr="005777DE" w:rsidRDefault="00592F83" w:rsidP="00E34DF6">
                            <w:pPr>
                              <w:pStyle w:val="info"/>
                              <w:rPr>
                                <w:sz w:val="24"/>
                                <w:szCs w:val="24"/>
                                <w:lang w:val="sv-SE"/>
                              </w:rPr>
                            </w:pPr>
                            <w:r w:rsidRPr="006358F8">
                              <w:rPr>
                                <w:sz w:val="24"/>
                                <w:szCs w:val="24"/>
                                <w:lang w:val="sv-SE"/>
                              </w:rPr>
                              <w:t>Examinator</w:t>
                            </w:r>
                            <w:r w:rsidRPr="005777DE">
                              <w:rPr>
                                <w:sz w:val="24"/>
                                <w:szCs w:val="24"/>
                                <w:lang w:val="sv-SE"/>
                              </w:rPr>
                              <w:t xml:space="preserve">: </w:t>
                            </w:r>
                            <w:r>
                              <w:rPr>
                                <w:sz w:val="24"/>
                                <w:szCs w:val="24"/>
                                <w:lang w:val="sv-SE"/>
                              </w:rPr>
                              <w:t>Torsten Jonsson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30" type="#_x0000_t202" style="position:absolute;margin-left:.3pt;margin-top:20.3pt;width:418.85pt;height:108.7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" filled="f" stroked="f" strokecolor="black [3213]">
                <v:textbox>
                  <w:txbxContent>
                    <w:p w:rsidR="00592F83" w:rsidRPr="0092272E" w:rsidRDefault="00592F83" w:rsidP="00E34DF6">
                      <w:pPr>
                        <w:pStyle w:val="info"/>
                        <w:rPr>
                          <w:sz w:val="24"/>
                          <w:szCs w:val="24"/>
                          <w:lang w:val="sv-SE"/>
                        </w:rPr>
                      </w:pPr>
                      <w:r w:rsidRPr="0092272E">
                        <w:rPr>
                          <w:sz w:val="24"/>
                          <w:szCs w:val="24"/>
                          <w:lang w:val="sv-SE"/>
                        </w:rPr>
                        <w:t xml:space="preserve">Examensarbete, </w:t>
                      </w:r>
                      <w:r w:rsidRPr="006358F8">
                        <w:rPr>
                          <w:sz w:val="24"/>
                          <w:szCs w:val="24"/>
                          <w:lang w:val="sv-SE"/>
                        </w:rPr>
                        <w:t>Grundnivå</w:t>
                      </w:r>
                      <w:r w:rsidRPr="0092272E">
                        <w:rPr>
                          <w:sz w:val="24"/>
                          <w:szCs w:val="24"/>
                          <w:lang w:val="sv-SE"/>
                        </w:rPr>
                        <w:t xml:space="preserve">, 15 </w:t>
                      </w:r>
                      <w:proofErr w:type="spellStart"/>
                      <w:r w:rsidRPr="0092272E">
                        <w:rPr>
                          <w:sz w:val="24"/>
                          <w:szCs w:val="24"/>
                          <w:lang w:val="sv-SE"/>
                        </w:rPr>
                        <w:t>hp</w:t>
                      </w:r>
                      <w:proofErr w:type="spellEnd"/>
                    </w:p>
                    <w:p w:rsidR="00592F83" w:rsidRPr="0092272E" w:rsidRDefault="00592F83" w:rsidP="00E34DF6">
                      <w:pPr>
                        <w:pStyle w:val="info"/>
                        <w:rPr>
                          <w:sz w:val="24"/>
                          <w:szCs w:val="24"/>
                          <w:lang w:val="sv-SE"/>
                        </w:rPr>
                      </w:pPr>
                      <w:r w:rsidRPr="006358F8">
                        <w:rPr>
                          <w:sz w:val="24"/>
                          <w:szCs w:val="24"/>
                          <w:lang w:val="sv-SE"/>
                        </w:rPr>
                        <w:t>Datavetenskap</w:t>
                      </w:r>
                    </w:p>
                    <w:p w:rsidR="00592F83" w:rsidRPr="0092272E" w:rsidRDefault="00592F83" w:rsidP="00E34DF6">
                      <w:pPr>
                        <w:pStyle w:val="info"/>
                        <w:rPr>
                          <w:sz w:val="24"/>
                          <w:szCs w:val="24"/>
                          <w:lang w:val="sv-SE"/>
                        </w:rPr>
                      </w:pPr>
                      <w:r w:rsidRPr="006358F8">
                        <w:rPr>
                          <w:sz w:val="24"/>
                          <w:szCs w:val="24"/>
                          <w:lang w:val="sv-SE"/>
                        </w:rPr>
                        <w:t>Dataingenjörsprogrammet</w:t>
                      </w:r>
                    </w:p>
                    <w:p w:rsidR="00592F83" w:rsidRPr="0092272E" w:rsidRDefault="00592F83" w:rsidP="00E34DF6">
                      <w:pPr>
                        <w:pStyle w:val="info"/>
                        <w:rPr>
                          <w:sz w:val="24"/>
                          <w:szCs w:val="24"/>
                          <w:lang w:val="sv-SE"/>
                        </w:rPr>
                      </w:pPr>
                      <w:r w:rsidRPr="006358F8">
                        <w:rPr>
                          <w:sz w:val="24"/>
                          <w:szCs w:val="24"/>
                          <w:lang w:val="sv-SE"/>
                        </w:rPr>
                        <w:t>Examensarbete</w:t>
                      </w:r>
                      <w:r w:rsidRPr="0092272E">
                        <w:rPr>
                          <w:sz w:val="24"/>
                          <w:szCs w:val="24"/>
                          <w:lang w:val="sv-SE"/>
                        </w:rPr>
                        <w:t xml:space="preserve"> </w:t>
                      </w:r>
                      <w:r w:rsidRPr="006358F8">
                        <w:rPr>
                          <w:sz w:val="24"/>
                          <w:szCs w:val="24"/>
                          <w:lang w:val="sv-SE"/>
                        </w:rPr>
                        <w:t>för</w:t>
                      </w:r>
                      <w:r w:rsidRPr="0092272E">
                        <w:rPr>
                          <w:sz w:val="24"/>
                          <w:szCs w:val="24"/>
                          <w:lang w:val="sv-SE"/>
                        </w:rPr>
                        <w:t xml:space="preserve"> </w:t>
                      </w:r>
                      <w:r w:rsidRPr="006358F8">
                        <w:rPr>
                          <w:sz w:val="24"/>
                          <w:szCs w:val="24"/>
                          <w:lang w:val="sv-SE"/>
                        </w:rPr>
                        <w:t>högskoleingenjörsexamen</w:t>
                      </w:r>
                      <w:r w:rsidRPr="0092272E">
                        <w:rPr>
                          <w:sz w:val="24"/>
                          <w:szCs w:val="24"/>
                          <w:lang w:val="sv-SE"/>
                        </w:rPr>
                        <w:t xml:space="preserve"> inom datavetenskap</w:t>
                      </w:r>
                    </w:p>
                    <w:p w:rsidR="00592F83" w:rsidRPr="0092272E" w:rsidRDefault="00592F83" w:rsidP="00E34DF6">
                      <w:pPr>
                        <w:pStyle w:val="info"/>
                        <w:rPr>
                          <w:lang w:val="sv-SE"/>
                        </w:rPr>
                      </w:pPr>
                    </w:p>
                    <w:p w:rsidR="00592F83" w:rsidRPr="005777DE" w:rsidRDefault="00592F83" w:rsidP="00E34DF6">
                      <w:pPr>
                        <w:pStyle w:val="info"/>
                        <w:rPr>
                          <w:sz w:val="24"/>
                          <w:szCs w:val="24"/>
                          <w:lang w:val="sv-SE"/>
                        </w:rPr>
                      </w:pPr>
                      <w:r w:rsidRPr="006358F8">
                        <w:rPr>
                          <w:sz w:val="24"/>
                          <w:szCs w:val="24"/>
                          <w:lang w:val="sv-SE"/>
                        </w:rPr>
                        <w:t>Handledare</w:t>
                      </w:r>
                      <w:r w:rsidRPr="005777DE">
                        <w:rPr>
                          <w:sz w:val="24"/>
                          <w:szCs w:val="24"/>
                          <w:lang w:val="sv-SE"/>
                        </w:rPr>
                        <w:t xml:space="preserve">: </w:t>
                      </w:r>
                      <w:r>
                        <w:rPr>
                          <w:sz w:val="24"/>
                          <w:szCs w:val="24"/>
                          <w:lang w:val="sv-SE"/>
                        </w:rPr>
                        <w:t>Åke Wallin</w:t>
                      </w:r>
                    </w:p>
                    <w:p w:rsidR="00592F83" w:rsidRPr="005777DE" w:rsidRDefault="00592F83" w:rsidP="00E34DF6">
                      <w:pPr>
                        <w:pStyle w:val="info"/>
                        <w:rPr>
                          <w:sz w:val="24"/>
                          <w:szCs w:val="24"/>
                          <w:lang w:val="sv-SE"/>
                        </w:rPr>
                      </w:pPr>
                      <w:r w:rsidRPr="006358F8">
                        <w:rPr>
                          <w:sz w:val="24"/>
                          <w:szCs w:val="24"/>
                          <w:lang w:val="sv-SE"/>
                        </w:rPr>
                        <w:t>Examinator</w:t>
                      </w:r>
                      <w:r w:rsidRPr="005777DE">
                        <w:rPr>
                          <w:sz w:val="24"/>
                          <w:szCs w:val="24"/>
                          <w:lang w:val="sv-SE"/>
                        </w:rPr>
                        <w:t xml:space="preserve">: </w:t>
                      </w:r>
                      <w:r>
                        <w:rPr>
                          <w:sz w:val="24"/>
                          <w:szCs w:val="24"/>
                          <w:lang w:val="sv-SE"/>
                        </w:rPr>
                        <w:t>Torsten Jonsson</w:t>
                      </w:r>
                    </w:p>
                  </w:txbxContent>
                </v:textbox>
              </v:shape>
            </w:pict>
          </mc:Fallback>
        </mc:AlternateContent>
      </w:r>
    </w:p>
    <w:p w:rsidR="00781840" w:rsidRDefault="00781840" w:rsidP="00781840">
      <w:pPr>
        <w:pStyle w:val="Ingetavstnd"/>
        <w:spacing w:after="200" w:line="276" w:lineRule="auto"/>
        <w:rPr>
          <w:rFonts w:ascii="Bookman Old Style" w:hAnsi="Bookman Old Style"/>
        </w:rPr>
      </w:pPr>
    </w:p>
    <w:p w:rsidR="00781840" w:rsidRDefault="00781840" w:rsidP="00781840">
      <w:pPr>
        <w:pStyle w:val="Ingetavstnd"/>
        <w:spacing w:after="200" w:line="276" w:lineRule="auto"/>
        <w:rPr>
          <w:rFonts w:ascii="Bookman Old Style" w:hAnsi="Bookman Old Style"/>
        </w:rPr>
      </w:pPr>
    </w:p>
    <w:p w:rsidR="00781840" w:rsidRDefault="00781840" w:rsidP="00781840">
      <w:pPr>
        <w:pStyle w:val="Ingetavstnd"/>
        <w:spacing w:after="200" w:line="276" w:lineRule="auto"/>
        <w:rPr>
          <w:rFonts w:ascii="Bookman Old Style" w:hAnsi="Bookman Old Style"/>
        </w:rPr>
      </w:pPr>
    </w:p>
    <w:p w:rsidR="00781840" w:rsidRDefault="00781840" w:rsidP="00781840">
      <w:pPr>
        <w:pStyle w:val="Ingetavstnd"/>
        <w:spacing w:after="200" w:line="276" w:lineRule="auto"/>
        <w:rPr>
          <w:rFonts w:ascii="Bookman Old Style" w:hAnsi="Bookman Old Style"/>
        </w:rPr>
      </w:pPr>
    </w:p>
    <w:p w:rsidR="00781840" w:rsidRPr="00781840" w:rsidRDefault="00781840" w:rsidP="00781840">
      <w:pPr>
        <w:pStyle w:val="Ingetavstnd"/>
        <w:spacing w:after="200" w:line="276" w:lineRule="auto"/>
        <w:rPr>
          <w:rFonts w:ascii="Bookman Old Style" w:hAnsi="Bookman Old Style"/>
        </w:rPr>
      </w:pPr>
    </w:p>
    <w:p w:rsidR="00492100" w:rsidRDefault="00492100" w:rsidP="004315A9">
      <w:pPr>
        <w:rPr>
          <w:szCs w:val="21"/>
        </w:rPr>
        <w:sectPr w:rsidR="00492100" w:rsidSect="00C40573">
          <w:headerReference w:type="default" r:id="rId9"/>
          <w:footerReference w:type="default" r:id="rId10"/>
          <w:pgSz w:w="11906" w:h="16838"/>
          <w:pgMar w:top="261" w:right="1701" w:bottom="1134" w:left="1701" w:header="709" w:footer="709" w:gutter="0"/>
          <w:cols w:space="708"/>
          <w:docGrid w:linePitch="360"/>
        </w:sectPr>
      </w:pPr>
    </w:p>
    <w:p w:rsidR="005D4CEC" w:rsidRDefault="005D4CEC" w:rsidP="004315A9">
      <w:pPr>
        <w:sectPr w:rsidR="005D4CEC" w:rsidSect="00C40573">
          <w:headerReference w:type="default" r:id="rId11"/>
          <w:footerReference w:type="default" r:id="rId12"/>
          <w:pgSz w:w="11906" w:h="16838"/>
          <w:pgMar w:top="1418" w:right="1701" w:bottom="1134" w:left="1701" w:header="709" w:footer="709" w:gutter="0"/>
          <w:cols w:space="708"/>
          <w:docGrid w:linePitch="360"/>
        </w:sectPr>
      </w:pPr>
    </w:p>
    <w:p w:rsidR="00F53A85" w:rsidRPr="009F62ED" w:rsidRDefault="00F53A85" w:rsidP="00F53A85"/>
    <w:p w:rsidR="00F53A85" w:rsidRPr="009F62ED" w:rsidRDefault="00F53A85" w:rsidP="00F53A85"/>
    <w:p w:rsidR="00F53A85" w:rsidRPr="009F62ED" w:rsidRDefault="009F62ED" w:rsidP="00F53A85">
      <w:r>
        <w:rPr>
          <w:noProof/>
          <w:lang w:eastAsia="sv-SE"/>
        </w:rPr>
        <mc:AlternateContent>
          <mc:Choice Requires="wps">
            <w:drawing>
              <wp:anchor distT="0" distB="0" distL="114300" distR="114300" simplePos="0" relativeHeight="251669504" behindDoc="0" locked="0" layoutInCell="1" allowOverlap="1" wp14:anchorId="0D99B024" wp14:editId="5C06FDB0">
                <wp:simplePos x="0" y="0"/>
                <wp:positionH relativeFrom="column">
                  <wp:posOffset>44450</wp:posOffset>
                </wp:positionH>
                <wp:positionV relativeFrom="paragraph">
                  <wp:posOffset>-1906</wp:posOffset>
                </wp:positionV>
                <wp:extent cx="5400675" cy="1362075"/>
                <wp:effectExtent l="0" t="0" r="0" b="9525"/>
                <wp:wrapNone/>
                <wp:docPr id="14"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0675" cy="13620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chemeClr val="tx1">
                                  <a:lumMod val="100000"/>
                                  <a:lumOff val="0"/>
                                </a:schemeClr>
                              </a:solidFill>
                              <a:miter lim="800000"/>
                              <a:headEnd/>
                              <a:tailEnd/>
                            </a14:hiddenLine>
                          </a:ext>
                        </a:extLst>
                      </wps:spPr>
                      <wps:txbx>
                        <w:txbxContent>
                          <w:p w:rsidR="00592F83" w:rsidRPr="00CC0473" w:rsidRDefault="00592F83" w:rsidP="002221FE">
                            <w:pPr>
                              <w:pStyle w:val="titelrubrik1"/>
                            </w:pPr>
                            <w:r>
                              <w:t>Ansökningsformulär från pappersform till e-tjänst:</w:t>
                            </w:r>
                          </w:p>
                          <w:p w:rsidR="00592F83" w:rsidRPr="007B7BFA" w:rsidRDefault="00592F83" w:rsidP="002221FE">
                            <w:pPr>
                              <w:pStyle w:val="titelrubrik2"/>
                            </w:pPr>
                            <w:r>
                              <w:t xml:space="preserve">Minimera risken av ofullständiga </w:t>
                            </w:r>
                            <w:r w:rsidRPr="002221FE">
                              <w:t>ansökningar</w:t>
                            </w:r>
                            <w:r>
                              <w:t xml:space="preserve"> för tillstånd av värmepumpsanläggning</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31" type="#_x0000_t202" style="position:absolute;margin-left:3.5pt;margin-top:-.15pt;width:425.25pt;height:107.2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" filled="f" stroked="f" strokecolor="black [3213]">
                <v:textbox>
                  <w:txbxContent>
                    <w:p w:rsidR="00592F83" w:rsidRPr="00CC0473" w:rsidRDefault="00592F83" w:rsidP="002221FE">
                      <w:pPr>
                        <w:pStyle w:val="titelrubrik1"/>
                      </w:pPr>
                      <w:r>
                        <w:t>Ansökningsformulär från pappersform till e-tjänst:</w:t>
                      </w:r>
                    </w:p>
                    <w:p w:rsidR="00592F83" w:rsidRPr="007B7BFA" w:rsidRDefault="00592F83" w:rsidP="002221FE">
                      <w:pPr>
                        <w:pStyle w:val="titelrubrik2"/>
                      </w:pPr>
                      <w:r>
                        <w:t xml:space="preserve">Minimera risken av ofullständiga </w:t>
                      </w:r>
                      <w:r w:rsidRPr="002221FE">
                        <w:t>ansökningar</w:t>
                      </w:r>
                      <w:r>
                        <w:t xml:space="preserve"> för tillstånd av värmepumpsanläggning</w:t>
                      </w:r>
                    </w:p>
                  </w:txbxContent>
                </v:textbox>
              </v:shape>
            </w:pict>
          </mc:Fallback>
        </mc:AlternateContent>
      </w:r>
    </w:p>
    <w:p w:rsidR="00F53A85" w:rsidRPr="009F62ED" w:rsidRDefault="00F53A85" w:rsidP="00F53A85"/>
    <w:p w:rsidR="00F53A85" w:rsidRPr="009F62ED" w:rsidRDefault="00F53A85" w:rsidP="00F53A85"/>
    <w:p w:rsidR="00F53A85" w:rsidRPr="009F62ED" w:rsidRDefault="00F53A85" w:rsidP="00F53A85"/>
    <w:p w:rsidR="00F53A85" w:rsidRPr="009F62ED" w:rsidRDefault="002221FE" w:rsidP="00F53A85">
      <w:r>
        <w:rPr>
          <w:noProof/>
          <w:lang w:eastAsia="sv-SE"/>
        </w:rPr>
        <mc:AlternateContent>
          <mc:Choice Requires="wps">
            <w:drawing>
              <wp:anchor distT="0" distB="0" distL="114300" distR="114300" simplePos="0" relativeHeight="251673600" behindDoc="0" locked="0" layoutInCell="1" allowOverlap="1" wp14:anchorId="3674CEB4" wp14:editId="3A2AAFC0">
                <wp:simplePos x="0" y="0"/>
                <wp:positionH relativeFrom="column">
                  <wp:posOffset>44450</wp:posOffset>
                </wp:positionH>
                <wp:positionV relativeFrom="paragraph">
                  <wp:posOffset>137795</wp:posOffset>
                </wp:positionV>
                <wp:extent cx="5400675" cy="1076325"/>
                <wp:effectExtent l="0" t="0" r="0" b="9525"/>
                <wp:wrapNone/>
                <wp:docPr id="16"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0675" cy="10763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chemeClr val="tx1">
                                  <a:lumMod val="100000"/>
                                  <a:lumOff val="0"/>
                                </a:schemeClr>
                              </a:solidFill>
                              <a:miter lim="800000"/>
                              <a:headEnd/>
                              <a:tailEnd/>
                            </a14:hiddenLine>
                          </a:ext>
                        </a:extLst>
                      </wps:spPr>
                      <wps:txbx>
                        <w:txbxContent>
                          <w:p w:rsidR="00592F83" w:rsidRDefault="00592F83" w:rsidP="009F62ED">
                            <w:pPr>
                              <w:pStyle w:val="titelrubrik2"/>
                            </w:pPr>
                            <w:r>
                              <w:t>av</w:t>
                            </w:r>
                          </w:p>
                          <w:p w:rsidR="00592F83" w:rsidRDefault="00592F83" w:rsidP="009F62ED">
                            <w:pPr>
                              <w:pStyle w:val="titelrubrik2"/>
                            </w:pPr>
                          </w:p>
                          <w:p w:rsidR="00592F83" w:rsidRDefault="00592F83" w:rsidP="009F62ED">
                            <w:pPr>
                              <w:pStyle w:val="titelrubrik2"/>
                            </w:pPr>
                            <w:r>
                              <w:t>Niklas Sjögren</w:t>
                            </w:r>
                          </w:p>
                          <w:p w:rsidR="00592F83" w:rsidRDefault="00592F83" w:rsidP="009F62ED">
                            <w:pPr>
                              <w:pStyle w:val="titelrubrik2"/>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32" type="#_x0000_t202" style="position:absolute;margin-left:3.5pt;margin-top:10.85pt;width:425.25pt;height:84.7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" filled="f" stroked="f" strokecolor="black [3213]">
                <v:textbox>
                  <w:txbxContent>
                    <w:p w:rsidR="00592F83" w:rsidRDefault="00592F83" w:rsidP="009F62ED">
                      <w:pPr>
                        <w:pStyle w:val="titelrubrik2"/>
                      </w:pPr>
                      <w:r>
                        <w:t>av</w:t>
                      </w:r>
                    </w:p>
                    <w:p w:rsidR="00592F83" w:rsidRDefault="00592F83" w:rsidP="009F62ED">
                      <w:pPr>
                        <w:pStyle w:val="titelrubrik2"/>
                      </w:pPr>
                    </w:p>
                    <w:p w:rsidR="00592F83" w:rsidRDefault="00592F83" w:rsidP="009F62ED">
                      <w:pPr>
                        <w:pStyle w:val="titelrubrik2"/>
                      </w:pPr>
                      <w:r>
                        <w:t>Niklas Sjögren</w:t>
                      </w:r>
                    </w:p>
                    <w:p w:rsidR="00592F83" w:rsidRDefault="00592F83" w:rsidP="009F62ED">
                      <w:pPr>
                        <w:pStyle w:val="titelrubrik2"/>
                      </w:pPr>
                    </w:p>
                  </w:txbxContent>
                </v:textbox>
              </v:shape>
            </w:pict>
          </mc:Fallback>
        </mc:AlternateContent>
      </w:r>
    </w:p>
    <w:p w:rsidR="00F53A85" w:rsidRPr="009F62ED" w:rsidRDefault="00F53A85" w:rsidP="00F53A85"/>
    <w:p w:rsidR="00F53A85" w:rsidRPr="009F62ED" w:rsidRDefault="00F53A85" w:rsidP="00F53A85"/>
    <w:p w:rsidR="00F53A85" w:rsidRPr="009F62ED" w:rsidRDefault="00F53A85" w:rsidP="00F53A85"/>
    <w:p w:rsidR="009F62ED" w:rsidRPr="009F62ED" w:rsidRDefault="002221FE" w:rsidP="009F62ED">
      <w:pPr>
        <w:pStyle w:val="Ingetavstnd"/>
        <w:spacing w:after="200" w:line="276" w:lineRule="auto"/>
        <w:rPr>
          <w:rFonts w:ascii="Bookman Old Style" w:hAnsi="Bookman Old Style"/>
        </w:rPr>
      </w:pPr>
      <w:r>
        <w:rPr>
          <w:noProof/>
          <w:lang w:eastAsia="sv-SE"/>
        </w:rPr>
        <mc:AlternateContent>
          <mc:Choice Requires="wps">
            <w:drawing>
              <wp:anchor distT="0" distB="0" distL="114300" distR="114300" simplePos="0" relativeHeight="251675648" behindDoc="0" locked="0" layoutInCell="1" allowOverlap="1" wp14:anchorId="6C1F86C9" wp14:editId="1082B386">
                <wp:simplePos x="0" y="0"/>
                <wp:positionH relativeFrom="column">
                  <wp:posOffset>44450</wp:posOffset>
                </wp:positionH>
                <wp:positionV relativeFrom="paragraph">
                  <wp:posOffset>39370</wp:posOffset>
                </wp:positionV>
                <wp:extent cx="5400675" cy="1085850"/>
                <wp:effectExtent l="0" t="0" r="0" b="0"/>
                <wp:wrapNone/>
                <wp:docPr id="17"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0675" cy="10858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chemeClr val="tx1">
                                  <a:lumMod val="100000"/>
                                  <a:lumOff val="0"/>
                                </a:schemeClr>
                              </a:solidFill>
                              <a:miter lim="800000"/>
                              <a:headEnd/>
                              <a:tailEnd/>
                            </a14:hiddenLine>
                          </a:ext>
                        </a:extLst>
                      </wps:spPr>
                      <wps:txbx>
                        <w:txbxContent>
                          <w:p w:rsidR="00592F83" w:rsidRDefault="00592F83" w:rsidP="00886EE6">
                            <w:pPr>
                              <w:pStyle w:val="titelrubrik2"/>
                            </w:pPr>
                            <w:r>
                              <w:t>Akademin för teknik och miljö</w:t>
                            </w:r>
                          </w:p>
                          <w:p w:rsidR="00592F83" w:rsidRDefault="00592F83" w:rsidP="00886EE6">
                            <w:pPr>
                              <w:pStyle w:val="titelrubrik2"/>
                            </w:pPr>
                            <w:r>
                              <w:t>Högskolan i Gävle</w:t>
                            </w:r>
                          </w:p>
                          <w:p w:rsidR="00592F83" w:rsidRDefault="00592F83" w:rsidP="00886EE6">
                            <w:pPr>
                              <w:pStyle w:val="titelrubrik2"/>
                            </w:pPr>
                          </w:p>
                          <w:p w:rsidR="00592F83" w:rsidRDefault="00592F83" w:rsidP="00886EE6">
                            <w:pPr>
                              <w:pStyle w:val="titelrubrik2"/>
                            </w:pPr>
                            <w:r>
                              <w:t>801 76 Gävle, Sverige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33" type="#_x0000_t202" style="position:absolute;margin-left:3.5pt;margin-top:3.1pt;width:425.25pt;height:85.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" filled="f" stroked="f" strokecolor="black [3213]">
                <v:textbox>
                  <w:txbxContent>
                    <w:p w:rsidR="00592F83" w:rsidRDefault="00592F83" w:rsidP="00886EE6">
                      <w:pPr>
                        <w:pStyle w:val="titelrubrik2"/>
                      </w:pPr>
                      <w:r>
                        <w:t>Akademin för teknik och miljö</w:t>
                      </w:r>
                    </w:p>
                    <w:p w:rsidR="00592F83" w:rsidRDefault="00592F83" w:rsidP="00886EE6">
                      <w:pPr>
                        <w:pStyle w:val="titelrubrik2"/>
                      </w:pPr>
                      <w:r>
                        <w:t>Högskolan i Gävle</w:t>
                      </w:r>
                    </w:p>
                    <w:p w:rsidR="00592F83" w:rsidRDefault="00592F83" w:rsidP="00886EE6">
                      <w:pPr>
                        <w:pStyle w:val="titelrubrik2"/>
                      </w:pPr>
                    </w:p>
                    <w:p w:rsidR="00592F83" w:rsidRDefault="00592F83" w:rsidP="00886EE6">
                      <w:pPr>
                        <w:pStyle w:val="titelrubrik2"/>
                      </w:pPr>
                      <w:r>
                        <w:t>801 76 Gävle, Sverige</w:t>
                      </w:r>
                    </w:p>
                  </w:txbxContent>
                </v:textbox>
              </v:shape>
            </w:pict>
          </mc:Fallback>
        </mc:AlternateContent>
      </w:r>
    </w:p>
    <w:p w:rsidR="009F62ED" w:rsidRPr="009F62ED" w:rsidRDefault="009F62ED" w:rsidP="009F62ED">
      <w:pPr>
        <w:pStyle w:val="Ingetavstnd"/>
        <w:spacing w:after="200" w:line="276" w:lineRule="auto"/>
        <w:rPr>
          <w:rFonts w:ascii="Bookman Old Style" w:hAnsi="Bookman Old Style"/>
        </w:rPr>
      </w:pPr>
    </w:p>
    <w:p w:rsidR="009F62ED" w:rsidRPr="009F62ED" w:rsidRDefault="009F62ED" w:rsidP="009F62ED">
      <w:pPr>
        <w:pStyle w:val="Ingetavstnd"/>
        <w:spacing w:after="200" w:line="276" w:lineRule="auto"/>
        <w:rPr>
          <w:rFonts w:ascii="Bookman Old Style" w:hAnsi="Bookman Old Style"/>
        </w:rPr>
      </w:pPr>
    </w:p>
    <w:p w:rsidR="009F62ED" w:rsidRPr="009F62ED" w:rsidRDefault="00886EE6" w:rsidP="009F62ED">
      <w:pPr>
        <w:pStyle w:val="Ingetavstnd"/>
        <w:spacing w:after="200" w:line="276" w:lineRule="auto"/>
        <w:rPr>
          <w:rFonts w:ascii="Bookman Old Style" w:hAnsi="Bookman Old Style"/>
        </w:rPr>
      </w:pPr>
      <w:r>
        <w:rPr>
          <w:noProof/>
          <w:lang w:eastAsia="sv-SE"/>
        </w:rPr>
        <mc:AlternateContent>
          <mc:Choice Requires="wps">
            <w:drawing>
              <wp:anchor distT="0" distB="0" distL="114300" distR="114300" simplePos="0" relativeHeight="251677696" behindDoc="0" locked="0" layoutInCell="1" allowOverlap="1" wp14:anchorId="7DC0A9B8" wp14:editId="633BE8FC">
                <wp:simplePos x="0" y="0"/>
                <wp:positionH relativeFrom="column">
                  <wp:posOffset>44450</wp:posOffset>
                </wp:positionH>
                <wp:positionV relativeFrom="paragraph">
                  <wp:posOffset>229870</wp:posOffset>
                </wp:positionV>
                <wp:extent cx="5400675" cy="857250"/>
                <wp:effectExtent l="0" t="0" r="0" b="0"/>
                <wp:wrapNone/>
                <wp:docPr id="18"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0675" cy="857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chemeClr val="tx1">
                                  <a:lumMod val="100000"/>
                                  <a:lumOff val="0"/>
                                </a:schemeClr>
                              </a:solidFill>
                              <a:miter lim="800000"/>
                              <a:headEnd/>
                              <a:tailEnd/>
                            </a14:hiddenLine>
                          </a:ext>
                        </a:extLst>
                      </wps:spPr>
                      <wps:txbx>
                        <w:txbxContent>
                          <w:p w:rsidR="00592F83" w:rsidRPr="002221FE" w:rsidRDefault="00592F83" w:rsidP="00886EE6">
                            <w:pPr>
                              <w:pStyle w:val="info"/>
                              <w:rPr>
                                <w:sz w:val="24"/>
                                <w:szCs w:val="24"/>
                                <w:lang w:val="sv-SE"/>
                              </w:rPr>
                            </w:pPr>
                            <w:r w:rsidRPr="002221FE">
                              <w:rPr>
                                <w:sz w:val="24"/>
                                <w:szCs w:val="24"/>
                                <w:lang w:val="sv-SE"/>
                              </w:rPr>
                              <w:t>Email:</w:t>
                            </w:r>
                          </w:p>
                          <w:p w:rsidR="00592F83" w:rsidRPr="002221FE" w:rsidRDefault="00592F83" w:rsidP="00886EE6">
                            <w:pPr>
                              <w:pStyle w:val="info"/>
                              <w:rPr>
                                <w:sz w:val="24"/>
                                <w:szCs w:val="24"/>
                                <w:lang w:val="sv-SE"/>
                              </w:rPr>
                            </w:pPr>
                            <w:r>
                              <w:rPr>
                                <w:sz w:val="24"/>
                                <w:szCs w:val="24"/>
                                <w:lang w:val="sv-SE"/>
                              </w:rPr>
                              <w:t>nbt11nsn</w:t>
                            </w:r>
                            <w:r w:rsidRPr="002221FE">
                              <w:rPr>
                                <w:sz w:val="24"/>
                                <w:szCs w:val="24"/>
                                <w:lang w:val="sv-SE"/>
                              </w:rPr>
                              <w:t>@student.hig.se</w:t>
                            </w:r>
                          </w:p>
                          <w:p w:rsidR="00592F83" w:rsidRPr="002221FE" w:rsidRDefault="00592F83" w:rsidP="00886EE6">
                            <w:pPr>
                              <w:pStyle w:val="info"/>
                              <w:rPr>
                                <w:sz w:val="24"/>
                                <w:szCs w:val="24"/>
                                <w:lang w:val="sv-SE"/>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34" type="#_x0000_t202" style="position:absolute;margin-left:3.5pt;margin-top:18.1pt;width:425.25pt;height:67.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" filled="f" stroked="f" strokecolor="black [3213]">
                <v:textbox>
                  <w:txbxContent>
                    <w:p w:rsidR="00592F83" w:rsidRPr="002221FE" w:rsidRDefault="00592F83" w:rsidP="00886EE6">
                      <w:pPr>
                        <w:pStyle w:val="info"/>
                        <w:rPr>
                          <w:sz w:val="24"/>
                          <w:szCs w:val="24"/>
                          <w:lang w:val="sv-SE"/>
                        </w:rPr>
                      </w:pPr>
                      <w:r w:rsidRPr="002221FE">
                        <w:rPr>
                          <w:sz w:val="24"/>
                          <w:szCs w:val="24"/>
                          <w:lang w:val="sv-SE"/>
                        </w:rPr>
                        <w:t>Email:</w:t>
                      </w:r>
                    </w:p>
                    <w:p w:rsidR="00592F83" w:rsidRPr="002221FE" w:rsidRDefault="00592F83" w:rsidP="00886EE6">
                      <w:pPr>
                        <w:pStyle w:val="info"/>
                        <w:rPr>
                          <w:sz w:val="24"/>
                          <w:szCs w:val="24"/>
                          <w:lang w:val="sv-SE"/>
                        </w:rPr>
                      </w:pPr>
                      <w:r>
                        <w:rPr>
                          <w:sz w:val="24"/>
                          <w:szCs w:val="24"/>
                          <w:lang w:val="sv-SE"/>
                        </w:rPr>
                        <w:t>nbt11nsn</w:t>
                      </w:r>
                      <w:r w:rsidRPr="002221FE">
                        <w:rPr>
                          <w:sz w:val="24"/>
                          <w:szCs w:val="24"/>
                          <w:lang w:val="sv-SE"/>
                        </w:rPr>
                        <w:t>@student.hig.se</w:t>
                      </w:r>
                    </w:p>
                    <w:p w:rsidR="00592F83" w:rsidRPr="002221FE" w:rsidRDefault="00592F83" w:rsidP="00886EE6">
                      <w:pPr>
                        <w:pStyle w:val="info"/>
                        <w:rPr>
                          <w:sz w:val="24"/>
                          <w:szCs w:val="24"/>
                          <w:lang w:val="sv-SE"/>
                        </w:rPr>
                      </w:pPr>
                    </w:p>
                  </w:txbxContent>
                </v:textbox>
              </v:shape>
            </w:pict>
          </mc:Fallback>
        </mc:AlternateContent>
      </w:r>
    </w:p>
    <w:p w:rsidR="009F62ED" w:rsidRPr="009F62ED" w:rsidRDefault="009F62ED" w:rsidP="009F62ED">
      <w:pPr>
        <w:pStyle w:val="Ingetavstnd"/>
        <w:spacing w:after="200" w:line="276" w:lineRule="auto"/>
        <w:rPr>
          <w:rFonts w:ascii="Bookman Old Style" w:hAnsi="Bookman Old Style"/>
        </w:rPr>
      </w:pPr>
    </w:p>
    <w:p w:rsidR="009F62ED" w:rsidRPr="009F62ED" w:rsidRDefault="009F62ED" w:rsidP="009F62ED">
      <w:pPr>
        <w:pStyle w:val="Ingetavstnd"/>
        <w:spacing w:after="200" w:line="276" w:lineRule="auto"/>
        <w:rPr>
          <w:rFonts w:ascii="Bookman Old Style" w:hAnsi="Bookman Old Style"/>
        </w:rPr>
      </w:pPr>
    </w:p>
    <w:p w:rsidR="0003632E" w:rsidRPr="009F62ED" w:rsidRDefault="0003632E" w:rsidP="009F62ED">
      <w:pPr>
        <w:pStyle w:val="Ingetavstnd"/>
        <w:spacing w:after="200" w:line="276" w:lineRule="auto"/>
        <w:rPr>
          <w:rFonts w:ascii="Bookman Old Style" w:hAnsi="Bookman Old Style"/>
        </w:rPr>
      </w:pPr>
    </w:p>
    <w:p w:rsidR="009F62ED" w:rsidRPr="009F62ED" w:rsidRDefault="002221FE" w:rsidP="009F62ED">
      <w:pPr>
        <w:pStyle w:val="Ingetavstnd"/>
        <w:spacing w:after="200" w:line="276" w:lineRule="auto"/>
        <w:rPr>
          <w:rFonts w:ascii="Bookman Old Style" w:hAnsi="Bookman Old Style"/>
        </w:rPr>
      </w:pPr>
      <w:r>
        <w:rPr>
          <w:noProof/>
          <w:lang w:eastAsia="sv-SE"/>
        </w:rPr>
        <mc:AlternateContent>
          <mc:Choice Requires="wps">
            <w:drawing>
              <wp:anchor distT="0" distB="0" distL="114300" distR="114300" simplePos="0" relativeHeight="251679744" behindDoc="0" locked="0" layoutInCell="1" allowOverlap="1" wp14:anchorId="7D3EE543" wp14:editId="70EE34A5">
                <wp:simplePos x="0" y="0"/>
                <wp:positionH relativeFrom="column">
                  <wp:posOffset>44450</wp:posOffset>
                </wp:positionH>
                <wp:positionV relativeFrom="paragraph">
                  <wp:posOffset>131445</wp:posOffset>
                </wp:positionV>
                <wp:extent cx="5400675" cy="295275"/>
                <wp:effectExtent l="0" t="0" r="0" b="9525"/>
                <wp:wrapNone/>
                <wp:docPr id="19"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0675" cy="2952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chemeClr val="tx1">
                                  <a:lumMod val="100000"/>
                                  <a:lumOff val="0"/>
                                </a:schemeClr>
                              </a:solidFill>
                              <a:miter lim="800000"/>
                              <a:headEnd/>
                              <a:tailEnd/>
                            </a14:hiddenLine>
                          </a:ext>
                        </a:extLst>
                      </wps:spPr>
                      <wps:txbx>
                        <w:txbxContent>
                          <w:p w:rsidR="00592F83" w:rsidRPr="0003632E" w:rsidRDefault="00592F83" w:rsidP="00BC2C5D">
                            <w:pPr>
                              <w:pStyle w:val="info"/>
                              <w:rPr>
                                <w:sz w:val="24"/>
                                <w:szCs w:val="24"/>
                                <w:lang w:val="sv-SE"/>
                              </w:rPr>
                            </w:pPr>
                            <w:r>
                              <w:rPr>
                                <w:sz w:val="24"/>
                                <w:szCs w:val="24"/>
                                <w:lang w:val="sv-SE"/>
                              </w:rPr>
                              <w:t>Abstrakt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35" type="#_x0000_t202" style="position:absolute;margin-left:3.5pt;margin-top:10.35pt;width:425.25pt;height:23.2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" filled="f" stroked="f" strokecolor="black [3213]">
                <v:textbox>
                  <w:txbxContent>
                    <w:p w:rsidR="00592F83" w:rsidRPr="0003632E" w:rsidRDefault="00592F83" w:rsidP="00BC2C5D">
                      <w:pPr>
                        <w:pStyle w:val="info"/>
                        <w:rPr>
                          <w:sz w:val="24"/>
                          <w:szCs w:val="24"/>
                          <w:lang w:val="sv-SE"/>
                        </w:rPr>
                      </w:pPr>
                      <w:r>
                        <w:rPr>
                          <w:sz w:val="24"/>
                          <w:szCs w:val="24"/>
                          <w:lang w:val="sv-SE"/>
                        </w:rPr>
                        <w:t>Abstrakt</w:t>
                      </w:r>
                    </w:p>
                  </w:txbxContent>
                </v:textbox>
              </v:shape>
            </w:pict>
          </mc:Fallback>
        </mc:AlternateContent>
      </w:r>
    </w:p>
    <w:p w:rsidR="009F62ED" w:rsidRPr="009F62ED" w:rsidRDefault="002221FE" w:rsidP="0003632E">
      <w:pPr>
        <w:pStyle w:val="Ingetavstnd"/>
        <w:spacing w:after="200" w:line="276" w:lineRule="auto"/>
        <w:jc w:val="both"/>
        <w:rPr>
          <w:rFonts w:ascii="Bookman Old Style" w:hAnsi="Bookman Old Style"/>
        </w:rPr>
      </w:pPr>
      <w:r>
        <w:rPr>
          <w:noProof/>
          <w:lang w:eastAsia="sv-SE"/>
        </w:rPr>
        <mc:AlternateContent>
          <mc:Choice Requires="wps">
            <w:drawing>
              <wp:anchor distT="0" distB="0" distL="114300" distR="114300" simplePos="0" relativeHeight="251681792" behindDoc="0" locked="0" layoutInCell="1" allowOverlap="1" wp14:anchorId="361AD87B" wp14:editId="3EEFC013">
                <wp:simplePos x="0" y="0"/>
                <wp:positionH relativeFrom="column">
                  <wp:posOffset>625475</wp:posOffset>
                </wp:positionH>
                <wp:positionV relativeFrom="paragraph">
                  <wp:posOffset>128270</wp:posOffset>
                </wp:positionV>
                <wp:extent cx="4219575" cy="2590800"/>
                <wp:effectExtent l="0" t="0" r="0" b="0"/>
                <wp:wrapNone/>
                <wp:docPr id="20"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19575" cy="2590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chemeClr val="tx1">
                                  <a:lumMod val="100000"/>
                                  <a:lumOff val="0"/>
                                </a:schemeClr>
                              </a:solidFill>
                              <a:miter lim="800000"/>
                              <a:headEnd/>
                              <a:tailEnd/>
                            </a14:hiddenLine>
                          </a:ext>
                        </a:extLst>
                      </wps:spPr>
                      <wps:txbx>
                        <w:txbxContent>
                          <w:p w:rsidR="00592F83" w:rsidRDefault="00592F83" w:rsidP="00BC2C5D">
                            <w:pPr>
                              <w:pStyle w:val="info"/>
                              <w:jc w:val="both"/>
                              <w:rPr>
                                <w:rFonts w:ascii="Bookman Old Style" w:hAnsi="Bookman Old Style"/>
                                <w:sz w:val="20"/>
                                <w:szCs w:val="20"/>
                                <w:lang w:val="sv-SE"/>
                              </w:rPr>
                            </w:pPr>
                            <w:r w:rsidRPr="00BC2C5D">
                              <w:rPr>
                                <w:rFonts w:ascii="Bookman Old Style" w:hAnsi="Bookman Old Style"/>
                                <w:sz w:val="20"/>
                                <w:szCs w:val="20"/>
                                <w:lang w:val="sv-SE"/>
                              </w:rPr>
                              <w:t>Här skrivs abstrakt i det här formatet</w:t>
                            </w:r>
                            <w:r>
                              <w:rPr>
                                <w:rFonts w:ascii="Bookman Old Style" w:hAnsi="Bookman Old Style"/>
                                <w:sz w:val="20"/>
                                <w:szCs w:val="20"/>
                                <w:lang w:val="sv-SE"/>
                              </w:rPr>
                              <w:t xml:space="preserve"> med rak höger- och vänstermarginal</w:t>
                            </w:r>
                            <w:r w:rsidRPr="00BC2C5D">
                              <w:rPr>
                                <w:rFonts w:ascii="Bookman Old Style" w:hAnsi="Bookman Old Style"/>
                                <w:sz w:val="20"/>
                                <w:szCs w:val="20"/>
                                <w:lang w:val="sv-SE"/>
                              </w:rPr>
                              <w:t xml:space="preserve">. Det skall vara en </w:t>
                            </w:r>
                            <w:r>
                              <w:rPr>
                                <w:rFonts w:ascii="Bookman Old Style" w:hAnsi="Bookman Old Style"/>
                                <w:sz w:val="20"/>
                                <w:szCs w:val="20"/>
                                <w:lang w:val="sv-SE"/>
                              </w:rPr>
                              <w:t xml:space="preserve">kort </w:t>
                            </w:r>
                            <w:r w:rsidRPr="00BC2C5D">
                              <w:rPr>
                                <w:rFonts w:ascii="Bookman Old Style" w:hAnsi="Bookman Old Style"/>
                                <w:sz w:val="20"/>
                                <w:szCs w:val="20"/>
                                <w:lang w:val="sv-SE"/>
                              </w:rPr>
                              <w:t>sammanfattning av hela arbetet där man kan se frågeställning</w:t>
                            </w:r>
                            <w:r>
                              <w:rPr>
                                <w:rFonts w:ascii="Bookman Old Style" w:hAnsi="Bookman Old Style"/>
                                <w:sz w:val="20"/>
                                <w:szCs w:val="20"/>
                                <w:lang w:val="sv-SE"/>
                              </w:rPr>
                              <w:t xml:space="preserve">ar, metod och </w:t>
                            </w:r>
                            <w:r w:rsidRPr="00BC2C5D">
                              <w:rPr>
                                <w:rFonts w:ascii="Bookman Old Style" w:hAnsi="Bookman Old Style"/>
                                <w:sz w:val="20"/>
                                <w:szCs w:val="20"/>
                                <w:lang w:val="sv-SE"/>
                              </w:rPr>
                              <w:t>resultat</w:t>
                            </w:r>
                            <w:r>
                              <w:rPr>
                                <w:rFonts w:ascii="Bookman Old Style" w:hAnsi="Bookman Old Style"/>
                                <w:sz w:val="20"/>
                                <w:szCs w:val="20"/>
                                <w:lang w:val="sv-SE"/>
                              </w:rPr>
                              <w:t>.</w:t>
                            </w:r>
                          </w:p>
                          <w:p w:rsidR="00592F83" w:rsidRPr="004D45A5" w:rsidRDefault="00592F83" w:rsidP="00BC2C5D">
                            <w:pPr>
                              <w:pStyle w:val="info"/>
                              <w:jc w:val="both"/>
                              <w:rPr>
                                <w:rFonts w:ascii="Bookman Old Style" w:hAnsi="Bookman Old Style"/>
                                <w:b/>
                                <w:sz w:val="20"/>
                                <w:szCs w:val="20"/>
                                <w:lang w:val="sv-SE"/>
                              </w:rPr>
                            </w:pPr>
                            <w:r w:rsidRPr="004D45A5">
                              <w:rPr>
                                <w:rFonts w:ascii="Bookman Old Style" w:hAnsi="Bookman Old Style"/>
                                <w:b/>
                                <w:sz w:val="20"/>
                                <w:szCs w:val="20"/>
                                <w:lang w:val="sv-SE"/>
                              </w:rPr>
                              <w:t>Nyckelord:</w:t>
                            </w:r>
                            <w:r>
                              <w:rPr>
                                <w:rFonts w:ascii="Bookman Old Style" w:hAnsi="Bookman Old Style"/>
                                <w:b/>
                                <w:sz w:val="20"/>
                                <w:szCs w:val="20"/>
                                <w:lang w:val="sv-SE"/>
                              </w:rPr>
                              <w:t xml:space="preserve"> Skriv några ord</w:t>
                            </w:r>
                            <w:r w:rsidRPr="004D45A5">
                              <w:rPr>
                                <w:rFonts w:ascii="Bookman Old Style" w:hAnsi="Bookman Old Style"/>
                                <w:b/>
                                <w:sz w:val="20"/>
                                <w:szCs w:val="20"/>
                                <w:lang w:val="sv-SE"/>
                              </w:rPr>
                              <w:t xml:space="preserve"> </w:t>
                            </w:r>
                            <w:r>
                              <w:rPr>
                                <w:rFonts w:ascii="Bookman Old Style" w:hAnsi="Bookman Old Style"/>
                                <w:b/>
                                <w:sz w:val="20"/>
                                <w:szCs w:val="20"/>
                                <w:lang w:val="sv-SE"/>
                              </w:rPr>
                              <w:t>som representerar innehållet.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36" type="#_x0000_t202" style="position:absolute;left:0;text-align:left;margin-left:49.25pt;margin-top:10.1pt;width:332.25pt;height:204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" filled="f" stroked="f" strokecolor="black [3213]">
                <v:textbox>
                  <w:txbxContent>
                    <w:p w:rsidR="00592F83" w:rsidRDefault="00592F83" w:rsidP="00BC2C5D">
                      <w:pPr>
                        <w:pStyle w:val="info"/>
                        <w:jc w:val="both"/>
                        <w:rPr>
                          <w:rFonts w:ascii="Bookman Old Style" w:hAnsi="Bookman Old Style"/>
                          <w:sz w:val="20"/>
                          <w:szCs w:val="20"/>
                          <w:lang w:val="sv-SE"/>
                        </w:rPr>
                      </w:pPr>
                      <w:r w:rsidRPr="00BC2C5D">
                        <w:rPr>
                          <w:rFonts w:ascii="Bookman Old Style" w:hAnsi="Bookman Old Style"/>
                          <w:sz w:val="20"/>
                          <w:szCs w:val="20"/>
                          <w:lang w:val="sv-SE"/>
                        </w:rPr>
                        <w:t>Här skrivs abstrakt i det här formatet</w:t>
                      </w:r>
                      <w:r>
                        <w:rPr>
                          <w:rFonts w:ascii="Bookman Old Style" w:hAnsi="Bookman Old Style"/>
                          <w:sz w:val="20"/>
                          <w:szCs w:val="20"/>
                          <w:lang w:val="sv-SE"/>
                        </w:rPr>
                        <w:t xml:space="preserve"> med rak höger- och vänstermarginal</w:t>
                      </w:r>
                      <w:r w:rsidRPr="00BC2C5D">
                        <w:rPr>
                          <w:rFonts w:ascii="Bookman Old Style" w:hAnsi="Bookman Old Style"/>
                          <w:sz w:val="20"/>
                          <w:szCs w:val="20"/>
                          <w:lang w:val="sv-SE"/>
                        </w:rPr>
                        <w:t xml:space="preserve">. Det skall vara en </w:t>
                      </w:r>
                      <w:r>
                        <w:rPr>
                          <w:rFonts w:ascii="Bookman Old Style" w:hAnsi="Bookman Old Style"/>
                          <w:sz w:val="20"/>
                          <w:szCs w:val="20"/>
                          <w:lang w:val="sv-SE"/>
                        </w:rPr>
                        <w:t xml:space="preserve">kort </w:t>
                      </w:r>
                      <w:r w:rsidRPr="00BC2C5D">
                        <w:rPr>
                          <w:rFonts w:ascii="Bookman Old Style" w:hAnsi="Bookman Old Style"/>
                          <w:sz w:val="20"/>
                          <w:szCs w:val="20"/>
                          <w:lang w:val="sv-SE"/>
                        </w:rPr>
                        <w:t>sammanfattning av hela arbetet där man kan se frågeställning</w:t>
                      </w:r>
                      <w:r>
                        <w:rPr>
                          <w:rFonts w:ascii="Bookman Old Style" w:hAnsi="Bookman Old Style"/>
                          <w:sz w:val="20"/>
                          <w:szCs w:val="20"/>
                          <w:lang w:val="sv-SE"/>
                        </w:rPr>
                        <w:t xml:space="preserve">ar, metod och </w:t>
                      </w:r>
                      <w:r w:rsidRPr="00BC2C5D">
                        <w:rPr>
                          <w:rFonts w:ascii="Bookman Old Style" w:hAnsi="Bookman Old Style"/>
                          <w:sz w:val="20"/>
                          <w:szCs w:val="20"/>
                          <w:lang w:val="sv-SE"/>
                        </w:rPr>
                        <w:t>resultat</w:t>
                      </w:r>
                      <w:r>
                        <w:rPr>
                          <w:rFonts w:ascii="Bookman Old Style" w:hAnsi="Bookman Old Style"/>
                          <w:sz w:val="20"/>
                          <w:szCs w:val="20"/>
                          <w:lang w:val="sv-SE"/>
                        </w:rPr>
                        <w:t>.</w:t>
                      </w:r>
                    </w:p>
                    <w:p w:rsidR="00592F83" w:rsidRPr="004D45A5" w:rsidRDefault="00592F83" w:rsidP="00BC2C5D">
                      <w:pPr>
                        <w:pStyle w:val="info"/>
                        <w:jc w:val="both"/>
                        <w:rPr>
                          <w:rFonts w:ascii="Bookman Old Style" w:hAnsi="Bookman Old Style"/>
                          <w:b/>
                          <w:sz w:val="20"/>
                          <w:szCs w:val="20"/>
                          <w:lang w:val="sv-SE"/>
                        </w:rPr>
                      </w:pPr>
                      <w:r w:rsidRPr="004D45A5">
                        <w:rPr>
                          <w:rFonts w:ascii="Bookman Old Style" w:hAnsi="Bookman Old Style"/>
                          <w:b/>
                          <w:sz w:val="20"/>
                          <w:szCs w:val="20"/>
                          <w:lang w:val="sv-SE"/>
                        </w:rPr>
                        <w:t>Nyckelord:</w:t>
                      </w:r>
                      <w:r>
                        <w:rPr>
                          <w:rFonts w:ascii="Bookman Old Style" w:hAnsi="Bookman Old Style"/>
                          <w:b/>
                          <w:sz w:val="20"/>
                          <w:szCs w:val="20"/>
                          <w:lang w:val="sv-SE"/>
                        </w:rPr>
                        <w:t xml:space="preserve"> Skriv några ord</w:t>
                      </w:r>
                      <w:r w:rsidRPr="004D45A5">
                        <w:rPr>
                          <w:rFonts w:ascii="Bookman Old Style" w:hAnsi="Bookman Old Style"/>
                          <w:b/>
                          <w:sz w:val="20"/>
                          <w:szCs w:val="20"/>
                          <w:lang w:val="sv-SE"/>
                        </w:rPr>
                        <w:t xml:space="preserve"> </w:t>
                      </w:r>
                      <w:r>
                        <w:rPr>
                          <w:rFonts w:ascii="Bookman Old Style" w:hAnsi="Bookman Old Style"/>
                          <w:b/>
                          <w:sz w:val="20"/>
                          <w:szCs w:val="20"/>
                          <w:lang w:val="sv-SE"/>
                        </w:rPr>
                        <w:t>som representerar innehållet.</w:t>
                      </w:r>
                    </w:p>
                  </w:txbxContent>
                </v:textbox>
              </v:shape>
            </w:pict>
          </mc:Fallback>
        </mc:AlternateContent>
      </w:r>
    </w:p>
    <w:p w:rsidR="00F53A85" w:rsidRPr="009F62ED" w:rsidRDefault="00F53A85" w:rsidP="009F62ED"/>
    <w:p w:rsidR="00F53A85" w:rsidRPr="009F62ED" w:rsidRDefault="00F53A85" w:rsidP="00F53A85"/>
    <w:p w:rsidR="009F62ED" w:rsidRPr="009F62ED" w:rsidRDefault="009F62ED" w:rsidP="009F62ED">
      <w:pPr>
        <w:pStyle w:val="Ingetavstnd"/>
        <w:spacing w:after="200" w:line="276" w:lineRule="auto"/>
        <w:rPr>
          <w:rFonts w:ascii="Bookman Old Style" w:hAnsi="Bookman Old Style"/>
        </w:rPr>
      </w:pPr>
    </w:p>
    <w:p w:rsidR="009F62ED" w:rsidRPr="009F62ED" w:rsidRDefault="009F62ED" w:rsidP="009F62ED">
      <w:pPr>
        <w:pStyle w:val="Ingetavstnd"/>
        <w:spacing w:after="200" w:line="276" w:lineRule="auto"/>
        <w:rPr>
          <w:rFonts w:ascii="Bookman Old Style" w:hAnsi="Bookman Old Style"/>
        </w:rPr>
      </w:pPr>
    </w:p>
    <w:p w:rsidR="009F62ED" w:rsidRPr="009F62ED" w:rsidRDefault="009F62ED" w:rsidP="009F62ED">
      <w:pPr>
        <w:pStyle w:val="Ingetavstnd"/>
        <w:spacing w:after="200" w:line="276" w:lineRule="auto"/>
        <w:rPr>
          <w:rFonts w:ascii="Bookman Old Style" w:hAnsi="Bookman Old Style"/>
        </w:rPr>
      </w:pPr>
    </w:p>
    <w:p w:rsidR="009F62ED" w:rsidRPr="009F62ED" w:rsidRDefault="009F62ED" w:rsidP="009F62ED">
      <w:pPr>
        <w:pStyle w:val="Ingetavstnd"/>
        <w:spacing w:after="200" w:line="276" w:lineRule="auto"/>
        <w:rPr>
          <w:rFonts w:ascii="Bookman Old Style" w:hAnsi="Bookman Old Style"/>
        </w:rPr>
      </w:pPr>
    </w:p>
    <w:p w:rsidR="009F62ED" w:rsidRPr="009F62ED" w:rsidRDefault="009F62ED" w:rsidP="009F62ED">
      <w:pPr>
        <w:pStyle w:val="Ingetavstnd"/>
        <w:spacing w:after="200" w:line="276" w:lineRule="auto"/>
        <w:rPr>
          <w:rFonts w:ascii="Bookman Old Style" w:hAnsi="Bookman Old Style"/>
        </w:rPr>
      </w:pPr>
    </w:p>
    <w:p w:rsidR="009F62ED" w:rsidRPr="009F62ED" w:rsidRDefault="009F62ED" w:rsidP="009F62ED">
      <w:pPr>
        <w:pStyle w:val="Ingetavstnd"/>
        <w:spacing w:after="200" w:line="276" w:lineRule="auto"/>
        <w:rPr>
          <w:rFonts w:ascii="Bookman Old Style" w:hAnsi="Bookman Old Style"/>
        </w:rPr>
      </w:pPr>
    </w:p>
    <w:p w:rsidR="004A4279" w:rsidRDefault="004A4279">
      <w:pPr>
        <w:spacing w:after="0" w:line="240" w:lineRule="auto"/>
      </w:pPr>
      <w:r>
        <w:br w:type="page"/>
      </w:r>
    </w:p>
    <w:sdt>
      <w:sdtPr>
        <w:rPr>
          <w:rFonts w:ascii="Bookman Old Style" w:eastAsiaTheme="minorHAnsi" w:hAnsi="Bookman Old Style" w:cstheme="minorBidi"/>
          <w:bCs w:val="0"/>
          <w:sz w:val="20"/>
          <w:szCs w:val="22"/>
          <w:lang w:eastAsia="en-US"/>
        </w:rPr>
        <w:id w:val="-2068334849"/>
        <w:docPartObj>
          <w:docPartGallery w:val="Table of Contents"/>
          <w:docPartUnique/>
        </w:docPartObj>
      </w:sdtPr>
      <w:sdtEndPr>
        <w:rPr>
          <w:b/>
        </w:rPr>
      </w:sdtEndPr>
      <w:sdtContent>
        <w:p w:rsidR="0071418E" w:rsidRDefault="0071418E" w:rsidP="004939BB">
          <w:pPr>
            <w:pStyle w:val="Innehllsfrteckningsrubrik"/>
          </w:pPr>
          <w:r>
            <w:t>Innehåll</w:t>
          </w:r>
        </w:p>
        <w:p w:rsidR="00592F83" w:rsidRDefault="0071418E">
          <w:pPr>
            <w:pStyle w:val="Innehll1"/>
            <w:tabs>
              <w:tab w:val="left" w:pos="480"/>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420505793" w:history="1">
            <w:r w:rsidR="00592F83" w:rsidRPr="00DB5CB7">
              <w:rPr>
                <w:rStyle w:val="Hyperlnk"/>
                <w:noProof/>
              </w:rPr>
              <w:t>1</w:t>
            </w:r>
            <w:r w:rsidR="00592F83">
              <w:rPr>
                <w:rFonts w:asciiTheme="minorHAnsi" w:eastAsiaTheme="minorEastAsia" w:hAnsiTheme="minorHAnsi" w:cstheme="minorBidi"/>
                <w:noProof/>
                <w:sz w:val="22"/>
                <w:szCs w:val="22"/>
              </w:rPr>
              <w:tab/>
            </w:r>
            <w:r w:rsidR="00592F83" w:rsidRPr="00DB5CB7">
              <w:rPr>
                <w:rStyle w:val="Hyperlnk"/>
                <w:noProof/>
              </w:rPr>
              <w:t>Inledning</w:t>
            </w:r>
            <w:r w:rsidR="00592F83">
              <w:rPr>
                <w:noProof/>
                <w:webHidden/>
              </w:rPr>
              <w:tab/>
            </w:r>
            <w:r w:rsidR="00592F83">
              <w:rPr>
                <w:noProof/>
                <w:webHidden/>
              </w:rPr>
              <w:fldChar w:fldCharType="begin"/>
            </w:r>
            <w:r w:rsidR="00592F83">
              <w:rPr>
                <w:noProof/>
                <w:webHidden/>
              </w:rPr>
              <w:instrText xml:space="preserve"> PAGEREF _Toc420505793 \h </w:instrText>
            </w:r>
            <w:r w:rsidR="00592F83">
              <w:rPr>
                <w:noProof/>
                <w:webHidden/>
              </w:rPr>
            </w:r>
            <w:r w:rsidR="00592F83">
              <w:rPr>
                <w:noProof/>
                <w:webHidden/>
              </w:rPr>
              <w:fldChar w:fldCharType="separate"/>
            </w:r>
            <w:r w:rsidR="00592F83">
              <w:rPr>
                <w:noProof/>
                <w:webHidden/>
              </w:rPr>
              <w:t>1</w:t>
            </w:r>
            <w:r w:rsidR="00592F83">
              <w:rPr>
                <w:noProof/>
                <w:webHidden/>
              </w:rPr>
              <w:fldChar w:fldCharType="end"/>
            </w:r>
          </w:hyperlink>
        </w:p>
        <w:p w:rsidR="00592F83" w:rsidRDefault="00592F83">
          <w:pPr>
            <w:pStyle w:val="Innehll2"/>
            <w:tabs>
              <w:tab w:val="left" w:pos="880"/>
              <w:tab w:val="right" w:leader="dot" w:pos="7359"/>
            </w:tabs>
            <w:rPr>
              <w:rFonts w:asciiTheme="minorHAnsi" w:eastAsiaTheme="minorEastAsia" w:hAnsiTheme="minorHAnsi" w:cstheme="minorBidi"/>
              <w:noProof/>
              <w:sz w:val="22"/>
              <w:szCs w:val="22"/>
            </w:rPr>
          </w:pPr>
          <w:hyperlink w:anchor="_Toc420505794" w:history="1">
            <w:r w:rsidRPr="00DB5CB7">
              <w:rPr>
                <w:rStyle w:val="Hyperlnk"/>
                <w:noProof/>
              </w:rPr>
              <w:t>1.1</w:t>
            </w:r>
            <w:r>
              <w:rPr>
                <w:rFonts w:asciiTheme="minorHAnsi" w:eastAsiaTheme="minorEastAsia" w:hAnsiTheme="minorHAnsi" w:cstheme="minorBidi"/>
                <w:noProof/>
                <w:sz w:val="22"/>
                <w:szCs w:val="22"/>
              </w:rPr>
              <w:tab/>
            </w:r>
            <w:r w:rsidRPr="00DB5CB7">
              <w:rPr>
                <w:rStyle w:val="Hyperlnk"/>
                <w:noProof/>
              </w:rPr>
              <w:t>Bakgrund</w:t>
            </w:r>
            <w:r>
              <w:rPr>
                <w:noProof/>
                <w:webHidden/>
              </w:rPr>
              <w:tab/>
            </w:r>
            <w:r>
              <w:rPr>
                <w:noProof/>
                <w:webHidden/>
              </w:rPr>
              <w:fldChar w:fldCharType="begin"/>
            </w:r>
            <w:r>
              <w:rPr>
                <w:noProof/>
                <w:webHidden/>
              </w:rPr>
              <w:instrText xml:space="preserve"> PAGEREF _Toc420505794 \h </w:instrText>
            </w:r>
            <w:r>
              <w:rPr>
                <w:noProof/>
                <w:webHidden/>
              </w:rPr>
            </w:r>
            <w:r>
              <w:rPr>
                <w:noProof/>
                <w:webHidden/>
              </w:rPr>
              <w:fldChar w:fldCharType="separate"/>
            </w:r>
            <w:r>
              <w:rPr>
                <w:noProof/>
                <w:webHidden/>
              </w:rPr>
              <w:t>1</w:t>
            </w:r>
            <w:r>
              <w:rPr>
                <w:noProof/>
                <w:webHidden/>
              </w:rPr>
              <w:fldChar w:fldCharType="end"/>
            </w:r>
          </w:hyperlink>
        </w:p>
        <w:p w:rsidR="00592F83" w:rsidRDefault="00592F83">
          <w:pPr>
            <w:pStyle w:val="Innehll3"/>
            <w:tabs>
              <w:tab w:val="left" w:pos="1320"/>
              <w:tab w:val="right" w:leader="dot" w:pos="7359"/>
            </w:tabs>
            <w:rPr>
              <w:rFonts w:asciiTheme="minorHAnsi" w:eastAsiaTheme="minorEastAsia" w:hAnsiTheme="minorHAnsi" w:cstheme="minorBidi"/>
              <w:noProof/>
              <w:sz w:val="22"/>
              <w:szCs w:val="22"/>
            </w:rPr>
          </w:pPr>
          <w:hyperlink w:anchor="_Toc420505795" w:history="1">
            <w:r w:rsidRPr="00DB5CB7">
              <w:rPr>
                <w:rStyle w:val="Hyperlnk"/>
                <w:noProof/>
                <w14:scene3d>
                  <w14:camera w14:prst="orthographicFront"/>
                  <w14:lightRig w14:rig="threePt" w14:dir="t">
                    <w14:rot w14:lat="0" w14:lon="0" w14:rev="0"/>
                  </w14:lightRig>
                </w14:scene3d>
              </w:rPr>
              <w:t>1.1.1</w:t>
            </w:r>
            <w:r>
              <w:rPr>
                <w:rFonts w:asciiTheme="minorHAnsi" w:eastAsiaTheme="minorEastAsia" w:hAnsiTheme="minorHAnsi" w:cstheme="minorBidi"/>
                <w:noProof/>
                <w:sz w:val="22"/>
                <w:szCs w:val="22"/>
              </w:rPr>
              <w:tab/>
            </w:r>
            <w:r w:rsidRPr="00DB5CB7">
              <w:rPr>
                <w:rStyle w:val="Hyperlnk"/>
                <w:noProof/>
              </w:rPr>
              <w:t>Pappersformulär</w:t>
            </w:r>
            <w:r>
              <w:rPr>
                <w:noProof/>
                <w:webHidden/>
              </w:rPr>
              <w:tab/>
            </w:r>
            <w:r>
              <w:rPr>
                <w:noProof/>
                <w:webHidden/>
              </w:rPr>
              <w:fldChar w:fldCharType="begin"/>
            </w:r>
            <w:r>
              <w:rPr>
                <w:noProof/>
                <w:webHidden/>
              </w:rPr>
              <w:instrText xml:space="preserve"> PAGEREF _Toc420505795 \h </w:instrText>
            </w:r>
            <w:r>
              <w:rPr>
                <w:noProof/>
                <w:webHidden/>
              </w:rPr>
            </w:r>
            <w:r>
              <w:rPr>
                <w:noProof/>
                <w:webHidden/>
              </w:rPr>
              <w:fldChar w:fldCharType="separate"/>
            </w:r>
            <w:r>
              <w:rPr>
                <w:noProof/>
                <w:webHidden/>
              </w:rPr>
              <w:t>3</w:t>
            </w:r>
            <w:r>
              <w:rPr>
                <w:noProof/>
                <w:webHidden/>
              </w:rPr>
              <w:fldChar w:fldCharType="end"/>
            </w:r>
          </w:hyperlink>
        </w:p>
        <w:p w:rsidR="00592F83" w:rsidRDefault="00592F83">
          <w:pPr>
            <w:pStyle w:val="Innehll3"/>
            <w:tabs>
              <w:tab w:val="left" w:pos="1320"/>
              <w:tab w:val="right" w:leader="dot" w:pos="7359"/>
            </w:tabs>
            <w:rPr>
              <w:rFonts w:asciiTheme="minorHAnsi" w:eastAsiaTheme="minorEastAsia" w:hAnsiTheme="minorHAnsi" w:cstheme="minorBidi"/>
              <w:noProof/>
              <w:sz w:val="22"/>
              <w:szCs w:val="22"/>
            </w:rPr>
          </w:pPr>
          <w:hyperlink w:anchor="_Toc420505796" w:history="1">
            <w:r w:rsidRPr="00DB5CB7">
              <w:rPr>
                <w:rStyle w:val="Hyperlnk"/>
                <w:noProof/>
                <w14:scene3d>
                  <w14:camera w14:prst="orthographicFront"/>
                  <w14:lightRig w14:rig="threePt" w14:dir="t">
                    <w14:rot w14:lat="0" w14:lon="0" w14:rev="0"/>
                  </w14:lightRig>
                </w14:scene3d>
              </w:rPr>
              <w:t>1.1.2</w:t>
            </w:r>
            <w:r>
              <w:rPr>
                <w:rFonts w:asciiTheme="minorHAnsi" w:eastAsiaTheme="minorEastAsia" w:hAnsiTheme="minorHAnsi" w:cstheme="minorBidi"/>
                <w:noProof/>
                <w:sz w:val="22"/>
                <w:szCs w:val="22"/>
              </w:rPr>
              <w:tab/>
            </w:r>
            <w:r w:rsidRPr="00DB5CB7">
              <w:rPr>
                <w:rStyle w:val="Hyperlnk"/>
                <w:noProof/>
              </w:rPr>
              <w:t>Elektroniskt formulär</w:t>
            </w:r>
            <w:r>
              <w:rPr>
                <w:noProof/>
                <w:webHidden/>
              </w:rPr>
              <w:tab/>
            </w:r>
            <w:r>
              <w:rPr>
                <w:noProof/>
                <w:webHidden/>
              </w:rPr>
              <w:fldChar w:fldCharType="begin"/>
            </w:r>
            <w:r>
              <w:rPr>
                <w:noProof/>
                <w:webHidden/>
              </w:rPr>
              <w:instrText xml:space="preserve"> PAGEREF _Toc420505796 \h </w:instrText>
            </w:r>
            <w:r>
              <w:rPr>
                <w:noProof/>
                <w:webHidden/>
              </w:rPr>
            </w:r>
            <w:r>
              <w:rPr>
                <w:noProof/>
                <w:webHidden/>
              </w:rPr>
              <w:fldChar w:fldCharType="separate"/>
            </w:r>
            <w:r>
              <w:rPr>
                <w:noProof/>
                <w:webHidden/>
              </w:rPr>
              <w:t>4</w:t>
            </w:r>
            <w:r>
              <w:rPr>
                <w:noProof/>
                <w:webHidden/>
              </w:rPr>
              <w:fldChar w:fldCharType="end"/>
            </w:r>
          </w:hyperlink>
        </w:p>
        <w:p w:rsidR="00592F83" w:rsidRDefault="00592F83">
          <w:pPr>
            <w:pStyle w:val="Innehll2"/>
            <w:tabs>
              <w:tab w:val="left" w:pos="880"/>
              <w:tab w:val="right" w:leader="dot" w:pos="7359"/>
            </w:tabs>
            <w:rPr>
              <w:rFonts w:asciiTheme="minorHAnsi" w:eastAsiaTheme="minorEastAsia" w:hAnsiTheme="minorHAnsi" w:cstheme="minorBidi"/>
              <w:noProof/>
              <w:sz w:val="22"/>
              <w:szCs w:val="22"/>
            </w:rPr>
          </w:pPr>
          <w:hyperlink w:anchor="_Toc420505797" w:history="1">
            <w:r w:rsidRPr="00DB5CB7">
              <w:rPr>
                <w:rStyle w:val="Hyperlnk"/>
                <w:noProof/>
              </w:rPr>
              <w:t>1.2</w:t>
            </w:r>
            <w:r>
              <w:rPr>
                <w:rFonts w:asciiTheme="minorHAnsi" w:eastAsiaTheme="minorEastAsia" w:hAnsiTheme="minorHAnsi" w:cstheme="minorBidi"/>
                <w:noProof/>
                <w:sz w:val="22"/>
                <w:szCs w:val="22"/>
              </w:rPr>
              <w:tab/>
            </w:r>
            <w:r w:rsidRPr="00DB5CB7">
              <w:rPr>
                <w:rStyle w:val="Hyperlnk"/>
                <w:noProof/>
              </w:rPr>
              <w:t>Syfte och frågeställningar</w:t>
            </w:r>
            <w:r>
              <w:rPr>
                <w:noProof/>
                <w:webHidden/>
              </w:rPr>
              <w:tab/>
            </w:r>
            <w:r>
              <w:rPr>
                <w:noProof/>
                <w:webHidden/>
              </w:rPr>
              <w:fldChar w:fldCharType="begin"/>
            </w:r>
            <w:r>
              <w:rPr>
                <w:noProof/>
                <w:webHidden/>
              </w:rPr>
              <w:instrText xml:space="preserve"> PAGEREF _Toc420505797 \h </w:instrText>
            </w:r>
            <w:r>
              <w:rPr>
                <w:noProof/>
                <w:webHidden/>
              </w:rPr>
            </w:r>
            <w:r>
              <w:rPr>
                <w:noProof/>
                <w:webHidden/>
              </w:rPr>
              <w:fldChar w:fldCharType="separate"/>
            </w:r>
            <w:r>
              <w:rPr>
                <w:noProof/>
                <w:webHidden/>
              </w:rPr>
              <w:t>6</w:t>
            </w:r>
            <w:r>
              <w:rPr>
                <w:noProof/>
                <w:webHidden/>
              </w:rPr>
              <w:fldChar w:fldCharType="end"/>
            </w:r>
          </w:hyperlink>
        </w:p>
        <w:p w:rsidR="00592F83" w:rsidRDefault="00592F83">
          <w:pPr>
            <w:pStyle w:val="Innehll2"/>
            <w:tabs>
              <w:tab w:val="left" w:pos="880"/>
              <w:tab w:val="right" w:leader="dot" w:pos="7359"/>
            </w:tabs>
            <w:rPr>
              <w:rFonts w:asciiTheme="minorHAnsi" w:eastAsiaTheme="minorEastAsia" w:hAnsiTheme="minorHAnsi" w:cstheme="minorBidi"/>
              <w:noProof/>
              <w:sz w:val="22"/>
              <w:szCs w:val="22"/>
            </w:rPr>
          </w:pPr>
          <w:hyperlink w:anchor="_Toc420505798" w:history="1">
            <w:r w:rsidRPr="00DB5CB7">
              <w:rPr>
                <w:rStyle w:val="Hyperlnk"/>
                <w:noProof/>
              </w:rPr>
              <w:t>1.3</w:t>
            </w:r>
            <w:r>
              <w:rPr>
                <w:rFonts w:asciiTheme="minorHAnsi" w:eastAsiaTheme="minorEastAsia" w:hAnsiTheme="minorHAnsi" w:cstheme="minorBidi"/>
                <w:noProof/>
                <w:sz w:val="22"/>
                <w:szCs w:val="22"/>
              </w:rPr>
              <w:tab/>
            </w:r>
            <w:r w:rsidRPr="00DB5CB7">
              <w:rPr>
                <w:rStyle w:val="Hyperlnk"/>
                <w:noProof/>
              </w:rPr>
              <w:t>Avgränsningar</w:t>
            </w:r>
            <w:r>
              <w:rPr>
                <w:noProof/>
                <w:webHidden/>
              </w:rPr>
              <w:tab/>
            </w:r>
            <w:r>
              <w:rPr>
                <w:noProof/>
                <w:webHidden/>
              </w:rPr>
              <w:fldChar w:fldCharType="begin"/>
            </w:r>
            <w:r>
              <w:rPr>
                <w:noProof/>
                <w:webHidden/>
              </w:rPr>
              <w:instrText xml:space="preserve"> PAGEREF _Toc420505798 \h </w:instrText>
            </w:r>
            <w:r>
              <w:rPr>
                <w:noProof/>
                <w:webHidden/>
              </w:rPr>
            </w:r>
            <w:r>
              <w:rPr>
                <w:noProof/>
                <w:webHidden/>
              </w:rPr>
              <w:fldChar w:fldCharType="separate"/>
            </w:r>
            <w:r>
              <w:rPr>
                <w:noProof/>
                <w:webHidden/>
              </w:rPr>
              <w:t>8</w:t>
            </w:r>
            <w:r>
              <w:rPr>
                <w:noProof/>
                <w:webHidden/>
              </w:rPr>
              <w:fldChar w:fldCharType="end"/>
            </w:r>
          </w:hyperlink>
        </w:p>
        <w:p w:rsidR="00592F83" w:rsidRDefault="00592F83">
          <w:pPr>
            <w:pStyle w:val="Innehll1"/>
            <w:tabs>
              <w:tab w:val="left" w:pos="480"/>
            </w:tabs>
            <w:rPr>
              <w:rFonts w:asciiTheme="minorHAnsi" w:eastAsiaTheme="minorEastAsia" w:hAnsiTheme="minorHAnsi" w:cstheme="minorBidi"/>
              <w:noProof/>
              <w:sz w:val="22"/>
              <w:szCs w:val="22"/>
            </w:rPr>
          </w:pPr>
          <w:hyperlink w:anchor="_Toc420505799" w:history="1">
            <w:r w:rsidRPr="00DB5CB7">
              <w:rPr>
                <w:rStyle w:val="Hyperlnk"/>
                <w:noProof/>
              </w:rPr>
              <w:t>2</w:t>
            </w:r>
            <w:r>
              <w:rPr>
                <w:rFonts w:asciiTheme="minorHAnsi" w:eastAsiaTheme="minorEastAsia" w:hAnsiTheme="minorHAnsi" w:cstheme="minorBidi"/>
                <w:noProof/>
                <w:sz w:val="22"/>
                <w:szCs w:val="22"/>
              </w:rPr>
              <w:tab/>
            </w:r>
            <w:r w:rsidRPr="00DB5CB7">
              <w:rPr>
                <w:rStyle w:val="Hyperlnk"/>
                <w:noProof/>
              </w:rPr>
              <w:t>Metod</w:t>
            </w:r>
            <w:r>
              <w:rPr>
                <w:noProof/>
                <w:webHidden/>
              </w:rPr>
              <w:tab/>
            </w:r>
            <w:r>
              <w:rPr>
                <w:noProof/>
                <w:webHidden/>
              </w:rPr>
              <w:fldChar w:fldCharType="begin"/>
            </w:r>
            <w:r>
              <w:rPr>
                <w:noProof/>
                <w:webHidden/>
              </w:rPr>
              <w:instrText xml:space="preserve"> PAGEREF _Toc420505799 \h </w:instrText>
            </w:r>
            <w:r>
              <w:rPr>
                <w:noProof/>
                <w:webHidden/>
              </w:rPr>
            </w:r>
            <w:r>
              <w:rPr>
                <w:noProof/>
                <w:webHidden/>
              </w:rPr>
              <w:fldChar w:fldCharType="separate"/>
            </w:r>
            <w:r>
              <w:rPr>
                <w:noProof/>
                <w:webHidden/>
              </w:rPr>
              <w:t>9</w:t>
            </w:r>
            <w:r>
              <w:rPr>
                <w:noProof/>
                <w:webHidden/>
              </w:rPr>
              <w:fldChar w:fldCharType="end"/>
            </w:r>
          </w:hyperlink>
        </w:p>
        <w:p w:rsidR="00592F83" w:rsidRDefault="00592F83">
          <w:pPr>
            <w:pStyle w:val="Innehll2"/>
            <w:tabs>
              <w:tab w:val="left" w:pos="880"/>
              <w:tab w:val="right" w:leader="dot" w:pos="7359"/>
            </w:tabs>
            <w:rPr>
              <w:rFonts w:asciiTheme="minorHAnsi" w:eastAsiaTheme="minorEastAsia" w:hAnsiTheme="minorHAnsi" w:cstheme="minorBidi"/>
              <w:noProof/>
              <w:sz w:val="22"/>
              <w:szCs w:val="22"/>
            </w:rPr>
          </w:pPr>
          <w:hyperlink w:anchor="_Toc420505800" w:history="1">
            <w:r w:rsidRPr="00DB5CB7">
              <w:rPr>
                <w:rStyle w:val="Hyperlnk"/>
                <w:noProof/>
              </w:rPr>
              <w:t>2.1</w:t>
            </w:r>
            <w:r>
              <w:rPr>
                <w:rFonts w:asciiTheme="minorHAnsi" w:eastAsiaTheme="minorEastAsia" w:hAnsiTheme="minorHAnsi" w:cstheme="minorBidi"/>
                <w:noProof/>
                <w:sz w:val="22"/>
                <w:szCs w:val="22"/>
              </w:rPr>
              <w:tab/>
            </w:r>
            <w:r w:rsidRPr="00DB5CB7">
              <w:rPr>
                <w:rStyle w:val="Hyperlnk"/>
                <w:noProof/>
              </w:rPr>
              <w:t>Genomförande</w:t>
            </w:r>
            <w:r>
              <w:rPr>
                <w:noProof/>
                <w:webHidden/>
              </w:rPr>
              <w:tab/>
            </w:r>
            <w:r>
              <w:rPr>
                <w:noProof/>
                <w:webHidden/>
              </w:rPr>
              <w:fldChar w:fldCharType="begin"/>
            </w:r>
            <w:r>
              <w:rPr>
                <w:noProof/>
                <w:webHidden/>
              </w:rPr>
              <w:instrText xml:space="preserve"> PAGEREF _Toc420505800 \h </w:instrText>
            </w:r>
            <w:r>
              <w:rPr>
                <w:noProof/>
                <w:webHidden/>
              </w:rPr>
            </w:r>
            <w:r>
              <w:rPr>
                <w:noProof/>
                <w:webHidden/>
              </w:rPr>
              <w:fldChar w:fldCharType="separate"/>
            </w:r>
            <w:r>
              <w:rPr>
                <w:noProof/>
                <w:webHidden/>
              </w:rPr>
              <w:t>9</w:t>
            </w:r>
            <w:r>
              <w:rPr>
                <w:noProof/>
                <w:webHidden/>
              </w:rPr>
              <w:fldChar w:fldCharType="end"/>
            </w:r>
          </w:hyperlink>
        </w:p>
        <w:p w:rsidR="00592F83" w:rsidRDefault="00592F83">
          <w:pPr>
            <w:pStyle w:val="Innehll3"/>
            <w:tabs>
              <w:tab w:val="left" w:pos="1320"/>
              <w:tab w:val="right" w:leader="dot" w:pos="7359"/>
            </w:tabs>
            <w:rPr>
              <w:rFonts w:asciiTheme="minorHAnsi" w:eastAsiaTheme="minorEastAsia" w:hAnsiTheme="minorHAnsi" w:cstheme="minorBidi"/>
              <w:noProof/>
              <w:sz w:val="22"/>
              <w:szCs w:val="22"/>
            </w:rPr>
          </w:pPr>
          <w:hyperlink w:anchor="_Toc420505801" w:history="1">
            <w:r w:rsidRPr="00DB5CB7">
              <w:rPr>
                <w:rStyle w:val="Hyperlnk"/>
                <w:noProof/>
                <w14:scene3d>
                  <w14:camera w14:prst="orthographicFront"/>
                  <w14:lightRig w14:rig="threePt" w14:dir="t">
                    <w14:rot w14:lat="0" w14:lon="0" w14:rev="0"/>
                  </w14:lightRig>
                </w14:scene3d>
              </w:rPr>
              <w:t>2.1.1</w:t>
            </w:r>
            <w:r>
              <w:rPr>
                <w:rFonts w:asciiTheme="minorHAnsi" w:eastAsiaTheme="minorEastAsia" w:hAnsiTheme="minorHAnsi" w:cstheme="minorBidi"/>
                <w:noProof/>
                <w:sz w:val="22"/>
                <w:szCs w:val="22"/>
              </w:rPr>
              <w:tab/>
            </w:r>
            <w:r w:rsidRPr="00DB5CB7">
              <w:rPr>
                <w:rStyle w:val="Hyperlnk"/>
                <w:noProof/>
              </w:rPr>
              <w:t>Server</w:t>
            </w:r>
            <w:r>
              <w:rPr>
                <w:noProof/>
                <w:webHidden/>
              </w:rPr>
              <w:tab/>
            </w:r>
            <w:r>
              <w:rPr>
                <w:noProof/>
                <w:webHidden/>
              </w:rPr>
              <w:fldChar w:fldCharType="begin"/>
            </w:r>
            <w:r>
              <w:rPr>
                <w:noProof/>
                <w:webHidden/>
              </w:rPr>
              <w:instrText xml:space="preserve"> PAGEREF _Toc420505801 \h </w:instrText>
            </w:r>
            <w:r>
              <w:rPr>
                <w:noProof/>
                <w:webHidden/>
              </w:rPr>
            </w:r>
            <w:r>
              <w:rPr>
                <w:noProof/>
                <w:webHidden/>
              </w:rPr>
              <w:fldChar w:fldCharType="separate"/>
            </w:r>
            <w:r>
              <w:rPr>
                <w:noProof/>
                <w:webHidden/>
              </w:rPr>
              <w:t>9</w:t>
            </w:r>
            <w:r>
              <w:rPr>
                <w:noProof/>
                <w:webHidden/>
              </w:rPr>
              <w:fldChar w:fldCharType="end"/>
            </w:r>
          </w:hyperlink>
        </w:p>
        <w:p w:rsidR="00592F83" w:rsidRDefault="00592F83">
          <w:pPr>
            <w:pStyle w:val="Innehll3"/>
            <w:tabs>
              <w:tab w:val="left" w:pos="1320"/>
              <w:tab w:val="right" w:leader="dot" w:pos="7359"/>
            </w:tabs>
            <w:rPr>
              <w:rFonts w:asciiTheme="minorHAnsi" w:eastAsiaTheme="minorEastAsia" w:hAnsiTheme="minorHAnsi" w:cstheme="minorBidi"/>
              <w:noProof/>
              <w:sz w:val="22"/>
              <w:szCs w:val="22"/>
            </w:rPr>
          </w:pPr>
          <w:hyperlink w:anchor="_Toc420505802" w:history="1">
            <w:r w:rsidRPr="00DB5CB7">
              <w:rPr>
                <w:rStyle w:val="Hyperlnk"/>
                <w:noProof/>
                <w14:scene3d>
                  <w14:camera w14:prst="orthographicFront"/>
                  <w14:lightRig w14:rig="threePt" w14:dir="t">
                    <w14:rot w14:lat="0" w14:lon="0" w14:rev="0"/>
                  </w14:lightRig>
                </w14:scene3d>
              </w:rPr>
              <w:t>2.1.2</w:t>
            </w:r>
            <w:r>
              <w:rPr>
                <w:rFonts w:asciiTheme="minorHAnsi" w:eastAsiaTheme="minorEastAsia" w:hAnsiTheme="minorHAnsi" w:cstheme="minorBidi"/>
                <w:noProof/>
                <w:sz w:val="22"/>
                <w:szCs w:val="22"/>
              </w:rPr>
              <w:tab/>
            </w:r>
            <w:r w:rsidRPr="00DB5CB7">
              <w:rPr>
                <w:rStyle w:val="Hyperlnk"/>
                <w:noProof/>
              </w:rPr>
              <w:t>Databas</w:t>
            </w:r>
            <w:r>
              <w:rPr>
                <w:noProof/>
                <w:webHidden/>
              </w:rPr>
              <w:tab/>
            </w:r>
            <w:r>
              <w:rPr>
                <w:noProof/>
                <w:webHidden/>
              </w:rPr>
              <w:fldChar w:fldCharType="begin"/>
            </w:r>
            <w:r>
              <w:rPr>
                <w:noProof/>
                <w:webHidden/>
              </w:rPr>
              <w:instrText xml:space="preserve"> PAGEREF _Toc420505802 \h </w:instrText>
            </w:r>
            <w:r>
              <w:rPr>
                <w:noProof/>
                <w:webHidden/>
              </w:rPr>
            </w:r>
            <w:r>
              <w:rPr>
                <w:noProof/>
                <w:webHidden/>
              </w:rPr>
              <w:fldChar w:fldCharType="separate"/>
            </w:r>
            <w:r>
              <w:rPr>
                <w:noProof/>
                <w:webHidden/>
              </w:rPr>
              <w:t>10</w:t>
            </w:r>
            <w:r>
              <w:rPr>
                <w:noProof/>
                <w:webHidden/>
              </w:rPr>
              <w:fldChar w:fldCharType="end"/>
            </w:r>
          </w:hyperlink>
        </w:p>
        <w:p w:rsidR="00592F83" w:rsidRDefault="00592F83">
          <w:pPr>
            <w:pStyle w:val="Innehll3"/>
            <w:tabs>
              <w:tab w:val="left" w:pos="1320"/>
              <w:tab w:val="right" w:leader="dot" w:pos="7359"/>
            </w:tabs>
            <w:rPr>
              <w:rFonts w:asciiTheme="minorHAnsi" w:eastAsiaTheme="minorEastAsia" w:hAnsiTheme="minorHAnsi" w:cstheme="minorBidi"/>
              <w:noProof/>
              <w:sz w:val="22"/>
              <w:szCs w:val="22"/>
            </w:rPr>
          </w:pPr>
          <w:hyperlink w:anchor="_Toc420505803" w:history="1">
            <w:r w:rsidRPr="00DB5CB7">
              <w:rPr>
                <w:rStyle w:val="Hyperlnk"/>
                <w:noProof/>
                <w14:scene3d>
                  <w14:camera w14:prst="orthographicFront"/>
                  <w14:lightRig w14:rig="threePt" w14:dir="t">
                    <w14:rot w14:lat="0" w14:lon="0" w14:rev="0"/>
                  </w14:lightRig>
                </w14:scene3d>
              </w:rPr>
              <w:t>2.1.3</w:t>
            </w:r>
            <w:r>
              <w:rPr>
                <w:rFonts w:asciiTheme="minorHAnsi" w:eastAsiaTheme="minorEastAsia" w:hAnsiTheme="minorHAnsi" w:cstheme="minorBidi"/>
                <w:noProof/>
                <w:sz w:val="22"/>
                <w:szCs w:val="22"/>
              </w:rPr>
              <w:tab/>
            </w:r>
            <w:r w:rsidRPr="00DB5CB7">
              <w:rPr>
                <w:rStyle w:val="Hyperlnk"/>
                <w:noProof/>
              </w:rPr>
              <w:t>Utveckling/Kodning</w:t>
            </w:r>
            <w:r>
              <w:rPr>
                <w:noProof/>
                <w:webHidden/>
              </w:rPr>
              <w:tab/>
            </w:r>
            <w:r>
              <w:rPr>
                <w:noProof/>
                <w:webHidden/>
              </w:rPr>
              <w:fldChar w:fldCharType="begin"/>
            </w:r>
            <w:r>
              <w:rPr>
                <w:noProof/>
                <w:webHidden/>
              </w:rPr>
              <w:instrText xml:space="preserve"> PAGEREF _Toc420505803 \h </w:instrText>
            </w:r>
            <w:r>
              <w:rPr>
                <w:noProof/>
                <w:webHidden/>
              </w:rPr>
            </w:r>
            <w:r>
              <w:rPr>
                <w:noProof/>
                <w:webHidden/>
              </w:rPr>
              <w:fldChar w:fldCharType="separate"/>
            </w:r>
            <w:r>
              <w:rPr>
                <w:noProof/>
                <w:webHidden/>
              </w:rPr>
              <w:t>10</w:t>
            </w:r>
            <w:r>
              <w:rPr>
                <w:noProof/>
                <w:webHidden/>
              </w:rPr>
              <w:fldChar w:fldCharType="end"/>
            </w:r>
          </w:hyperlink>
        </w:p>
        <w:p w:rsidR="00592F83" w:rsidRDefault="00592F83">
          <w:pPr>
            <w:pStyle w:val="Innehll3"/>
            <w:tabs>
              <w:tab w:val="left" w:pos="1320"/>
              <w:tab w:val="right" w:leader="dot" w:pos="7359"/>
            </w:tabs>
            <w:rPr>
              <w:rFonts w:asciiTheme="minorHAnsi" w:eastAsiaTheme="minorEastAsia" w:hAnsiTheme="minorHAnsi" w:cstheme="minorBidi"/>
              <w:noProof/>
              <w:sz w:val="22"/>
              <w:szCs w:val="22"/>
            </w:rPr>
          </w:pPr>
          <w:hyperlink w:anchor="_Toc420505804" w:history="1">
            <w:r w:rsidRPr="00DB5CB7">
              <w:rPr>
                <w:rStyle w:val="Hyperlnk"/>
                <w:noProof/>
                <w14:scene3d>
                  <w14:camera w14:prst="orthographicFront"/>
                  <w14:lightRig w14:rig="threePt" w14:dir="t">
                    <w14:rot w14:lat="0" w14:lon="0" w14:rev="0"/>
                  </w14:lightRig>
                </w14:scene3d>
              </w:rPr>
              <w:t>2.1.4</w:t>
            </w:r>
            <w:r>
              <w:rPr>
                <w:rFonts w:asciiTheme="minorHAnsi" w:eastAsiaTheme="minorEastAsia" w:hAnsiTheme="minorHAnsi" w:cstheme="minorBidi"/>
                <w:noProof/>
                <w:sz w:val="22"/>
                <w:szCs w:val="22"/>
              </w:rPr>
              <w:tab/>
            </w:r>
            <w:r w:rsidRPr="00DB5CB7">
              <w:rPr>
                <w:rStyle w:val="Hyperlnk"/>
                <w:noProof/>
              </w:rPr>
              <w:t>Tidsgraf</w:t>
            </w:r>
            <w:r>
              <w:rPr>
                <w:noProof/>
                <w:webHidden/>
              </w:rPr>
              <w:tab/>
            </w:r>
            <w:r>
              <w:rPr>
                <w:noProof/>
                <w:webHidden/>
              </w:rPr>
              <w:fldChar w:fldCharType="begin"/>
            </w:r>
            <w:r>
              <w:rPr>
                <w:noProof/>
                <w:webHidden/>
              </w:rPr>
              <w:instrText xml:space="preserve"> PAGEREF _Toc420505804 \h </w:instrText>
            </w:r>
            <w:r>
              <w:rPr>
                <w:noProof/>
                <w:webHidden/>
              </w:rPr>
            </w:r>
            <w:r>
              <w:rPr>
                <w:noProof/>
                <w:webHidden/>
              </w:rPr>
              <w:fldChar w:fldCharType="separate"/>
            </w:r>
            <w:r>
              <w:rPr>
                <w:noProof/>
                <w:webHidden/>
              </w:rPr>
              <w:t>10</w:t>
            </w:r>
            <w:r>
              <w:rPr>
                <w:noProof/>
                <w:webHidden/>
              </w:rPr>
              <w:fldChar w:fldCharType="end"/>
            </w:r>
          </w:hyperlink>
        </w:p>
        <w:p w:rsidR="00592F83" w:rsidRDefault="00592F83">
          <w:pPr>
            <w:pStyle w:val="Innehll3"/>
            <w:tabs>
              <w:tab w:val="left" w:pos="1320"/>
              <w:tab w:val="right" w:leader="dot" w:pos="7359"/>
            </w:tabs>
            <w:rPr>
              <w:rFonts w:asciiTheme="minorHAnsi" w:eastAsiaTheme="minorEastAsia" w:hAnsiTheme="minorHAnsi" w:cstheme="minorBidi"/>
              <w:noProof/>
              <w:sz w:val="22"/>
              <w:szCs w:val="22"/>
            </w:rPr>
          </w:pPr>
          <w:hyperlink w:anchor="_Toc420505805" w:history="1">
            <w:r w:rsidRPr="00DB5CB7">
              <w:rPr>
                <w:rStyle w:val="Hyperlnk"/>
                <w:noProof/>
                <w14:scene3d>
                  <w14:camera w14:prst="orthographicFront"/>
                  <w14:lightRig w14:rig="threePt" w14:dir="t">
                    <w14:rot w14:lat="0" w14:lon="0" w14:rev="0"/>
                  </w14:lightRig>
                </w14:scene3d>
              </w:rPr>
              <w:t>2.1.5</w:t>
            </w:r>
            <w:r>
              <w:rPr>
                <w:rFonts w:asciiTheme="minorHAnsi" w:eastAsiaTheme="minorEastAsia" w:hAnsiTheme="minorHAnsi" w:cstheme="minorBidi"/>
                <w:noProof/>
                <w:sz w:val="22"/>
                <w:szCs w:val="22"/>
              </w:rPr>
              <w:tab/>
            </w:r>
            <w:r w:rsidRPr="00DB5CB7">
              <w:rPr>
                <w:rStyle w:val="Hyperlnk"/>
                <w:noProof/>
              </w:rPr>
              <w:t>Kravspec</w:t>
            </w:r>
            <w:r>
              <w:rPr>
                <w:noProof/>
                <w:webHidden/>
              </w:rPr>
              <w:tab/>
            </w:r>
            <w:r>
              <w:rPr>
                <w:noProof/>
                <w:webHidden/>
              </w:rPr>
              <w:fldChar w:fldCharType="begin"/>
            </w:r>
            <w:r>
              <w:rPr>
                <w:noProof/>
                <w:webHidden/>
              </w:rPr>
              <w:instrText xml:space="preserve"> PAGEREF _Toc420505805 \h </w:instrText>
            </w:r>
            <w:r>
              <w:rPr>
                <w:noProof/>
                <w:webHidden/>
              </w:rPr>
            </w:r>
            <w:r>
              <w:rPr>
                <w:noProof/>
                <w:webHidden/>
              </w:rPr>
              <w:fldChar w:fldCharType="separate"/>
            </w:r>
            <w:r>
              <w:rPr>
                <w:noProof/>
                <w:webHidden/>
              </w:rPr>
              <w:t>10</w:t>
            </w:r>
            <w:r>
              <w:rPr>
                <w:noProof/>
                <w:webHidden/>
              </w:rPr>
              <w:fldChar w:fldCharType="end"/>
            </w:r>
          </w:hyperlink>
        </w:p>
        <w:p w:rsidR="00592F83" w:rsidRDefault="00592F83">
          <w:pPr>
            <w:pStyle w:val="Innehll3"/>
            <w:tabs>
              <w:tab w:val="left" w:pos="1320"/>
              <w:tab w:val="right" w:leader="dot" w:pos="7359"/>
            </w:tabs>
            <w:rPr>
              <w:rFonts w:asciiTheme="minorHAnsi" w:eastAsiaTheme="minorEastAsia" w:hAnsiTheme="minorHAnsi" w:cstheme="minorBidi"/>
              <w:noProof/>
              <w:sz w:val="22"/>
              <w:szCs w:val="22"/>
            </w:rPr>
          </w:pPr>
          <w:hyperlink w:anchor="_Toc420505806" w:history="1">
            <w:r w:rsidRPr="00DB5CB7">
              <w:rPr>
                <w:rStyle w:val="Hyperlnk"/>
                <w:noProof/>
                <w14:scene3d>
                  <w14:camera w14:prst="orthographicFront"/>
                  <w14:lightRig w14:rig="threePt" w14:dir="t">
                    <w14:rot w14:lat="0" w14:lon="0" w14:rev="0"/>
                  </w14:lightRig>
                </w14:scene3d>
              </w:rPr>
              <w:t>2.1.6</w:t>
            </w:r>
            <w:r>
              <w:rPr>
                <w:rFonts w:asciiTheme="minorHAnsi" w:eastAsiaTheme="minorEastAsia" w:hAnsiTheme="minorHAnsi" w:cstheme="minorBidi"/>
                <w:noProof/>
                <w:sz w:val="22"/>
                <w:szCs w:val="22"/>
              </w:rPr>
              <w:tab/>
            </w:r>
            <w:r w:rsidRPr="00DB5CB7">
              <w:rPr>
                <w:rStyle w:val="Hyperlnk"/>
                <w:noProof/>
              </w:rPr>
              <w:t>Test av formuläret</w:t>
            </w:r>
            <w:r>
              <w:rPr>
                <w:noProof/>
                <w:webHidden/>
              </w:rPr>
              <w:tab/>
            </w:r>
            <w:r>
              <w:rPr>
                <w:noProof/>
                <w:webHidden/>
              </w:rPr>
              <w:fldChar w:fldCharType="begin"/>
            </w:r>
            <w:r>
              <w:rPr>
                <w:noProof/>
                <w:webHidden/>
              </w:rPr>
              <w:instrText xml:space="preserve"> PAGEREF _Toc420505806 \h </w:instrText>
            </w:r>
            <w:r>
              <w:rPr>
                <w:noProof/>
                <w:webHidden/>
              </w:rPr>
            </w:r>
            <w:r>
              <w:rPr>
                <w:noProof/>
                <w:webHidden/>
              </w:rPr>
              <w:fldChar w:fldCharType="separate"/>
            </w:r>
            <w:r>
              <w:rPr>
                <w:noProof/>
                <w:webHidden/>
              </w:rPr>
              <w:t>10</w:t>
            </w:r>
            <w:r>
              <w:rPr>
                <w:noProof/>
                <w:webHidden/>
              </w:rPr>
              <w:fldChar w:fldCharType="end"/>
            </w:r>
          </w:hyperlink>
        </w:p>
        <w:p w:rsidR="00592F83" w:rsidRDefault="00592F83">
          <w:pPr>
            <w:pStyle w:val="Innehll3"/>
            <w:tabs>
              <w:tab w:val="left" w:pos="1320"/>
              <w:tab w:val="right" w:leader="dot" w:pos="7359"/>
            </w:tabs>
            <w:rPr>
              <w:rFonts w:asciiTheme="minorHAnsi" w:eastAsiaTheme="minorEastAsia" w:hAnsiTheme="minorHAnsi" w:cstheme="minorBidi"/>
              <w:noProof/>
              <w:sz w:val="22"/>
              <w:szCs w:val="22"/>
            </w:rPr>
          </w:pPr>
          <w:hyperlink w:anchor="_Toc420505807" w:history="1">
            <w:r w:rsidRPr="00DB5CB7">
              <w:rPr>
                <w:rStyle w:val="Hyperlnk"/>
                <w:noProof/>
                <w14:scene3d>
                  <w14:camera w14:prst="orthographicFront"/>
                  <w14:lightRig w14:rig="threePt" w14:dir="t">
                    <w14:rot w14:lat="0" w14:lon="0" w14:rev="0"/>
                  </w14:lightRig>
                </w14:scene3d>
              </w:rPr>
              <w:t>2.1.7</w:t>
            </w:r>
            <w:r>
              <w:rPr>
                <w:rFonts w:asciiTheme="minorHAnsi" w:eastAsiaTheme="minorEastAsia" w:hAnsiTheme="minorHAnsi" w:cstheme="minorBidi"/>
                <w:noProof/>
                <w:sz w:val="22"/>
                <w:szCs w:val="22"/>
              </w:rPr>
              <w:tab/>
            </w:r>
            <w:r w:rsidRPr="00DB5CB7">
              <w:rPr>
                <w:rStyle w:val="Hyperlnk"/>
                <w:noProof/>
              </w:rPr>
              <w:t>Observation av testet</w:t>
            </w:r>
            <w:r>
              <w:rPr>
                <w:noProof/>
                <w:webHidden/>
              </w:rPr>
              <w:tab/>
            </w:r>
            <w:r>
              <w:rPr>
                <w:noProof/>
                <w:webHidden/>
              </w:rPr>
              <w:fldChar w:fldCharType="begin"/>
            </w:r>
            <w:r>
              <w:rPr>
                <w:noProof/>
                <w:webHidden/>
              </w:rPr>
              <w:instrText xml:space="preserve"> PAGEREF _Toc420505807 \h </w:instrText>
            </w:r>
            <w:r>
              <w:rPr>
                <w:noProof/>
                <w:webHidden/>
              </w:rPr>
            </w:r>
            <w:r>
              <w:rPr>
                <w:noProof/>
                <w:webHidden/>
              </w:rPr>
              <w:fldChar w:fldCharType="separate"/>
            </w:r>
            <w:r>
              <w:rPr>
                <w:noProof/>
                <w:webHidden/>
              </w:rPr>
              <w:t>11</w:t>
            </w:r>
            <w:r>
              <w:rPr>
                <w:noProof/>
                <w:webHidden/>
              </w:rPr>
              <w:fldChar w:fldCharType="end"/>
            </w:r>
          </w:hyperlink>
        </w:p>
        <w:p w:rsidR="00592F83" w:rsidRDefault="00592F83">
          <w:pPr>
            <w:pStyle w:val="Innehll2"/>
            <w:tabs>
              <w:tab w:val="left" w:pos="880"/>
              <w:tab w:val="right" w:leader="dot" w:pos="7359"/>
            </w:tabs>
            <w:rPr>
              <w:rFonts w:asciiTheme="minorHAnsi" w:eastAsiaTheme="minorEastAsia" w:hAnsiTheme="minorHAnsi" w:cstheme="minorBidi"/>
              <w:noProof/>
              <w:sz w:val="22"/>
              <w:szCs w:val="22"/>
            </w:rPr>
          </w:pPr>
          <w:hyperlink w:anchor="_Toc420505808" w:history="1">
            <w:r w:rsidRPr="00DB5CB7">
              <w:rPr>
                <w:rStyle w:val="Hyperlnk"/>
                <w:noProof/>
              </w:rPr>
              <w:t>2.2</w:t>
            </w:r>
            <w:r>
              <w:rPr>
                <w:rFonts w:asciiTheme="minorHAnsi" w:eastAsiaTheme="minorEastAsia" w:hAnsiTheme="minorHAnsi" w:cstheme="minorBidi"/>
                <w:noProof/>
                <w:sz w:val="22"/>
                <w:szCs w:val="22"/>
              </w:rPr>
              <w:tab/>
            </w:r>
            <w:r w:rsidRPr="00DB5CB7">
              <w:rPr>
                <w:rStyle w:val="Hyperlnk"/>
                <w:noProof/>
              </w:rPr>
              <w:t>Metodbeskrivning</w:t>
            </w:r>
            <w:r>
              <w:rPr>
                <w:noProof/>
                <w:webHidden/>
              </w:rPr>
              <w:tab/>
            </w:r>
            <w:r>
              <w:rPr>
                <w:noProof/>
                <w:webHidden/>
              </w:rPr>
              <w:fldChar w:fldCharType="begin"/>
            </w:r>
            <w:r>
              <w:rPr>
                <w:noProof/>
                <w:webHidden/>
              </w:rPr>
              <w:instrText xml:space="preserve"> PAGEREF _Toc420505808 \h </w:instrText>
            </w:r>
            <w:r>
              <w:rPr>
                <w:noProof/>
                <w:webHidden/>
              </w:rPr>
            </w:r>
            <w:r>
              <w:rPr>
                <w:noProof/>
                <w:webHidden/>
              </w:rPr>
              <w:fldChar w:fldCharType="separate"/>
            </w:r>
            <w:r>
              <w:rPr>
                <w:noProof/>
                <w:webHidden/>
              </w:rPr>
              <w:t>11</w:t>
            </w:r>
            <w:r>
              <w:rPr>
                <w:noProof/>
                <w:webHidden/>
              </w:rPr>
              <w:fldChar w:fldCharType="end"/>
            </w:r>
          </w:hyperlink>
        </w:p>
        <w:p w:rsidR="00592F83" w:rsidRDefault="00592F83">
          <w:pPr>
            <w:pStyle w:val="Innehll3"/>
            <w:tabs>
              <w:tab w:val="left" w:pos="1320"/>
              <w:tab w:val="right" w:leader="dot" w:pos="7359"/>
            </w:tabs>
            <w:rPr>
              <w:rFonts w:asciiTheme="minorHAnsi" w:eastAsiaTheme="minorEastAsia" w:hAnsiTheme="minorHAnsi" w:cstheme="minorBidi"/>
              <w:noProof/>
              <w:sz w:val="22"/>
              <w:szCs w:val="22"/>
            </w:rPr>
          </w:pPr>
          <w:hyperlink w:anchor="_Toc420505809" w:history="1">
            <w:r w:rsidRPr="00DB5CB7">
              <w:rPr>
                <w:rStyle w:val="Hyperlnk"/>
                <w:noProof/>
                <w14:scene3d>
                  <w14:camera w14:prst="orthographicFront"/>
                  <w14:lightRig w14:rig="threePt" w14:dir="t">
                    <w14:rot w14:lat="0" w14:lon="0" w14:rev="0"/>
                  </w14:lightRig>
                </w14:scene3d>
              </w:rPr>
              <w:t>2.2.1</w:t>
            </w:r>
            <w:r>
              <w:rPr>
                <w:rFonts w:asciiTheme="minorHAnsi" w:eastAsiaTheme="minorEastAsia" w:hAnsiTheme="minorHAnsi" w:cstheme="minorBidi"/>
                <w:noProof/>
                <w:sz w:val="22"/>
                <w:szCs w:val="22"/>
              </w:rPr>
              <w:tab/>
            </w:r>
            <w:r w:rsidRPr="00DB5CB7">
              <w:rPr>
                <w:rStyle w:val="Hyperlnk"/>
                <w:noProof/>
              </w:rPr>
              <w:t>Förväntade resultat</w:t>
            </w:r>
            <w:r>
              <w:rPr>
                <w:noProof/>
                <w:webHidden/>
              </w:rPr>
              <w:tab/>
            </w:r>
            <w:r>
              <w:rPr>
                <w:noProof/>
                <w:webHidden/>
              </w:rPr>
              <w:fldChar w:fldCharType="begin"/>
            </w:r>
            <w:r>
              <w:rPr>
                <w:noProof/>
                <w:webHidden/>
              </w:rPr>
              <w:instrText xml:space="preserve"> PAGEREF _Toc420505809 \h </w:instrText>
            </w:r>
            <w:r>
              <w:rPr>
                <w:noProof/>
                <w:webHidden/>
              </w:rPr>
            </w:r>
            <w:r>
              <w:rPr>
                <w:noProof/>
                <w:webHidden/>
              </w:rPr>
              <w:fldChar w:fldCharType="separate"/>
            </w:r>
            <w:r>
              <w:rPr>
                <w:noProof/>
                <w:webHidden/>
              </w:rPr>
              <w:t>13</w:t>
            </w:r>
            <w:r>
              <w:rPr>
                <w:noProof/>
                <w:webHidden/>
              </w:rPr>
              <w:fldChar w:fldCharType="end"/>
            </w:r>
          </w:hyperlink>
        </w:p>
        <w:p w:rsidR="00592F83" w:rsidRDefault="00592F83">
          <w:pPr>
            <w:pStyle w:val="Innehll1"/>
            <w:tabs>
              <w:tab w:val="left" w:pos="480"/>
            </w:tabs>
            <w:rPr>
              <w:rFonts w:asciiTheme="minorHAnsi" w:eastAsiaTheme="minorEastAsia" w:hAnsiTheme="minorHAnsi" w:cstheme="minorBidi"/>
              <w:noProof/>
              <w:sz w:val="22"/>
              <w:szCs w:val="22"/>
            </w:rPr>
          </w:pPr>
          <w:hyperlink w:anchor="_Toc420505810" w:history="1">
            <w:r w:rsidRPr="00DB5CB7">
              <w:rPr>
                <w:rStyle w:val="Hyperlnk"/>
                <w:noProof/>
              </w:rPr>
              <w:t>3</w:t>
            </w:r>
            <w:r>
              <w:rPr>
                <w:rFonts w:asciiTheme="minorHAnsi" w:eastAsiaTheme="minorEastAsia" w:hAnsiTheme="minorHAnsi" w:cstheme="minorBidi"/>
                <w:noProof/>
                <w:sz w:val="22"/>
                <w:szCs w:val="22"/>
              </w:rPr>
              <w:tab/>
            </w:r>
            <w:r w:rsidRPr="00DB5CB7">
              <w:rPr>
                <w:rStyle w:val="Hyperlnk"/>
                <w:noProof/>
              </w:rPr>
              <w:t>Resultat</w:t>
            </w:r>
            <w:r>
              <w:rPr>
                <w:noProof/>
                <w:webHidden/>
              </w:rPr>
              <w:tab/>
            </w:r>
            <w:r>
              <w:rPr>
                <w:noProof/>
                <w:webHidden/>
              </w:rPr>
              <w:fldChar w:fldCharType="begin"/>
            </w:r>
            <w:r>
              <w:rPr>
                <w:noProof/>
                <w:webHidden/>
              </w:rPr>
              <w:instrText xml:space="preserve"> PAGEREF _Toc420505810 \h </w:instrText>
            </w:r>
            <w:r>
              <w:rPr>
                <w:noProof/>
                <w:webHidden/>
              </w:rPr>
            </w:r>
            <w:r>
              <w:rPr>
                <w:noProof/>
                <w:webHidden/>
              </w:rPr>
              <w:fldChar w:fldCharType="separate"/>
            </w:r>
            <w:r>
              <w:rPr>
                <w:noProof/>
                <w:webHidden/>
              </w:rPr>
              <w:t>14</w:t>
            </w:r>
            <w:r>
              <w:rPr>
                <w:noProof/>
                <w:webHidden/>
              </w:rPr>
              <w:fldChar w:fldCharType="end"/>
            </w:r>
          </w:hyperlink>
        </w:p>
        <w:p w:rsidR="00592F83" w:rsidRDefault="00592F83">
          <w:pPr>
            <w:pStyle w:val="Innehll2"/>
            <w:tabs>
              <w:tab w:val="left" w:pos="880"/>
              <w:tab w:val="right" w:leader="dot" w:pos="7359"/>
            </w:tabs>
            <w:rPr>
              <w:rFonts w:asciiTheme="minorHAnsi" w:eastAsiaTheme="minorEastAsia" w:hAnsiTheme="minorHAnsi" w:cstheme="minorBidi"/>
              <w:noProof/>
              <w:sz w:val="22"/>
              <w:szCs w:val="22"/>
            </w:rPr>
          </w:pPr>
          <w:hyperlink w:anchor="_Toc420505811" w:history="1">
            <w:r w:rsidRPr="00DB5CB7">
              <w:rPr>
                <w:rStyle w:val="Hyperlnk"/>
                <w:noProof/>
              </w:rPr>
              <w:t>3.1</w:t>
            </w:r>
            <w:r>
              <w:rPr>
                <w:rFonts w:asciiTheme="minorHAnsi" w:eastAsiaTheme="minorEastAsia" w:hAnsiTheme="minorHAnsi" w:cstheme="minorBidi"/>
                <w:noProof/>
                <w:sz w:val="22"/>
                <w:szCs w:val="22"/>
              </w:rPr>
              <w:tab/>
            </w:r>
            <w:r w:rsidRPr="00DB5CB7">
              <w:rPr>
                <w:rStyle w:val="Hyperlnk"/>
                <w:noProof/>
              </w:rPr>
              <w:t>De största faktorerna i en ofullständig ansökan</w:t>
            </w:r>
            <w:r>
              <w:rPr>
                <w:noProof/>
                <w:webHidden/>
              </w:rPr>
              <w:tab/>
            </w:r>
            <w:r>
              <w:rPr>
                <w:noProof/>
                <w:webHidden/>
              </w:rPr>
              <w:fldChar w:fldCharType="begin"/>
            </w:r>
            <w:r>
              <w:rPr>
                <w:noProof/>
                <w:webHidden/>
              </w:rPr>
              <w:instrText xml:space="preserve"> PAGEREF _Toc420505811 \h </w:instrText>
            </w:r>
            <w:r>
              <w:rPr>
                <w:noProof/>
                <w:webHidden/>
              </w:rPr>
            </w:r>
            <w:r>
              <w:rPr>
                <w:noProof/>
                <w:webHidden/>
              </w:rPr>
              <w:fldChar w:fldCharType="separate"/>
            </w:r>
            <w:r>
              <w:rPr>
                <w:noProof/>
                <w:webHidden/>
              </w:rPr>
              <w:t>14</w:t>
            </w:r>
            <w:r>
              <w:rPr>
                <w:noProof/>
                <w:webHidden/>
              </w:rPr>
              <w:fldChar w:fldCharType="end"/>
            </w:r>
          </w:hyperlink>
        </w:p>
        <w:p w:rsidR="00592F83" w:rsidRDefault="00592F83">
          <w:pPr>
            <w:pStyle w:val="Innehll2"/>
            <w:tabs>
              <w:tab w:val="left" w:pos="880"/>
              <w:tab w:val="right" w:leader="dot" w:pos="7359"/>
            </w:tabs>
            <w:rPr>
              <w:rFonts w:asciiTheme="minorHAnsi" w:eastAsiaTheme="minorEastAsia" w:hAnsiTheme="minorHAnsi" w:cstheme="minorBidi"/>
              <w:noProof/>
              <w:sz w:val="22"/>
              <w:szCs w:val="22"/>
            </w:rPr>
          </w:pPr>
          <w:hyperlink w:anchor="_Toc420505812" w:history="1">
            <w:r w:rsidRPr="00DB5CB7">
              <w:rPr>
                <w:rStyle w:val="Hyperlnk"/>
                <w:noProof/>
              </w:rPr>
              <w:t>3.2</w:t>
            </w:r>
            <w:r>
              <w:rPr>
                <w:rFonts w:asciiTheme="minorHAnsi" w:eastAsiaTheme="minorEastAsia" w:hAnsiTheme="minorHAnsi" w:cstheme="minorBidi"/>
                <w:noProof/>
                <w:sz w:val="22"/>
                <w:szCs w:val="22"/>
              </w:rPr>
              <w:tab/>
            </w:r>
            <w:r w:rsidRPr="00DB5CB7">
              <w:rPr>
                <w:rStyle w:val="Hyperlnk"/>
                <w:noProof/>
              </w:rPr>
              <w:t>Tillämpad lösning för skapande av e-tjänst</w:t>
            </w:r>
            <w:r>
              <w:rPr>
                <w:noProof/>
                <w:webHidden/>
              </w:rPr>
              <w:tab/>
            </w:r>
            <w:r>
              <w:rPr>
                <w:noProof/>
                <w:webHidden/>
              </w:rPr>
              <w:fldChar w:fldCharType="begin"/>
            </w:r>
            <w:r>
              <w:rPr>
                <w:noProof/>
                <w:webHidden/>
              </w:rPr>
              <w:instrText xml:space="preserve"> PAGEREF _Toc420505812 \h </w:instrText>
            </w:r>
            <w:r>
              <w:rPr>
                <w:noProof/>
                <w:webHidden/>
              </w:rPr>
            </w:r>
            <w:r>
              <w:rPr>
                <w:noProof/>
                <w:webHidden/>
              </w:rPr>
              <w:fldChar w:fldCharType="separate"/>
            </w:r>
            <w:r>
              <w:rPr>
                <w:noProof/>
                <w:webHidden/>
              </w:rPr>
              <w:t>15</w:t>
            </w:r>
            <w:r>
              <w:rPr>
                <w:noProof/>
                <w:webHidden/>
              </w:rPr>
              <w:fldChar w:fldCharType="end"/>
            </w:r>
          </w:hyperlink>
        </w:p>
        <w:p w:rsidR="00592F83" w:rsidRDefault="00592F83">
          <w:pPr>
            <w:pStyle w:val="Innehll2"/>
            <w:tabs>
              <w:tab w:val="left" w:pos="880"/>
              <w:tab w:val="right" w:leader="dot" w:pos="7359"/>
            </w:tabs>
            <w:rPr>
              <w:rFonts w:asciiTheme="minorHAnsi" w:eastAsiaTheme="minorEastAsia" w:hAnsiTheme="minorHAnsi" w:cstheme="minorBidi"/>
              <w:noProof/>
              <w:sz w:val="22"/>
              <w:szCs w:val="22"/>
            </w:rPr>
          </w:pPr>
          <w:hyperlink w:anchor="_Toc420505813" w:history="1">
            <w:r w:rsidRPr="00DB5CB7">
              <w:rPr>
                <w:rStyle w:val="Hyperlnk"/>
                <w:noProof/>
              </w:rPr>
              <w:t>3.3</w:t>
            </w:r>
            <w:r>
              <w:rPr>
                <w:rFonts w:asciiTheme="minorHAnsi" w:eastAsiaTheme="minorEastAsia" w:hAnsiTheme="minorHAnsi" w:cstheme="minorBidi"/>
                <w:noProof/>
                <w:sz w:val="22"/>
                <w:szCs w:val="22"/>
              </w:rPr>
              <w:tab/>
            </w:r>
            <w:r w:rsidRPr="00DB5CB7">
              <w:rPr>
                <w:rStyle w:val="Hyperlnk"/>
                <w:noProof/>
              </w:rPr>
              <w:t>Förbättrad kvalité och funktionalitet</w:t>
            </w:r>
            <w:r>
              <w:rPr>
                <w:noProof/>
                <w:webHidden/>
              </w:rPr>
              <w:tab/>
            </w:r>
            <w:r>
              <w:rPr>
                <w:noProof/>
                <w:webHidden/>
              </w:rPr>
              <w:fldChar w:fldCharType="begin"/>
            </w:r>
            <w:r>
              <w:rPr>
                <w:noProof/>
                <w:webHidden/>
              </w:rPr>
              <w:instrText xml:space="preserve"> PAGEREF _Toc420505813 \h </w:instrText>
            </w:r>
            <w:r>
              <w:rPr>
                <w:noProof/>
                <w:webHidden/>
              </w:rPr>
            </w:r>
            <w:r>
              <w:rPr>
                <w:noProof/>
                <w:webHidden/>
              </w:rPr>
              <w:fldChar w:fldCharType="separate"/>
            </w:r>
            <w:r>
              <w:rPr>
                <w:noProof/>
                <w:webHidden/>
              </w:rPr>
              <w:t>16</w:t>
            </w:r>
            <w:r>
              <w:rPr>
                <w:noProof/>
                <w:webHidden/>
              </w:rPr>
              <w:fldChar w:fldCharType="end"/>
            </w:r>
          </w:hyperlink>
        </w:p>
        <w:p w:rsidR="00592F83" w:rsidRDefault="00592F83">
          <w:pPr>
            <w:pStyle w:val="Innehll1"/>
            <w:tabs>
              <w:tab w:val="left" w:pos="480"/>
            </w:tabs>
            <w:rPr>
              <w:rFonts w:asciiTheme="minorHAnsi" w:eastAsiaTheme="minorEastAsia" w:hAnsiTheme="minorHAnsi" w:cstheme="minorBidi"/>
              <w:noProof/>
              <w:sz w:val="22"/>
              <w:szCs w:val="22"/>
            </w:rPr>
          </w:pPr>
          <w:hyperlink w:anchor="_Toc420505814" w:history="1">
            <w:r w:rsidRPr="00DB5CB7">
              <w:rPr>
                <w:rStyle w:val="Hyperlnk"/>
                <w:noProof/>
              </w:rPr>
              <w:t>4</w:t>
            </w:r>
            <w:r>
              <w:rPr>
                <w:rFonts w:asciiTheme="minorHAnsi" w:eastAsiaTheme="minorEastAsia" w:hAnsiTheme="minorHAnsi" w:cstheme="minorBidi"/>
                <w:noProof/>
                <w:sz w:val="22"/>
                <w:szCs w:val="22"/>
              </w:rPr>
              <w:tab/>
            </w:r>
            <w:r w:rsidRPr="00DB5CB7">
              <w:rPr>
                <w:rStyle w:val="Hyperlnk"/>
                <w:noProof/>
              </w:rPr>
              <w:t>Diskussion</w:t>
            </w:r>
            <w:r>
              <w:rPr>
                <w:noProof/>
                <w:webHidden/>
              </w:rPr>
              <w:tab/>
            </w:r>
            <w:r>
              <w:rPr>
                <w:noProof/>
                <w:webHidden/>
              </w:rPr>
              <w:fldChar w:fldCharType="begin"/>
            </w:r>
            <w:r>
              <w:rPr>
                <w:noProof/>
                <w:webHidden/>
              </w:rPr>
              <w:instrText xml:space="preserve"> PAGEREF _Toc420505814 \h </w:instrText>
            </w:r>
            <w:r>
              <w:rPr>
                <w:noProof/>
                <w:webHidden/>
              </w:rPr>
            </w:r>
            <w:r>
              <w:rPr>
                <w:noProof/>
                <w:webHidden/>
              </w:rPr>
              <w:fldChar w:fldCharType="separate"/>
            </w:r>
            <w:r>
              <w:rPr>
                <w:noProof/>
                <w:webHidden/>
              </w:rPr>
              <w:t>17</w:t>
            </w:r>
            <w:r>
              <w:rPr>
                <w:noProof/>
                <w:webHidden/>
              </w:rPr>
              <w:fldChar w:fldCharType="end"/>
            </w:r>
          </w:hyperlink>
        </w:p>
        <w:p w:rsidR="00592F83" w:rsidRDefault="00592F83">
          <w:pPr>
            <w:pStyle w:val="Innehll1"/>
            <w:tabs>
              <w:tab w:val="left" w:pos="480"/>
            </w:tabs>
            <w:rPr>
              <w:rFonts w:asciiTheme="minorHAnsi" w:eastAsiaTheme="minorEastAsia" w:hAnsiTheme="minorHAnsi" w:cstheme="minorBidi"/>
              <w:noProof/>
              <w:sz w:val="22"/>
              <w:szCs w:val="22"/>
            </w:rPr>
          </w:pPr>
          <w:hyperlink w:anchor="_Toc420505815" w:history="1">
            <w:r w:rsidRPr="00DB5CB7">
              <w:rPr>
                <w:rStyle w:val="Hyperlnk"/>
                <w:noProof/>
              </w:rPr>
              <w:t>5</w:t>
            </w:r>
            <w:r>
              <w:rPr>
                <w:rFonts w:asciiTheme="minorHAnsi" w:eastAsiaTheme="minorEastAsia" w:hAnsiTheme="minorHAnsi" w:cstheme="minorBidi"/>
                <w:noProof/>
                <w:sz w:val="22"/>
                <w:szCs w:val="22"/>
              </w:rPr>
              <w:tab/>
            </w:r>
            <w:r w:rsidRPr="00DB5CB7">
              <w:rPr>
                <w:rStyle w:val="Hyperlnk"/>
                <w:noProof/>
              </w:rPr>
              <w:t>Referenser</w:t>
            </w:r>
            <w:r>
              <w:rPr>
                <w:noProof/>
                <w:webHidden/>
              </w:rPr>
              <w:tab/>
            </w:r>
            <w:r>
              <w:rPr>
                <w:noProof/>
                <w:webHidden/>
              </w:rPr>
              <w:fldChar w:fldCharType="begin"/>
            </w:r>
            <w:r>
              <w:rPr>
                <w:noProof/>
                <w:webHidden/>
              </w:rPr>
              <w:instrText xml:space="preserve"> PAGEREF _Toc420505815 \h </w:instrText>
            </w:r>
            <w:r>
              <w:rPr>
                <w:noProof/>
                <w:webHidden/>
              </w:rPr>
            </w:r>
            <w:r>
              <w:rPr>
                <w:noProof/>
                <w:webHidden/>
              </w:rPr>
              <w:fldChar w:fldCharType="separate"/>
            </w:r>
            <w:r>
              <w:rPr>
                <w:noProof/>
                <w:webHidden/>
              </w:rPr>
              <w:t>18</w:t>
            </w:r>
            <w:r>
              <w:rPr>
                <w:noProof/>
                <w:webHidden/>
              </w:rPr>
              <w:fldChar w:fldCharType="end"/>
            </w:r>
          </w:hyperlink>
        </w:p>
        <w:p w:rsidR="00592F83" w:rsidRDefault="00592F83">
          <w:pPr>
            <w:pStyle w:val="Innehll1"/>
            <w:tabs>
              <w:tab w:val="left" w:pos="480"/>
            </w:tabs>
            <w:rPr>
              <w:rFonts w:asciiTheme="minorHAnsi" w:eastAsiaTheme="minorEastAsia" w:hAnsiTheme="minorHAnsi" w:cstheme="minorBidi"/>
              <w:noProof/>
              <w:sz w:val="22"/>
              <w:szCs w:val="22"/>
            </w:rPr>
          </w:pPr>
          <w:hyperlink w:anchor="_Toc420505816" w:history="1">
            <w:r w:rsidRPr="00DB5CB7">
              <w:rPr>
                <w:rStyle w:val="Hyperlnk"/>
                <w:noProof/>
                <w:lang w:val="en-US"/>
              </w:rPr>
              <w:t>6</w:t>
            </w:r>
            <w:r>
              <w:rPr>
                <w:rFonts w:asciiTheme="minorHAnsi" w:eastAsiaTheme="minorEastAsia" w:hAnsiTheme="minorHAnsi" w:cstheme="minorBidi"/>
                <w:noProof/>
                <w:sz w:val="22"/>
                <w:szCs w:val="22"/>
              </w:rPr>
              <w:tab/>
            </w:r>
            <w:r w:rsidRPr="00DB5CB7">
              <w:rPr>
                <w:rStyle w:val="Hyperlnk"/>
                <w:noProof/>
                <w:lang w:val="en-US"/>
              </w:rPr>
              <w:t>Tack</w:t>
            </w:r>
            <w:r>
              <w:rPr>
                <w:noProof/>
                <w:webHidden/>
              </w:rPr>
              <w:tab/>
            </w:r>
            <w:r>
              <w:rPr>
                <w:noProof/>
                <w:webHidden/>
              </w:rPr>
              <w:fldChar w:fldCharType="begin"/>
            </w:r>
            <w:r>
              <w:rPr>
                <w:noProof/>
                <w:webHidden/>
              </w:rPr>
              <w:instrText xml:space="preserve"> PAGEREF _Toc420505816 \h </w:instrText>
            </w:r>
            <w:r>
              <w:rPr>
                <w:noProof/>
                <w:webHidden/>
              </w:rPr>
            </w:r>
            <w:r>
              <w:rPr>
                <w:noProof/>
                <w:webHidden/>
              </w:rPr>
              <w:fldChar w:fldCharType="separate"/>
            </w:r>
            <w:r>
              <w:rPr>
                <w:noProof/>
                <w:webHidden/>
              </w:rPr>
              <w:t>19</w:t>
            </w:r>
            <w:r>
              <w:rPr>
                <w:noProof/>
                <w:webHidden/>
              </w:rPr>
              <w:fldChar w:fldCharType="end"/>
            </w:r>
          </w:hyperlink>
        </w:p>
        <w:p w:rsidR="00592F83" w:rsidRDefault="00592F83">
          <w:pPr>
            <w:pStyle w:val="Innehll1"/>
            <w:tabs>
              <w:tab w:val="left" w:pos="480"/>
            </w:tabs>
            <w:rPr>
              <w:rFonts w:asciiTheme="minorHAnsi" w:eastAsiaTheme="minorEastAsia" w:hAnsiTheme="minorHAnsi" w:cstheme="minorBidi"/>
              <w:noProof/>
              <w:sz w:val="22"/>
              <w:szCs w:val="22"/>
            </w:rPr>
          </w:pPr>
          <w:hyperlink w:anchor="_Toc420505817" w:history="1">
            <w:r w:rsidRPr="00DB5CB7">
              <w:rPr>
                <w:rStyle w:val="Hyperlnk"/>
                <w:noProof/>
              </w:rPr>
              <w:t>7</w:t>
            </w:r>
            <w:r>
              <w:rPr>
                <w:rFonts w:asciiTheme="minorHAnsi" w:eastAsiaTheme="minorEastAsia" w:hAnsiTheme="minorHAnsi" w:cstheme="minorBidi"/>
                <w:noProof/>
                <w:sz w:val="22"/>
                <w:szCs w:val="22"/>
              </w:rPr>
              <w:tab/>
            </w:r>
            <w:r w:rsidRPr="00DB5CB7">
              <w:rPr>
                <w:rStyle w:val="Hyperlnk"/>
                <w:noProof/>
              </w:rPr>
              <w:t>Bilagor</w:t>
            </w:r>
            <w:r>
              <w:rPr>
                <w:noProof/>
                <w:webHidden/>
              </w:rPr>
              <w:tab/>
            </w:r>
            <w:r>
              <w:rPr>
                <w:noProof/>
                <w:webHidden/>
              </w:rPr>
              <w:fldChar w:fldCharType="begin"/>
            </w:r>
            <w:r>
              <w:rPr>
                <w:noProof/>
                <w:webHidden/>
              </w:rPr>
              <w:instrText xml:space="preserve"> PAGEREF _Toc420505817 \h </w:instrText>
            </w:r>
            <w:r>
              <w:rPr>
                <w:noProof/>
                <w:webHidden/>
              </w:rPr>
            </w:r>
            <w:r>
              <w:rPr>
                <w:noProof/>
                <w:webHidden/>
              </w:rPr>
              <w:fldChar w:fldCharType="separate"/>
            </w:r>
            <w:r>
              <w:rPr>
                <w:noProof/>
                <w:webHidden/>
              </w:rPr>
              <w:t>20</w:t>
            </w:r>
            <w:r>
              <w:rPr>
                <w:noProof/>
                <w:webHidden/>
              </w:rPr>
              <w:fldChar w:fldCharType="end"/>
            </w:r>
          </w:hyperlink>
        </w:p>
        <w:p w:rsidR="00592F83" w:rsidRDefault="00592F83">
          <w:pPr>
            <w:pStyle w:val="Innehll2"/>
            <w:tabs>
              <w:tab w:val="left" w:pos="880"/>
              <w:tab w:val="right" w:leader="dot" w:pos="7359"/>
            </w:tabs>
            <w:rPr>
              <w:rFonts w:asciiTheme="minorHAnsi" w:eastAsiaTheme="minorEastAsia" w:hAnsiTheme="minorHAnsi" w:cstheme="minorBidi"/>
              <w:noProof/>
              <w:sz w:val="22"/>
              <w:szCs w:val="22"/>
            </w:rPr>
          </w:pPr>
          <w:hyperlink w:anchor="_Toc420505818" w:history="1">
            <w:r w:rsidRPr="00DB5CB7">
              <w:rPr>
                <w:rStyle w:val="Hyperlnk"/>
                <w:noProof/>
              </w:rPr>
              <w:t>7.1</w:t>
            </w:r>
            <w:r>
              <w:rPr>
                <w:rFonts w:asciiTheme="minorHAnsi" w:eastAsiaTheme="minorEastAsia" w:hAnsiTheme="minorHAnsi" w:cstheme="minorBidi"/>
                <w:noProof/>
                <w:sz w:val="22"/>
                <w:szCs w:val="22"/>
              </w:rPr>
              <w:tab/>
            </w:r>
            <w:r w:rsidRPr="00DB5CB7">
              <w:rPr>
                <w:rStyle w:val="Hyperlnk"/>
                <w:noProof/>
              </w:rPr>
              <w:t>Bilaga 1. Riktlinjer för webbformulärsdesign</w:t>
            </w:r>
            <w:r>
              <w:rPr>
                <w:noProof/>
                <w:webHidden/>
              </w:rPr>
              <w:tab/>
            </w:r>
            <w:r>
              <w:rPr>
                <w:noProof/>
                <w:webHidden/>
              </w:rPr>
              <w:fldChar w:fldCharType="begin"/>
            </w:r>
            <w:r>
              <w:rPr>
                <w:noProof/>
                <w:webHidden/>
              </w:rPr>
              <w:instrText xml:space="preserve"> PAGEREF _Toc420505818 \h </w:instrText>
            </w:r>
            <w:r>
              <w:rPr>
                <w:noProof/>
                <w:webHidden/>
              </w:rPr>
            </w:r>
            <w:r>
              <w:rPr>
                <w:noProof/>
                <w:webHidden/>
              </w:rPr>
              <w:fldChar w:fldCharType="separate"/>
            </w:r>
            <w:r>
              <w:rPr>
                <w:noProof/>
                <w:webHidden/>
              </w:rPr>
              <w:t>20</w:t>
            </w:r>
            <w:r>
              <w:rPr>
                <w:noProof/>
                <w:webHidden/>
              </w:rPr>
              <w:fldChar w:fldCharType="end"/>
            </w:r>
          </w:hyperlink>
        </w:p>
        <w:p w:rsidR="00592F83" w:rsidRDefault="00592F83">
          <w:pPr>
            <w:pStyle w:val="Innehll2"/>
            <w:tabs>
              <w:tab w:val="left" w:pos="880"/>
              <w:tab w:val="right" w:leader="dot" w:pos="7359"/>
            </w:tabs>
            <w:rPr>
              <w:rFonts w:asciiTheme="minorHAnsi" w:eastAsiaTheme="minorEastAsia" w:hAnsiTheme="minorHAnsi" w:cstheme="minorBidi"/>
              <w:noProof/>
              <w:sz w:val="22"/>
              <w:szCs w:val="22"/>
            </w:rPr>
          </w:pPr>
          <w:hyperlink w:anchor="_Toc420505819" w:history="1">
            <w:r w:rsidRPr="00DB5CB7">
              <w:rPr>
                <w:rStyle w:val="Hyperlnk"/>
                <w:noProof/>
              </w:rPr>
              <w:t>7.2</w:t>
            </w:r>
            <w:r>
              <w:rPr>
                <w:rFonts w:asciiTheme="minorHAnsi" w:eastAsiaTheme="minorEastAsia" w:hAnsiTheme="minorHAnsi" w:cstheme="minorBidi"/>
                <w:noProof/>
                <w:sz w:val="22"/>
                <w:szCs w:val="22"/>
              </w:rPr>
              <w:tab/>
            </w:r>
            <w:r w:rsidRPr="00DB5CB7">
              <w:rPr>
                <w:rStyle w:val="Hyperlnk"/>
                <w:noProof/>
              </w:rPr>
              <w:t>Bilaga 2. Tidsgraf</w:t>
            </w:r>
            <w:r>
              <w:rPr>
                <w:noProof/>
                <w:webHidden/>
              </w:rPr>
              <w:tab/>
            </w:r>
            <w:r>
              <w:rPr>
                <w:noProof/>
                <w:webHidden/>
              </w:rPr>
              <w:fldChar w:fldCharType="begin"/>
            </w:r>
            <w:r>
              <w:rPr>
                <w:noProof/>
                <w:webHidden/>
              </w:rPr>
              <w:instrText xml:space="preserve"> PAGEREF _Toc420505819 \h </w:instrText>
            </w:r>
            <w:r>
              <w:rPr>
                <w:noProof/>
                <w:webHidden/>
              </w:rPr>
            </w:r>
            <w:r>
              <w:rPr>
                <w:noProof/>
                <w:webHidden/>
              </w:rPr>
              <w:fldChar w:fldCharType="separate"/>
            </w:r>
            <w:r>
              <w:rPr>
                <w:noProof/>
                <w:webHidden/>
              </w:rPr>
              <w:t>21</w:t>
            </w:r>
            <w:r>
              <w:rPr>
                <w:noProof/>
                <w:webHidden/>
              </w:rPr>
              <w:fldChar w:fldCharType="end"/>
            </w:r>
          </w:hyperlink>
        </w:p>
        <w:p w:rsidR="00592F83" w:rsidRDefault="00592F83">
          <w:pPr>
            <w:pStyle w:val="Innehll2"/>
            <w:tabs>
              <w:tab w:val="left" w:pos="880"/>
              <w:tab w:val="right" w:leader="dot" w:pos="7359"/>
            </w:tabs>
            <w:rPr>
              <w:rFonts w:asciiTheme="minorHAnsi" w:eastAsiaTheme="minorEastAsia" w:hAnsiTheme="minorHAnsi" w:cstheme="minorBidi"/>
              <w:noProof/>
              <w:sz w:val="22"/>
              <w:szCs w:val="22"/>
            </w:rPr>
          </w:pPr>
          <w:hyperlink w:anchor="_Toc420505820" w:history="1">
            <w:r w:rsidRPr="00DB5CB7">
              <w:rPr>
                <w:rStyle w:val="Hyperlnk"/>
                <w:noProof/>
              </w:rPr>
              <w:t>7.3</w:t>
            </w:r>
            <w:r>
              <w:rPr>
                <w:rFonts w:asciiTheme="minorHAnsi" w:eastAsiaTheme="minorEastAsia" w:hAnsiTheme="minorHAnsi" w:cstheme="minorBidi"/>
                <w:noProof/>
                <w:sz w:val="22"/>
                <w:szCs w:val="22"/>
              </w:rPr>
              <w:tab/>
            </w:r>
            <w:r w:rsidRPr="00DB5CB7">
              <w:rPr>
                <w:rStyle w:val="Hyperlnk"/>
                <w:noProof/>
              </w:rPr>
              <w:t>Bilaga 3. Gävle kommuns e-tjänst för radonmätning</w:t>
            </w:r>
            <w:r>
              <w:rPr>
                <w:noProof/>
                <w:webHidden/>
              </w:rPr>
              <w:tab/>
            </w:r>
            <w:r>
              <w:rPr>
                <w:noProof/>
                <w:webHidden/>
              </w:rPr>
              <w:fldChar w:fldCharType="begin"/>
            </w:r>
            <w:r>
              <w:rPr>
                <w:noProof/>
                <w:webHidden/>
              </w:rPr>
              <w:instrText xml:space="preserve"> PAGEREF _Toc420505820 \h </w:instrText>
            </w:r>
            <w:r>
              <w:rPr>
                <w:noProof/>
                <w:webHidden/>
              </w:rPr>
            </w:r>
            <w:r>
              <w:rPr>
                <w:noProof/>
                <w:webHidden/>
              </w:rPr>
              <w:fldChar w:fldCharType="separate"/>
            </w:r>
            <w:r>
              <w:rPr>
                <w:noProof/>
                <w:webHidden/>
              </w:rPr>
              <w:t>22</w:t>
            </w:r>
            <w:r>
              <w:rPr>
                <w:noProof/>
                <w:webHidden/>
              </w:rPr>
              <w:fldChar w:fldCharType="end"/>
            </w:r>
          </w:hyperlink>
        </w:p>
        <w:p w:rsidR="00592F83" w:rsidRDefault="00592F83">
          <w:pPr>
            <w:pStyle w:val="Innehll2"/>
            <w:tabs>
              <w:tab w:val="left" w:pos="880"/>
              <w:tab w:val="right" w:leader="dot" w:pos="7359"/>
            </w:tabs>
            <w:rPr>
              <w:rFonts w:asciiTheme="minorHAnsi" w:eastAsiaTheme="minorEastAsia" w:hAnsiTheme="minorHAnsi" w:cstheme="minorBidi"/>
              <w:noProof/>
              <w:sz w:val="22"/>
              <w:szCs w:val="22"/>
            </w:rPr>
          </w:pPr>
          <w:hyperlink w:anchor="_Toc420505821" w:history="1">
            <w:r w:rsidRPr="00DB5CB7">
              <w:rPr>
                <w:rStyle w:val="Hyperlnk"/>
                <w:noProof/>
              </w:rPr>
              <w:t>7.4</w:t>
            </w:r>
            <w:r>
              <w:rPr>
                <w:rFonts w:asciiTheme="minorHAnsi" w:eastAsiaTheme="minorEastAsia" w:hAnsiTheme="minorHAnsi" w:cstheme="minorBidi"/>
                <w:noProof/>
                <w:sz w:val="22"/>
                <w:szCs w:val="22"/>
              </w:rPr>
              <w:tab/>
            </w:r>
            <w:r w:rsidRPr="00DB5CB7">
              <w:rPr>
                <w:rStyle w:val="Hyperlnk"/>
                <w:noProof/>
              </w:rPr>
              <w:t>Bilaga 4. Process från början till godkänt tillstånd</w:t>
            </w:r>
            <w:r>
              <w:rPr>
                <w:noProof/>
                <w:webHidden/>
              </w:rPr>
              <w:tab/>
            </w:r>
            <w:r>
              <w:rPr>
                <w:noProof/>
                <w:webHidden/>
              </w:rPr>
              <w:fldChar w:fldCharType="begin"/>
            </w:r>
            <w:r>
              <w:rPr>
                <w:noProof/>
                <w:webHidden/>
              </w:rPr>
              <w:instrText xml:space="preserve"> PAGEREF _Toc420505821 \h </w:instrText>
            </w:r>
            <w:r>
              <w:rPr>
                <w:noProof/>
                <w:webHidden/>
              </w:rPr>
            </w:r>
            <w:r>
              <w:rPr>
                <w:noProof/>
                <w:webHidden/>
              </w:rPr>
              <w:fldChar w:fldCharType="separate"/>
            </w:r>
            <w:r>
              <w:rPr>
                <w:noProof/>
                <w:webHidden/>
              </w:rPr>
              <w:t>23</w:t>
            </w:r>
            <w:r>
              <w:rPr>
                <w:noProof/>
                <w:webHidden/>
              </w:rPr>
              <w:fldChar w:fldCharType="end"/>
            </w:r>
          </w:hyperlink>
        </w:p>
        <w:p w:rsidR="00592F83" w:rsidRDefault="00592F83">
          <w:pPr>
            <w:pStyle w:val="Innehll2"/>
            <w:tabs>
              <w:tab w:val="left" w:pos="880"/>
              <w:tab w:val="right" w:leader="dot" w:pos="7359"/>
            </w:tabs>
            <w:rPr>
              <w:rFonts w:asciiTheme="minorHAnsi" w:eastAsiaTheme="minorEastAsia" w:hAnsiTheme="minorHAnsi" w:cstheme="minorBidi"/>
              <w:noProof/>
              <w:sz w:val="22"/>
              <w:szCs w:val="22"/>
            </w:rPr>
          </w:pPr>
          <w:hyperlink w:anchor="_Toc420505822" w:history="1">
            <w:r w:rsidRPr="00DB5CB7">
              <w:rPr>
                <w:rStyle w:val="Hyperlnk"/>
                <w:noProof/>
              </w:rPr>
              <w:t>7.5</w:t>
            </w:r>
            <w:r>
              <w:rPr>
                <w:rFonts w:asciiTheme="minorHAnsi" w:eastAsiaTheme="minorEastAsia" w:hAnsiTheme="minorHAnsi" w:cstheme="minorBidi"/>
                <w:noProof/>
                <w:sz w:val="22"/>
                <w:szCs w:val="22"/>
              </w:rPr>
              <w:tab/>
            </w:r>
            <w:r w:rsidRPr="00DB5CB7">
              <w:rPr>
                <w:rStyle w:val="Hyperlnk"/>
                <w:noProof/>
              </w:rPr>
              <w:t>Bilaga 5. Grafer för statistik av de gamla ansökningarna</w:t>
            </w:r>
            <w:r>
              <w:rPr>
                <w:noProof/>
                <w:webHidden/>
              </w:rPr>
              <w:tab/>
            </w:r>
            <w:r>
              <w:rPr>
                <w:noProof/>
                <w:webHidden/>
              </w:rPr>
              <w:fldChar w:fldCharType="begin"/>
            </w:r>
            <w:r>
              <w:rPr>
                <w:noProof/>
                <w:webHidden/>
              </w:rPr>
              <w:instrText xml:space="preserve"> PAGEREF _Toc420505822 \h </w:instrText>
            </w:r>
            <w:r>
              <w:rPr>
                <w:noProof/>
                <w:webHidden/>
              </w:rPr>
            </w:r>
            <w:r>
              <w:rPr>
                <w:noProof/>
                <w:webHidden/>
              </w:rPr>
              <w:fldChar w:fldCharType="separate"/>
            </w:r>
            <w:r>
              <w:rPr>
                <w:noProof/>
                <w:webHidden/>
              </w:rPr>
              <w:t>24</w:t>
            </w:r>
            <w:r>
              <w:rPr>
                <w:noProof/>
                <w:webHidden/>
              </w:rPr>
              <w:fldChar w:fldCharType="end"/>
            </w:r>
          </w:hyperlink>
        </w:p>
        <w:p w:rsidR="00592F83" w:rsidRDefault="00592F83">
          <w:pPr>
            <w:pStyle w:val="Innehll2"/>
            <w:tabs>
              <w:tab w:val="left" w:pos="880"/>
              <w:tab w:val="right" w:leader="dot" w:pos="7359"/>
            </w:tabs>
            <w:rPr>
              <w:rFonts w:asciiTheme="minorHAnsi" w:eastAsiaTheme="minorEastAsia" w:hAnsiTheme="minorHAnsi" w:cstheme="minorBidi"/>
              <w:noProof/>
              <w:sz w:val="22"/>
              <w:szCs w:val="22"/>
            </w:rPr>
          </w:pPr>
          <w:hyperlink w:anchor="_Toc420505823" w:history="1">
            <w:r w:rsidRPr="00DB5CB7">
              <w:rPr>
                <w:rStyle w:val="Hyperlnk"/>
                <w:noProof/>
              </w:rPr>
              <w:t>7.6</w:t>
            </w:r>
            <w:r>
              <w:rPr>
                <w:rFonts w:asciiTheme="minorHAnsi" w:eastAsiaTheme="minorEastAsia" w:hAnsiTheme="minorHAnsi" w:cstheme="minorBidi"/>
                <w:noProof/>
                <w:sz w:val="22"/>
                <w:szCs w:val="22"/>
              </w:rPr>
              <w:tab/>
            </w:r>
            <w:r w:rsidRPr="00DB5CB7">
              <w:rPr>
                <w:rStyle w:val="Hyperlnk"/>
                <w:noProof/>
              </w:rPr>
              <w:t>Bilaga 6. De två största felande faktorerna</w:t>
            </w:r>
            <w:r>
              <w:rPr>
                <w:noProof/>
                <w:webHidden/>
              </w:rPr>
              <w:tab/>
            </w:r>
            <w:r>
              <w:rPr>
                <w:noProof/>
                <w:webHidden/>
              </w:rPr>
              <w:fldChar w:fldCharType="begin"/>
            </w:r>
            <w:r>
              <w:rPr>
                <w:noProof/>
                <w:webHidden/>
              </w:rPr>
              <w:instrText xml:space="preserve"> PAGEREF _Toc420505823 \h </w:instrText>
            </w:r>
            <w:r>
              <w:rPr>
                <w:noProof/>
                <w:webHidden/>
              </w:rPr>
            </w:r>
            <w:r>
              <w:rPr>
                <w:noProof/>
                <w:webHidden/>
              </w:rPr>
              <w:fldChar w:fldCharType="separate"/>
            </w:r>
            <w:r>
              <w:rPr>
                <w:noProof/>
                <w:webHidden/>
              </w:rPr>
              <w:t>25</w:t>
            </w:r>
            <w:r>
              <w:rPr>
                <w:noProof/>
                <w:webHidden/>
              </w:rPr>
              <w:fldChar w:fldCharType="end"/>
            </w:r>
          </w:hyperlink>
        </w:p>
        <w:p w:rsidR="00592F83" w:rsidRDefault="00592F83">
          <w:pPr>
            <w:pStyle w:val="Innehll2"/>
            <w:tabs>
              <w:tab w:val="left" w:pos="880"/>
              <w:tab w:val="right" w:leader="dot" w:pos="7359"/>
            </w:tabs>
            <w:rPr>
              <w:rFonts w:asciiTheme="minorHAnsi" w:eastAsiaTheme="minorEastAsia" w:hAnsiTheme="minorHAnsi" w:cstheme="minorBidi"/>
              <w:noProof/>
              <w:sz w:val="22"/>
              <w:szCs w:val="22"/>
            </w:rPr>
          </w:pPr>
          <w:hyperlink w:anchor="_Toc420505824" w:history="1">
            <w:r w:rsidRPr="00DB5CB7">
              <w:rPr>
                <w:rStyle w:val="Hyperlnk"/>
                <w:noProof/>
              </w:rPr>
              <w:t>7.7</w:t>
            </w:r>
            <w:r>
              <w:rPr>
                <w:rFonts w:asciiTheme="minorHAnsi" w:eastAsiaTheme="minorEastAsia" w:hAnsiTheme="minorHAnsi" w:cstheme="minorBidi"/>
                <w:noProof/>
                <w:sz w:val="22"/>
                <w:szCs w:val="22"/>
              </w:rPr>
              <w:tab/>
            </w:r>
            <w:r w:rsidRPr="00DB5CB7">
              <w:rPr>
                <w:rStyle w:val="Hyperlnk"/>
                <w:noProof/>
              </w:rPr>
              <w:t>Bilaga 7. Frågor som försvinner med hjälp en kartfunktion</w:t>
            </w:r>
            <w:r>
              <w:rPr>
                <w:noProof/>
                <w:webHidden/>
              </w:rPr>
              <w:tab/>
            </w:r>
            <w:r>
              <w:rPr>
                <w:noProof/>
                <w:webHidden/>
              </w:rPr>
              <w:fldChar w:fldCharType="begin"/>
            </w:r>
            <w:r>
              <w:rPr>
                <w:noProof/>
                <w:webHidden/>
              </w:rPr>
              <w:instrText xml:space="preserve"> PAGEREF _Toc420505824 \h </w:instrText>
            </w:r>
            <w:r>
              <w:rPr>
                <w:noProof/>
                <w:webHidden/>
              </w:rPr>
            </w:r>
            <w:r>
              <w:rPr>
                <w:noProof/>
                <w:webHidden/>
              </w:rPr>
              <w:fldChar w:fldCharType="separate"/>
            </w:r>
            <w:r>
              <w:rPr>
                <w:noProof/>
                <w:webHidden/>
              </w:rPr>
              <w:t>26</w:t>
            </w:r>
            <w:r>
              <w:rPr>
                <w:noProof/>
                <w:webHidden/>
              </w:rPr>
              <w:fldChar w:fldCharType="end"/>
            </w:r>
          </w:hyperlink>
        </w:p>
        <w:p w:rsidR="00592F83" w:rsidRDefault="00592F83">
          <w:pPr>
            <w:pStyle w:val="Innehll2"/>
            <w:tabs>
              <w:tab w:val="left" w:pos="880"/>
              <w:tab w:val="right" w:leader="dot" w:pos="7359"/>
            </w:tabs>
            <w:rPr>
              <w:rFonts w:asciiTheme="minorHAnsi" w:eastAsiaTheme="minorEastAsia" w:hAnsiTheme="minorHAnsi" w:cstheme="minorBidi"/>
              <w:noProof/>
              <w:sz w:val="22"/>
              <w:szCs w:val="22"/>
            </w:rPr>
          </w:pPr>
          <w:hyperlink w:anchor="_Toc420505825" w:history="1">
            <w:r w:rsidRPr="00DB5CB7">
              <w:rPr>
                <w:rStyle w:val="Hyperlnk"/>
                <w:noProof/>
              </w:rPr>
              <w:t>7.8</w:t>
            </w:r>
            <w:r>
              <w:rPr>
                <w:rFonts w:asciiTheme="minorHAnsi" w:eastAsiaTheme="minorEastAsia" w:hAnsiTheme="minorHAnsi" w:cstheme="minorBidi"/>
                <w:noProof/>
                <w:sz w:val="22"/>
                <w:szCs w:val="22"/>
              </w:rPr>
              <w:tab/>
            </w:r>
            <w:r w:rsidRPr="00DB5CB7">
              <w:rPr>
                <w:rStyle w:val="Hyperlnk"/>
                <w:noProof/>
              </w:rPr>
              <w:t>Bilaga 8. Users Choice Award 2014</w:t>
            </w:r>
            <w:r>
              <w:rPr>
                <w:noProof/>
                <w:webHidden/>
              </w:rPr>
              <w:tab/>
            </w:r>
            <w:r>
              <w:rPr>
                <w:noProof/>
                <w:webHidden/>
              </w:rPr>
              <w:fldChar w:fldCharType="begin"/>
            </w:r>
            <w:r>
              <w:rPr>
                <w:noProof/>
                <w:webHidden/>
              </w:rPr>
              <w:instrText xml:space="preserve"> PAGEREF _Toc420505825 \h </w:instrText>
            </w:r>
            <w:r>
              <w:rPr>
                <w:noProof/>
                <w:webHidden/>
              </w:rPr>
            </w:r>
            <w:r>
              <w:rPr>
                <w:noProof/>
                <w:webHidden/>
              </w:rPr>
              <w:fldChar w:fldCharType="separate"/>
            </w:r>
            <w:r>
              <w:rPr>
                <w:noProof/>
                <w:webHidden/>
              </w:rPr>
              <w:t>27</w:t>
            </w:r>
            <w:r>
              <w:rPr>
                <w:noProof/>
                <w:webHidden/>
              </w:rPr>
              <w:fldChar w:fldCharType="end"/>
            </w:r>
          </w:hyperlink>
        </w:p>
        <w:p w:rsidR="00592F83" w:rsidRDefault="00592F83">
          <w:pPr>
            <w:pStyle w:val="Innehll2"/>
            <w:tabs>
              <w:tab w:val="left" w:pos="880"/>
              <w:tab w:val="right" w:leader="dot" w:pos="7359"/>
            </w:tabs>
            <w:rPr>
              <w:rFonts w:asciiTheme="minorHAnsi" w:eastAsiaTheme="minorEastAsia" w:hAnsiTheme="minorHAnsi" w:cstheme="minorBidi"/>
              <w:noProof/>
              <w:sz w:val="22"/>
              <w:szCs w:val="22"/>
            </w:rPr>
          </w:pPr>
          <w:hyperlink w:anchor="_Toc420505826" w:history="1">
            <w:r w:rsidRPr="00DB5CB7">
              <w:rPr>
                <w:rStyle w:val="Hyperlnk"/>
                <w:noProof/>
              </w:rPr>
              <w:t>7.9</w:t>
            </w:r>
            <w:r>
              <w:rPr>
                <w:rFonts w:asciiTheme="minorHAnsi" w:eastAsiaTheme="minorEastAsia" w:hAnsiTheme="minorHAnsi" w:cstheme="minorBidi"/>
                <w:noProof/>
                <w:sz w:val="22"/>
                <w:szCs w:val="22"/>
              </w:rPr>
              <w:tab/>
            </w:r>
            <w:r w:rsidRPr="00DB5CB7">
              <w:rPr>
                <w:rStyle w:val="Hyperlnk"/>
                <w:noProof/>
              </w:rPr>
              <w:t>Bilaga 9. Gävle kommuns pappersblankett</w:t>
            </w:r>
            <w:r>
              <w:rPr>
                <w:noProof/>
                <w:webHidden/>
              </w:rPr>
              <w:tab/>
            </w:r>
            <w:r>
              <w:rPr>
                <w:noProof/>
                <w:webHidden/>
              </w:rPr>
              <w:fldChar w:fldCharType="begin"/>
            </w:r>
            <w:r>
              <w:rPr>
                <w:noProof/>
                <w:webHidden/>
              </w:rPr>
              <w:instrText xml:space="preserve"> PAGEREF _Toc420505826 \h </w:instrText>
            </w:r>
            <w:r>
              <w:rPr>
                <w:noProof/>
                <w:webHidden/>
              </w:rPr>
            </w:r>
            <w:r>
              <w:rPr>
                <w:noProof/>
                <w:webHidden/>
              </w:rPr>
              <w:fldChar w:fldCharType="separate"/>
            </w:r>
            <w:r>
              <w:rPr>
                <w:noProof/>
                <w:webHidden/>
              </w:rPr>
              <w:t>28</w:t>
            </w:r>
            <w:r>
              <w:rPr>
                <w:noProof/>
                <w:webHidden/>
              </w:rPr>
              <w:fldChar w:fldCharType="end"/>
            </w:r>
          </w:hyperlink>
        </w:p>
        <w:p w:rsidR="00592F83" w:rsidRDefault="00592F83">
          <w:pPr>
            <w:pStyle w:val="Innehll2"/>
            <w:tabs>
              <w:tab w:val="left" w:pos="1100"/>
              <w:tab w:val="right" w:leader="dot" w:pos="7359"/>
            </w:tabs>
            <w:rPr>
              <w:rFonts w:asciiTheme="minorHAnsi" w:eastAsiaTheme="minorEastAsia" w:hAnsiTheme="minorHAnsi" w:cstheme="minorBidi"/>
              <w:noProof/>
              <w:sz w:val="22"/>
              <w:szCs w:val="22"/>
            </w:rPr>
          </w:pPr>
          <w:hyperlink w:anchor="_Toc420505827" w:history="1">
            <w:r w:rsidRPr="00DB5CB7">
              <w:rPr>
                <w:rStyle w:val="Hyperlnk"/>
                <w:noProof/>
              </w:rPr>
              <w:t>7.10</w:t>
            </w:r>
            <w:r>
              <w:rPr>
                <w:rFonts w:asciiTheme="minorHAnsi" w:eastAsiaTheme="minorEastAsia" w:hAnsiTheme="minorHAnsi" w:cstheme="minorBidi"/>
                <w:noProof/>
                <w:sz w:val="22"/>
                <w:szCs w:val="22"/>
              </w:rPr>
              <w:tab/>
            </w:r>
            <w:r w:rsidRPr="00DB5CB7">
              <w:rPr>
                <w:rStyle w:val="Hyperlnk"/>
                <w:noProof/>
              </w:rPr>
              <w:t>Bilaga 10. Det elektroniska formuläret</w:t>
            </w:r>
            <w:r>
              <w:rPr>
                <w:noProof/>
                <w:webHidden/>
              </w:rPr>
              <w:tab/>
            </w:r>
            <w:r>
              <w:rPr>
                <w:noProof/>
                <w:webHidden/>
              </w:rPr>
              <w:fldChar w:fldCharType="begin"/>
            </w:r>
            <w:r>
              <w:rPr>
                <w:noProof/>
                <w:webHidden/>
              </w:rPr>
              <w:instrText xml:space="preserve"> PAGEREF _Toc420505827 \h </w:instrText>
            </w:r>
            <w:r>
              <w:rPr>
                <w:noProof/>
                <w:webHidden/>
              </w:rPr>
            </w:r>
            <w:r>
              <w:rPr>
                <w:noProof/>
                <w:webHidden/>
              </w:rPr>
              <w:fldChar w:fldCharType="separate"/>
            </w:r>
            <w:r>
              <w:rPr>
                <w:noProof/>
                <w:webHidden/>
              </w:rPr>
              <w:t>31</w:t>
            </w:r>
            <w:r>
              <w:rPr>
                <w:noProof/>
                <w:webHidden/>
              </w:rPr>
              <w:fldChar w:fldCharType="end"/>
            </w:r>
          </w:hyperlink>
        </w:p>
        <w:p w:rsidR="00592F83" w:rsidRDefault="00592F83">
          <w:pPr>
            <w:pStyle w:val="Innehll2"/>
            <w:tabs>
              <w:tab w:val="left" w:pos="1100"/>
              <w:tab w:val="right" w:leader="dot" w:pos="7359"/>
            </w:tabs>
            <w:rPr>
              <w:rFonts w:asciiTheme="minorHAnsi" w:eastAsiaTheme="minorEastAsia" w:hAnsiTheme="minorHAnsi" w:cstheme="minorBidi"/>
              <w:noProof/>
              <w:sz w:val="22"/>
              <w:szCs w:val="22"/>
            </w:rPr>
          </w:pPr>
          <w:hyperlink w:anchor="_Toc420505828" w:history="1">
            <w:r w:rsidRPr="00DB5CB7">
              <w:rPr>
                <w:rStyle w:val="Hyperlnk"/>
                <w:noProof/>
              </w:rPr>
              <w:t>7.11</w:t>
            </w:r>
            <w:r>
              <w:rPr>
                <w:rFonts w:asciiTheme="minorHAnsi" w:eastAsiaTheme="minorEastAsia" w:hAnsiTheme="minorHAnsi" w:cstheme="minorBidi"/>
                <w:noProof/>
                <w:sz w:val="22"/>
                <w:szCs w:val="22"/>
              </w:rPr>
              <w:tab/>
            </w:r>
            <w:r w:rsidRPr="00DB5CB7">
              <w:rPr>
                <w:rStyle w:val="Hyperlnk"/>
                <w:noProof/>
              </w:rPr>
              <w:t>Bilaga 11 Utskriftsvänlig vy</w:t>
            </w:r>
            <w:r>
              <w:rPr>
                <w:noProof/>
                <w:webHidden/>
              </w:rPr>
              <w:tab/>
            </w:r>
            <w:r>
              <w:rPr>
                <w:noProof/>
                <w:webHidden/>
              </w:rPr>
              <w:fldChar w:fldCharType="begin"/>
            </w:r>
            <w:r>
              <w:rPr>
                <w:noProof/>
                <w:webHidden/>
              </w:rPr>
              <w:instrText xml:space="preserve"> PAGEREF _Toc420505828 \h </w:instrText>
            </w:r>
            <w:r>
              <w:rPr>
                <w:noProof/>
                <w:webHidden/>
              </w:rPr>
            </w:r>
            <w:r>
              <w:rPr>
                <w:noProof/>
                <w:webHidden/>
              </w:rPr>
              <w:fldChar w:fldCharType="separate"/>
            </w:r>
            <w:r>
              <w:rPr>
                <w:noProof/>
                <w:webHidden/>
              </w:rPr>
              <w:t>36</w:t>
            </w:r>
            <w:r>
              <w:rPr>
                <w:noProof/>
                <w:webHidden/>
              </w:rPr>
              <w:fldChar w:fldCharType="end"/>
            </w:r>
          </w:hyperlink>
        </w:p>
        <w:p w:rsidR="00592F83" w:rsidRDefault="00592F83">
          <w:pPr>
            <w:pStyle w:val="Innehll2"/>
            <w:tabs>
              <w:tab w:val="left" w:pos="1100"/>
              <w:tab w:val="right" w:leader="dot" w:pos="7359"/>
            </w:tabs>
            <w:rPr>
              <w:rFonts w:asciiTheme="minorHAnsi" w:eastAsiaTheme="minorEastAsia" w:hAnsiTheme="minorHAnsi" w:cstheme="minorBidi"/>
              <w:noProof/>
              <w:sz w:val="22"/>
              <w:szCs w:val="22"/>
            </w:rPr>
          </w:pPr>
          <w:hyperlink w:anchor="_Toc420505829" w:history="1">
            <w:r w:rsidRPr="00DB5CB7">
              <w:rPr>
                <w:rStyle w:val="Hyperlnk"/>
                <w:noProof/>
              </w:rPr>
              <w:t>7.12</w:t>
            </w:r>
            <w:r>
              <w:rPr>
                <w:rFonts w:asciiTheme="minorHAnsi" w:eastAsiaTheme="minorEastAsia" w:hAnsiTheme="minorHAnsi" w:cstheme="minorBidi"/>
                <w:noProof/>
                <w:sz w:val="22"/>
                <w:szCs w:val="22"/>
              </w:rPr>
              <w:tab/>
            </w:r>
            <w:r w:rsidRPr="00DB5CB7">
              <w:rPr>
                <w:rStyle w:val="Hyperlnk"/>
                <w:noProof/>
              </w:rPr>
              <w:t>Bilaga 12. Egen kravspecifikation för E-tjänsten</w:t>
            </w:r>
            <w:r>
              <w:rPr>
                <w:noProof/>
                <w:webHidden/>
              </w:rPr>
              <w:tab/>
            </w:r>
            <w:r>
              <w:rPr>
                <w:noProof/>
                <w:webHidden/>
              </w:rPr>
              <w:fldChar w:fldCharType="begin"/>
            </w:r>
            <w:r>
              <w:rPr>
                <w:noProof/>
                <w:webHidden/>
              </w:rPr>
              <w:instrText xml:space="preserve"> PAGEREF _Toc420505829 \h </w:instrText>
            </w:r>
            <w:r>
              <w:rPr>
                <w:noProof/>
                <w:webHidden/>
              </w:rPr>
            </w:r>
            <w:r>
              <w:rPr>
                <w:noProof/>
                <w:webHidden/>
              </w:rPr>
              <w:fldChar w:fldCharType="separate"/>
            </w:r>
            <w:r>
              <w:rPr>
                <w:noProof/>
                <w:webHidden/>
              </w:rPr>
              <w:t>37</w:t>
            </w:r>
            <w:r>
              <w:rPr>
                <w:noProof/>
                <w:webHidden/>
              </w:rPr>
              <w:fldChar w:fldCharType="end"/>
            </w:r>
          </w:hyperlink>
        </w:p>
        <w:p w:rsidR="00592F83" w:rsidRDefault="00592F83">
          <w:pPr>
            <w:pStyle w:val="Innehll2"/>
            <w:tabs>
              <w:tab w:val="left" w:pos="1100"/>
              <w:tab w:val="right" w:leader="dot" w:pos="7359"/>
            </w:tabs>
            <w:rPr>
              <w:rFonts w:asciiTheme="minorHAnsi" w:eastAsiaTheme="minorEastAsia" w:hAnsiTheme="minorHAnsi" w:cstheme="minorBidi"/>
              <w:noProof/>
              <w:sz w:val="22"/>
              <w:szCs w:val="22"/>
            </w:rPr>
          </w:pPr>
          <w:hyperlink w:anchor="_Toc420505830" w:history="1">
            <w:r w:rsidRPr="00DB5CB7">
              <w:rPr>
                <w:rStyle w:val="Hyperlnk"/>
                <w:noProof/>
              </w:rPr>
              <w:t>7.13</w:t>
            </w:r>
            <w:r>
              <w:rPr>
                <w:rFonts w:asciiTheme="minorHAnsi" w:eastAsiaTheme="minorEastAsia" w:hAnsiTheme="minorHAnsi" w:cstheme="minorBidi"/>
                <w:noProof/>
                <w:sz w:val="22"/>
                <w:szCs w:val="22"/>
              </w:rPr>
              <w:tab/>
            </w:r>
            <w:r w:rsidRPr="00DB5CB7">
              <w:rPr>
                <w:rStyle w:val="Hyperlnk"/>
                <w:noProof/>
              </w:rPr>
              <w:t>Bilaga 13. Feedback från testerna</w:t>
            </w:r>
            <w:r>
              <w:rPr>
                <w:noProof/>
                <w:webHidden/>
              </w:rPr>
              <w:tab/>
            </w:r>
            <w:r>
              <w:rPr>
                <w:noProof/>
                <w:webHidden/>
              </w:rPr>
              <w:fldChar w:fldCharType="begin"/>
            </w:r>
            <w:r>
              <w:rPr>
                <w:noProof/>
                <w:webHidden/>
              </w:rPr>
              <w:instrText xml:space="preserve"> PAGEREF _Toc420505830 \h </w:instrText>
            </w:r>
            <w:r>
              <w:rPr>
                <w:noProof/>
                <w:webHidden/>
              </w:rPr>
            </w:r>
            <w:r>
              <w:rPr>
                <w:noProof/>
                <w:webHidden/>
              </w:rPr>
              <w:fldChar w:fldCharType="separate"/>
            </w:r>
            <w:r>
              <w:rPr>
                <w:noProof/>
                <w:webHidden/>
              </w:rPr>
              <w:t>38</w:t>
            </w:r>
            <w:r>
              <w:rPr>
                <w:noProof/>
                <w:webHidden/>
              </w:rPr>
              <w:fldChar w:fldCharType="end"/>
            </w:r>
          </w:hyperlink>
        </w:p>
        <w:p w:rsidR="00592F83" w:rsidRDefault="00592F83">
          <w:pPr>
            <w:pStyle w:val="Innehll2"/>
            <w:tabs>
              <w:tab w:val="left" w:pos="1100"/>
              <w:tab w:val="right" w:leader="dot" w:pos="7359"/>
            </w:tabs>
            <w:rPr>
              <w:rFonts w:asciiTheme="minorHAnsi" w:eastAsiaTheme="minorEastAsia" w:hAnsiTheme="minorHAnsi" w:cstheme="minorBidi"/>
              <w:noProof/>
              <w:sz w:val="22"/>
              <w:szCs w:val="22"/>
            </w:rPr>
          </w:pPr>
          <w:hyperlink w:anchor="_Toc420505831" w:history="1">
            <w:r w:rsidRPr="00DB5CB7">
              <w:rPr>
                <w:rStyle w:val="Hyperlnk"/>
                <w:noProof/>
              </w:rPr>
              <w:t>7.14</w:t>
            </w:r>
            <w:r>
              <w:rPr>
                <w:rFonts w:asciiTheme="minorHAnsi" w:eastAsiaTheme="minorEastAsia" w:hAnsiTheme="minorHAnsi" w:cstheme="minorBidi"/>
                <w:noProof/>
                <w:sz w:val="22"/>
                <w:szCs w:val="22"/>
              </w:rPr>
              <w:tab/>
            </w:r>
            <w:r w:rsidRPr="00DB5CB7">
              <w:rPr>
                <w:rStyle w:val="Hyperlnk"/>
                <w:noProof/>
              </w:rPr>
              <w:t>Bilaga 14. Anteckningar från samtalen till företagen</w:t>
            </w:r>
            <w:r>
              <w:rPr>
                <w:noProof/>
                <w:webHidden/>
              </w:rPr>
              <w:tab/>
            </w:r>
            <w:r>
              <w:rPr>
                <w:noProof/>
                <w:webHidden/>
              </w:rPr>
              <w:fldChar w:fldCharType="begin"/>
            </w:r>
            <w:r>
              <w:rPr>
                <w:noProof/>
                <w:webHidden/>
              </w:rPr>
              <w:instrText xml:space="preserve"> PAGEREF _Toc420505831 \h </w:instrText>
            </w:r>
            <w:r>
              <w:rPr>
                <w:noProof/>
                <w:webHidden/>
              </w:rPr>
            </w:r>
            <w:r>
              <w:rPr>
                <w:noProof/>
                <w:webHidden/>
              </w:rPr>
              <w:fldChar w:fldCharType="separate"/>
            </w:r>
            <w:r>
              <w:rPr>
                <w:noProof/>
                <w:webHidden/>
              </w:rPr>
              <w:t>39</w:t>
            </w:r>
            <w:r>
              <w:rPr>
                <w:noProof/>
                <w:webHidden/>
              </w:rPr>
              <w:fldChar w:fldCharType="end"/>
            </w:r>
          </w:hyperlink>
        </w:p>
        <w:p w:rsidR="0071418E" w:rsidRDefault="0071418E">
          <w:r>
            <w:rPr>
              <w:b/>
              <w:bCs/>
            </w:rPr>
            <w:fldChar w:fldCharType="end"/>
          </w:r>
        </w:p>
      </w:sdtContent>
    </w:sdt>
    <w:p w:rsidR="004A4279" w:rsidRPr="00C56085" w:rsidRDefault="00F15094">
      <w:pPr>
        <w:spacing w:after="0" w:line="240" w:lineRule="auto"/>
        <w:rPr>
          <w:b/>
        </w:rPr>
        <w:sectPr w:rsidR="004A4279" w:rsidRPr="00C56085" w:rsidSect="007C3C8A">
          <w:footerReference w:type="default" r:id="rId13"/>
          <w:pgSz w:w="11906" w:h="16838" w:code="9"/>
          <w:pgMar w:top="1418" w:right="2552" w:bottom="1418" w:left="1985" w:header="709" w:footer="709" w:gutter="0"/>
          <w:pgNumType w:start="1"/>
          <w:cols w:space="708"/>
          <w:docGrid w:linePitch="360"/>
        </w:sectPr>
      </w:pPr>
      <w:r>
        <w:br w:type="page"/>
      </w:r>
    </w:p>
    <w:p w:rsidR="00F15094" w:rsidRDefault="00F15094" w:rsidP="004939BB">
      <w:pPr>
        <w:pStyle w:val="Rubrik1"/>
      </w:pPr>
      <w:bookmarkStart w:id="12" w:name="_Toc379271509"/>
      <w:bookmarkStart w:id="13" w:name="_Toc419184888"/>
      <w:bookmarkStart w:id="14" w:name="_Toc420505793"/>
      <w:r w:rsidRPr="004939BB">
        <w:lastRenderedPageBreak/>
        <w:t>Inledning</w:t>
      </w:r>
      <w:bookmarkEnd w:id="12"/>
      <w:bookmarkEnd w:id="13"/>
      <w:bookmarkEnd w:id="14"/>
    </w:p>
    <w:p w:rsidR="008A6FAC" w:rsidRDefault="00FE689B" w:rsidP="008A6FAC">
      <w:pPr>
        <w:pStyle w:val="Stycke"/>
        <w:ind w:firstLine="0"/>
      </w:pPr>
      <w:r>
        <w:t>Ett stort problem idag som Gävle kommun har är att när väl en ansökan om tillstånd för värmepumpar görs så uppstår det ofta komplettering på grund av att vissa u</w:t>
      </w:r>
      <w:r w:rsidR="008A6FAC">
        <w:t>ppgifter inte är fullständiga. Det</w:t>
      </w:r>
      <w:r>
        <w:t xml:space="preserve"> finns flera olika aspekter för detta problem, dels så går det endast att skriva denna ansökan genom en pappersblankett där den ansökande egentligen inte vet vad som är obligatoriskt och inte. </w:t>
      </w:r>
    </w:p>
    <w:p w:rsidR="00FE689B" w:rsidRDefault="00FE689B" w:rsidP="008A6FAC">
      <w:pPr>
        <w:pStyle w:val="Stycke"/>
      </w:pPr>
      <w:r>
        <w:t>Sedan måste de bifoga en fastighetskarta med en rad olika krav på markerade föremål i närheten av borrhålet. På grund av att det är mycket i formuläret som en privatperson/fastighetsägare inte riktigt har koll på så slutar det oftast med att de ringer till en borrfirma/installatör som får hjälpa dem att fylla i rätt uppgifter. Det är en del som idealiskt sätt inte borde existera då det kan skrämma bort mycket kunder genom att det är så omständigt att ansöka om detta tillstånd.</w:t>
      </w:r>
    </w:p>
    <w:p w:rsidR="00FE689B" w:rsidRDefault="00FE689B" w:rsidP="008A6FAC">
      <w:pPr>
        <w:pStyle w:val="Stycke"/>
      </w:pPr>
      <w:r>
        <w:t xml:space="preserve">Vad detta examensarbete kommer utföra är att skapa en e-tjänst där man kan göra denna ansökan, </w:t>
      </w:r>
      <w:r w:rsidRPr="00024EEF">
        <w:t>fokus</w:t>
      </w:r>
      <w:r>
        <w:t xml:space="preserve"> kommer läggas på användarvänligheten och funktionaliteten för att slippa begära om kompletterande uppgifter. </w:t>
      </w:r>
    </w:p>
    <w:p w:rsidR="00FE689B" w:rsidRPr="002C736C" w:rsidRDefault="00FE689B" w:rsidP="00F735C8">
      <w:pPr>
        <w:pStyle w:val="Stycke"/>
      </w:pPr>
      <w:r>
        <w:t xml:space="preserve">Målet är att en </w:t>
      </w:r>
      <w:r w:rsidR="00084C39">
        <w:t>man</w:t>
      </w:r>
      <w:r>
        <w:t xml:space="preserve"> skall kunna gå in på Gävle kommuns hemsida och välja att ansöka om ett tillstånd för värmepumpar, väl i ansökningsformuläret kommer all information som behövs finnas för att den sökande inte ska tv</w:t>
      </w:r>
      <w:r w:rsidR="00F735C8">
        <w:t>ivla på vad som måste fyllas i.</w:t>
      </w:r>
    </w:p>
    <w:p w:rsidR="00FE689B" w:rsidRDefault="00FE689B" w:rsidP="00FE689B">
      <w:pPr>
        <w:pStyle w:val="Rubrik2"/>
      </w:pPr>
      <w:bookmarkStart w:id="15" w:name="_Toc419444501"/>
      <w:bookmarkStart w:id="16" w:name="_Toc420505794"/>
      <w:r w:rsidRPr="00FE689B">
        <w:t>Bakgrund</w:t>
      </w:r>
      <w:bookmarkEnd w:id="15"/>
      <w:bookmarkEnd w:id="16"/>
    </w:p>
    <w:p w:rsidR="004B0946" w:rsidRPr="004B7619" w:rsidRDefault="00F03308" w:rsidP="008A6FAC">
      <w:pPr>
        <w:pStyle w:val="Stycke"/>
        <w:ind w:firstLine="0"/>
      </w:pPr>
      <w:r w:rsidRPr="004B7619">
        <w:t>Formulär finns överallt idag. De fylls i både i papperform och på webben. Det kommer alltid att finns formulär för de har större betydelse än vad man kanske tror</w:t>
      </w:r>
      <w:r w:rsidR="004B0946" w:rsidRPr="004B7619">
        <w:t xml:space="preserve">. Ska du skapa ett användarkonto på en </w:t>
      </w:r>
      <w:r w:rsidR="008D0C09">
        <w:t>webbsida</w:t>
      </w:r>
      <w:r w:rsidR="004B0946" w:rsidRPr="004B7619">
        <w:t xml:space="preserve"> sida måste du fylla i formulär för att kunna skapa en användare. Ska du köpa en tv måste du fylla i ett formulär. Ska du söka till skola måste du fylla i formulär etc. </w:t>
      </w:r>
    </w:p>
    <w:p w:rsidR="008A6FAC" w:rsidRDefault="004B7619" w:rsidP="008A6FAC">
      <w:pPr>
        <w:pStyle w:val="Stycke"/>
      </w:pPr>
      <w:r w:rsidRPr="00712F6E">
        <w:t xml:space="preserve">Varför man vill gå från pappersform till e-tjänst beskrivs väldigt bra på en webbsida som ägs av Potomac KnowledgeWay[10]. </w:t>
      </w:r>
      <w:r w:rsidRPr="008A6FAC">
        <w:rPr>
          <w:lang w:val="en-US"/>
        </w:rPr>
        <w:t xml:space="preserve">De </w:t>
      </w:r>
      <w:proofErr w:type="gramStart"/>
      <w:r w:rsidR="00573F17" w:rsidRPr="008A6FAC">
        <w:rPr>
          <w:lang w:val="en-US"/>
        </w:rPr>
        <w:t>s</w:t>
      </w:r>
      <w:r w:rsidR="00573F17">
        <w:rPr>
          <w:lang w:val="en-US"/>
        </w:rPr>
        <w:t>kriver ”</w:t>
      </w:r>
      <w:proofErr w:type="gramEnd"/>
      <w:r w:rsidRPr="008A6FAC">
        <w:rPr>
          <w:lang w:val="en-US"/>
        </w:rPr>
        <w:t>With the Internet you have the ability to transmit and receive large amounts of information quickly to and from individuals and workgroups around the world”</w:t>
      </w:r>
      <w:r w:rsidR="00712F6E" w:rsidRPr="008A6FAC">
        <w:rPr>
          <w:lang w:val="en-US"/>
        </w:rPr>
        <w:t xml:space="preserve">. </w:t>
      </w:r>
      <w:r w:rsidR="00712F6E" w:rsidRPr="00712F6E">
        <w:t xml:space="preserve">Vad man kan tolka utifrån detta är att genom internet och en e-tjänst så kan informationen mellan parterna förmedlas väldigt snabbt. Däremot i pappersformat skulle de behöva postas eller levereras av personen själv. Skulle </w:t>
      </w:r>
      <w:r w:rsidR="00712F6E">
        <w:t>det bli uppstå något fel,</w:t>
      </w:r>
      <w:r w:rsidR="00712F6E" w:rsidRPr="00712F6E">
        <w:t xml:space="preserve"> exempelvis ofullständig information</w:t>
      </w:r>
      <w:r w:rsidR="00712F6E">
        <w:t>,</w:t>
      </w:r>
      <w:r w:rsidR="00712F6E" w:rsidRPr="00712F6E">
        <w:t xml:space="preserve"> så är kompletteringstiden </w:t>
      </w:r>
      <w:r w:rsidR="00712F6E">
        <w:t>längre</w:t>
      </w:r>
      <w:r w:rsidR="00712F6E" w:rsidRPr="00712F6E">
        <w:t xml:space="preserve"> än om de gjordes via internet.</w:t>
      </w:r>
    </w:p>
    <w:p w:rsidR="008A6FAC" w:rsidRDefault="004B7619" w:rsidP="008A6FAC">
      <w:pPr>
        <w:pStyle w:val="Stycke"/>
      </w:pPr>
      <w:r>
        <w:t>Det finns många</w:t>
      </w:r>
      <w:r w:rsidR="00547731">
        <w:t xml:space="preserve"> webbsidor, böcker, artiklar som tar upp hur man borde skapa ett formulär</w:t>
      </w:r>
      <w:r w:rsidR="00A65A01">
        <w:t>/webbsidor[3][4][5][10][12][</w:t>
      </w:r>
      <w:r w:rsidR="00973B3D">
        <w:t>14</w:t>
      </w:r>
      <w:r w:rsidR="00A65A01">
        <w:t>]</w:t>
      </w:r>
      <w:r w:rsidR="00547731">
        <w:t xml:space="preserve">. Vad ska man tänka på gällande design, hur får man personer att fylla i rätt information, hur får man personer att förstå vad som ska fyllas i, finns det vissa delar man kanske inte behöver </w:t>
      </w:r>
      <w:r w:rsidR="00547731" w:rsidRPr="00720F9E">
        <w:t xml:space="preserve">fylla i utan bara klicka i med radio-knapp eller kryssruta etc. </w:t>
      </w:r>
      <w:r w:rsidR="00720F9E" w:rsidRPr="00720F9E">
        <w:t xml:space="preserve">Man ska även tänka att människor kan ha funktionshinder. </w:t>
      </w:r>
    </w:p>
    <w:p w:rsidR="00720F9E" w:rsidRPr="00720F9E" w:rsidRDefault="00720F9E" w:rsidP="008A6FAC">
      <w:pPr>
        <w:pStyle w:val="Stycke"/>
      </w:pPr>
      <w:r w:rsidRPr="00720F9E">
        <w:t>S. Hau Chua et al.[8]</w:t>
      </w:r>
      <w:r w:rsidR="00EA5950">
        <w:t xml:space="preserve"> skriver</w:t>
      </w:r>
      <w:r w:rsidRPr="00720F9E">
        <w:t xml:space="preserve"> </w:t>
      </w:r>
      <w:r>
        <w:t>i</w:t>
      </w:r>
      <w:r w:rsidRPr="00720F9E">
        <w:t xml:space="preserve"> deras </w:t>
      </w:r>
      <w:r w:rsidR="00EA5950">
        <w:t xml:space="preserve">artikel </w:t>
      </w:r>
      <w:r w:rsidRPr="00720F9E">
        <w:t>om färgblindhet att uppskattningsvis 200 miljoner människor världen över har någon typ av färgblindhet.</w:t>
      </w:r>
      <w:r w:rsidR="00CF6D7C">
        <w:t xml:space="preserve"> Av människor som har nordeuropeisk bakgrund i släktet så lider</w:t>
      </w:r>
      <w:r w:rsidRPr="00720F9E">
        <w:t xml:space="preserve"> </w:t>
      </w:r>
      <w:r w:rsidR="00CF6D7C">
        <w:t>c</w:t>
      </w:r>
      <w:r w:rsidRPr="00720F9E">
        <w:t xml:space="preserve">a 8 % </w:t>
      </w:r>
      <w:r w:rsidR="00CF6D7C">
        <w:t>av män och 0.5% av kvinnor</w:t>
      </w:r>
      <w:r w:rsidRPr="00720F9E">
        <w:t xml:space="preserve"> av röd-grön färgblindhet. </w:t>
      </w:r>
      <w:r>
        <w:t xml:space="preserve">Det </w:t>
      </w:r>
      <w:r>
        <w:lastRenderedPageBreak/>
        <w:t>betyder att om man skulle ha ett formulär med röd-gröna färger och 100 personer skulle f</w:t>
      </w:r>
      <w:r w:rsidR="00CF6D7C">
        <w:t>ylla i detta skulle teoretiskt 8 stycken av dessa kunna bli felaktiga just av den anledningen att personerna kan vara färgblinda.</w:t>
      </w:r>
    </w:p>
    <w:p w:rsidR="008A6FAC" w:rsidRDefault="00547731" w:rsidP="008A6FAC">
      <w:pPr>
        <w:pStyle w:val="Stycke"/>
      </w:pPr>
      <w:r>
        <w:t>Som sagt. Att skapa ett formulär är inte bara att ställa några frågor på ett papper eller på webben. Det ligger väldigt mycket med forskning bakom detta för att få ett så bra, välförståeligt, välformulerat och väl designat formulär som möjligt som gör att personer fyller i ans</w:t>
      </w:r>
      <w:r w:rsidR="00E653AE">
        <w:t xml:space="preserve">ökan och inte struntar i den.  </w:t>
      </w:r>
    </w:p>
    <w:p w:rsidR="00EF0C40" w:rsidRDefault="002967D2" w:rsidP="008A6FAC">
      <w:pPr>
        <w:pStyle w:val="Stycke"/>
      </w:pPr>
      <w:r>
        <w:t>R. Barnett[</w:t>
      </w:r>
      <w:r w:rsidR="004E59C6">
        <w:t>2</w:t>
      </w:r>
      <w:r>
        <w:t xml:space="preserve">] nämner i sin bok att </w:t>
      </w:r>
      <w:r w:rsidR="00EF0C40">
        <w:t>när man utvecklar ett formulär så är den största kostnaden oftast vid hantering av formulär. För ett ifyllnadsformulär så är det vanligt att hitta minst ett eller flera fel i 80-100% av fallen. R. Barnett</w:t>
      </w:r>
      <w:r w:rsidR="004E59C6">
        <w:t>[2]</w:t>
      </w:r>
      <w:r w:rsidR="00EF0C40">
        <w:t xml:space="preserve"> har funnit olika orsaker till </w:t>
      </w:r>
      <w:r w:rsidR="00A65A01">
        <w:t>att denna procentsats är så hög:</w:t>
      </w:r>
    </w:p>
    <w:p w:rsidR="00EF0C40" w:rsidRDefault="00EF0C40" w:rsidP="004468C9">
      <w:pPr>
        <w:pStyle w:val="rubrik40"/>
        <w:numPr>
          <w:ilvl w:val="0"/>
          <w:numId w:val="0"/>
        </w:numPr>
      </w:pPr>
      <w:r>
        <w:t>Brist på kunskap</w:t>
      </w:r>
    </w:p>
    <w:p w:rsidR="00EF0C40" w:rsidRDefault="00EF0C40" w:rsidP="009B7B74">
      <w:pPr>
        <w:pStyle w:val="Stycke"/>
        <w:ind w:firstLine="0"/>
      </w:pPr>
      <w:r>
        <w:t xml:space="preserve">Människor vill gärna göra på sitt egna sätt och inte följa de riktlinjer som finns, de vill hellre göra på det sättet de själva tycker passar deras design och funktioner för de vill inte höra av någon annan exempelvis att deras design är dålig. </w:t>
      </w:r>
    </w:p>
    <w:p w:rsidR="009B7B74" w:rsidRDefault="009B7B74" w:rsidP="004468C9">
      <w:pPr>
        <w:pStyle w:val="rubrik40"/>
        <w:numPr>
          <w:ilvl w:val="0"/>
          <w:numId w:val="0"/>
        </w:numPr>
      </w:pPr>
      <w:r>
        <w:t>Missuppfattning av människor</w:t>
      </w:r>
    </w:p>
    <w:p w:rsidR="00712054" w:rsidRDefault="009B7B74" w:rsidP="00712054">
      <w:pPr>
        <w:pStyle w:val="Stycke"/>
        <w:ind w:firstLine="0"/>
      </w:pPr>
      <w:r>
        <w:t xml:space="preserve">Ett annat vanligt fel är att man som utvecklare av formuläret missuppfattar hur människor fungerar och tänker. Man kan skapa ett formulär som går snabbt att fylla i men den kan fortfarande innehålla mycket irrelevant information eller till och med dålig information. </w:t>
      </w:r>
    </w:p>
    <w:p w:rsidR="009B7B74" w:rsidRPr="009B7B74" w:rsidRDefault="009B7B74" w:rsidP="00712054">
      <w:pPr>
        <w:pStyle w:val="Stycke"/>
      </w:pPr>
      <w:r>
        <w:t>Detta ka</w:t>
      </w:r>
      <w:r w:rsidR="00712054">
        <w:t>n</w:t>
      </w:r>
      <w:r>
        <w:t xml:space="preserve"> bero på att personen som fyller i uppfattar frågan helt annorlunda än vad man själv tänkt sig.</w:t>
      </w:r>
    </w:p>
    <w:p w:rsidR="009B7B74" w:rsidRDefault="008610CA" w:rsidP="004468C9">
      <w:pPr>
        <w:pStyle w:val="rubrik40"/>
        <w:numPr>
          <w:ilvl w:val="0"/>
          <w:numId w:val="0"/>
        </w:numPr>
      </w:pPr>
      <w:r>
        <w:t>Missanvändning av regler</w:t>
      </w:r>
    </w:p>
    <w:p w:rsidR="00712054" w:rsidRDefault="008610CA" w:rsidP="00712054">
      <w:pPr>
        <w:pStyle w:val="Stycke"/>
        <w:ind w:firstLine="0"/>
      </w:pPr>
      <w:r>
        <w:t>Den tredje orsaken R. Barnett</w:t>
      </w:r>
      <w:r w:rsidR="00936E5F">
        <w:t>[</w:t>
      </w:r>
      <w:r w:rsidR="004E59C6">
        <w:t>2</w:t>
      </w:r>
      <w:r w:rsidR="00936E5F">
        <w:t>]</w:t>
      </w:r>
      <w:r>
        <w:t xml:space="preserve"> tar upp är att människan tror sig kunna producera ett bra formulär genom att göra en behovsanalys och sedan utforma formuläret efter </w:t>
      </w:r>
      <w:r w:rsidRPr="009D70F3">
        <w:t>förutbestämda</w:t>
      </w:r>
      <w:r>
        <w:t xml:space="preserve"> regler. </w:t>
      </w:r>
    </w:p>
    <w:p w:rsidR="008610CA" w:rsidRDefault="00712054" w:rsidP="00712054">
      <w:pPr>
        <w:pStyle w:val="Stycke"/>
      </w:pPr>
      <w:r>
        <w:t xml:space="preserve">Men i själva verket så hatar människor formulär och de följer oftast inte reglerna om det finns kryphål i exempelvis designen. </w:t>
      </w:r>
    </w:p>
    <w:p w:rsidR="00712054" w:rsidRPr="00712054" w:rsidRDefault="00712054" w:rsidP="004468C9">
      <w:pPr>
        <w:pStyle w:val="rubrik40"/>
        <w:numPr>
          <w:ilvl w:val="0"/>
          <w:numId w:val="0"/>
        </w:numPr>
      </w:pPr>
      <w:r>
        <w:t>Misslyckad testning</w:t>
      </w:r>
    </w:p>
    <w:p w:rsidR="008F1475" w:rsidRPr="008F1475" w:rsidRDefault="004B32F5" w:rsidP="008F1475">
      <w:pPr>
        <w:pStyle w:val="Stycke"/>
        <w:ind w:firstLine="0"/>
      </w:pPr>
      <w:r w:rsidRPr="008F1475">
        <w:t xml:space="preserve">R. </w:t>
      </w:r>
      <w:r w:rsidR="00936E5F" w:rsidRPr="008F1475">
        <w:t>Barnett[</w:t>
      </w:r>
      <w:r w:rsidR="004E59C6" w:rsidRPr="008F1475">
        <w:t>2</w:t>
      </w:r>
      <w:r w:rsidR="00936E5F" w:rsidRPr="008F1475">
        <w:t>]</w:t>
      </w:r>
      <w:r w:rsidRPr="008F1475">
        <w:t xml:space="preserve"> skriver att många människor tror att de testar former när de samlar in åsikter via enkäter och fokusgrupper, </w:t>
      </w:r>
      <w:r w:rsidR="00936E5F" w:rsidRPr="008F1475">
        <w:t xml:space="preserve">men sällan så fungerar opinionsundersökningar för formulär. </w:t>
      </w:r>
    </w:p>
    <w:p w:rsidR="008610CA" w:rsidRPr="008F1475" w:rsidRDefault="00936E5F" w:rsidP="008F1475">
      <w:pPr>
        <w:pStyle w:val="Stycke"/>
      </w:pPr>
      <w:r w:rsidRPr="008F1475">
        <w:t>Människor förlitar sig på dessa. De tror att eftersom alla andra gör det så måste det vara rätt. Men åsikter är inte ren fakta så det är inte klokt att använda dem när det redan finns mer tillförlitliga metoder.</w:t>
      </w:r>
    </w:p>
    <w:p w:rsidR="00F57F50" w:rsidRDefault="004B0946" w:rsidP="003E6CBA">
      <w:pPr>
        <w:pStyle w:val="Stycke"/>
      </w:pPr>
      <w:r>
        <w:t>Många gånger kanske man kan tycka att det är onödigt att fylla i ett formulär</w:t>
      </w:r>
      <w:r w:rsidR="006A3227">
        <w:t xml:space="preserve">. Oftast fylls dessa inte </w:t>
      </w:r>
      <w:r>
        <w:t>i för att den som skall fylla i den behöver informationen utan det är den som kräver en ifyllnad som behöver informationen.</w:t>
      </w:r>
      <w:r w:rsidR="00750E7E" w:rsidRPr="00750E7E">
        <w:t xml:space="preserve"> </w:t>
      </w:r>
    </w:p>
    <w:p w:rsidR="00750E7E" w:rsidRDefault="00750E7E" w:rsidP="00CD02E9">
      <w:pPr>
        <w:pStyle w:val="Stycke"/>
      </w:pPr>
      <w:r w:rsidRPr="00720F9E">
        <w:t>Som D. P. Haine</w:t>
      </w:r>
      <w:r w:rsidRPr="00720F9E">
        <w:fldChar w:fldCharType="begin"/>
      </w:r>
      <w:r w:rsidRPr="00720F9E">
        <w:instrText>ADDIN RW.CITE{{45 Haine,D.Philip 2008}}</w:instrText>
      </w:r>
      <w:r w:rsidRPr="00720F9E">
        <w:fldChar w:fldCharType="separate"/>
      </w:r>
      <w:r w:rsidR="008B167E" w:rsidRPr="00720F9E">
        <w:t>[</w:t>
      </w:r>
      <w:r w:rsidR="001C67BB" w:rsidRPr="00720F9E">
        <w:t>7</w:t>
      </w:r>
      <w:r w:rsidR="008B167E" w:rsidRPr="00720F9E">
        <w:t>]</w:t>
      </w:r>
      <w:r w:rsidRPr="00720F9E">
        <w:fldChar w:fldCharType="end"/>
      </w:r>
      <w:r w:rsidRPr="00720F9E">
        <w:t xml:space="preserve"> </w:t>
      </w:r>
      <w:r>
        <w:t>nämner i sin recensions-artikel om boken ”Web Form Design: Filling in the Blanks” som är skriven av Luke Wroblewski, så är det</w:t>
      </w:r>
      <w:r w:rsidR="00084C39">
        <w:t xml:space="preserve"> egentligen</w:t>
      </w:r>
      <w:r>
        <w:t xml:space="preserve"> ingen som gillar att fylla i blanketter. Men det är en del av den röda tråden som ibland måste göras för att få det vi vill ha.</w:t>
      </w:r>
      <w:r w:rsidR="00CD02E9">
        <w:t xml:space="preserve"> </w:t>
      </w:r>
      <w:r>
        <w:t>Vad personer ibland inte förstår är varför vissa frågor ställs även om de är</w:t>
      </w:r>
      <w:r w:rsidR="00084C39">
        <w:t xml:space="preserve"> </w:t>
      </w:r>
      <w:r w:rsidR="00084C39">
        <w:lastRenderedPageBreak/>
        <w:t>väldigt personliga.</w:t>
      </w:r>
      <w:r>
        <w:t xml:space="preserve"> Sedan kan man fråga sig om vissa frågor verkligen behövs eller inte. </w:t>
      </w:r>
    </w:p>
    <w:p w:rsidR="00CD02E9" w:rsidRDefault="00750E7E" w:rsidP="00CD02E9">
      <w:pPr>
        <w:pStyle w:val="Stycke"/>
      </w:pPr>
      <w:r w:rsidRPr="00720F9E">
        <w:t xml:space="preserve">Exempelvis </w:t>
      </w:r>
      <w:r w:rsidR="00084C39" w:rsidRPr="00720F9E">
        <w:t>så nämner D. P. Haine</w:t>
      </w:r>
      <w:r w:rsidRPr="00720F9E">
        <w:fldChar w:fldCharType="begin"/>
      </w:r>
      <w:r w:rsidRPr="00720F9E">
        <w:instrText>ADDIN RW.CITE{{45 Haine,D.Philip 2008}}</w:instrText>
      </w:r>
      <w:r w:rsidRPr="00720F9E">
        <w:fldChar w:fldCharType="separate"/>
      </w:r>
      <w:r w:rsidR="001C67BB" w:rsidRPr="00720F9E">
        <w:t>[7</w:t>
      </w:r>
      <w:r w:rsidR="008B167E" w:rsidRPr="00720F9E">
        <w:t>]</w:t>
      </w:r>
      <w:r w:rsidRPr="00720F9E">
        <w:fldChar w:fldCharType="end"/>
      </w:r>
      <w:r w:rsidRPr="00720F9E">
        <w:t xml:space="preserve"> en sak</w:t>
      </w:r>
      <w:r w:rsidRPr="00750E7E">
        <w:t xml:space="preserve"> ha</w:t>
      </w:r>
      <w:r>
        <w:t>n hittade i boken som han tyckte var väldigt fascinerande, Att ställa frågor som ”När är du född?”, ”Vad är inkomsten i hushållet?” är väldigt privata frågor men som även är väldigt viktig att veta i vissa fall. Kanske inte för den som söker men för den som tar emot blanketten. Människor tenderar att avvika från att fullfölja ansökan om det blir för personliga frågor och de inte är väl införstådd i varför informationen behövs.</w:t>
      </w:r>
    </w:p>
    <w:p w:rsidR="00CD02E9" w:rsidRDefault="00750E7E" w:rsidP="00CD02E9">
      <w:pPr>
        <w:pStyle w:val="Stycke"/>
      </w:pPr>
      <w:r w:rsidRPr="00750E7E">
        <w:t>D. P. Haine</w:t>
      </w:r>
      <w:r w:rsidR="00084C39">
        <w:t>[</w:t>
      </w:r>
      <w:r w:rsidR="00172974">
        <w:t>7</w:t>
      </w:r>
      <w:r w:rsidR="00084C39">
        <w:t>]</w:t>
      </w:r>
      <w:r w:rsidRPr="00750E7E">
        <w:t xml:space="preserve"> skriver att de hade dessa</w:t>
      </w:r>
      <w:r>
        <w:t xml:space="preserve"> frågor i en marknadsundersökning på eBay och de var en stor del som avbröt undersökningen när de kom till dessa frågor. När de sedan gjorde en ändring och tog bort dessa frågor och istället ställde dem senare efter registreringen så var det signifikant fler personer som var </w:t>
      </w:r>
      <w:r w:rsidR="00F735C8">
        <w:t xml:space="preserve">villig att fylla i blanketten. </w:t>
      </w:r>
    </w:p>
    <w:p w:rsidR="00AC36AF" w:rsidRDefault="00A12B91" w:rsidP="00AC36AF">
      <w:pPr>
        <w:pStyle w:val="Stycke"/>
      </w:pPr>
      <w:r w:rsidRPr="00DC62D7">
        <w:t>Galliher, J</w:t>
      </w:r>
      <w:proofErr w:type="gramStart"/>
      <w:r w:rsidRPr="00DC62D7">
        <w:t>.M et</w:t>
      </w:r>
      <w:proofErr w:type="gramEnd"/>
      <w:r w:rsidRPr="00DC62D7">
        <w:t xml:space="preserve"> al.[6] har skrivit en artikel där de jämför pappersformulär med PDA</w:t>
      </w:r>
      <w:r w:rsidR="00736E59">
        <w:t>(Personal D</w:t>
      </w:r>
      <w:r w:rsidRPr="00DC62D7">
        <w:t xml:space="preserve">igital </w:t>
      </w:r>
      <w:r w:rsidR="00736E59" w:rsidRPr="00DC62D7">
        <w:t>Assistants</w:t>
      </w:r>
      <w:r w:rsidRPr="00DC62D7">
        <w:t>)</w:t>
      </w:r>
      <w:r w:rsidR="004D2B6D" w:rsidRPr="00DC62D7">
        <w:t xml:space="preserve">-formulär. De hade fått in 1003/1140 </w:t>
      </w:r>
      <w:r w:rsidR="00885840">
        <w:t xml:space="preserve">stycken </w:t>
      </w:r>
      <w:r w:rsidR="00CD02E9">
        <w:t xml:space="preserve">svar varav </w:t>
      </w:r>
      <w:proofErr w:type="gramStart"/>
      <w:r w:rsidR="00CD02E9">
        <w:t>94%</w:t>
      </w:r>
      <w:proofErr w:type="gramEnd"/>
      <w:r w:rsidR="00CD02E9">
        <w:t xml:space="preserve">(537 av 570) var </w:t>
      </w:r>
      <w:r w:rsidR="004D2B6D" w:rsidRPr="00DC62D7">
        <w:t xml:space="preserve">pappersformulär och 82%(466 av </w:t>
      </w:r>
      <w:r w:rsidR="00CD02E9">
        <w:t xml:space="preserve">570) var elektroniskt formulär. </w:t>
      </w:r>
      <w:r w:rsidR="004D2B6D" w:rsidRPr="00DC62D7">
        <w:t xml:space="preserve">När de fått in resultaten och granskade antalet fel på formulären så konstaterades det att </w:t>
      </w:r>
      <w:proofErr w:type="gramStart"/>
      <w:r w:rsidR="004D2B6D" w:rsidRPr="00DC62D7">
        <w:t>35</w:t>
      </w:r>
      <w:r w:rsidR="00EB3E89" w:rsidRPr="00DC62D7">
        <w:t>%</w:t>
      </w:r>
      <w:proofErr w:type="gramEnd"/>
      <w:r w:rsidR="004D2B6D" w:rsidRPr="00DC62D7">
        <w:t xml:space="preserve">(186 av 537) av pappersformulären hade något typ av fel </w:t>
      </w:r>
      <w:r w:rsidR="00EB3E89" w:rsidRPr="00DC62D7">
        <w:t>till skillnad från de elektroniska formuläret som endast hade</w:t>
      </w:r>
      <w:r w:rsidR="004D2B6D" w:rsidRPr="00DC62D7">
        <w:t xml:space="preserve"> </w:t>
      </w:r>
      <w:r w:rsidR="00EB3E89" w:rsidRPr="00DC62D7">
        <w:t>3</w:t>
      </w:r>
      <w:r w:rsidR="004D2B6D" w:rsidRPr="00DC62D7">
        <w:t>%</w:t>
      </w:r>
      <w:r w:rsidR="00EB3E89" w:rsidRPr="00DC62D7">
        <w:t>(15 av 466)</w:t>
      </w:r>
      <w:r w:rsidR="004D2B6D" w:rsidRPr="00DC62D7">
        <w:t xml:space="preserve"> </w:t>
      </w:r>
      <w:r w:rsidR="00EB3E89" w:rsidRPr="00DC62D7">
        <w:t>fel.</w:t>
      </w:r>
      <w:r w:rsidR="004D2B6D" w:rsidRPr="00DC62D7">
        <w:t xml:space="preserve"> </w:t>
      </w:r>
    </w:p>
    <w:p w:rsidR="00AA4D74" w:rsidRDefault="00AA4D74" w:rsidP="00AC36AF">
      <w:pPr>
        <w:pStyle w:val="Stycke"/>
      </w:pPr>
      <w:r w:rsidRPr="00AA4D74">
        <w:t>I en artikel skriven av D. Reed and J. Davies [11]</w:t>
      </w:r>
      <w:r>
        <w:t xml:space="preserve"> forskar de om konvergensen mellan datorprogrammering och grafisk design. De diskuterar och kommer fram till riktlinje</w:t>
      </w:r>
      <w:r w:rsidR="003F2D90">
        <w:t>r</w:t>
      </w:r>
      <w:r>
        <w:t xml:space="preserve"> gällande grafisk design för webben.</w:t>
      </w:r>
      <w:r w:rsidR="003F2D90">
        <w:t xml:space="preserve"> Några av dessa riktlinjer är följande:</w:t>
      </w:r>
      <w:r>
        <w:t xml:space="preserve"> </w:t>
      </w:r>
    </w:p>
    <w:p w:rsidR="00CC3D5D" w:rsidRDefault="00AA4D74" w:rsidP="00EA5950">
      <w:pPr>
        <w:pStyle w:val="Stycke"/>
        <w:numPr>
          <w:ilvl w:val="0"/>
          <w:numId w:val="27"/>
        </w:numPr>
      </w:pPr>
      <w:r w:rsidRPr="00CC3D5D">
        <w:rPr>
          <w:b/>
        </w:rPr>
        <w:t>Typografi:</w:t>
      </w:r>
      <w:r>
        <w:t xml:space="preserve"> Verdana och Arial är två fonter som används när man har större skärmar/monitorer medan Times New Roman används för mindre skärmar</w:t>
      </w:r>
      <w:r w:rsidR="00CC3D5D">
        <w:t>.</w:t>
      </w:r>
    </w:p>
    <w:p w:rsidR="00CC3D5D" w:rsidRDefault="00CC3D5D" w:rsidP="00EA5950">
      <w:pPr>
        <w:pStyle w:val="Stycke"/>
        <w:numPr>
          <w:ilvl w:val="0"/>
          <w:numId w:val="27"/>
        </w:numPr>
      </w:pPr>
      <w:r w:rsidRPr="003F2D90">
        <w:rPr>
          <w:b/>
        </w:rPr>
        <w:t>Storlek:</w:t>
      </w:r>
      <w:r>
        <w:t xml:space="preserve"> generellt sätt så är det idealiskt att ha mellan 50-80 tecken/rad inkluderat punktnotationer och mellanslag.</w:t>
      </w:r>
    </w:p>
    <w:p w:rsidR="003F2D90" w:rsidRPr="00EA5950" w:rsidRDefault="00EA5950" w:rsidP="00EA5950">
      <w:pPr>
        <w:pStyle w:val="Stycke"/>
        <w:numPr>
          <w:ilvl w:val="0"/>
          <w:numId w:val="27"/>
        </w:numPr>
      </w:pPr>
      <w:r w:rsidRPr="00EA5950">
        <w:rPr>
          <w:b/>
        </w:rPr>
        <w:t>Färg</w:t>
      </w:r>
      <w:r w:rsidR="003F2D90" w:rsidRPr="00EA5950">
        <w:rPr>
          <w:b/>
        </w:rPr>
        <w:t>:</w:t>
      </w:r>
      <w:r w:rsidRPr="00EA5950">
        <w:rPr>
          <w:b/>
        </w:rPr>
        <w:t xml:space="preserve"> </w:t>
      </w:r>
      <w:r w:rsidR="00131E3B">
        <w:t xml:space="preserve">Till skillnad från vad </w:t>
      </w:r>
      <w:r w:rsidR="00131E3B" w:rsidRPr="00720F9E">
        <w:t>S. Hau Chua et al.[8]</w:t>
      </w:r>
      <w:r w:rsidR="00131E3B">
        <w:t xml:space="preserve"> nämner så tar även </w:t>
      </w:r>
      <w:r w:rsidR="00131E3B" w:rsidRPr="00AA4D74">
        <w:t>D. Reed and J. Davies</w:t>
      </w:r>
      <w:r w:rsidR="00131E3B">
        <w:t xml:space="preserve"> upp färgblindhet. De skriver att c</w:t>
      </w:r>
      <w:r w:rsidRPr="00EA5950">
        <w:t xml:space="preserve">a </w:t>
      </w:r>
      <w:r w:rsidR="00DC4AFB" w:rsidRPr="00EA5950">
        <w:t>5 %</w:t>
      </w:r>
      <w:r w:rsidRPr="00EA5950">
        <w:t xml:space="preserve"> av människor är färgblinda och </w:t>
      </w:r>
      <w:r>
        <w:t>därför skall man undvika att använda sig av röd/grön</w:t>
      </w:r>
      <w:r w:rsidR="00A34680">
        <w:t>a</w:t>
      </w:r>
      <w:r>
        <w:t xml:space="preserve"> samt blå/orange</w:t>
      </w:r>
      <w:r w:rsidR="00A34680">
        <w:t>a</w:t>
      </w:r>
      <w:r>
        <w:t xml:space="preserve"> </w:t>
      </w:r>
      <w:r w:rsidR="00A34680">
        <w:t>färgkombinationer</w:t>
      </w:r>
      <w:r>
        <w:t xml:space="preserve">. </w:t>
      </w:r>
    </w:p>
    <w:p w:rsidR="00C87B55" w:rsidRPr="00AA4D74" w:rsidRDefault="00C87B55" w:rsidP="000145BC">
      <w:pPr>
        <w:pStyle w:val="Rubrik3"/>
      </w:pPr>
      <w:bookmarkStart w:id="17" w:name="_Toc420505795"/>
      <w:r>
        <w:t>Pappersformulär</w:t>
      </w:r>
      <w:bookmarkEnd w:id="17"/>
    </w:p>
    <w:p w:rsidR="00084C39" w:rsidRDefault="00084C39" w:rsidP="00CB4545">
      <w:pPr>
        <w:pStyle w:val="StyckeefterRubrik"/>
      </w:pPr>
      <w:r>
        <w:t xml:space="preserve">När en person ska fylla i ett formulär på papper så kan det vara svårt att kontrollera så alla obligatoriska fält verkligen är ifyllda. </w:t>
      </w:r>
      <w:r w:rsidR="00CB4545">
        <w:t xml:space="preserve"> </w:t>
      </w:r>
      <w:r w:rsidR="004B0946">
        <w:t xml:space="preserve">Man måste vara noggrann med vad som måste fyllas i och vad som är frivilligt så att inte en person fullföljer en ansökan men </w:t>
      </w:r>
      <w:r w:rsidR="00750E7E">
        <w:t>ä</w:t>
      </w:r>
      <w:r w:rsidR="004B0946">
        <w:t>ndå glömmer att exempelvis skriva in sitt personnummer som är en obligatorisk del att svara på.</w:t>
      </w:r>
      <w:r w:rsidR="00CB4545">
        <w:t xml:space="preserve"> </w:t>
      </w:r>
      <w:r>
        <w:t>Man skulle kunna visa med en liten stjärna och skriva ”*=Obligatoriskt”, dock bevisar inte detta att personerna</w:t>
      </w:r>
      <w:r w:rsidR="00C87B55">
        <w:t xml:space="preserve"> som söker</w:t>
      </w:r>
      <w:r>
        <w:t xml:space="preserve"> kommer se detta och följa de strikta regler som finns </w:t>
      </w:r>
      <w:r w:rsidR="00C87B55">
        <w:t>för att få en fullständig ansökan</w:t>
      </w:r>
      <w:r w:rsidR="000145BC">
        <w:t>.</w:t>
      </w:r>
    </w:p>
    <w:p w:rsidR="00CB4545" w:rsidRDefault="004B0946" w:rsidP="00CB4545">
      <w:pPr>
        <w:pStyle w:val="Stycke"/>
      </w:pPr>
      <w:r>
        <w:t>Det kan även vara svårt a</w:t>
      </w:r>
      <w:r w:rsidR="00084C39">
        <w:t>tt ge förklaring för delar som</w:t>
      </w:r>
      <w:r>
        <w:t xml:space="preserve"> oftast</w:t>
      </w:r>
      <w:r w:rsidR="00084C39">
        <w:t xml:space="preserve"> kanske</w:t>
      </w:r>
      <w:r>
        <w:t xml:space="preserve"> brukar förvirra personerna som genomför ansökan.</w:t>
      </w:r>
      <w:r w:rsidR="00750E7E">
        <w:t xml:space="preserve"> </w:t>
      </w:r>
      <w:r w:rsidR="00C87B55">
        <w:t xml:space="preserve">Exempelvis om man skulle fylla i ett formulär och kommer till en fråga där den sökande inte har en aning om en </w:t>
      </w:r>
      <w:r w:rsidR="00A8193D">
        <w:t xml:space="preserve">vad denne skall fylla i så kanske personen fyller i fel information, struntar helt i att fylla i något eller kanske till och med låter </w:t>
      </w:r>
      <w:r w:rsidR="00A8193D">
        <w:lastRenderedPageBreak/>
        <w:t>bli att genomföra ansökan.</w:t>
      </w:r>
      <w:r w:rsidR="00CB4545">
        <w:t xml:space="preserve"> </w:t>
      </w:r>
      <w:r w:rsidR="00C87B55">
        <w:t>Ett lämpligt sätt att hjälpa denne person att veta vad som skall fyllas i hade varit någon form av förklarande text alternativt att ge exempel på vad som vanligast fylls i på den frågan</w:t>
      </w:r>
      <w:r w:rsidR="00B16DFB">
        <w:t xml:space="preserve"> som finns med i formuläret</w:t>
      </w:r>
      <w:r w:rsidR="00C87B55">
        <w:t>.</w:t>
      </w:r>
      <w:r w:rsidR="00CB4545">
        <w:t xml:space="preserve"> </w:t>
      </w:r>
    </w:p>
    <w:p w:rsidR="00BA2871" w:rsidRPr="00F735C8" w:rsidRDefault="00464B94" w:rsidP="00CB4545">
      <w:pPr>
        <w:pStyle w:val="Stycke"/>
      </w:pPr>
      <w:r>
        <w:t>En okänd författare har skrivit på webbsidan epactNetwork[5] en artikel om kostnaden för att använda sig av papperformulär. Denne författare säger att pappersformulär är inte bara utdaterade utan de är ä</w:t>
      </w:r>
      <w:r w:rsidR="00F735C8">
        <w:t xml:space="preserve">ven ineffektiva och kostsamma. </w:t>
      </w:r>
    </w:p>
    <w:p w:rsidR="00D2690C" w:rsidRDefault="00D2690C" w:rsidP="004468C9">
      <w:pPr>
        <w:pStyle w:val="rubrik40"/>
        <w:numPr>
          <w:ilvl w:val="0"/>
          <w:numId w:val="0"/>
        </w:numPr>
      </w:pPr>
      <w:r w:rsidRPr="00D2690C">
        <w:t>Funktioner</w:t>
      </w:r>
    </w:p>
    <w:p w:rsidR="00F735C8" w:rsidRDefault="00303B46" w:rsidP="00303B46">
      <w:pPr>
        <w:pStyle w:val="Stycke"/>
        <w:ind w:firstLine="0"/>
        <w:rPr>
          <w:b/>
          <w:i/>
        </w:rPr>
      </w:pPr>
      <w:r w:rsidRPr="00303B46">
        <w:rPr>
          <w:b/>
          <w:i/>
        </w:rPr>
        <w:t>Design</w:t>
      </w:r>
    </w:p>
    <w:p w:rsidR="00896391" w:rsidRPr="00F735C8" w:rsidRDefault="005E473F" w:rsidP="00303B46">
      <w:pPr>
        <w:pStyle w:val="Stycke"/>
        <w:ind w:firstLine="0"/>
        <w:rPr>
          <w:b/>
          <w:i/>
        </w:rPr>
      </w:pPr>
      <w:r>
        <w:t>När man skapar ett formulär i pappersform tenderar det oftast till att man vill få in så mycket information som möjligt på ett papper för att göra det ekonomiskt</w:t>
      </w:r>
      <w:r w:rsidR="00506CD6">
        <w:t>.</w:t>
      </w:r>
      <w:r>
        <w:t xml:space="preserve">[4] </w:t>
      </w:r>
    </w:p>
    <w:p w:rsidR="00896391" w:rsidRDefault="00896391" w:rsidP="00303B46">
      <w:pPr>
        <w:pStyle w:val="Stycke"/>
        <w:ind w:firstLine="0"/>
        <w:rPr>
          <w:b/>
          <w:i/>
        </w:rPr>
      </w:pPr>
    </w:p>
    <w:p w:rsidR="00303B46" w:rsidRDefault="00303B46" w:rsidP="00303B46">
      <w:pPr>
        <w:pStyle w:val="Stycke"/>
        <w:ind w:firstLine="0"/>
        <w:rPr>
          <w:b/>
          <w:i/>
        </w:rPr>
      </w:pPr>
      <w:r w:rsidRPr="00303B46">
        <w:rPr>
          <w:b/>
          <w:i/>
        </w:rPr>
        <w:t>Tvingande</w:t>
      </w:r>
      <w:r w:rsidR="00D2690C">
        <w:rPr>
          <w:b/>
          <w:i/>
        </w:rPr>
        <w:t xml:space="preserve"> </w:t>
      </w:r>
    </w:p>
    <w:p w:rsidR="003727D5" w:rsidRPr="00896391" w:rsidRDefault="003727D5" w:rsidP="00FB531B">
      <w:pPr>
        <w:pStyle w:val="Stycke"/>
        <w:ind w:firstLine="0"/>
      </w:pPr>
      <w:r w:rsidRPr="00896391">
        <w:t>Att tvinga personer som gör en ansökan är svårt att verkligen ha kontroll över. Man kan visa vad som är obligatoriska fält men det finns inget som säger att personen fyller i detta område och skickar in det. Resultatet blir att en begäran av komplettering måste göras och den ansökande kanske blir frustrerad för denne måste fylla i ytterligare information och handläggningstiden förlängs.</w:t>
      </w:r>
    </w:p>
    <w:p w:rsidR="0016184D" w:rsidRDefault="0016184D" w:rsidP="00303B46">
      <w:pPr>
        <w:pStyle w:val="Stycke"/>
        <w:ind w:firstLine="0"/>
        <w:rPr>
          <w:b/>
          <w:i/>
        </w:rPr>
      </w:pPr>
    </w:p>
    <w:p w:rsidR="00303B46" w:rsidRDefault="00303B46" w:rsidP="00303B46">
      <w:pPr>
        <w:pStyle w:val="Stycke"/>
        <w:ind w:firstLine="0"/>
        <w:rPr>
          <w:b/>
          <w:i/>
        </w:rPr>
      </w:pPr>
      <w:r w:rsidRPr="00303B46">
        <w:rPr>
          <w:b/>
          <w:i/>
        </w:rPr>
        <w:t>Exempel</w:t>
      </w:r>
    </w:p>
    <w:p w:rsidR="003727D5" w:rsidRPr="00896391" w:rsidRDefault="003727D5" w:rsidP="00896391">
      <w:pPr>
        <w:pStyle w:val="Stycke"/>
        <w:ind w:firstLine="0"/>
      </w:pPr>
      <w:r w:rsidRPr="00896391">
        <w:t>Exempel på vad som skall fyllas i skulle ta upp mycket med plats på ett pappersformulär då man inte kan lägga den i textrutan och få den att försvinna när ny text skrivs in. Detta skulle kunna resultera i att fler pappersark används.</w:t>
      </w:r>
    </w:p>
    <w:p w:rsidR="0016184D" w:rsidRDefault="0016184D" w:rsidP="00303B46">
      <w:pPr>
        <w:pStyle w:val="Stycke"/>
        <w:ind w:firstLine="0"/>
        <w:rPr>
          <w:b/>
          <w:i/>
        </w:rPr>
      </w:pPr>
    </w:p>
    <w:p w:rsidR="00303B46" w:rsidRDefault="00303B46" w:rsidP="00303B46">
      <w:pPr>
        <w:pStyle w:val="Stycke"/>
        <w:ind w:firstLine="0"/>
        <w:rPr>
          <w:b/>
          <w:i/>
        </w:rPr>
      </w:pPr>
      <w:r w:rsidRPr="00303B46">
        <w:rPr>
          <w:b/>
          <w:i/>
        </w:rPr>
        <w:t>Kontrollerande</w:t>
      </w:r>
    </w:p>
    <w:p w:rsidR="003727D5" w:rsidRPr="00896391" w:rsidRDefault="003727D5" w:rsidP="00345179">
      <w:pPr>
        <w:pStyle w:val="Stycke"/>
        <w:ind w:firstLine="0"/>
      </w:pPr>
      <w:r w:rsidRPr="00896391">
        <w:t xml:space="preserve">Att kunna kontrollera ifyllnad av fälten går inte för ett pappersformulär om inte den som skall granska ansökan sitter </w:t>
      </w:r>
      <w:r w:rsidR="007820FD" w:rsidRPr="00896391">
        <w:t>med när de fyller i formuläret. Denna del är väldigt viktig att ha i åtanke då det fångar upp misstag och låter den sökande rätta till sitt fel innan ansökan skickas vidare för godkännande</w:t>
      </w:r>
      <w:r w:rsidR="00506CD6">
        <w:t>.</w:t>
      </w:r>
      <w:r w:rsidR="00E858AC">
        <w:t>[4]</w:t>
      </w:r>
      <w:r w:rsidRPr="00896391">
        <w:t>[</w:t>
      </w:r>
      <w:r w:rsidR="00973B3D">
        <w:t>14</w:t>
      </w:r>
      <w:r w:rsidRPr="00896391">
        <w:t>]</w:t>
      </w:r>
    </w:p>
    <w:p w:rsidR="0016184D" w:rsidRDefault="0016184D" w:rsidP="00303B46">
      <w:pPr>
        <w:pStyle w:val="Stycke"/>
        <w:ind w:firstLine="0"/>
        <w:rPr>
          <w:b/>
          <w:i/>
        </w:rPr>
      </w:pPr>
    </w:p>
    <w:p w:rsidR="00303B46" w:rsidRDefault="00303B46" w:rsidP="00303B46">
      <w:pPr>
        <w:pStyle w:val="Stycke"/>
        <w:ind w:firstLine="0"/>
        <w:rPr>
          <w:b/>
          <w:i/>
        </w:rPr>
      </w:pPr>
      <w:r w:rsidRPr="00303B46">
        <w:rPr>
          <w:b/>
          <w:i/>
        </w:rPr>
        <w:t>Hjälpande</w:t>
      </w:r>
    </w:p>
    <w:p w:rsidR="007820FD" w:rsidRPr="00896391" w:rsidRDefault="007820FD" w:rsidP="00137854">
      <w:pPr>
        <w:pStyle w:val="Stycke"/>
        <w:ind w:firstLine="0"/>
      </w:pPr>
      <w:r w:rsidRPr="00896391">
        <w:t xml:space="preserve">I formulär brukar det kunna finnas delar som kanske många inte förstå exakt vad de ska ge för svar. Då kan det vara bra att ge en hjälpande förklaring av något slag för att ge den ansökande den hjälp som behövs för att denne person skall fylla i rätt. Återigen är detta ett problem med pappersformulär då det skulle gå åt mycket med pappersyta för att förklara de lite krångligare delarna. </w:t>
      </w:r>
    </w:p>
    <w:p w:rsidR="0016184D" w:rsidRDefault="0016184D" w:rsidP="00303B46">
      <w:pPr>
        <w:pStyle w:val="Stycke"/>
        <w:ind w:firstLine="0"/>
        <w:rPr>
          <w:b/>
          <w:i/>
        </w:rPr>
      </w:pPr>
    </w:p>
    <w:p w:rsidR="00303B46" w:rsidRPr="00303B46" w:rsidRDefault="00303B46" w:rsidP="00303B46">
      <w:pPr>
        <w:pStyle w:val="Stycke"/>
        <w:ind w:firstLine="0"/>
        <w:rPr>
          <w:b/>
          <w:i/>
        </w:rPr>
      </w:pPr>
      <w:r w:rsidRPr="00303B46">
        <w:rPr>
          <w:b/>
          <w:i/>
        </w:rPr>
        <w:t xml:space="preserve">Förval </w:t>
      </w:r>
    </w:p>
    <w:p w:rsidR="00C87B55" w:rsidRDefault="007820FD" w:rsidP="00C87B55">
      <w:pPr>
        <w:pStyle w:val="Stycke"/>
        <w:ind w:firstLine="0"/>
      </w:pPr>
      <w:r>
        <w:t xml:space="preserve">Förval kan man ha med i papperformulär. Nästan i alla formulär kan man se att förval finns för vilket kön man är. </w:t>
      </w:r>
      <w:proofErr w:type="gramStart"/>
      <w:r>
        <w:t>Dvs</w:t>
      </w:r>
      <w:proofErr w:type="gramEnd"/>
      <w:r>
        <w:t xml:space="preserve"> man kan kryssa i en ruta för om man är man eller kvinna[</w:t>
      </w:r>
      <w:r w:rsidR="00896391">
        <w:t>XXX</w:t>
      </w:r>
      <w:r>
        <w:t xml:space="preserve">]. </w:t>
      </w:r>
    </w:p>
    <w:p w:rsidR="004B0946" w:rsidRDefault="00C87B55" w:rsidP="000145BC">
      <w:pPr>
        <w:pStyle w:val="Rubrik3"/>
      </w:pPr>
      <w:bookmarkStart w:id="18" w:name="_Toc420505796"/>
      <w:r w:rsidRPr="00E331EB">
        <w:t>Elektroniskt</w:t>
      </w:r>
      <w:r>
        <w:t xml:space="preserve"> formulär</w:t>
      </w:r>
      <w:bookmarkEnd w:id="18"/>
    </w:p>
    <w:p w:rsidR="00BA2871" w:rsidRPr="0086735D" w:rsidRDefault="004B0946" w:rsidP="0086735D">
      <w:pPr>
        <w:pStyle w:val="Stycke"/>
        <w:ind w:firstLine="0"/>
      </w:pPr>
      <w:r w:rsidRPr="0086735D">
        <w:t xml:space="preserve">Skapar man däremot ett </w:t>
      </w:r>
      <w:r w:rsidR="00835F4A" w:rsidRPr="0086735D">
        <w:t>elektroniskt-</w:t>
      </w:r>
      <w:r w:rsidRPr="0086735D">
        <w:t xml:space="preserve">formulär så eliminerar man </w:t>
      </w:r>
      <w:r w:rsidR="00835F4A" w:rsidRPr="0086735D">
        <w:t>mycket av</w:t>
      </w:r>
      <w:r w:rsidRPr="0086735D">
        <w:t xml:space="preserve"> de p</w:t>
      </w:r>
      <w:r w:rsidR="00835F4A" w:rsidRPr="0086735D">
        <w:t xml:space="preserve">roblem som finns med pappersblanketter. Men allt har en kostnad, </w:t>
      </w:r>
      <w:r w:rsidR="00835F4A" w:rsidRPr="0086735D">
        <w:lastRenderedPageBreak/>
        <w:t>h</w:t>
      </w:r>
      <w:r w:rsidRPr="0086735D">
        <w:t>är skapas då nya problem som inte finns om m</w:t>
      </w:r>
      <w:r w:rsidR="00A8193D" w:rsidRPr="0086735D">
        <w:t>an skulle ha en pappersblanket</w:t>
      </w:r>
      <w:r w:rsidRPr="0086735D">
        <w:t>.</w:t>
      </w:r>
      <w:r w:rsidR="00A8193D" w:rsidRPr="0086735D">
        <w:t xml:space="preserve"> </w:t>
      </w:r>
    </w:p>
    <w:p w:rsidR="00A8193D" w:rsidRDefault="00A8193D" w:rsidP="0086735D">
      <w:pPr>
        <w:pStyle w:val="Stycke"/>
      </w:pPr>
      <w:r w:rsidRPr="0086735D">
        <w:t xml:space="preserve">Deborah Kim[4] skriver i sin blogg på Formassembly om </w:t>
      </w:r>
      <w:r w:rsidR="0016184D" w:rsidRPr="0086735D">
        <w:t>sju</w:t>
      </w:r>
      <w:r w:rsidRPr="0086735D">
        <w:t xml:space="preserve"> vanliga designfel som görs när man skapar ett webbformulär. Dessa fel leder till att de som genomför ansökan blir irriterad och man sänker antalet genomförda ansökningar. </w:t>
      </w:r>
      <w:r w:rsidR="0016184D">
        <w:t>Det finns fyra</w:t>
      </w:r>
      <w:r>
        <w:t xml:space="preserve"> grundpelare </w:t>
      </w:r>
      <w:r w:rsidR="00692C44">
        <w:t>Deborah Kim</w:t>
      </w:r>
      <w:r>
        <w:t xml:space="preserve"> </w:t>
      </w:r>
      <w:r w:rsidR="00692C44">
        <w:t xml:space="preserve">lyfter </w:t>
      </w:r>
      <w:r>
        <w:t>fram</w:t>
      </w:r>
      <w:r w:rsidR="00692C44">
        <w:t xml:space="preserve"> som resultat för ”Bad practice”</w:t>
      </w:r>
      <w:r>
        <w:t>:</w:t>
      </w:r>
    </w:p>
    <w:p w:rsidR="00A8193D" w:rsidRDefault="00A8193D" w:rsidP="00A8193D">
      <w:pPr>
        <w:pStyle w:val="Stycke"/>
        <w:numPr>
          <w:ilvl w:val="0"/>
          <w:numId w:val="24"/>
        </w:numPr>
      </w:pPr>
      <w:r>
        <w:t xml:space="preserve">Förvirring </w:t>
      </w:r>
    </w:p>
    <w:p w:rsidR="00A8193D" w:rsidRDefault="00A8193D" w:rsidP="00A8193D">
      <w:pPr>
        <w:pStyle w:val="Stycke"/>
        <w:numPr>
          <w:ilvl w:val="0"/>
          <w:numId w:val="24"/>
        </w:numPr>
      </w:pPr>
      <w:r>
        <w:t>Frustration</w:t>
      </w:r>
    </w:p>
    <w:p w:rsidR="00A8193D" w:rsidRDefault="00A8193D" w:rsidP="00A8193D">
      <w:pPr>
        <w:pStyle w:val="Stycke"/>
        <w:numPr>
          <w:ilvl w:val="0"/>
          <w:numId w:val="24"/>
        </w:numPr>
      </w:pPr>
      <w:r>
        <w:t>K</w:t>
      </w:r>
      <w:r w:rsidR="00692C44">
        <w:t>aos</w:t>
      </w:r>
    </w:p>
    <w:p w:rsidR="00A8193D" w:rsidRDefault="00A8193D" w:rsidP="00A8193D">
      <w:pPr>
        <w:pStyle w:val="Stycke"/>
        <w:numPr>
          <w:ilvl w:val="0"/>
          <w:numId w:val="24"/>
        </w:numPr>
      </w:pPr>
      <w:r>
        <w:t>Ovänligt</w:t>
      </w:r>
    </w:p>
    <w:p w:rsidR="00E331EB" w:rsidRDefault="00E331EB" w:rsidP="00E331EB">
      <w:pPr>
        <w:pStyle w:val="Stycke"/>
        <w:ind w:firstLine="0"/>
      </w:pPr>
    </w:p>
    <w:p w:rsidR="00D2690C" w:rsidRPr="00E331EB" w:rsidRDefault="00E331EB" w:rsidP="004468C9">
      <w:pPr>
        <w:pStyle w:val="rubrik40"/>
        <w:numPr>
          <w:ilvl w:val="0"/>
          <w:numId w:val="0"/>
        </w:numPr>
      </w:pPr>
      <w:r w:rsidRPr="00E331EB">
        <w:t>Funktioner</w:t>
      </w:r>
    </w:p>
    <w:p w:rsidR="00303B46" w:rsidRDefault="00303B46" w:rsidP="00303B46">
      <w:pPr>
        <w:pStyle w:val="Stycke"/>
        <w:ind w:firstLine="0"/>
        <w:rPr>
          <w:b/>
          <w:i/>
        </w:rPr>
      </w:pPr>
      <w:r w:rsidRPr="00303B46">
        <w:rPr>
          <w:b/>
          <w:i/>
        </w:rPr>
        <w:t>Design</w:t>
      </w:r>
    </w:p>
    <w:p w:rsidR="008B167E" w:rsidRPr="008B167E" w:rsidRDefault="008B167E" w:rsidP="00E331EB">
      <w:pPr>
        <w:pStyle w:val="Stycke"/>
        <w:ind w:firstLine="0"/>
      </w:pPr>
      <w:r w:rsidRPr="008B167E">
        <w:t xml:space="preserve">När man skapar formulär i elektronisk form så släpper många gränser vad man kan skapa för att få de resultat man vill ha. Men det är fortfarande viktigt att de olika delarna representeras på ett bra sätt. </w:t>
      </w:r>
    </w:p>
    <w:p w:rsidR="008B167E" w:rsidRDefault="008B167E" w:rsidP="008B167E">
      <w:pPr>
        <w:pStyle w:val="Stycke"/>
      </w:pPr>
      <w:r w:rsidRPr="008B167E">
        <w:t>M. Seckler et al.</w:t>
      </w:r>
      <w:r w:rsidR="00E51E01">
        <w:t>[13]</w:t>
      </w:r>
      <w:r w:rsidRPr="008B167E">
        <w:t xml:space="preserve"> har </w:t>
      </w:r>
      <w:r>
        <w:t>i</w:t>
      </w:r>
      <w:r w:rsidRPr="008B167E">
        <w:t xml:space="preserve"> sin artikel </w:t>
      </w:r>
      <w:r>
        <w:t xml:space="preserve">hittat en lista från en annan artikel där de listar 20 olika riktlinjer vid skapande av elektroniskt formulär. </w:t>
      </w:r>
      <w:r w:rsidR="006A59AE">
        <w:t xml:space="preserve">Vad dessa punkter </w:t>
      </w:r>
      <w:r w:rsidR="009A3020">
        <w:t>är kan ses på Bilaga 1</w:t>
      </w:r>
      <w:r w:rsidR="006A59AE">
        <w:t>.</w:t>
      </w:r>
    </w:p>
    <w:p w:rsidR="008070CC" w:rsidRDefault="008F1D58" w:rsidP="008070CC">
      <w:pPr>
        <w:pStyle w:val="Stycke"/>
      </w:pPr>
      <w:r>
        <w:t>Jotform</w:t>
      </w:r>
      <w:r w:rsidR="008E18A5">
        <w:t>[1]</w:t>
      </w:r>
      <w:r>
        <w:t xml:space="preserve"> är en webbsida där man kan skapa formulär. 2014 hade de en tävling där personer skulle skapa ett formulär och man kunde vinna på olika vis. De hade bland annat pris för sämsta formuläret,</w:t>
      </w:r>
      <w:r w:rsidR="006D0E72">
        <w:t xml:space="preserve"> bästa formuläret enligt J</w:t>
      </w:r>
      <w:r>
        <w:t>otform etc. Det var ett pris som var väldigt bra och det var ”</w:t>
      </w:r>
      <w:r w:rsidR="006D0E72">
        <w:t>Users Choice A</w:t>
      </w:r>
      <w:r>
        <w:t>ward” där användarna av forumet fick ge sin röst på det b</w:t>
      </w:r>
      <w:r w:rsidR="008070CC">
        <w:t xml:space="preserve">ästa formuläret som skapades. </w:t>
      </w:r>
    </w:p>
    <w:p w:rsidR="008F1D58" w:rsidRDefault="008F1D58" w:rsidP="008070CC">
      <w:pPr>
        <w:pStyle w:val="Stycke"/>
      </w:pPr>
      <w:r>
        <w:t xml:space="preserve">En person vid namn Donna Navarrete fick detta pris med sitt formulär och vann </w:t>
      </w:r>
      <w:r w:rsidR="003A7003">
        <w:t>första priset</w:t>
      </w:r>
      <w:r>
        <w:t xml:space="preserve"> och mycket av de delar som ett bra formulär ska innehålla har denne person tagit hänsyn till.</w:t>
      </w:r>
      <w:r w:rsidR="00801496">
        <w:t xml:space="preserve"> Det hon hade tänkt på var obligatorisk ifyllnad samt att mejladressen måste vara korrekt ifyllt. Även orten och postnu</w:t>
      </w:r>
      <w:r w:rsidR="00CD6E3A">
        <w:t>mret var inte</w:t>
      </w:r>
      <w:r w:rsidR="00801496">
        <w:t xml:space="preserve"> obligatoriskt, anledning till det är okänt. </w:t>
      </w:r>
      <w:r>
        <w:t xml:space="preserve"> B</w:t>
      </w:r>
      <w:r w:rsidR="006D0E72">
        <w:t>ilder på det</w:t>
      </w:r>
      <w:r>
        <w:t xml:space="preserve"> vinnande formuläret kan ses under bilagor bild XXX</w:t>
      </w:r>
      <w:r w:rsidR="007E7D3D">
        <w:t>.</w:t>
      </w:r>
    </w:p>
    <w:p w:rsidR="007E7D3D" w:rsidRPr="008F1D58" w:rsidRDefault="007E7D3D" w:rsidP="007E7D3D">
      <w:pPr>
        <w:pStyle w:val="Stycke"/>
        <w:ind w:firstLine="0"/>
      </w:pPr>
    </w:p>
    <w:p w:rsidR="00CD6E3A" w:rsidRDefault="00303B46" w:rsidP="00CD6E3A">
      <w:pPr>
        <w:pStyle w:val="Stycke"/>
        <w:ind w:firstLine="0"/>
        <w:rPr>
          <w:b/>
          <w:i/>
        </w:rPr>
      </w:pPr>
      <w:r w:rsidRPr="00303B46">
        <w:rPr>
          <w:b/>
          <w:i/>
        </w:rPr>
        <w:t>Tvingande</w:t>
      </w:r>
    </w:p>
    <w:p w:rsidR="00AA4D74" w:rsidRDefault="007E7D3D" w:rsidP="00303B46">
      <w:pPr>
        <w:pStyle w:val="Stycke"/>
        <w:ind w:firstLine="0"/>
        <w:rPr>
          <w:b/>
          <w:i/>
        </w:rPr>
      </w:pPr>
      <w:r w:rsidRPr="00D1729E">
        <w:t>Att ha obligatoriska fält är et</w:t>
      </w:r>
      <w:r w:rsidR="001C67BB" w:rsidRPr="00D1729E">
        <w:t>t lättkontrollerat område för ett</w:t>
      </w:r>
      <w:r w:rsidRPr="00D1729E">
        <w:t xml:space="preserve"> </w:t>
      </w:r>
      <w:r w:rsidR="003B7623" w:rsidRPr="00D1729E">
        <w:t>elektroniskt</w:t>
      </w:r>
      <w:r w:rsidRPr="00D1729E">
        <w:t xml:space="preserve"> </w:t>
      </w:r>
      <w:r w:rsidR="001C67BB" w:rsidRPr="00D1729E">
        <w:t>formulär</w:t>
      </w:r>
      <w:r w:rsidRPr="00D1729E">
        <w:t xml:space="preserve">. Man kan </w:t>
      </w:r>
      <w:r w:rsidR="00882E21" w:rsidRPr="00D1729E">
        <w:t>bestämma om man vill göra denna kontroll direkt man lämnar en textruta alter</w:t>
      </w:r>
      <w:r w:rsidR="001C67BB" w:rsidRPr="00D1729E">
        <w:t xml:space="preserve">nativt kolla alla textrutor när man </w:t>
      </w:r>
      <w:r w:rsidR="00882E21" w:rsidRPr="00D1729E">
        <w:t xml:space="preserve">exempelvis </w:t>
      </w:r>
      <w:r w:rsidR="001C67BB" w:rsidRPr="00D1729E">
        <w:t xml:space="preserve">klickar på en </w:t>
      </w:r>
      <w:r w:rsidR="00882E21" w:rsidRPr="00D1729E">
        <w:t>spara/skicka-knapp.</w:t>
      </w:r>
      <w:r w:rsidR="00CD6E3A">
        <w:t>[</w:t>
      </w:r>
      <w:r w:rsidR="00973B3D">
        <w:t>4][7][13][14</w:t>
      </w:r>
      <w:r w:rsidR="00CD6E3A" w:rsidRPr="00D1729E">
        <w:t>]</w:t>
      </w:r>
    </w:p>
    <w:p w:rsidR="000B3253" w:rsidRDefault="000B3253" w:rsidP="00303B46">
      <w:pPr>
        <w:pStyle w:val="Stycke"/>
        <w:ind w:firstLine="0"/>
        <w:rPr>
          <w:b/>
          <w:i/>
        </w:rPr>
      </w:pPr>
    </w:p>
    <w:p w:rsidR="00303B46" w:rsidRDefault="00303B46" w:rsidP="00303B46">
      <w:pPr>
        <w:pStyle w:val="Stycke"/>
        <w:ind w:firstLine="0"/>
        <w:rPr>
          <w:b/>
          <w:i/>
        </w:rPr>
      </w:pPr>
      <w:r w:rsidRPr="00303B46">
        <w:rPr>
          <w:b/>
          <w:i/>
        </w:rPr>
        <w:t>Exempel</w:t>
      </w:r>
    </w:p>
    <w:p w:rsidR="00D1729E" w:rsidRPr="002B4D71" w:rsidRDefault="00D1729E" w:rsidP="008070CC">
      <w:pPr>
        <w:pStyle w:val="Stycke"/>
        <w:ind w:firstLine="0"/>
      </w:pPr>
      <w:r w:rsidRPr="00D1729E">
        <w:t>I ett elektroniskt formulär har man möjligheterna att uppdatera efter varje aktivitet. Om man skulle vilja ge exempel som den sökande kan skriva in kan detta göras med en text direkt</w:t>
      </w:r>
      <w:r w:rsidR="008070CC">
        <w:t xml:space="preserve"> i </w:t>
      </w:r>
      <w:r w:rsidR="008070CC" w:rsidRPr="009A3020">
        <w:t>textrutan</w:t>
      </w:r>
      <w:r w:rsidR="008070CC">
        <w:t xml:space="preserve"> som ska fyllas i. </w:t>
      </w:r>
      <w:r w:rsidRPr="00D1729E">
        <w:t>När personen sedan fyller i sin egen text försvinner exempeltexten, detta gör att sökanden får bra med hjälp och riktlinjer för ifyllnad samt att man ser till att de förstår vad som skall fyllas i för information</w:t>
      </w:r>
      <w:r>
        <w:t>.</w:t>
      </w:r>
      <w:r w:rsidR="00CD6E3A">
        <w:t>[</w:t>
      </w:r>
      <w:r w:rsidR="00973B3D">
        <w:t>4][7][13][14</w:t>
      </w:r>
      <w:r w:rsidR="00CD6E3A" w:rsidRPr="00D1729E">
        <w:t>]</w:t>
      </w:r>
    </w:p>
    <w:p w:rsidR="008070CC" w:rsidRDefault="008070CC" w:rsidP="002B4D71">
      <w:pPr>
        <w:pStyle w:val="Stycke"/>
        <w:ind w:firstLine="0"/>
        <w:rPr>
          <w:b/>
          <w:i/>
        </w:rPr>
      </w:pPr>
    </w:p>
    <w:p w:rsidR="002B4D71" w:rsidRDefault="00303B46" w:rsidP="002B4D71">
      <w:pPr>
        <w:pStyle w:val="Stycke"/>
        <w:ind w:firstLine="0"/>
        <w:rPr>
          <w:b/>
          <w:i/>
        </w:rPr>
      </w:pPr>
      <w:r w:rsidRPr="00303B46">
        <w:rPr>
          <w:b/>
          <w:i/>
        </w:rPr>
        <w:t>Kontrollerande</w:t>
      </w:r>
    </w:p>
    <w:p w:rsidR="00CD6E3A" w:rsidRPr="0020631B" w:rsidRDefault="00E858AC" w:rsidP="000B3253">
      <w:pPr>
        <w:pStyle w:val="Stycke"/>
        <w:ind w:firstLine="0"/>
      </w:pPr>
      <w:r w:rsidRPr="0020631B">
        <w:t xml:space="preserve">Även kontroller i formuläret möjliggörs på ett enkelt vis genom elektroniska formulär. Oftast brukar personnummer skrivas in på ett visst </w:t>
      </w:r>
      <w:r w:rsidRPr="0020631B">
        <w:lastRenderedPageBreak/>
        <w:t xml:space="preserve">sätt som den som tar hand om ansökningarna kräver. Det kan vara exempelvis ÅÅMMDD, ÅÅÅÅMMDD eller ÅÅ-MM-DD. </w:t>
      </w:r>
      <w:r w:rsidR="002B4D71" w:rsidRPr="0020631B">
        <w:t>Detta kan kontrolleras direkt genom att skriva funktionen så att den sökande endast kan skriva personnumret på ett sätt och inget annat är möjligt.</w:t>
      </w:r>
      <w:r w:rsidR="00973B3D">
        <w:t>[4][7][13][14</w:t>
      </w:r>
      <w:r w:rsidR="00CD6E3A" w:rsidRPr="0020631B">
        <w:t>]</w:t>
      </w:r>
    </w:p>
    <w:p w:rsidR="00E858AC" w:rsidRDefault="00E858AC" w:rsidP="00303B46">
      <w:pPr>
        <w:pStyle w:val="Stycke"/>
        <w:ind w:firstLine="0"/>
      </w:pPr>
    </w:p>
    <w:p w:rsidR="00303B46" w:rsidRDefault="00303B46" w:rsidP="00303B46">
      <w:pPr>
        <w:pStyle w:val="Stycke"/>
        <w:ind w:firstLine="0"/>
        <w:rPr>
          <w:b/>
          <w:i/>
        </w:rPr>
      </w:pPr>
      <w:r w:rsidRPr="00303B46">
        <w:rPr>
          <w:b/>
          <w:i/>
        </w:rPr>
        <w:t>Hjälpande</w:t>
      </w:r>
    </w:p>
    <w:p w:rsidR="002B4D71" w:rsidRPr="002B4D71" w:rsidRDefault="002B4D71" w:rsidP="002B4D71">
      <w:pPr>
        <w:pStyle w:val="Stycke"/>
        <w:ind w:firstLine="0"/>
      </w:pPr>
      <w:r w:rsidRPr="002B4D71">
        <w:t>Som det nämnts tidigare så finns det ibland områden i ett formulär som personer kanske inte riktigt förstår sig på hur de ska svara. De kanske aldrig hört talas om vad man frågar efter. Därför är det bra att ha förklarande hjälptext som exempelvis ett popupfönster där förklaring står.</w:t>
      </w:r>
    </w:p>
    <w:p w:rsidR="002B4D71" w:rsidRPr="002B4D71" w:rsidRDefault="00270D07" w:rsidP="00D16B3A">
      <w:pPr>
        <w:pStyle w:val="Stycke"/>
        <w:ind w:firstLine="0"/>
      </w:pPr>
      <w:r>
        <w:t>Vanligast är att det finns en</w:t>
      </w:r>
      <w:r w:rsidR="002B4D71" w:rsidRPr="002B4D71">
        <w:t xml:space="preserve"> </w:t>
      </w:r>
      <w:r>
        <w:t xml:space="preserve">klickbar </w:t>
      </w:r>
      <w:r w:rsidR="002B4D71" w:rsidRPr="002B4D71">
        <w:t>ikon bred</w:t>
      </w:r>
      <w:r>
        <w:t>vid frågan. När man sedan klickar på ikonen så</w:t>
      </w:r>
      <w:r w:rsidR="002B4D71" w:rsidRPr="002B4D71">
        <w:t xml:space="preserve"> öppnas det upp en ruta med text i som legat gömd innan för att slippa visa den i onödan.  </w:t>
      </w:r>
    </w:p>
    <w:p w:rsidR="00270D07" w:rsidRDefault="00270D07" w:rsidP="00303B46">
      <w:pPr>
        <w:pStyle w:val="Stycke"/>
        <w:ind w:firstLine="0"/>
        <w:rPr>
          <w:b/>
          <w:i/>
        </w:rPr>
      </w:pPr>
    </w:p>
    <w:p w:rsidR="00303B46" w:rsidRDefault="00303B46" w:rsidP="00303B46">
      <w:pPr>
        <w:pStyle w:val="Stycke"/>
        <w:ind w:firstLine="0"/>
        <w:rPr>
          <w:b/>
          <w:i/>
        </w:rPr>
      </w:pPr>
      <w:r w:rsidRPr="00303B46">
        <w:rPr>
          <w:b/>
          <w:i/>
        </w:rPr>
        <w:t xml:space="preserve">Förval </w:t>
      </w:r>
    </w:p>
    <w:p w:rsidR="0020631B" w:rsidRDefault="0020631B" w:rsidP="00303B46">
      <w:pPr>
        <w:pStyle w:val="Stycke"/>
        <w:ind w:firstLine="0"/>
      </w:pPr>
      <w:r>
        <w:t xml:space="preserve">Förval </w:t>
      </w:r>
      <w:r w:rsidR="006062E0">
        <w:t xml:space="preserve">har egentligen samma funktion i elektroniskt formulär som ett pappersformulär. Det finns vissa val man välja att kryssa i och det kan vara exempelvis att man väljer man eller kvinna som kön.  </w:t>
      </w:r>
    </w:p>
    <w:p w:rsidR="004B0946" w:rsidRPr="004B0946" w:rsidRDefault="006062E0" w:rsidP="004B0946">
      <w:pPr>
        <w:pStyle w:val="Stycke"/>
        <w:ind w:firstLine="0"/>
      </w:pPr>
      <w:r>
        <w:t xml:space="preserve">Dessa förval brukar oftast representeras genom radioknappar, kryssrutor eller dropdown-menyer. </w:t>
      </w:r>
    </w:p>
    <w:p w:rsidR="00EA4162" w:rsidRDefault="00EA4162" w:rsidP="00EA4162">
      <w:pPr>
        <w:pStyle w:val="Stycke"/>
        <w:ind w:firstLine="0"/>
      </w:pPr>
    </w:p>
    <w:p w:rsidR="00EA4162" w:rsidRDefault="00FE689B" w:rsidP="00EA4162">
      <w:pPr>
        <w:pStyle w:val="Stycke"/>
        <w:ind w:firstLine="0"/>
      </w:pPr>
      <w:r w:rsidRPr="004752EA">
        <w:t>Under</w:t>
      </w:r>
      <w:r w:rsidRPr="00A87A3B">
        <w:t xml:space="preserve"> 2012-2014 har </w:t>
      </w:r>
      <w:r>
        <w:t>349st</w:t>
      </w:r>
      <w:r w:rsidRPr="00A87A3B">
        <w:t xml:space="preserve"> ansökningar </w:t>
      </w:r>
      <w:r>
        <w:t xml:space="preserve">om tillstånd för värmepump </w:t>
      </w:r>
      <w:r w:rsidRPr="00A87A3B">
        <w:t xml:space="preserve">gjorts </w:t>
      </w:r>
      <w:r>
        <w:t xml:space="preserve">varav 72st av dessa har </w:t>
      </w:r>
      <w:r w:rsidR="00AE37DF">
        <w:t xml:space="preserve">varit ofullständiga. </w:t>
      </w:r>
      <w:r>
        <w:t>Det betyder att ca 20.6</w:t>
      </w:r>
      <w:r w:rsidRPr="00A87A3B">
        <w:t xml:space="preserve">% av </w:t>
      </w:r>
      <w:r>
        <w:t xml:space="preserve">ansökningarna </w:t>
      </w:r>
      <w:r w:rsidRPr="00A87A3B">
        <w:t xml:space="preserve">har kommunen </w:t>
      </w:r>
      <w:r w:rsidR="004D6EB0">
        <w:t>varit tvungna att göra en begäran av komplettering för</w:t>
      </w:r>
      <w:r w:rsidRPr="00A87A3B">
        <w:t>.</w:t>
      </w:r>
      <w:r>
        <w:t xml:space="preserve"> Utöver denna siffra så har handläggarna på kommunen sagt att de ringer på fler än vad de skickar brev på. Dock när de ringer så för de inte in det i någon typ av historik eller liknande så de vet inte exakt hur många som kompletteras. De uppskattar dock att drygt 30 % av ansökningarna per år behövs kompletteras. </w:t>
      </w:r>
    </w:p>
    <w:p w:rsidR="00FE689B" w:rsidRPr="00024EEF" w:rsidRDefault="00752A39" w:rsidP="00EA4162">
      <w:pPr>
        <w:pStyle w:val="Stycke"/>
      </w:pPr>
      <w:r>
        <w:t xml:space="preserve">När handläggarna skickar ut en begäran av komplettering så ha de ett papper där de i fritext får skriva punkter på vad det är som måste kompletteras. </w:t>
      </w:r>
      <w:r w:rsidR="00EA4162">
        <w:t>Antalet av punkter/ansökan kan variera och det kan handla om allt ifrån att de inte skrivit in personnummer till stora frågor gällande kartan inte är uppfyllda.</w:t>
      </w:r>
      <w:r>
        <w:t xml:space="preserve"> </w:t>
      </w:r>
      <w:r w:rsidR="00FE689B">
        <w:t>Den handläggningstid som det tar för en</w:t>
      </w:r>
      <w:r w:rsidR="00FE689B" w:rsidRPr="00A87A3B">
        <w:t xml:space="preserve"> ansökan är ca 7 dagar </w:t>
      </w:r>
      <w:r w:rsidR="00FE689B">
        <w:t>förutsatt att ansökan</w:t>
      </w:r>
      <w:r w:rsidR="00FE689B" w:rsidRPr="00A87A3B">
        <w:t xml:space="preserve"> är </w:t>
      </w:r>
      <w:r w:rsidR="00FE689B">
        <w:t>fullständigt och grannar som bor inom ca 20 meter från borrhålet har yttrat sig</w:t>
      </w:r>
      <w:r w:rsidR="00FE689B" w:rsidRPr="00A87A3B">
        <w:t xml:space="preserve">.  </w:t>
      </w:r>
    </w:p>
    <w:p w:rsidR="00FE689B" w:rsidRDefault="00FE689B" w:rsidP="0061176E">
      <w:pPr>
        <w:pStyle w:val="Stycke"/>
      </w:pPr>
    </w:p>
    <w:p w:rsidR="00FE689B" w:rsidRPr="002F03AC" w:rsidRDefault="00FE689B" w:rsidP="00FE689B">
      <w:pPr>
        <w:pStyle w:val="Rubrik2"/>
      </w:pPr>
      <w:bookmarkStart w:id="19" w:name="_Toc419444503"/>
      <w:bookmarkStart w:id="20" w:name="_Toc420505797"/>
      <w:r w:rsidRPr="002044E9">
        <w:t>Syfte</w:t>
      </w:r>
      <w:r>
        <w:t xml:space="preserve"> och </w:t>
      </w:r>
      <w:r w:rsidRPr="00CB47E9">
        <w:t>frågeställningar</w:t>
      </w:r>
      <w:bookmarkEnd w:id="19"/>
      <w:bookmarkEnd w:id="20"/>
    </w:p>
    <w:p w:rsidR="00FE689B" w:rsidRPr="00484097" w:rsidRDefault="004B3086" w:rsidP="00484097">
      <w:pPr>
        <w:pStyle w:val="Stycke"/>
        <w:ind w:firstLine="0"/>
      </w:pPr>
      <w:r w:rsidRPr="00484097">
        <w:t>Det generella s</w:t>
      </w:r>
      <w:r w:rsidR="00FE689B" w:rsidRPr="00484097">
        <w:t xml:space="preserve">yftet med detta examensarbete är att få förståelse </w:t>
      </w:r>
      <w:r w:rsidRPr="00484097">
        <w:t>vad de största skillnaderna är mellan pappersformulär och elektroniska formulär. Huvudsyftet för examensarbetet är att applicera denna kunskap för att designa ett formulär som är anpassat för att ansökan om tillstånd för värmepumpar och se till att färre kompletteringar uppstår jämfört med statistiken som finns idag</w:t>
      </w:r>
      <w:r w:rsidR="00FE689B" w:rsidRPr="00484097">
        <w:t xml:space="preserve">. </w:t>
      </w:r>
      <w:r w:rsidRPr="00484097">
        <w:t>För att lösa detta måste vissa områden och frågor undersökas</w:t>
      </w:r>
      <w:r w:rsidR="00FE689B" w:rsidRPr="00484097">
        <w:t xml:space="preserve">. </w:t>
      </w:r>
    </w:p>
    <w:p w:rsidR="00FE689B" w:rsidRPr="00484097" w:rsidRDefault="00FE689B" w:rsidP="00484097">
      <w:pPr>
        <w:pStyle w:val="Stycke"/>
      </w:pPr>
      <w:r w:rsidRPr="00484097">
        <w:t xml:space="preserve">Just för att så många borrfirmor gör ansökningarna idag kommer fokus ligga på att få dessa personer att få förståelse hur processen kommer gå till, hur de ska fylla i formuläret och hur de skapar en fullständig ansökan. Dock är även ett mål att skapa ett formulär så lättförståeligt så även en </w:t>
      </w:r>
      <w:r w:rsidRPr="00484097">
        <w:lastRenderedPageBreak/>
        <w:t xml:space="preserve">privatperson/fastighetsägare kan gå in och göra ansökan utan att kontakta borrfirman   </w:t>
      </w:r>
    </w:p>
    <w:p w:rsidR="00FE689B" w:rsidRDefault="00FE689B" w:rsidP="00FE689B">
      <w:pPr>
        <w:pStyle w:val="Stycke"/>
      </w:pPr>
    </w:p>
    <w:p w:rsidR="00FE689B" w:rsidRDefault="00FE689B" w:rsidP="00B92E56">
      <w:pPr>
        <w:pStyle w:val="Stycke"/>
        <w:ind w:firstLine="0"/>
        <w:rPr>
          <w:i/>
        </w:rPr>
      </w:pPr>
      <w:r w:rsidRPr="0048762B">
        <w:rPr>
          <w:highlight w:val="lightGray"/>
        </w:rPr>
        <w:t>Forskningsfrågan</w:t>
      </w:r>
      <w:r w:rsidR="00CB11E1" w:rsidRPr="0048762B">
        <w:rPr>
          <w:highlight w:val="lightGray"/>
        </w:rPr>
        <w:t>(exempel 1)</w:t>
      </w:r>
      <w:r w:rsidRPr="0048762B">
        <w:rPr>
          <w:highlight w:val="lightGray"/>
        </w:rPr>
        <w:t xml:space="preserve"> som </w:t>
      </w:r>
      <w:r w:rsidR="000A53A7" w:rsidRPr="0048762B">
        <w:rPr>
          <w:highlight w:val="lightGray"/>
        </w:rPr>
        <w:t>studerats</w:t>
      </w:r>
      <w:r w:rsidRPr="0048762B">
        <w:rPr>
          <w:highlight w:val="lightGray"/>
        </w:rPr>
        <w:t xml:space="preserve"> lyder: </w:t>
      </w:r>
      <w:r w:rsidRPr="0048762B">
        <w:rPr>
          <w:i/>
          <w:highlight w:val="lightGray"/>
        </w:rPr>
        <w:t xml:space="preserve">Hur kan en e-tjänst för ansökan om </w:t>
      </w:r>
      <w:r w:rsidR="00D57C79" w:rsidRPr="0048762B">
        <w:rPr>
          <w:i/>
          <w:highlight w:val="lightGray"/>
        </w:rPr>
        <w:t>tillstånd att installera</w:t>
      </w:r>
      <w:r w:rsidR="00511CDC" w:rsidRPr="0048762B">
        <w:rPr>
          <w:i/>
          <w:highlight w:val="lightGray"/>
        </w:rPr>
        <w:t xml:space="preserve"> en</w:t>
      </w:r>
      <w:r w:rsidR="00D57C79" w:rsidRPr="0048762B">
        <w:rPr>
          <w:i/>
          <w:highlight w:val="lightGray"/>
        </w:rPr>
        <w:t xml:space="preserve"> </w:t>
      </w:r>
      <w:r w:rsidR="00627510" w:rsidRPr="0048762B">
        <w:rPr>
          <w:i/>
          <w:highlight w:val="lightGray"/>
        </w:rPr>
        <w:t>värmepump</w:t>
      </w:r>
      <w:r w:rsidRPr="0048762B">
        <w:rPr>
          <w:i/>
          <w:highlight w:val="lightGray"/>
        </w:rPr>
        <w:t xml:space="preserve"> förebygga risken av ofullständiga ansökningar genom att skapa förståelse i de områden som idag är de största orsakerna till begäran av komplettering samt ge den sökande den hjälp denne behöver för att förstå alla delar som måste besvaras?</w:t>
      </w:r>
    </w:p>
    <w:p w:rsidR="00D73D6F" w:rsidRDefault="00D73D6F" w:rsidP="00B92E56">
      <w:pPr>
        <w:pStyle w:val="Stycke"/>
        <w:ind w:firstLine="0"/>
        <w:rPr>
          <w:i/>
        </w:rPr>
      </w:pPr>
    </w:p>
    <w:p w:rsidR="00CB11E1" w:rsidRPr="0005585B" w:rsidRDefault="00CB11E1" w:rsidP="00D73D6F">
      <w:pPr>
        <w:rPr>
          <w:highlight w:val="lightGray"/>
        </w:rPr>
      </w:pPr>
      <w:r w:rsidRPr="0005585B">
        <w:rPr>
          <w:highlight w:val="lightGray"/>
        </w:rPr>
        <w:t>Forskningsfråga(Exempel 2)</w:t>
      </w:r>
    </w:p>
    <w:p w:rsidR="00D73D6F" w:rsidRPr="00512D80" w:rsidRDefault="00D73D6F" w:rsidP="00D73D6F">
      <w:r w:rsidRPr="00D73D6F">
        <w:rPr>
          <w:highlight w:val="lightGray"/>
        </w:rPr>
        <w:t>Hur kan en e-tjänst för ansökan om tillstånd att installera en värmepump förebygga risken av ofullständiga ansökningar genom att skapa förståelse i de områden som idag är de största orsakerna till begäran av komplettering?</w:t>
      </w:r>
    </w:p>
    <w:p w:rsidR="00D73D6F" w:rsidRDefault="00D73D6F" w:rsidP="00D73D6F">
      <w:pPr>
        <w:rPr>
          <w:i/>
        </w:rPr>
      </w:pPr>
    </w:p>
    <w:p w:rsidR="0005585B" w:rsidRPr="0005585B" w:rsidRDefault="0005585B" w:rsidP="0005585B">
      <w:pPr>
        <w:rPr>
          <w:highlight w:val="lightGray"/>
        </w:rPr>
      </w:pPr>
      <w:r w:rsidRPr="0005585B">
        <w:rPr>
          <w:highlight w:val="lightGray"/>
        </w:rPr>
        <w:t>Forskningsfråga(</w:t>
      </w:r>
      <w:r w:rsidR="0048762B">
        <w:rPr>
          <w:highlight w:val="lightGray"/>
        </w:rPr>
        <w:t>Exempel 3</w:t>
      </w:r>
      <w:r w:rsidRPr="0005585B">
        <w:rPr>
          <w:highlight w:val="lightGray"/>
        </w:rPr>
        <w:t>)</w:t>
      </w:r>
    </w:p>
    <w:p w:rsidR="00D73D6F" w:rsidRDefault="00D73D6F" w:rsidP="00D73D6F">
      <w:r w:rsidRPr="00D73D6F">
        <w:rPr>
          <w:highlight w:val="lightGray"/>
        </w:rPr>
        <w:t>Hur kan en e-tjänst utvecklas som förebygger begäran av komplettering vid ansökan om tillstånd för värmepumpar genom att tillämpa funktioner som ett pappersformulär inte kan?</w:t>
      </w:r>
    </w:p>
    <w:p w:rsidR="0005585B" w:rsidRDefault="0005585B" w:rsidP="00D73D6F"/>
    <w:p w:rsidR="00D73D6F" w:rsidRPr="0005585B" w:rsidRDefault="0005585B" w:rsidP="00D73D6F">
      <w:pPr>
        <w:rPr>
          <w:highlight w:val="lightGray"/>
        </w:rPr>
      </w:pPr>
      <w:r w:rsidRPr="0005585B">
        <w:rPr>
          <w:highlight w:val="lightGray"/>
        </w:rPr>
        <w:t>Forskningsfråga(</w:t>
      </w:r>
      <w:r w:rsidR="0048762B">
        <w:rPr>
          <w:highlight w:val="lightGray"/>
        </w:rPr>
        <w:t>Exempel 4</w:t>
      </w:r>
      <w:r w:rsidRPr="0005585B">
        <w:rPr>
          <w:highlight w:val="lightGray"/>
        </w:rPr>
        <w:t>)</w:t>
      </w:r>
    </w:p>
    <w:p w:rsidR="00D73D6F" w:rsidRDefault="00D73D6F" w:rsidP="00D73D6F">
      <w:r w:rsidRPr="00D73D6F">
        <w:rPr>
          <w:highlight w:val="lightGray"/>
        </w:rPr>
        <w:t>Hur kan begäran av komplettering för ansökan om tillstånd för värmepumpar förebyggas genom att från pappersformulär utveckla ett elektroniskt formulär?</w:t>
      </w:r>
    </w:p>
    <w:p w:rsidR="00D73D6F" w:rsidRPr="00C62044" w:rsidRDefault="00D73D6F" w:rsidP="00B92E56">
      <w:pPr>
        <w:pStyle w:val="Stycke"/>
        <w:ind w:firstLine="0"/>
      </w:pPr>
    </w:p>
    <w:p w:rsidR="00FE689B" w:rsidRPr="00C62044" w:rsidRDefault="00FE689B" w:rsidP="00FE689B">
      <w:pPr>
        <w:pStyle w:val="Stycke"/>
      </w:pPr>
    </w:p>
    <w:p w:rsidR="00FE689B" w:rsidRPr="00C62044" w:rsidRDefault="00FE689B" w:rsidP="00FE689B">
      <w:pPr>
        <w:pStyle w:val="Stycke"/>
      </w:pPr>
      <w:r>
        <w:t xml:space="preserve">För att besvara forskningsfrågan kommer olika områden att undersökas och dessa är: </w:t>
      </w:r>
    </w:p>
    <w:p w:rsidR="00FE689B" w:rsidRPr="00C62044" w:rsidRDefault="00FE689B" w:rsidP="00B43FD4">
      <w:pPr>
        <w:pStyle w:val="Stycke"/>
        <w:numPr>
          <w:ilvl w:val="0"/>
          <w:numId w:val="25"/>
        </w:numPr>
      </w:pPr>
      <w:r>
        <w:t>Vilka är de s</w:t>
      </w:r>
      <w:r w:rsidRPr="00C62044">
        <w:t>törsta faktorerna som bidr</w:t>
      </w:r>
      <w:r>
        <w:t>ar till en ofullständig ansökan?</w:t>
      </w:r>
    </w:p>
    <w:p w:rsidR="00FE689B" w:rsidRDefault="00FE689B" w:rsidP="00B43FD4">
      <w:pPr>
        <w:pStyle w:val="Stycke"/>
        <w:numPr>
          <w:ilvl w:val="0"/>
          <w:numId w:val="25"/>
        </w:numPr>
      </w:pPr>
      <w:r w:rsidRPr="00B75221">
        <w:t xml:space="preserve">Hur kan </w:t>
      </w:r>
      <w:r>
        <w:t>en tillämpad lösning av dessa faktorer användas för att skapa en e</w:t>
      </w:r>
      <w:r w:rsidRPr="00B75221">
        <w:t>-tjänst</w:t>
      </w:r>
      <w:r>
        <w:t xml:space="preserve"> som är lätt att förstå?</w:t>
      </w:r>
    </w:p>
    <w:p w:rsidR="00FE689B" w:rsidRPr="00C86EF5" w:rsidRDefault="00FE689B" w:rsidP="00B43FD4">
      <w:pPr>
        <w:pStyle w:val="Stycke"/>
        <w:numPr>
          <w:ilvl w:val="0"/>
          <w:numId w:val="25"/>
        </w:numPr>
      </w:pPr>
      <w:r>
        <w:t>H</w:t>
      </w:r>
      <w:r w:rsidR="00FE3979">
        <w:t xml:space="preserve">ur kan </w:t>
      </w:r>
      <w:r>
        <w:t>ansökningsformuläret testas</w:t>
      </w:r>
      <w:r w:rsidR="00FE3979">
        <w:t xml:space="preserve"> för att fastslå förbättrad kvalité och funktionalitet</w:t>
      </w:r>
      <w:r>
        <w:t>?</w:t>
      </w:r>
    </w:p>
    <w:p w:rsidR="00B43FD4" w:rsidRDefault="00B43FD4" w:rsidP="00FE689B">
      <w:pPr>
        <w:pStyle w:val="Stycke"/>
      </w:pPr>
    </w:p>
    <w:p w:rsidR="00FE689B" w:rsidRDefault="00FE689B" w:rsidP="00D47D86">
      <w:pPr>
        <w:pStyle w:val="Stycke"/>
        <w:ind w:firstLine="360"/>
      </w:pPr>
      <w:r w:rsidRPr="00A87A3B">
        <w:t xml:space="preserve">Detta projekt är endast en liten del </w:t>
      </w:r>
      <w:r>
        <w:t>av ett större projekt där Gävle kommun</w:t>
      </w:r>
      <w:r w:rsidRPr="00A87A3B">
        <w:t xml:space="preserve"> kommer inhandla en helt ny e-tjänst</w:t>
      </w:r>
      <w:r>
        <w:t>e</w:t>
      </w:r>
      <w:r w:rsidRPr="00A87A3B">
        <w:t xml:space="preserve">plattform. Att skapa detta formulär som en e-tjänst är ett test för att se om de lyckas genomföra detta på ett ekonomiskt och </w:t>
      </w:r>
      <w:r>
        <w:t xml:space="preserve">tidsbesparande </w:t>
      </w:r>
      <w:r w:rsidRPr="00A87A3B">
        <w:t>vis för att sedan u</w:t>
      </w:r>
      <w:r>
        <w:t>tveckla de andra ansökningsformuläre</w:t>
      </w:r>
      <w:r w:rsidRPr="00A87A3B">
        <w:t xml:space="preserve">n </w:t>
      </w:r>
      <w:r>
        <w:t>som</w:t>
      </w:r>
      <w:r w:rsidRPr="00A87A3B">
        <w:t xml:space="preserve"> idag</w:t>
      </w:r>
      <w:r>
        <w:t xml:space="preserve"> </w:t>
      </w:r>
      <w:r w:rsidRPr="00A87A3B">
        <w:t>endast görs genom pappersblanketter.</w:t>
      </w:r>
    </w:p>
    <w:p w:rsidR="00FE689B" w:rsidRDefault="00FE689B" w:rsidP="00FE689B">
      <w:pPr>
        <w:pStyle w:val="Rubrik2"/>
        <w:numPr>
          <w:ilvl w:val="0"/>
          <w:numId w:val="0"/>
        </w:numPr>
        <w:rPr>
          <w:rFonts w:ascii="Bookman Old Style" w:eastAsiaTheme="minorHAnsi" w:hAnsi="Bookman Old Style" w:cstheme="minorBidi"/>
          <w:b w:val="0"/>
          <w:bCs w:val="0"/>
          <w:iCs w:val="0"/>
          <w:sz w:val="20"/>
          <w:szCs w:val="22"/>
        </w:rPr>
      </w:pPr>
      <w:bookmarkStart w:id="21" w:name="_Toc419444504"/>
    </w:p>
    <w:p w:rsidR="00FE689B" w:rsidRDefault="00FE689B" w:rsidP="00FE689B">
      <w:pPr>
        <w:pStyle w:val="Rubrik2"/>
      </w:pPr>
      <w:bookmarkStart w:id="22" w:name="_Toc420505798"/>
      <w:r>
        <w:t>Avgränsningar</w:t>
      </w:r>
      <w:bookmarkEnd w:id="21"/>
      <w:bookmarkEnd w:id="22"/>
    </w:p>
    <w:p w:rsidR="00FE689B" w:rsidRDefault="00FE689B" w:rsidP="0024582A">
      <w:pPr>
        <w:pStyle w:val="Stycke"/>
        <w:ind w:firstLine="0"/>
      </w:pPr>
      <w:r w:rsidRPr="004B404F">
        <w:t xml:space="preserve">Vad som är viktigt att komma ihåg är att detta examensarbete skall genomföras under 10 veckor varav efter 9 veckor skall rapporten och arbetet vara färdigt för att börja förbereda presentation och opponering. </w:t>
      </w:r>
    </w:p>
    <w:p w:rsidR="00FE689B" w:rsidRPr="0024582A" w:rsidRDefault="00FE689B" w:rsidP="00F80469">
      <w:pPr>
        <w:pStyle w:val="Stycke"/>
        <w:ind w:firstLine="0"/>
      </w:pPr>
      <w:r w:rsidRPr="0024582A">
        <w:t xml:space="preserve">Detta har medfört att det har blivit en del avgränsningar i utvecklingen av denna e-tjänst.  </w:t>
      </w:r>
    </w:p>
    <w:p w:rsidR="00FE689B" w:rsidRPr="0024582A" w:rsidRDefault="00FE689B" w:rsidP="00F80469">
      <w:pPr>
        <w:pStyle w:val="Stycke"/>
      </w:pPr>
      <w:r w:rsidRPr="0024582A">
        <w:t>Det finns tre stora områden med denna e-tjänst som kommunen vill ska genomföras, antingen nu under examensarbetet eller som en vidareutveckling i ett senare skede.</w:t>
      </w:r>
      <w:r w:rsidR="00F80469">
        <w:t xml:space="preserve"> </w:t>
      </w:r>
      <w:r w:rsidRPr="0024582A">
        <w:t>De tre områdena är:</w:t>
      </w:r>
    </w:p>
    <w:p w:rsidR="00FE689B" w:rsidRPr="0024582A" w:rsidRDefault="00FE689B" w:rsidP="002C19EF">
      <w:pPr>
        <w:pStyle w:val="Stycke"/>
        <w:numPr>
          <w:ilvl w:val="0"/>
          <w:numId w:val="28"/>
        </w:numPr>
      </w:pPr>
      <w:r w:rsidRPr="0024582A">
        <w:t xml:space="preserve">Utveckla digitalt ansökningsformulär </w:t>
      </w:r>
    </w:p>
    <w:p w:rsidR="00FE689B" w:rsidRPr="0024582A" w:rsidRDefault="00FE689B" w:rsidP="002C19EF">
      <w:pPr>
        <w:pStyle w:val="Stycke"/>
        <w:numPr>
          <w:ilvl w:val="0"/>
          <w:numId w:val="28"/>
        </w:numPr>
      </w:pPr>
      <w:r w:rsidRPr="0024582A">
        <w:t>Utveckla en kartfunktion</w:t>
      </w:r>
    </w:p>
    <w:p w:rsidR="00FE689B" w:rsidRPr="0024582A" w:rsidRDefault="00FE689B" w:rsidP="002C19EF">
      <w:pPr>
        <w:pStyle w:val="Stycke"/>
        <w:numPr>
          <w:ilvl w:val="0"/>
          <w:numId w:val="28"/>
        </w:numPr>
      </w:pPr>
      <w:r w:rsidRPr="0024582A">
        <w:t>Digital signering med e-leg</w:t>
      </w:r>
    </w:p>
    <w:p w:rsidR="00FE689B" w:rsidRPr="003160A4" w:rsidRDefault="00FE689B" w:rsidP="00FE689B">
      <w:pPr>
        <w:pStyle w:val="Stycke"/>
      </w:pPr>
    </w:p>
    <w:p w:rsidR="0024582A" w:rsidRDefault="00FE689B" w:rsidP="006C4BE1">
      <w:pPr>
        <w:pStyle w:val="Stycke"/>
      </w:pPr>
      <w:r w:rsidRPr="00FD447C">
        <w:t xml:space="preserve">Till en början var avgränsningen att inte lägga tid på att lösa en e-signering just för att Sveriges lagar skulle sätta stopp för </w:t>
      </w:r>
      <w:r w:rsidR="002C19EF">
        <w:t>detta</w:t>
      </w:r>
      <w:r w:rsidRPr="00FD447C">
        <w:t xml:space="preserve">. </w:t>
      </w:r>
    </w:p>
    <w:p w:rsidR="0024582A" w:rsidRDefault="00FE689B" w:rsidP="006C4BE1">
      <w:pPr>
        <w:pStyle w:val="Stycke"/>
        <w:ind w:firstLine="0"/>
      </w:pPr>
      <w:r w:rsidRPr="00FD447C">
        <w:t xml:space="preserve">Fokus har legat på från början att utveckla ett digitalt ansökningsformulär som möjligtvis skulle ha en kartfunktion där den som ansöker kan markera det som måste markeras på kartan. </w:t>
      </w:r>
    </w:p>
    <w:p w:rsidR="00FE689B" w:rsidRDefault="00FE689B" w:rsidP="0024582A">
      <w:pPr>
        <w:pStyle w:val="Stycke"/>
      </w:pPr>
      <w:r w:rsidRPr="00FD447C">
        <w:t>Under arbetets gång har ett beslut tagits</w:t>
      </w:r>
      <w:r>
        <w:t xml:space="preserve"> där formuläret kommer att utvecklas och en teoretisk lösning kommer tas fram för att visa resultat på vad en kartfunktion skulle medföra till ansökan.</w:t>
      </w:r>
    </w:p>
    <w:p w:rsidR="006C4BE1" w:rsidRDefault="00FE689B" w:rsidP="006C4BE1">
      <w:pPr>
        <w:pStyle w:val="Stycke"/>
      </w:pPr>
      <w:r>
        <w:t xml:space="preserve">De två största faktorerna till att endast en teoretisk lösning kommer tas fram för kartfunktionen är att dels så har Gävle kommun köpt en ny e-tjänsteplattform de kommer börja använda så fort som möjligt, i den e-tjänsteplattformen ska det finnas funktioner både för e-signering samt kartor. </w:t>
      </w:r>
    </w:p>
    <w:p w:rsidR="006C4BE1" w:rsidRDefault="002C19EF" w:rsidP="006C4BE1">
      <w:pPr>
        <w:pStyle w:val="Stycke"/>
      </w:pPr>
      <w:r>
        <w:t xml:space="preserve">Gävle kommun har gått med på att produkten av detta examensarbete endast kommer vara en prototyp som de kan använda som en väldigt specificerad kravspec när de vidareutvecklar den. Anledningen till detta är kommunen inte använder de program som kommer användas för utvecklingen av formuläret, därför kommer de behöva utveckla formuläret på nytt i deras egna system efteråt. </w:t>
      </w:r>
    </w:p>
    <w:p w:rsidR="002C19EF" w:rsidRDefault="002C19EF" w:rsidP="006C4BE1">
      <w:pPr>
        <w:pStyle w:val="Stycke"/>
      </w:pPr>
      <w:r>
        <w:t>För att en person som ansöker om tillstånd skall kunna få ett godkänt tillstånd måste denna markera ut vissa föremål på en fastighetskarta. Denna fastighetskarta är inget offentligt utan det måste göras en begäran för att få ut denna karta.</w:t>
      </w:r>
    </w:p>
    <w:p w:rsidR="000D79E8" w:rsidRPr="000D79E8" w:rsidRDefault="00FE689B" w:rsidP="006C4BE1">
      <w:pPr>
        <w:pStyle w:val="Stycke"/>
        <w:ind w:firstLine="0"/>
      </w:pPr>
      <w:r>
        <w:t>Detta medför att en karta som kommer visas i denna kartfunktion</w:t>
      </w:r>
      <w:r w:rsidR="002C19EF">
        <w:t xml:space="preserve"> kommer inte kunna vara en fastighetskarta och </w:t>
      </w:r>
      <w:r>
        <w:t>kan</w:t>
      </w:r>
      <w:r w:rsidR="002C19EF">
        <w:t xml:space="preserve"> alltså inte klassas som en godkänd karta. </w:t>
      </w:r>
      <w:r w:rsidRPr="000D79E8">
        <w:t xml:space="preserve">Därför blir det bättre att dels ta fram en teoretisk lösning som täcker upp alla delar som behövs vara med i en kartfunktion för att inte behöver kompletteras, och dels så ger det mer tid till att utveckla ett bra ansökningsformulär. </w:t>
      </w:r>
    </w:p>
    <w:p w:rsidR="00FE689B" w:rsidRPr="000D79E8" w:rsidRDefault="00FE689B" w:rsidP="000D79E8">
      <w:pPr>
        <w:pStyle w:val="Stycke"/>
      </w:pPr>
      <w:r w:rsidRPr="000D79E8">
        <w:t xml:space="preserve">De avgränsningar som ställs i detta examensarbete är godkänt av projektledaren från Gävle kommun och de accepterar ett digitalt ansökningsformulär med en teoretisk framtagen kartfunktion.  </w:t>
      </w:r>
    </w:p>
    <w:p w:rsidR="00FE689B" w:rsidRPr="003160A4" w:rsidRDefault="00FE689B" w:rsidP="00FE689B">
      <w:pPr>
        <w:pStyle w:val="Stycke"/>
      </w:pPr>
    </w:p>
    <w:p w:rsidR="00F913A3" w:rsidRPr="00FE689B" w:rsidRDefault="00F913A3" w:rsidP="00F913A3">
      <w:pPr>
        <w:pStyle w:val="Stycke"/>
        <w:rPr>
          <w:highlight w:val="green"/>
        </w:rPr>
      </w:pPr>
    </w:p>
    <w:p w:rsidR="00F15094" w:rsidRPr="004A4279" w:rsidRDefault="00F15094" w:rsidP="004939BB">
      <w:pPr>
        <w:pStyle w:val="Rubrik1"/>
      </w:pPr>
      <w:bookmarkStart w:id="23" w:name="_Toc379271510"/>
      <w:bookmarkStart w:id="24" w:name="_Toc419184889"/>
      <w:bookmarkStart w:id="25" w:name="_Toc420505799"/>
      <w:r w:rsidRPr="004A4279">
        <w:lastRenderedPageBreak/>
        <w:t>Metod</w:t>
      </w:r>
      <w:bookmarkEnd w:id="23"/>
      <w:bookmarkEnd w:id="24"/>
      <w:bookmarkEnd w:id="25"/>
    </w:p>
    <w:p w:rsidR="005D0DB2" w:rsidRDefault="005D0DB2" w:rsidP="004939BB">
      <w:pPr>
        <w:pStyle w:val="Rubrik2"/>
      </w:pPr>
      <w:bookmarkStart w:id="26" w:name="_Toc420505800"/>
      <w:r>
        <w:t>Genomförande</w:t>
      </w:r>
      <w:bookmarkEnd w:id="26"/>
    </w:p>
    <w:p w:rsidR="008C27F1" w:rsidRDefault="00DE2A43" w:rsidP="008C27F1">
      <w:pPr>
        <w:pStyle w:val="StyckeefterRubrik"/>
      </w:pPr>
      <w:r>
        <w:t xml:space="preserve">Vad som gjordes först av allt i detta examensarbete var att samla in statistik från gamla ansökningar. Valet var att kolla tillbaka mellan 2012-2014 för att få in totala antalet ansökningar i siffra men även få de fysiska ansökningarna på de som hade varit ofullständiga. På de ofullständiga ansökningarna var det en punktlista på vad som behövde kompletteras.  På vissa var det flera punkter medan andra kunde det vara en enda punkt på som behövde kompletteras. </w:t>
      </w:r>
    </w:p>
    <w:p w:rsidR="0070314F" w:rsidRDefault="00DE2A43" w:rsidP="00DE1915">
      <w:pPr>
        <w:pStyle w:val="Stycke"/>
      </w:pPr>
      <w:r>
        <w:t xml:space="preserve">Gävle kommun har aldrig tidigare sammanställt någon typ av statistik för detta mer än att de hade en lista på de ansökningar som var ofullständiga. </w:t>
      </w:r>
      <w:r w:rsidR="00722D79">
        <w:t>Därför fick statistiken tas fram på eget sätt.</w:t>
      </w:r>
      <w:r w:rsidR="008C27F1">
        <w:t xml:space="preserve"> </w:t>
      </w:r>
      <w:r w:rsidR="0070314F">
        <w:t>För att sammanställa dessa uppgifter skapades ett Exceldokument där alla olika punkter på komplettering skrevs upp. Efter att det gjordes så delades de in i olika kategorier för att kunna hitta samband till de områden som var den största anledningen till att ofullständiga ansökningar skapades.</w:t>
      </w:r>
    </w:p>
    <w:p w:rsidR="00AB0277" w:rsidRDefault="008C27F1" w:rsidP="008C27F1">
      <w:pPr>
        <w:pStyle w:val="Stycke"/>
      </w:pPr>
      <w:r>
        <w:t xml:space="preserve">I början av projektet var det två workshops som hölls för att komma fram till exakt varför denna e-tjänst skapas, vad Gävle kommun får ut av det och vad får den som ska genomföra en ansökan ut av det var de två största frågorna som ställdes. </w:t>
      </w:r>
    </w:p>
    <w:p w:rsidR="003159C1" w:rsidRDefault="00AB0277" w:rsidP="003159C1">
      <w:pPr>
        <w:pStyle w:val="Stycke"/>
        <w:keepNext/>
        <w:ind w:firstLine="0"/>
      </w:pPr>
      <w:r>
        <w:rPr>
          <w:noProof/>
          <w:lang w:eastAsia="sv-SE"/>
        </w:rPr>
        <w:drawing>
          <wp:inline distT="0" distB="0" distL="0" distR="0" wp14:anchorId="236D7FF9" wp14:editId="3AD32AE8">
            <wp:extent cx="2290873" cy="1495425"/>
            <wp:effectExtent l="0" t="0" r="0" b="0"/>
            <wp:docPr id="23" name="Bildobjekt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2290873" cy="1495425"/>
                    </a:xfrm>
                    <a:prstGeom prst="rect">
                      <a:avLst/>
                    </a:prstGeom>
                  </pic:spPr>
                </pic:pic>
              </a:graphicData>
            </a:graphic>
          </wp:inline>
        </w:drawing>
      </w:r>
      <w:r w:rsidR="0036734F">
        <w:rPr>
          <w:noProof/>
          <w:lang w:eastAsia="sv-SE"/>
        </w:rPr>
        <w:drawing>
          <wp:inline distT="0" distB="0" distL="0" distR="0" wp14:anchorId="066FE6AA" wp14:editId="0DF0C248">
            <wp:extent cx="2235926" cy="1414391"/>
            <wp:effectExtent l="0" t="0" r="0" b="0"/>
            <wp:docPr id="24" name="Bildobjekt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2235926" cy="1414391"/>
                    </a:xfrm>
                    <a:prstGeom prst="rect">
                      <a:avLst/>
                    </a:prstGeom>
                  </pic:spPr>
                </pic:pic>
              </a:graphicData>
            </a:graphic>
          </wp:inline>
        </w:drawing>
      </w:r>
    </w:p>
    <w:p w:rsidR="008C27F1" w:rsidRDefault="003159C1" w:rsidP="0036734F">
      <w:pPr>
        <w:pStyle w:val="Beskrivning"/>
      </w:pPr>
      <w:r>
        <w:t xml:space="preserve">Figur </w:t>
      </w:r>
      <w:r w:rsidR="00324A91">
        <w:fldChar w:fldCharType="begin"/>
      </w:r>
      <w:r w:rsidR="00324A91">
        <w:instrText xml:space="preserve"> SEQ Figur \* ARABIC </w:instrText>
      </w:r>
      <w:r w:rsidR="00324A91">
        <w:fldChar w:fldCharType="separate"/>
      </w:r>
      <w:r w:rsidR="002C7353">
        <w:rPr>
          <w:noProof/>
        </w:rPr>
        <w:t>1</w:t>
      </w:r>
      <w:r w:rsidR="00324A91">
        <w:rPr>
          <w:noProof/>
        </w:rPr>
        <w:fldChar w:fldCharType="end"/>
      </w:r>
      <w:r>
        <w:t xml:space="preserve"> Gynnande delar för handläggaren</w:t>
      </w:r>
      <w:r w:rsidR="0036734F">
        <w:t xml:space="preserve"> </w:t>
      </w:r>
      <w:r w:rsidR="0036734F">
        <w:tab/>
        <w:t xml:space="preserve">Figur </w:t>
      </w:r>
      <w:r w:rsidR="0036734F">
        <w:fldChar w:fldCharType="begin"/>
      </w:r>
      <w:r w:rsidR="0036734F">
        <w:instrText xml:space="preserve"> SEQ Figur \* ARABIC </w:instrText>
      </w:r>
      <w:r w:rsidR="0036734F">
        <w:fldChar w:fldCharType="separate"/>
      </w:r>
      <w:r w:rsidR="002C7353">
        <w:rPr>
          <w:noProof/>
        </w:rPr>
        <w:t>2</w:t>
      </w:r>
      <w:r w:rsidR="0036734F">
        <w:rPr>
          <w:noProof/>
        </w:rPr>
        <w:fldChar w:fldCharType="end"/>
      </w:r>
      <w:r w:rsidR="0036734F">
        <w:t xml:space="preserve"> Gynnande delar för kunden</w:t>
      </w:r>
    </w:p>
    <w:p w:rsidR="0078303A" w:rsidRPr="003E6CBA" w:rsidRDefault="00703B20" w:rsidP="00703B20">
      <w:pPr>
        <w:pStyle w:val="Stycke"/>
        <w:ind w:firstLine="0"/>
      </w:pPr>
      <w:r>
        <w:t xml:space="preserve">Efter att de två workshops genomförts så påbörjades utvecklingen av formuläret. Vad som var viktigt var att försöka testa detta formulär så tidigt som möjligt för att hinna sammanställa och jämföra det nya datat med det gamla. </w:t>
      </w:r>
      <w:r w:rsidR="0078303A">
        <w:t xml:space="preserve">För att nå målet att testa </w:t>
      </w:r>
      <w:r w:rsidR="003E6908" w:rsidRPr="003E6908">
        <w:t>f</w:t>
      </w:r>
      <w:r w:rsidR="0078303A" w:rsidRPr="003E6908">
        <w:t>ormuläret</w:t>
      </w:r>
      <w:r w:rsidR="0078303A">
        <w:t xml:space="preserve"> behövdes tre delar uppfyllas. Det behövde skrivas kod, koden skulle kopplas till en databas för att lagra informationen som samlades in samt att formuläret skulle finnas tillgänglig på en server så att det var lättåtkomligt för testpersonerna.</w:t>
      </w:r>
    </w:p>
    <w:p w:rsidR="00957645" w:rsidRDefault="00957645" w:rsidP="000145BC">
      <w:pPr>
        <w:pStyle w:val="Rubrik3"/>
      </w:pPr>
      <w:bookmarkStart w:id="27" w:name="_Toc420505801"/>
      <w:r>
        <w:t>Server</w:t>
      </w:r>
      <w:bookmarkEnd w:id="27"/>
    </w:p>
    <w:p w:rsidR="003E6CBA" w:rsidRDefault="00B2166C" w:rsidP="003E6CBA">
      <w:pPr>
        <w:pStyle w:val="StyckeefterRubrik"/>
      </w:pPr>
      <w:r>
        <w:t xml:space="preserve">Den server som har tilldelades för det här examensarbetet var en apacheserver som Högskolan i Gävle äger. Ett konto tilldelades tillsammans med en publik webblänk så att vem som helst kan komma till webbsidan för att kunna lägga upp det elektroniska formuläret och på så vis kunna testa det på ett enkelt och smidigt sätt. De krav som ställdes på servern var att det var en apache server, hanterade PHP samt MySQL. Servern har använts för att samla in datat när formuläret har testats. </w:t>
      </w:r>
    </w:p>
    <w:p w:rsidR="00B2166C" w:rsidRPr="00B2166C" w:rsidRDefault="00B2166C" w:rsidP="003E6CBA">
      <w:pPr>
        <w:pStyle w:val="Stycke"/>
      </w:pPr>
      <w:r>
        <w:t xml:space="preserve">De testpersoner som gått med på att fylla i detta formulär har fått en länk Rigel.hig.se/VP där de kommit in till det utvecklade formuläret. Sedan har de fått fylla i uppgifter och följt instruktionerna som stått för att </w:t>
      </w:r>
      <w:r>
        <w:lastRenderedPageBreak/>
        <w:t>sedan kunna lämna feedback till utvecklaren. På så vis kan det funktionella testas för att säkerställa och analysera om rätt data fylls i men även att utvecklaren skall få feedback för att kunna se vad som möjligvis blir fel, få in tips på delar som inte upptäckts ännu etc.</w:t>
      </w:r>
    </w:p>
    <w:p w:rsidR="00957645" w:rsidRDefault="00957645" w:rsidP="000145BC">
      <w:pPr>
        <w:pStyle w:val="Rubrik3"/>
      </w:pPr>
      <w:bookmarkStart w:id="28" w:name="_Toc420505802"/>
      <w:r>
        <w:t>Databas</w:t>
      </w:r>
      <w:bookmarkEnd w:id="28"/>
    </w:p>
    <w:p w:rsidR="007F3858" w:rsidRPr="009960A9" w:rsidRDefault="007F3858" w:rsidP="00B46DC4">
      <w:pPr>
        <w:pStyle w:val="Stycke"/>
        <w:ind w:firstLine="0"/>
      </w:pPr>
      <w:r>
        <w:t xml:space="preserve">Detta examensarbete krävde att man använde sig av en databas för att lagra all data som sparas när personer gör en ansökan. Det språk som använts är MySQL och var känt sen tidigare av utvecklaren. Dock är även detta inget som Gävle kommun använder sig av men de godkände användningen av detta för prototypens skull. </w:t>
      </w:r>
    </w:p>
    <w:p w:rsidR="009930F8" w:rsidRDefault="009930F8" w:rsidP="009930F8">
      <w:pPr>
        <w:pStyle w:val="Rubrik3"/>
      </w:pPr>
      <w:bookmarkStart w:id="29" w:name="_Toc420505803"/>
      <w:r>
        <w:t>Utveckling/Kodning</w:t>
      </w:r>
      <w:bookmarkEnd w:id="29"/>
    </w:p>
    <w:p w:rsidR="008772E8" w:rsidRDefault="00605EFD" w:rsidP="008B33E1">
      <w:pPr>
        <w:pStyle w:val="Stycke"/>
        <w:ind w:firstLine="0"/>
      </w:pPr>
      <w:r>
        <w:t xml:space="preserve">De program som används för utvecklingen av det elektroniska formuläret är PHP, JavaScript, HTML samt CSS. De användes just för att de var bekanta sen tidigare för utvecklaren. Tanken var inte att lära sig nya språk i det här examensarbetet utan tanken var att hinna skapa en så bra prototyp som möjligt åt Gävle kommun som de sedan kunde vidareutveckla i deras egna program. </w:t>
      </w:r>
      <w:r w:rsidR="003E6CBA">
        <w:t>F</w:t>
      </w:r>
      <w:r w:rsidR="008772E8">
        <w:t>ör att effektivisera utvecklingen så mycket som möjligt så har refaktorisering av kod inte tagits till hänsyn utan formuläret har utvecklats för att få så mycket funktionalitet som möjligt, inte ha en snygg, lättförståelig och väldokumenterad kod.</w:t>
      </w:r>
    </w:p>
    <w:p w:rsidR="008F789D" w:rsidRPr="00605EFD" w:rsidRDefault="008F789D" w:rsidP="00EF1301">
      <w:pPr>
        <w:pStyle w:val="Stycke"/>
      </w:pPr>
      <w:r>
        <w:t>Det var olika delar av utvecklingen som krävde en del efterforskning, hur man designar ett bra formulär, vilka typiska fel görs samt hur man hjälper den person som genomför ansökan att fylla i rätt information etc.</w:t>
      </w:r>
      <w:r w:rsidR="00EC2AF5">
        <w:t xml:space="preserve"> </w:t>
      </w:r>
    </w:p>
    <w:p w:rsidR="00957645" w:rsidRDefault="00957645" w:rsidP="000145BC">
      <w:pPr>
        <w:pStyle w:val="Rubrik3"/>
      </w:pPr>
      <w:bookmarkStart w:id="30" w:name="_Toc420505804"/>
      <w:r>
        <w:t>Tidsgraf</w:t>
      </w:r>
      <w:bookmarkEnd w:id="30"/>
    </w:p>
    <w:p w:rsidR="009A5CCD" w:rsidRDefault="009A5CCD" w:rsidP="009A5CCD">
      <w:r>
        <w:t>Ett gantt-schema har skapats för det tidsschema detta examensarbete kommer hålla sig till</w:t>
      </w:r>
      <w:r w:rsidR="005E0736">
        <w:t xml:space="preserve"> och kan ses på Bilaga 2.</w:t>
      </w:r>
    </w:p>
    <w:p w:rsidR="003E6908" w:rsidRDefault="003E6908" w:rsidP="003E6908">
      <w:pPr>
        <w:pStyle w:val="Rubrik3"/>
      </w:pPr>
      <w:bookmarkStart w:id="31" w:name="_Toc420505805"/>
      <w:r>
        <w:t>Kravspec</w:t>
      </w:r>
      <w:bookmarkEnd w:id="31"/>
    </w:p>
    <w:p w:rsidR="003E6908" w:rsidRPr="003E6908" w:rsidRDefault="003E6908" w:rsidP="003E6908">
      <w:r w:rsidRPr="003E6908">
        <w:t xml:space="preserve">För att </w:t>
      </w:r>
      <w:r>
        <w:t xml:space="preserve">försöka komma på så mycket saker som möjligt att ta med i denna e-tjänst har en egen framtagen kravspecifikation skapats. Denna kravspecifikation kommer att visa vad som borde vara med i e-tjänsten och för de punkter som inte hinner utvecklas så kommer Gävle kommun få ta del av dessa när de sedan skapar deras egna formulär. </w:t>
      </w:r>
    </w:p>
    <w:p w:rsidR="00321B3B" w:rsidRPr="00966E89" w:rsidRDefault="00957645" w:rsidP="000145BC">
      <w:pPr>
        <w:pStyle w:val="Rubrik3"/>
        <w:rPr>
          <w:lang w:val="sv-SE"/>
        </w:rPr>
      </w:pPr>
      <w:bookmarkStart w:id="32" w:name="_Toc420505806"/>
      <w:r w:rsidRPr="00966E89">
        <w:rPr>
          <w:lang w:val="sv-SE"/>
        </w:rPr>
        <w:t>Test</w:t>
      </w:r>
      <w:r w:rsidR="00966E89" w:rsidRPr="00966E89">
        <w:rPr>
          <w:lang w:val="sv-SE"/>
        </w:rPr>
        <w:t xml:space="preserve"> av formuläret</w:t>
      </w:r>
      <w:bookmarkEnd w:id="32"/>
    </w:p>
    <w:p w:rsidR="001E6F56" w:rsidRDefault="00675444" w:rsidP="001E6F56">
      <w:pPr>
        <w:pStyle w:val="Stycke"/>
        <w:ind w:firstLine="0"/>
      </w:pPr>
      <w:r w:rsidRPr="00F72854">
        <w:t xml:space="preserve">Testningen av formuläret genomfördes på så vis att 30 stycken borrfirmor/installatörer </w:t>
      </w:r>
      <w:r w:rsidR="00512D1D">
        <w:t>samt</w:t>
      </w:r>
      <w:r w:rsidRPr="00F72854">
        <w:t xml:space="preserve"> personal på Gävle kommun kontaktades.</w:t>
      </w:r>
      <w:r w:rsidR="001E6F56">
        <w:t xml:space="preserve"> </w:t>
      </w:r>
      <w:r w:rsidR="00857D00" w:rsidRPr="00F72854">
        <w:t xml:space="preserve">Anledningen till att just dessa personer är de som testar formuläret är för att enligt handläggarna på kommunen så är det över </w:t>
      </w:r>
      <w:r w:rsidR="00512D1D" w:rsidRPr="00F72854">
        <w:t>95 %</w:t>
      </w:r>
      <w:r w:rsidRPr="00F72854">
        <w:t xml:space="preserve"> </w:t>
      </w:r>
      <w:r w:rsidR="00857D00" w:rsidRPr="00F72854">
        <w:t xml:space="preserve">av ansökningarna </w:t>
      </w:r>
      <w:r w:rsidR="00512D1D">
        <w:t>som görs genom borrfirmor och inte genom</w:t>
      </w:r>
      <w:r w:rsidR="00857D00" w:rsidRPr="00F72854">
        <w:t xml:space="preserve"> privatpersoner/fastighetsägare.</w:t>
      </w:r>
      <w:r w:rsidR="00F72854" w:rsidRPr="00F72854">
        <w:t xml:space="preserve"> </w:t>
      </w:r>
      <w:r w:rsidR="001E6F56">
        <w:t xml:space="preserve"> </w:t>
      </w:r>
    </w:p>
    <w:p w:rsidR="00CE73BF" w:rsidRPr="00675444" w:rsidRDefault="00F72854" w:rsidP="001E6F56">
      <w:pPr>
        <w:pStyle w:val="Stycke"/>
      </w:pPr>
      <w:r w:rsidRPr="00F72854">
        <w:t>De personer på kommunen</w:t>
      </w:r>
      <w:r w:rsidR="00512D1D">
        <w:t xml:space="preserve"> som kommer testa formuläret är 2 </w:t>
      </w:r>
      <w:r w:rsidRPr="00F72854">
        <w:t xml:space="preserve">handläggare </w:t>
      </w:r>
      <w:r w:rsidR="00512D1D">
        <w:t>som ansvarar över</w:t>
      </w:r>
      <w:r w:rsidRPr="00F72854">
        <w:t xml:space="preserve"> just tillstånd av värmepumpar, projektledaren för detta projekt samt chefen för miljöreda som även är en del av projektet.</w:t>
      </w:r>
      <w:r w:rsidR="00857D00" w:rsidRPr="00F72854">
        <w:t xml:space="preserve"> </w:t>
      </w:r>
      <w:r w:rsidR="00675444" w:rsidRPr="00F72854">
        <w:t>Genom att beskriva arbetet och syftet med testningen så var det 10 borrfirmor och 4 personer på kommunen som hade tackat ja till att delta i undersökningen.</w:t>
      </w:r>
      <w:r w:rsidR="001E6F56">
        <w:t xml:space="preserve"> </w:t>
      </w:r>
      <w:r w:rsidR="00675444">
        <w:t xml:space="preserve">Vad detta gick ut på var att de skulle göra en ansökan så realistiskt som möjligt. De fick en länk på deras mejl som </w:t>
      </w:r>
      <w:r w:rsidR="00675444">
        <w:lastRenderedPageBreak/>
        <w:t xml:space="preserve">dirigerade dem till det elektroniska formuläret. Där fanns instruktioner på startsidan innan de påbörjade en ansökan samt möjlighet till att ge feedback efter att de genomfört en ansökan. </w:t>
      </w:r>
      <w:r w:rsidR="00CE73BF">
        <w:t>Efter att testerna genomförts så sammanställdes den nya statistiken för att jämföra den med den gamla som togs fram av pappersblanketterna.</w:t>
      </w:r>
    </w:p>
    <w:p w:rsidR="00CE73BF" w:rsidRDefault="00CE73BF" w:rsidP="00675444">
      <w:pPr>
        <w:pStyle w:val="Stycke"/>
        <w:ind w:firstLine="0"/>
      </w:pPr>
    </w:p>
    <w:p w:rsidR="00321B3B" w:rsidRPr="00321B3B" w:rsidRDefault="00321B3B" w:rsidP="000145BC">
      <w:pPr>
        <w:pStyle w:val="Rubrik3"/>
      </w:pPr>
      <w:bookmarkStart w:id="33" w:name="_Toc420505807"/>
      <w:r w:rsidRPr="00321B3B">
        <w:t>Observation av testet</w:t>
      </w:r>
      <w:bookmarkEnd w:id="33"/>
    </w:p>
    <w:p w:rsidR="00321B3B" w:rsidRDefault="00321B3B" w:rsidP="00675444">
      <w:pPr>
        <w:pStyle w:val="Stycke"/>
        <w:ind w:firstLine="0"/>
      </w:pPr>
      <w:r>
        <w:t>För observation av testningen var det tänkt att ha två olika strategier:</w:t>
      </w:r>
    </w:p>
    <w:p w:rsidR="00321B3B" w:rsidRDefault="00321B3B" w:rsidP="004C6F28">
      <w:pPr>
        <w:pStyle w:val="Stycke"/>
        <w:numPr>
          <w:ilvl w:val="0"/>
          <w:numId w:val="42"/>
        </w:numPr>
      </w:pPr>
      <w:r>
        <w:t>Låta testpersonerna genomföra ansökan själv</w:t>
      </w:r>
      <w:r w:rsidR="004015D2">
        <w:t>a</w:t>
      </w:r>
    </w:p>
    <w:p w:rsidR="00321B3B" w:rsidRDefault="00321B3B" w:rsidP="004C6F28">
      <w:pPr>
        <w:pStyle w:val="Stycke"/>
        <w:numPr>
          <w:ilvl w:val="0"/>
          <w:numId w:val="42"/>
        </w:numPr>
      </w:pPr>
      <w:r>
        <w:t xml:space="preserve">Låta testpersonerna genomföra ansökan där deras agerande blev studerat genom observation på plats. </w:t>
      </w:r>
      <w:r w:rsidR="0023154C">
        <w:t>D.v.s.</w:t>
      </w:r>
      <w:r>
        <w:t xml:space="preserve"> stå bakom de och anteckna alternativt filma deras genomförande.</w:t>
      </w:r>
    </w:p>
    <w:p w:rsidR="00993232" w:rsidRDefault="00993232" w:rsidP="00321B3B">
      <w:pPr>
        <w:pStyle w:val="Stycke"/>
        <w:ind w:firstLine="0"/>
      </w:pPr>
    </w:p>
    <w:p w:rsidR="00321B3B" w:rsidRDefault="00321B3B" w:rsidP="00321B3B">
      <w:pPr>
        <w:pStyle w:val="Stycke"/>
        <w:ind w:firstLine="0"/>
      </w:pPr>
      <w:r>
        <w:t>Efter att ha frågat så var det ingen av testpersonerna som kände sig bekväm med att bli observerade men de accepterade att genomföra en ansökan om de fick sitta själva när de hade tid.</w:t>
      </w:r>
    </w:p>
    <w:p w:rsidR="006C15C7" w:rsidRDefault="006C15C7" w:rsidP="006C15C7">
      <w:pPr>
        <w:pStyle w:val="Rubrik2"/>
      </w:pPr>
      <w:bookmarkStart w:id="34" w:name="_Toc420505808"/>
      <w:r w:rsidRPr="00522A27">
        <w:t>Metodbeskrivning</w:t>
      </w:r>
      <w:bookmarkEnd w:id="34"/>
    </w:p>
    <w:p w:rsidR="00754F57" w:rsidRDefault="00754F57" w:rsidP="00E1202E">
      <w:pPr>
        <w:pStyle w:val="Stycke"/>
        <w:ind w:firstLine="0"/>
      </w:pPr>
      <w:r>
        <w:t xml:space="preserve">Formuläret i pappersform hade vissa brister som alla formulär här. Man kan inte kontrollera obligatoriska fält, människor kanske har otydlig handstil, de kunde missa att fylla i vissa delar etc. </w:t>
      </w:r>
    </w:p>
    <w:p w:rsidR="00754F57" w:rsidRDefault="00754F57" w:rsidP="00E1202E">
      <w:pPr>
        <w:pStyle w:val="Stycke"/>
        <w:ind w:firstLine="0"/>
      </w:pPr>
      <w:r>
        <w:t xml:space="preserve">För att skapa ett bra elektroniskt formulär så var varenda fråga tvungen att granskas vilken typ av ”status” den hade. Vad som studerades var om det fanns frågor som kunde tas bort, vilka behövde vara obligatoriska, var det frågor som borde läggas till, hur kan man fördela dessa i flikar etc. </w:t>
      </w:r>
    </w:p>
    <w:p w:rsidR="00802766" w:rsidRPr="00802766" w:rsidRDefault="00802766" w:rsidP="00802766">
      <w:pPr>
        <w:pStyle w:val="Stycke"/>
      </w:pPr>
      <w:r>
        <w:t>Eftersom man inte skapar något användarkonto på Gävle kommuns hemsida finns inte möjligheten att koppla databasen till ett användarkonto. Istället skapas en cookie som är ett slumpat men unikt värde mellan 1-10 000. Detta ID sparas i databasen och läggs in som ID i alla tabeller när de sparas. Cookien har en satt livslängd på en månad för att den som genomför ansökan skall kunna avbryta ansökan och återkomma senare för att fylla i resterande uppgifter. Om det gått en månad och personen kommer tillbaka måste ansökan göras om från början.</w:t>
      </w:r>
    </w:p>
    <w:p w:rsidR="00754F57" w:rsidRDefault="00B6000C" w:rsidP="00754F57">
      <w:pPr>
        <w:pStyle w:val="Stycke"/>
      </w:pPr>
      <w:r>
        <w:t>D</w:t>
      </w:r>
      <w:r w:rsidR="00754F57">
        <w:t>e olika områdena</w:t>
      </w:r>
      <w:r>
        <w:t xml:space="preserve"> i formuläret behövde</w:t>
      </w:r>
      <w:r w:rsidR="00754F57">
        <w:t xml:space="preserve"> delas upp i flikar för att kunna få en bra struktur på formuläret och skapa lättsamma delmoment under ifyllnaden.</w:t>
      </w:r>
      <w:r w:rsidR="004970D7">
        <w:t xml:space="preserve"> Dess flikar representerar en egen tabell i databasen för att även där skapa en simpel struktur.</w:t>
      </w:r>
      <w:r w:rsidR="00754F57">
        <w:t xml:space="preserve"> Först och främst behövdes en ”Före ansökan”-flik. Denna flik innehåller information om vad som kan vara nyttigt att ta reda på innan en ansökan påbörjas så att den som gör ansökan är väl förberedd på vad för typ av områden det kommer frågor på.</w:t>
      </w:r>
    </w:p>
    <w:p w:rsidR="00754F57" w:rsidRDefault="00754F57" w:rsidP="00754F57">
      <w:pPr>
        <w:pStyle w:val="Stycke"/>
      </w:pPr>
      <w:r>
        <w:t>En flik som döpte till ”</w:t>
      </w:r>
      <w:r w:rsidR="00784362">
        <w:t>F</w:t>
      </w:r>
      <w:r>
        <w:t xml:space="preserve">astighet” skapades för att få in information om fastighetbeteckningen och vilken adress den låg på. Det som </w:t>
      </w:r>
      <w:r w:rsidR="00784362">
        <w:t>är obligatoriskt att fylla i dock är fastighetsbeteckningen samt några frågor där man svarar genom att markera en radio-knapp. Om fastigheten ligger inom vattenskyddat område måste vissa extraåtgärder genomföras. För att kolla detta har en länk till Gävle kommuns vattenskyddskarta lagts in så det blir enkelt att kolla upp för den sökande.</w:t>
      </w:r>
    </w:p>
    <w:p w:rsidR="00784362" w:rsidRDefault="00784362" w:rsidP="00754F57">
      <w:pPr>
        <w:pStyle w:val="Stycke"/>
      </w:pPr>
      <w:r>
        <w:t xml:space="preserve">Därefter kommer ”Ansökande”-fliken där personuppgifter fylls i. Här finns det några olika obligatoriska fält men även icke obligatoriska fält såsom alternativt telefonnummer eller mejladress. Om det skall vara en </w:t>
      </w:r>
      <w:r>
        <w:lastRenderedPageBreak/>
        <w:t xml:space="preserve">annan fakturamottagare än den som söker finns även möjlighet att fylla i detta under denna flik. </w:t>
      </w:r>
    </w:p>
    <w:p w:rsidR="00784362" w:rsidRDefault="00B60B30" w:rsidP="00754F57">
      <w:pPr>
        <w:pStyle w:val="Stycke"/>
      </w:pPr>
      <w:r>
        <w:t>”</w:t>
      </w:r>
      <w:r w:rsidR="00784362">
        <w:t>Kart</w:t>
      </w:r>
      <w:r>
        <w:t>a”</w:t>
      </w:r>
      <w:r w:rsidR="00784362">
        <w:t xml:space="preserve">-fliken är designad på så vis att en framtida kartfunktion skall läggas till. Därför finns </w:t>
      </w:r>
      <w:r w:rsidR="00700119">
        <w:t xml:space="preserve">endast </w:t>
      </w:r>
      <w:r w:rsidR="00784362">
        <w:t>möjligheten att skicka kartan via post</w:t>
      </w:r>
      <w:r w:rsidR="00700119">
        <w:t xml:space="preserve"> att kryssa i</w:t>
      </w:r>
      <w:r w:rsidR="00784362">
        <w:t xml:space="preserve"> och då får man även se adressen den skall skickas till. </w:t>
      </w:r>
      <w:r w:rsidR="00700119">
        <w:t xml:space="preserve">Även en kryssruta som får den sökande att visa att denne är införstådd i vad som måste fyllas i på kartan finns och är obligatorisk att kryssa i. </w:t>
      </w:r>
      <w:r w:rsidR="00784362">
        <w:t xml:space="preserve">Anledning till detta är för att handläggarna skall kunna falla tillbaka på någon typ av bevis att de medgett att de var införstådda i vad som skulle fyllas i på kartan de skickade via post. </w:t>
      </w:r>
      <w:r w:rsidR="00700119">
        <w:t>Även här finns en knappt där man kan kolla om fastigheten ligger inom vattenskyddat område.</w:t>
      </w:r>
    </w:p>
    <w:p w:rsidR="00700119" w:rsidRPr="00784362" w:rsidRDefault="00700119" w:rsidP="00754F57">
      <w:pPr>
        <w:pStyle w:val="Stycke"/>
      </w:pPr>
      <w:r>
        <w:t>Nästa flik handlar om värmepumpen</w:t>
      </w:r>
      <w:r w:rsidR="00C85783">
        <w:t>. Det skall endast finnas tre olika värmepumpar att välja på och det är bergvärme, ytvärme samt sjövärme.</w:t>
      </w:r>
    </w:p>
    <w:p w:rsidR="00754F57" w:rsidRDefault="00C85783" w:rsidP="00754F57">
      <w:pPr>
        <w:pStyle w:val="Stycke"/>
      </w:pPr>
      <w:r>
        <w:t>Därefter krävs lite mer information</w:t>
      </w:r>
      <w:r w:rsidR="00137032">
        <w:t xml:space="preserve"> för värmepumpen</w:t>
      </w:r>
      <w:r>
        <w:t>. Exempelvis krävs det att man uppger vilken typ av köldbärare man skall använda samt vilken typ av köldmedium. I testet som genomfördes så ställdes två frågor när de fick ge sin feedback:</w:t>
      </w:r>
    </w:p>
    <w:p w:rsidR="00C85783" w:rsidRDefault="00C85783" w:rsidP="004C6F28">
      <w:pPr>
        <w:pStyle w:val="Stycke"/>
        <w:numPr>
          <w:ilvl w:val="0"/>
          <w:numId w:val="43"/>
        </w:numPr>
      </w:pPr>
      <w:r w:rsidRPr="00C85783">
        <w:t xml:space="preserve">Vilken är den vanligaste </w:t>
      </w:r>
      <w:r>
        <w:t xml:space="preserve">köldbäraren som säljs enligt er </w:t>
      </w:r>
    </w:p>
    <w:p w:rsidR="00754F57" w:rsidRPr="00C85783" w:rsidRDefault="00C85783" w:rsidP="004C6F28">
      <w:pPr>
        <w:pStyle w:val="Stycke"/>
        <w:numPr>
          <w:ilvl w:val="0"/>
          <w:numId w:val="43"/>
        </w:numPr>
      </w:pPr>
      <w:r w:rsidRPr="00C85783">
        <w:t>Vilken är det vanligaste köldmediumet som säljs enligt er?</w:t>
      </w:r>
    </w:p>
    <w:p w:rsidR="00C85783" w:rsidRDefault="00C85783" w:rsidP="00C85783">
      <w:pPr>
        <w:pStyle w:val="Stycke"/>
        <w:ind w:firstLine="0"/>
      </w:pPr>
    </w:p>
    <w:p w:rsidR="00754F57" w:rsidRDefault="00C85783" w:rsidP="00C85783">
      <w:pPr>
        <w:pStyle w:val="Stycke"/>
        <w:ind w:firstLine="0"/>
      </w:pPr>
      <w:r>
        <w:t xml:space="preserve">Dessa frågor ställdes för att kunna lägga in radioknappar </w:t>
      </w:r>
      <w:r w:rsidR="00137032">
        <w:t>i formuläret</w:t>
      </w:r>
      <w:r>
        <w:t xml:space="preserve"> där den mest sålda köldbäraren </w:t>
      </w:r>
      <w:r w:rsidR="00137032">
        <w:t>samt</w:t>
      </w:r>
      <w:r>
        <w:t xml:space="preserve"> köldmedium</w:t>
      </w:r>
      <w:r w:rsidR="00137032">
        <w:t>et finns som förval</w:t>
      </w:r>
      <w:r>
        <w:t>. Skulle den som ansöker vilja fylla i annat finns möjlighet med en textruta.</w:t>
      </w:r>
    </w:p>
    <w:p w:rsidR="00137032" w:rsidRDefault="00137032" w:rsidP="00137032">
      <w:pPr>
        <w:pStyle w:val="Stycke"/>
      </w:pPr>
      <w:r>
        <w:t xml:space="preserve">”Borrfirma/installatör”-fliken är kombinerad just för att det är så lite information som behövs och ibland kan det vara samma firma som genomför båda delarna. Vad som </w:t>
      </w:r>
      <w:r w:rsidR="005B00F8">
        <w:t xml:space="preserve">har kommit upp under workshopsen var att det inte är något krav att de har certifikat för att genomföra deras arbeten. Därför är det enda obligatoriska att man namnger firman samt skriver ett telefonnummer och det är fritt att välja om de har certifikat eller inte. </w:t>
      </w:r>
    </w:p>
    <w:p w:rsidR="003901FD" w:rsidRDefault="003901FD" w:rsidP="00137032">
      <w:pPr>
        <w:pStyle w:val="Stycke"/>
      </w:pPr>
      <w:r>
        <w:t xml:space="preserve">Under fliken ”Översikt” finns två val. Antingen så får man se en översikt som är anpassat för webben. Man vill ha allting kortfattat och uppradat för att enkelt se så alla delar är ifyllda. Alternativt så kan man välja att se översikten i en utskriftsvänlig vy där en rekonstruktion av Gävle kommuns pappersformulär har skapats. Allt som är ifyllt sen tidigare hämtas från databasen och fyller i formuläret så att det enda som återstår är att skriva ut papperet och ge sin signatur på det. </w:t>
      </w:r>
    </w:p>
    <w:p w:rsidR="00637685" w:rsidRDefault="00ED5557" w:rsidP="00137032">
      <w:pPr>
        <w:pStyle w:val="Stycke"/>
      </w:pPr>
      <w:r>
        <w:t>När man skickat in ansökan vilket görs genom en knapp i ”översikt” så kommer man till nästa flik som heter ”</w:t>
      </w:r>
      <w:r w:rsidR="00637685">
        <w:t>Efter ansökan</w:t>
      </w:r>
      <w:r>
        <w:t xml:space="preserve">”. Bara för att man skickat in ansökan så betyder det inte att man har ett tillstånd. Vissa fler moment </w:t>
      </w:r>
      <w:r w:rsidR="00637685">
        <w:t xml:space="preserve">krävs innan ett godkänt tillstånd kan delas ut. Grannar </w:t>
      </w:r>
      <w:r w:rsidR="00725FDE">
        <w:t xml:space="preserve">som bor inom 20m från borrhålet </w:t>
      </w:r>
      <w:r w:rsidR="00637685">
        <w:t>måste yttra sig, handläggarna måste godkänna ansökan, kartan måste skickas in. Denna process kan ta fl</w:t>
      </w:r>
      <w:r w:rsidR="00B1137C">
        <w:t>era veckor ibland och därför vill man ge</w:t>
      </w:r>
      <w:r w:rsidR="00637685">
        <w:t xml:space="preserve"> den sökande</w:t>
      </w:r>
      <w:r w:rsidR="00B1137C">
        <w:t xml:space="preserve"> information om vilka</w:t>
      </w:r>
      <w:r w:rsidR="00637685">
        <w:t xml:space="preserve"> processer som kommer vidtas. En översikt på denna process kan ses på Bilaga 4.</w:t>
      </w:r>
    </w:p>
    <w:p w:rsidR="00137032" w:rsidRDefault="004970D7" w:rsidP="004970D7">
      <w:pPr>
        <w:pStyle w:val="Stycke"/>
        <w:keepNext/>
      </w:pPr>
      <w:r>
        <w:t xml:space="preserve">För att försöka skapa en bra och lättförståelig miljö har en åtanke lagts åt att skapa en flikorienterad miljö. De sökande skall alltså se vilken flik de är på samt vilka är klara och sparade. Lösningen av detta löstes genom att färglägga den aktiva fliken med en annan färg. Färgläggningen av de avklarade flikarna sköts på så vis att en koll görs i databasen med det ID som skapats för ansökningen. Skulle information vara sparad i en tabell </w:t>
      </w:r>
      <w:r>
        <w:lastRenderedPageBreak/>
        <w:t xml:space="preserve">som innehåller samma ID betyder det att den sökande har fyllt i minst alla obligatoriska uppgifter i en flik och lyckats spara denna. Stämmer detta så ändras färgen på fliken till en färg som representerar ”avklarad”. </w:t>
      </w:r>
    </w:p>
    <w:p w:rsidR="00EA2D93" w:rsidRDefault="0022147B" w:rsidP="004970D7">
      <w:pPr>
        <w:pStyle w:val="Stycke"/>
        <w:keepNext/>
      </w:pPr>
      <w:r>
        <w:t>Formuläret är utvecklat och anpassat till webbläsaren Google Chrome. Det finns vissa differenser mellan de olika webbläsarna och hänsyn</w:t>
      </w:r>
      <w:r w:rsidR="004612A4">
        <w:t xml:space="preserve"> till detta har vidtagits men inte</w:t>
      </w:r>
      <w:r>
        <w:t xml:space="preserve"> lagts som fokus att åtgärda då Gävle kommun ändå kommer se formuläret som en prototyp.</w:t>
      </w:r>
    </w:p>
    <w:p w:rsidR="00B427BF" w:rsidRDefault="00B427BF" w:rsidP="004970D7">
      <w:pPr>
        <w:pStyle w:val="Stycke"/>
        <w:keepNext/>
      </w:pPr>
      <w:r>
        <w:t xml:space="preserve">Kartfunktionen är det område det skapas flest kompletteringar inom och det är även en del Gävle kommun vill skapa en e-tjänst utav. På grund av tidsbrist kommer detta inte utvecklas i det här examensarbetet men det teoretiska lösning har som mål att täcka upp de frågor som måste besvaras/markeras på kartan för att även den skall bli fullständigt ifylld. </w:t>
      </w:r>
    </w:p>
    <w:p w:rsidR="00CF3F49" w:rsidRPr="00675444" w:rsidRDefault="00B427BF" w:rsidP="004C6F28">
      <w:pPr>
        <w:pStyle w:val="Stycke"/>
        <w:keepNext/>
      </w:pPr>
      <w:r>
        <w:t xml:space="preserve">När statistiken togs fram av de gamla ansökningarna skapades en kategori där alla kartrelaterade frågor lades. Sedan togs frågor fram för att täcka upp dessa områden </w:t>
      </w:r>
      <w:r w:rsidR="004612A4">
        <w:t>och en punktlista skapades som visar alla delar en kartfunktion måste besvara.</w:t>
      </w:r>
    </w:p>
    <w:p w:rsidR="00957645" w:rsidRDefault="00957645" w:rsidP="000145BC">
      <w:pPr>
        <w:pStyle w:val="Rubrik3"/>
      </w:pPr>
      <w:bookmarkStart w:id="35" w:name="_Toc420505809"/>
      <w:r>
        <w:t>Förväntade resultat</w:t>
      </w:r>
      <w:bookmarkEnd w:id="35"/>
    </w:p>
    <w:p w:rsidR="00C15CF8" w:rsidRPr="001D18B2" w:rsidRDefault="00C15CF8" w:rsidP="001D18B2">
      <w:pPr>
        <w:pStyle w:val="Stycke"/>
        <w:ind w:firstLine="0"/>
      </w:pPr>
      <w:r w:rsidRPr="001D18B2">
        <w:t xml:space="preserve">Förväntade resultatet av detta examensarbete är att ett elektroniskt formulär skall skapas där personer kan ansöka om tillstånd för värmepumpar direkt på Gävle kommuns webbsida. </w:t>
      </w:r>
    </w:p>
    <w:p w:rsidR="004C44BF" w:rsidRPr="001D18B2" w:rsidRDefault="00C15CF8" w:rsidP="001D18B2">
      <w:pPr>
        <w:pStyle w:val="Stycke"/>
      </w:pPr>
      <w:r w:rsidRPr="001D18B2">
        <w:t>D</w:t>
      </w:r>
      <w:r w:rsidR="004C44BF" w:rsidRPr="001D18B2">
        <w:t xml:space="preserve">et elektroniska formuläret </w:t>
      </w:r>
      <w:r w:rsidRPr="001D18B2">
        <w:t>kommer att ha bättre kontroll</w:t>
      </w:r>
      <w:r w:rsidR="004C44BF" w:rsidRPr="001D18B2">
        <w:t xml:space="preserve"> </w:t>
      </w:r>
      <w:r w:rsidRPr="001D18B2">
        <w:t>så att exempelvis</w:t>
      </w:r>
      <w:r w:rsidR="004C44BF" w:rsidRPr="001D18B2">
        <w:t xml:space="preserve"> </w:t>
      </w:r>
      <w:r w:rsidRPr="001D18B2">
        <w:t>e</w:t>
      </w:r>
      <w:r w:rsidR="004C44BF" w:rsidRPr="001D18B2">
        <w:t xml:space="preserve">n person som genomför ansökan skall inte kunna skicka in en ansökan där de obligatoriska fälten inte är ifyllda. </w:t>
      </w:r>
    </w:p>
    <w:p w:rsidR="005843F6" w:rsidRPr="005843F6" w:rsidRDefault="00C15CF8" w:rsidP="005843F6">
      <w:pPr>
        <w:pStyle w:val="Stycke"/>
      </w:pPr>
      <w:r w:rsidRPr="001D18B2">
        <w:t>Statistiken för ofullständiga ansökningar skall minska så att h</w:t>
      </w:r>
      <w:r w:rsidR="004C44BF" w:rsidRPr="001D18B2">
        <w:t xml:space="preserve">andläggarna skall kunna lägga mer fokus på andra arbeten istället för att lägga mycket av deras tid på att begära kompletteringar. </w:t>
      </w:r>
      <w:r w:rsidRPr="001D18B2">
        <w:t xml:space="preserve">De nya problem som uppstår genom att skapa en e-tjänst skall uppmärksammas och förebygga ofullständiga ansökningar på så effektivt sätt som möjligt. </w:t>
      </w:r>
      <w:bookmarkStart w:id="36" w:name="_Toc379271511"/>
      <w:bookmarkStart w:id="37" w:name="_Toc419184890"/>
      <w:r w:rsidR="00C82176">
        <w:br w:type="page"/>
      </w:r>
    </w:p>
    <w:p w:rsidR="004058F7" w:rsidRPr="004058F7" w:rsidRDefault="00F15094" w:rsidP="004058F7">
      <w:pPr>
        <w:pStyle w:val="Rubrik1"/>
      </w:pPr>
      <w:bookmarkStart w:id="38" w:name="_Toc420505810"/>
      <w:r w:rsidRPr="004A4279">
        <w:lastRenderedPageBreak/>
        <w:t>R</w:t>
      </w:r>
      <w:r w:rsidRPr="00885831">
        <w:t>esult</w:t>
      </w:r>
      <w:r w:rsidRPr="004A4279">
        <w:t>at</w:t>
      </w:r>
      <w:bookmarkEnd w:id="36"/>
      <w:bookmarkEnd w:id="37"/>
      <w:bookmarkEnd w:id="38"/>
    </w:p>
    <w:p w:rsidR="009E5C31" w:rsidRDefault="00EF1301" w:rsidP="009E5C31">
      <w:pPr>
        <w:pStyle w:val="Rubrik2"/>
      </w:pPr>
      <w:bookmarkStart w:id="39" w:name="_Toc420505811"/>
      <w:r>
        <w:t>De största faktorerna i en ofullständig ansökan</w:t>
      </w:r>
      <w:bookmarkEnd w:id="39"/>
    </w:p>
    <w:p w:rsidR="00C71F15" w:rsidRDefault="00186448" w:rsidP="00186448">
      <w:pPr>
        <w:pStyle w:val="Stycke"/>
        <w:ind w:firstLine="0"/>
      </w:pPr>
      <w:r>
        <w:t>Statistiken som togs fram av de gamla formulären visade tydliga områden på vilka de största faktorerna var som orsakar ofullständiga ansökningar. De olika områdena som togs fram kan ses på Bilaga 5</w:t>
      </w:r>
      <w:r w:rsidR="00354CC4">
        <w:t xml:space="preserve"> men de två som är värda att lägga extrahänsyn till är de frågor som relaterar kartan samt formulä</w:t>
      </w:r>
      <w:r w:rsidR="00D513B6">
        <w:t>ret. Statistiken visar att av de 72</w:t>
      </w:r>
      <w:r w:rsidR="009E7022">
        <w:t>st</w:t>
      </w:r>
      <w:r w:rsidR="00D513B6">
        <w:t xml:space="preserve"> ansökningar som hade fått begäran av komplettering så var det 54</w:t>
      </w:r>
      <w:r w:rsidR="009E7022">
        <w:t>st</w:t>
      </w:r>
      <w:r w:rsidR="00D513B6">
        <w:t xml:space="preserve"> unika ansökningar som hade ofullständig </w:t>
      </w:r>
      <w:r w:rsidR="0007244C">
        <w:t>information gällande kartan. Vissa av dessa hade även ofullständig information inom andra områden såsom frågor i formuläret, vattenskyddat område etc. För de frågor som relaterar till kartan så var det totalt 83</w:t>
      </w:r>
      <w:r w:rsidR="009E7022">
        <w:t>st</w:t>
      </w:r>
      <w:r w:rsidR="0007244C">
        <w:t xml:space="preserve"> punkter varav vissa gällde samma fråga för dessa 54</w:t>
      </w:r>
      <w:r w:rsidR="009E7022">
        <w:t xml:space="preserve">st </w:t>
      </w:r>
      <w:r w:rsidR="0007244C">
        <w:t>ansökningar.</w:t>
      </w:r>
      <w:r w:rsidR="00C71F15">
        <w:t xml:space="preserve"> Det största problemet med kartan är att personerna som fyllt i den inte har markerat närliggande delar såsom:</w:t>
      </w:r>
    </w:p>
    <w:p w:rsidR="00C71F15" w:rsidRDefault="00C71F15" w:rsidP="00C71F15">
      <w:pPr>
        <w:pStyle w:val="Stycke"/>
        <w:numPr>
          <w:ilvl w:val="0"/>
          <w:numId w:val="39"/>
        </w:numPr>
      </w:pPr>
      <w:r>
        <w:t>Vattentäkter</w:t>
      </w:r>
    </w:p>
    <w:p w:rsidR="00C71F15" w:rsidRDefault="00C71F15" w:rsidP="00C71F15">
      <w:pPr>
        <w:pStyle w:val="Stycke"/>
        <w:numPr>
          <w:ilvl w:val="0"/>
          <w:numId w:val="39"/>
        </w:numPr>
      </w:pPr>
      <w:r>
        <w:t>Bergvärmehål</w:t>
      </w:r>
    </w:p>
    <w:p w:rsidR="00C71F15" w:rsidRDefault="00C71F15" w:rsidP="00C71F15">
      <w:pPr>
        <w:pStyle w:val="Stycke"/>
        <w:numPr>
          <w:ilvl w:val="0"/>
          <w:numId w:val="39"/>
        </w:numPr>
      </w:pPr>
      <w:r>
        <w:t>Värmepumpar</w:t>
      </w:r>
    </w:p>
    <w:p w:rsidR="00C71F15" w:rsidRDefault="00C71F15" w:rsidP="00C71F15">
      <w:pPr>
        <w:pStyle w:val="Stycke"/>
        <w:numPr>
          <w:ilvl w:val="0"/>
          <w:numId w:val="39"/>
        </w:numPr>
      </w:pPr>
      <w:r>
        <w:t>Avloppsanläggning</w:t>
      </w:r>
    </w:p>
    <w:p w:rsidR="0007244C" w:rsidRDefault="00C71F15" w:rsidP="00C71F15">
      <w:pPr>
        <w:pStyle w:val="Stycke"/>
        <w:numPr>
          <w:ilvl w:val="0"/>
          <w:numId w:val="39"/>
        </w:numPr>
      </w:pPr>
      <w:r>
        <w:t xml:space="preserve">Grannar inom 20 meter från borrhålet </w:t>
      </w:r>
    </w:p>
    <w:p w:rsidR="004C6F28" w:rsidRDefault="004C6F28" w:rsidP="00C71F15">
      <w:pPr>
        <w:pStyle w:val="Stycke"/>
        <w:ind w:firstLine="0"/>
      </w:pPr>
    </w:p>
    <w:p w:rsidR="00C71F15" w:rsidRDefault="00C71F15" w:rsidP="00C71F15">
      <w:pPr>
        <w:pStyle w:val="Stycke"/>
        <w:ind w:firstLine="0"/>
      </w:pPr>
      <w:r>
        <w:t>Statistiken visar att totalt 42st punkter av de 83st punkterna som finns gällande kartan handlar om dessa närliggande delar.</w:t>
      </w:r>
    </w:p>
    <w:p w:rsidR="0007244C" w:rsidRDefault="0007244C" w:rsidP="006842BC">
      <w:pPr>
        <w:pStyle w:val="Stycke"/>
        <w:ind w:firstLine="360"/>
      </w:pPr>
      <w:r>
        <w:t>Det andra största området frågor som ingår i pappersformuläret det saknades information. Vissa av dessa var obligatoriska frågor vilket tyder på att vissa ansökningar har blivit ofullständiga för att de inte vetat vad som varit obligatoriskt att fylla i exempelvis. Statistiken för detta område visar att 15</w:t>
      </w:r>
      <w:r w:rsidR="00125812">
        <w:t>st</w:t>
      </w:r>
      <w:r>
        <w:t xml:space="preserve"> unika ansökningar saknade information gällande de frågor som finns med på formuläret. Totala antalet punkter som behövde kompletteras var 27 stycken. </w:t>
      </w:r>
      <w:r w:rsidR="00807D0E">
        <w:t>Man kan tydligt se att det är information gällande köldmedium och köldbärare det skapas flest kompletteringar på då det är totalt 11 unika ansökningar som har fått totalt 17st punkter att komplettera.</w:t>
      </w:r>
      <w:r w:rsidR="00C71F15">
        <w:t xml:space="preserve"> Största orsaken till detta är att de inte har fyllt i denna information över huvud taget just för att det inte funnits någon kontroll som tvingat den sökande att fylla i dessa uppgifter innan ansökan skickas in.</w:t>
      </w:r>
      <w:r w:rsidR="006842BC">
        <w:t xml:space="preserve"> </w:t>
      </w:r>
      <w:r>
        <w:t>Utöver dessa så fanns det 5 andra områden frågorna delades upp i:</w:t>
      </w:r>
    </w:p>
    <w:p w:rsidR="0007244C" w:rsidRDefault="0007244C" w:rsidP="0007244C">
      <w:pPr>
        <w:pStyle w:val="Stycke"/>
        <w:numPr>
          <w:ilvl w:val="0"/>
          <w:numId w:val="38"/>
        </w:numPr>
      </w:pPr>
      <w:r>
        <w:t>Vattenskyddat område</w:t>
      </w:r>
    </w:p>
    <w:p w:rsidR="0007244C" w:rsidRDefault="0007244C" w:rsidP="0007244C">
      <w:pPr>
        <w:pStyle w:val="Stycke"/>
        <w:numPr>
          <w:ilvl w:val="1"/>
          <w:numId w:val="38"/>
        </w:numPr>
      </w:pPr>
      <w:r>
        <w:t>6 unika ansökningar varav 6 punkter</w:t>
      </w:r>
    </w:p>
    <w:p w:rsidR="0007244C" w:rsidRDefault="0007244C" w:rsidP="0007244C">
      <w:pPr>
        <w:pStyle w:val="Stycke"/>
        <w:numPr>
          <w:ilvl w:val="0"/>
          <w:numId w:val="38"/>
        </w:numPr>
      </w:pPr>
      <w:r>
        <w:t>Kommunalt område</w:t>
      </w:r>
    </w:p>
    <w:p w:rsidR="0007244C" w:rsidRDefault="0007244C" w:rsidP="0007244C">
      <w:pPr>
        <w:pStyle w:val="Stycke"/>
        <w:numPr>
          <w:ilvl w:val="1"/>
          <w:numId w:val="38"/>
        </w:numPr>
      </w:pPr>
      <w:r>
        <w:t>2 unika ansökningar varav 3 punkter</w:t>
      </w:r>
    </w:p>
    <w:p w:rsidR="0007244C" w:rsidRDefault="0007244C" w:rsidP="0007244C">
      <w:pPr>
        <w:pStyle w:val="Stycke"/>
        <w:numPr>
          <w:ilvl w:val="0"/>
          <w:numId w:val="38"/>
        </w:numPr>
      </w:pPr>
      <w:r>
        <w:t>Övrigt</w:t>
      </w:r>
    </w:p>
    <w:p w:rsidR="0007244C" w:rsidRDefault="0007244C" w:rsidP="0007244C">
      <w:pPr>
        <w:pStyle w:val="Stycke"/>
        <w:numPr>
          <w:ilvl w:val="1"/>
          <w:numId w:val="38"/>
        </w:numPr>
      </w:pPr>
      <w:r>
        <w:t>15 unika ansökningar varav 16 punkter</w:t>
      </w:r>
    </w:p>
    <w:p w:rsidR="0007244C" w:rsidRDefault="0007244C" w:rsidP="0007244C">
      <w:pPr>
        <w:pStyle w:val="Stycke"/>
        <w:numPr>
          <w:ilvl w:val="0"/>
          <w:numId w:val="38"/>
        </w:numPr>
      </w:pPr>
      <w:r>
        <w:t>Installatör/borrare</w:t>
      </w:r>
    </w:p>
    <w:p w:rsidR="0007244C" w:rsidRDefault="0007244C" w:rsidP="0007244C">
      <w:pPr>
        <w:pStyle w:val="Stycke"/>
        <w:numPr>
          <w:ilvl w:val="1"/>
          <w:numId w:val="38"/>
        </w:numPr>
      </w:pPr>
      <w:r>
        <w:t>2 unika ansökningar varav 2 punkter</w:t>
      </w:r>
    </w:p>
    <w:p w:rsidR="00186448" w:rsidRDefault="0007244C" w:rsidP="0007244C">
      <w:pPr>
        <w:pStyle w:val="Stycke"/>
        <w:numPr>
          <w:ilvl w:val="0"/>
          <w:numId w:val="38"/>
        </w:numPr>
      </w:pPr>
      <w:r>
        <w:t>Åtgärdsinformation</w:t>
      </w:r>
      <w:r w:rsidR="00354CC4">
        <w:t xml:space="preserve"> </w:t>
      </w:r>
    </w:p>
    <w:p w:rsidR="0007244C" w:rsidRDefault="0007244C" w:rsidP="0007244C">
      <w:pPr>
        <w:pStyle w:val="Stycke"/>
        <w:numPr>
          <w:ilvl w:val="1"/>
          <w:numId w:val="38"/>
        </w:numPr>
      </w:pPr>
      <w:r>
        <w:t>3 unika ansökningar varav 3 punkter</w:t>
      </w:r>
    </w:p>
    <w:p w:rsidR="00B258C9" w:rsidRDefault="00B258C9" w:rsidP="0007244C">
      <w:pPr>
        <w:pStyle w:val="Stycke"/>
        <w:ind w:firstLine="0"/>
      </w:pPr>
    </w:p>
    <w:p w:rsidR="007E74F9" w:rsidRDefault="0007244C" w:rsidP="0007244C">
      <w:pPr>
        <w:pStyle w:val="Stycke"/>
        <w:ind w:firstLine="0"/>
      </w:pPr>
      <w:r>
        <w:t xml:space="preserve">Viktigt att tänka på är att detta är statistik för unika ansökningar per område. Med andra ord så kan en unik ansökning ha ofullständig information i </w:t>
      </w:r>
      <w:r w:rsidR="00807D0E">
        <w:t>flera</w:t>
      </w:r>
      <w:r>
        <w:t xml:space="preserve"> </w:t>
      </w:r>
      <w:r w:rsidR="00807D0E">
        <w:t xml:space="preserve">utav </w:t>
      </w:r>
      <w:r>
        <w:t>områden</w:t>
      </w:r>
      <w:r w:rsidR="00807D0E">
        <w:t>a</w:t>
      </w:r>
      <w:r>
        <w:t>.</w:t>
      </w:r>
    </w:p>
    <w:p w:rsidR="0007244C" w:rsidRDefault="007E74F9" w:rsidP="0007244C">
      <w:pPr>
        <w:pStyle w:val="Stycke"/>
        <w:ind w:firstLine="0"/>
      </w:pPr>
      <w:r>
        <w:t xml:space="preserve">Funktionellt sett så är den största faktorn till ofullständiga ansökningar att det inte går att kontrollera obligatoriska uppgifter. Detta kan till stor </w:t>
      </w:r>
      <w:r>
        <w:lastRenderedPageBreak/>
        <w:t xml:space="preserve">del bero på att Gävle kommun har i deras pappersformulär hjälpmedel som säger att ”* Obligatoriskt fält”. Men de sätter aldrig ut någon stjärna i formuläret för de frågor som är obligatoriska. Detta medför att den sökande tror att ingen av frågorna är obligatoriska att svara på och därför låter de bli att fylla i de som de inte har ett enkelt svar på.  </w:t>
      </w:r>
    </w:p>
    <w:p w:rsidR="0007244C" w:rsidRDefault="007E74F9" w:rsidP="0007244C">
      <w:pPr>
        <w:pStyle w:val="Stycke"/>
        <w:ind w:firstLine="0"/>
      </w:pPr>
      <w:r>
        <w:t>Det enda stjärnan visar är obligatoriskt är att de skall kryssa i en ruta under deras område ”Bilaga” som handlar om vad de måste markera ut på kartan de kommer skicka in via post.</w:t>
      </w:r>
    </w:p>
    <w:p w:rsidR="009E5C31" w:rsidRDefault="00EF1301" w:rsidP="009E5C31">
      <w:pPr>
        <w:pStyle w:val="Rubrik2"/>
      </w:pPr>
      <w:bookmarkStart w:id="40" w:name="_Toc420505812"/>
      <w:r>
        <w:t>Tillämpad lösning för skapande av e-tjänst</w:t>
      </w:r>
      <w:bookmarkEnd w:id="40"/>
    </w:p>
    <w:p w:rsidR="003E4BBC" w:rsidRDefault="003E4BBC" w:rsidP="00925BB5">
      <w:pPr>
        <w:pStyle w:val="Stycke"/>
      </w:pPr>
      <w:r>
        <w:t>Lösningen till dessa faktorer</w:t>
      </w:r>
      <w:r w:rsidR="000C47FE">
        <w:t xml:space="preserve"> gällande frågorna i formuläret</w:t>
      </w:r>
      <w:r>
        <w:t xml:space="preserve"> är att komma fram till alla obligatoriska frågor som skall finnas med i formuläret. Dessa frågor är det ett krav på att de fylls i för att en person skall kunna skicka in en ansökan. På så vis kan man på ett kontrollerat sätt få in ansökningar med rätt information.</w:t>
      </w:r>
    </w:p>
    <w:p w:rsidR="000C47FE" w:rsidRDefault="000C47FE" w:rsidP="00925BB5">
      <w:pPr>
        <w:pStyle w:val="Stycke"/>
      </w:pPr>
      <w:r>
        <w:t xml:space="preserve">För att hjälpa den som gör ansökan har bakgrundstext implementerats som visar hur de skall fylla i informationen. Figur 3 visar ett exempel av detta. </w:t>
      </w:r>
    </w:p>
    <w:p w:rsidR="000C47FE" w:rsidRDefault="000C47FE" w:rsidP="002716E1">
      <w:pPr>
        <w:pStyle w:val="Stycke"/>
        <w:keepNext/>
        <w:ind w:firstLine="0"/>
      </w:pPr>
      <w:r>
        <w:rPr>
          <w:noProof/>
          <w:lang w:eastAsia="sv-SE"/>
        </w:rPr>
        <w:drawing>
          <wp:inline distT="0" distB="0" distL="0" distR="0" wp14:anchorId="1BFA7FAE" wp14:editId="740105B5">
            <wp:extent cx="3971925" cy="561975"/>
            <wp:effectExtent l="0" t="0" r="9525" b="9525"/>
            <wp:docPr id="15" name="Bildobjek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3971925" cy="561975"/>
                    </a:xfrm>
                    <a:prstGeom prst="rect">
                      <a:avLst/>
                    </a:prstGeom>
                  </pic:spPr>
                </pic:pic>
              </a:graphicData>
            </a:graphic>
          </wp:inline>
        </w:drawing>
      </w:r>
    </w:p>
    <w:p w:rsidR="000C47FE" w:rsidRDefault="000C47FE" w:rsidP="000C47FE">
      <w:pPr>
        <w:pStyle w:val="Beskrivning"/>
      </w:pPr>
      <w:r>
        <w:t xml:space="preserve">Figur </w:t>
      </w:r>
      <w:r>
        <w:fldChar w:fldCharType="begin"/>
      </w:r>
      <w:r>
        <w:instrText xml:space="preserve"> SEQ Figur \* ARABIC </w:instrText>
      </w:r>
      <w:r>
        <w:fldChar w:fldCharType="separate"/>
      </w:r>
      <w:r w:rsidR="002C7353">
        <w:rPr>
          <w:noProof/>
        </w:rPr>
        <w:t>3</w:t>
      </w:r>
      <w:r>
        <w:fldChar w:fldCharType="end"/>
      </w:r>
      <w:r>
        <w:t xml:space="preserve"> Hjälpande bakgrundstext</w:t>
      </w:r>
    </w:p>
    <w:p w:rsidR="003E4BBC" w:rsidRDefault="003E4BBC" w:rsidP="005C30C6">
      <w:pPr>
        <w:pStyle w:val="Stycke"/>
        <w:ind w:firstLine="0"/>
      </w:pPr>
      <w:r>
        <w:t>När det kommer till kartan så har en hypotes skapats med en lista av frågor som täcker upp de delar som handlade om kartan från de gamla ansökningarna. De frågor som en kartfunktion borde ställa och få in information om är:</w:t>
      </w:r>
    </w:p>
    <w:p w:rsidR="003E4BBC" w:rsidRDefault="003E4BBC" w:rsidP="003E4BBC">
      <w:pPr>
        <w:pStyle w:val="Stycke"/>
        <w:numPr>
          <w:ilvl w:val="0"/>
          <w:numId w:val="40"/>
        </w:numPr>
      </w:pPr>
      <w:r w:rsidRPr="003E4BBC">
        <w:t>Markering vart värmepumpen skall placeras måste markeras</w:t>
      </w:r>
      <w:r>
        <w:t>.</w:t>
      </w:r>
    </w:p>
    <w:p w:rsidR="003E4BBC" w:rsidRDefault="003E4BBC" w:rsidP="003E4BBC">
      <w:pPr>
        <w:pStyle w:val="Stycke"/>
        <w:numPr>
          <w:ilvl w:val="0"/>
          <w:numId w:val="40"/>
        </w:numPr>
      </w:pPr>
      <w:r w:rsidRPr="003E4BBC">
        <w:t>Om närliggande vattentäkter finns inom 50m från borrhål skall dessa markeras</w:t>
      </w:r>
      <w:r>
        <w:t>.</w:t>
      </w:r>
    </w:p>
    <w:p w:rsidR="003E4BBC" w:rsidRDefault="003E4BBC" w:rsidP="003E4BBC">
      <w:pPr>
        <w:pStyle w:val="Stycke"/>
        <w:numPr>
          <w:ilvl w:val="0"/>
          <w:numId w:val="40"/>
        </w:numPr>
      </w:pPr>
      <w:r w:rsidRPr="003E4BBC">
        <w:t>Om närliggande värmepumpar/borrhål finns inom 50m från borrhål skall dessa markeras</w:t>
      </w:r>
      <w:r>
        <w:t>.</w:t>
      </w:r>
    </w:p>
    <w:p w:rsidR="003E4BBC" w:rsidRDefault="003E4BBC" w:rsidP="003E4BBC">
      <w:pPr>
        <w:pStyle w:val="Stycke"/>
        <w:numPr>
          <w:ilvl w:val="0"/>
          <w:numId w:val="40"/>
        </w:numPr>
      </w:pPr>
      <w:r w:rsidRPr="003E4BBC">
        <w:t>Om närliggande avloppsanläggningar inom 50m från borrhål finns skall dessa markeras</w:t>
      </w:r>
      <w:r>
        <w:t>.</w:t>
      </w:r>
    </w:p>
    <w:p w:rsidR="003E4BBC" w:rsidRDefault="003E4BBC" w:rsidP="003E4BBC">
      <w:pPr>
        <w:pStyle w:val="Stycke"/>
        <w:numPr>
          <w:ilvl w:val="0"/>
          <w:numId w:val="40"/>
        </w:numPr>
      </w:pPr>
      <w:r w:rsidRPr="003E4BBC">
        <w:t>Om enskild brunn finns måste detta markeras</w:t>
      </w:r>
      <w:r>
        <w:t>.</w:t>
      </w:r>
    </w:p>
    <w:p w:rsidR="003E4BBC" w:rsidRDefault="003E4BBC" w:rsidP="003E4BBC">
      <w:pPr>
        <w:pStyle w:val="Stycke"/>
        <w:numPr>
          <w:ilvl w:val="0"/>
          <w:numId w:val="40"/>
        </w:numPr>
      </w:pPr>
      <w:r w:rsidRPr="003E4BBC">
        <w:t>Avstånd från borrhål till avloppsanläggning måste markeras</w:t>
      </w:r>
      <w:r>
        <w:t>.</w:t>
      </w:r>
    </w:p>
    <w:p w:rsidR="003E4BBC" w:rsidRDefault="003E4BBC" w:rsidP="003E4BBC">
      <w:pPr>
        <w:pStyle w:val="Stycke"/>
        <w:numPr>
          <w:ilvl w:val="0"/>
          <w:numId w:val="40"/>
        </w:numPr>
      </w:pPr>
      <w:r w:rsidRPr="003E4BBC">
        <w:t>Om vattenbrunn finns, är den då borrad eller grävd?</w:t>
      </w:r>
    </w:p>
    <w:p w:rsidR="003E4BBC" w:rsidRDefault="003E4BBC" w:rsidP="003E4BBC">
      <w:pPr>
        <w:pStyle w:val="Stycke"/>
        <w:numPr>
          <w:ilvl w:val="0"/>
          <w:numId w:val="40"/>
        </w:numPr>
      </w:pPr>
      <w:r w:rsidRPr="003E4BBC">
        <w:t>Om vattentäkt finns, är den då borrad eller grävd?</w:t>
      </w:r>
    </w:p>
    <w:p w:rsidR="003E4BBC" w:rsidRDefault="003E4BBC" w:rsidP="003E4BBC">
      <w:pPr>
        <w:pStyle w:val="Stycke"/>
        <w:numPr>
          <w:ilvl w:val="0"/>
          <w:numId w:val="40"/>
        </w:numPr>
      </w:pPr>
      <w:r w:rsidRPr="003E4BBC">
        <w:t>Om det redan finns en anläggning och en ny skall installeras måste uppgifter om avståndet mellan dessa redovisas</w:t>
      </w:r>
      <w:r>
        <w:t>.</w:t>
      </w:r>
    </w:p>
    <w:p w:rsidR="003E4BBC" w:rsidRDefault="003E4BBC" w:rsidP="003E4BBC">
      <w:pPr>
        <w:pStyle w:val="Stycke"/>
        <w:numPr>
          <w:ilvl w:val="0"/>
          <w:numId w:val="40"/>
        </w:numPr>
      </w:pPr>
      <w:r w:rsidRPr="003E4BBC">
        <w:t>Om enskilt infiltrerande avloppsanläggningar finns måste det markeras på kartan vart infiltrationen är samt avståndet mellan infiltration till borrhålet</w:t>
      </w:r>
      <w:r>
        <w:t>.</w:t>
      </w:r>
    </w:p>
    <w:p w:rsidR="003E4BBC" w:rsidRDefault="003E4BBC" w:rsidP="003E4BBC">
      <w:pPr>
        <w:pStyle w:val="Stycke"/>
        <w:numPr>
          <w:ilvl w:val="0"/>
          <w:numId w:val="40"/>
        </w:numPr>
      </w:pPr>
      <w:r w:rsidRPr="003E4BBC">
        <w:t>Avstånd från brunn till avloppsanläggning måste markeras</w:t>
      </w:r>
      <w:r>
        <w:t>.</w:t>
      </w:r>
    </w:p>
    <w:p w:rsidR="003E4BBC" w:rsidRDefault="003E4BBC" w:rsidP="003E4BBC">
      <w:pPr>
        <w:pStyle w:val="Stycke"/>
        <w:numPr>
          <w:ilvl w:val="0"/>
          <w:numId w:val="40"/>
        </w:numPr>
      </w:pPr>
      <w:r w:rsidRPr="003E4BBC">
        <w:t>Om eventuella delar av avloppet ligger inom skyddsområde måste detta markeras</w:t>
      </w:r>
      <w:r>
        <w:t>.</w:t>
      </w:r>
    </w:p>
    <w:p w:rsidR="003E4BBC" w:rsidRDefault="003E4BBC" w:rsidP="003E4BBC">
      <w:pPr>
        <w:pStyle w:val="Stycke"/>
        <w:numPr>
          <w:ilvl w:val="0"/>
          <w:numId w:val="40"/>
        </w:numPr>
      </w:pPr>
      <w:r w:rsidRPr="003E4BBC">
        <w:t>Om skyddsåtgärder behöver</w:t>
      </w:r>
      <w:r>
        <w:t xml:space="preserve"> göras tänker jag göra följande.</w:t>
      </w:r>
    </w:p>
    <w:p w:rsidR="00384F54" w:rsidRDefault="00384F54" w:rsidP="00384F54">
      <w:pPr>
        <w:pStyle w:val="Stycke"/>
        <w:ind w:firstLine="0"/>
      </w:pPr>
    </w:p>
    <w:p w:rsidR="00384F54" w:rsidRDefault="00384F54" w:rsidP="00384F54">
      <w:pPr>
        <w:pStyle w:val="Stycke"/>
        <w:ind w:firstLine="0"/>
      </w:pPr>
      <w:r>
        <w:t>Under Bilaga 9 visas statistik på vilka frågor man borde ställa den som fyller i kartan för att inte behöva få en begäran av komplettering. De grönmarkerade fälten är de kompletteringsfrågor</w:t>
      </w:r>
      <w:r w:rsidR="00B06449">
        <w:t xml:space="preserve"> som täcks upp med hjälp </w:t>
      </w:r>
      <w:r w:rsidR="00B06449">
        <w:lastRenderedPageBreak/>
        <w:t>av den lista med frågor som tagits fram</w:t>
      </w:r>
      <w:r>
        <w:t>.</w:t>
      </w:r>
      <w:r w:rsidR="00D44B12">
        <w:t xml:space="preserve"> De orangea fälten är områden som det är osäkert på om Gävle kommun vill ha med i kartfunktionen eller inte. </w:t>
      </w:r>
    </w:p>
    <w:p w:rsidR="003E4BBC" w:rsidRDefault="00C82E11" w:rsidP="002716E1">
      <w:pPr>
        <w:pStyle w:val="Stycke"/>
      </w:pPr>
      <w:r>
        <w:t>Om denna hypotes skulle stämma och inga ytterligare kompletteringspunkter uppstår så skulle en kartfunktion kunna minimera antalet kompletteringsuppgifter med 93.33%. De övriga 6.67% är på grund utav de orangea fälten, dessa finns det även möjlighet att täcka upp med hjälp av en kartfunktion.</w:t>
      </w:r>
    </w:p>
    <w:p w:rsidR="00EB3035" w:rsidRDefault="00EB3035" w:rsidP="002716E1">
      <w:pPr>
        <w:pStyle w:val="Stycke"/>
      </w:pPr>
      <w:r>
        <w:t xml:space="preserve">Om man ser till helheten </w:t>
      </w:r>
      <w:r w:rsidRPr="004D3483">
        <w:t>för</w:t>
      </w:r>
      <w:r>
        <w:t xml:space="preserve"> alla insamlad statistik av de gamla ansökningarna så är det endast 3 frågor, 8 unika ansökningar som inte går att lösa. Dessa 3 frågor är:</w:t>
      </w:r>
    </w:p>
    <w:p w:rsidR="00EB3035" w:rsidRDefault="00EB3035" w:rsidP="00EB3035">
      <w:pPr>
        <w:pStyle w:val="Stycke"/>
        <w:numPr>
          <w:ilvl w:val="0"/>
          <w:numId w:val="41"/>
        </w:numPr>
      </w:pPr>
      <w:r>
        <w:t>Underskrift</w:t>
      </w:r>
    </w:p>
    <w:p w:rsidR="00EB3035" w:rsidRDefault="00EB3035" w:rsidP="00EB3035">
      <w:pPr>
        <w:pStyle w:val="Stycke"/>
        <w:numPr>
          <w:ilvl w:val="0"/>
          <w:numId w:val="41"/>
        </w:numPr>
      </w:pPr>
      <w:r>
        <w:t>Grannyttran</w:t>
      </w:r>
    </w:p>
    <w:p w:rsidR="00EB3035" w:rsidRDefault="00EB3035" w:rsidP="00EB3035">
      <w:pPr>
        <w:pStyle w:val="Stycke"/>
        <w:numPr>
          <w:ilvl w:val="0"/>
          <w:numId w:val="41"/>
        </w:numPr>
      </w:pPr>
      <w:r>
        <w:t>Intyg från markägare krävs</w:t>
      </w:r>
    </w:p>
    <w:p w:rsidR="005C30C6" w:rsidRDefault="005C30C6" w:rsidP="00EB3035">
      <w:pPr>
        <w:pStyle w:val="Stycke"/>
        <w:ind w:firstLine="0"/>
      </w:pPr>
      <w:r>
        <w:t xml:space="preserve">Så länge </w:t>
      </w:r>
      <w:r w:rsidR="00EB3035">
        <w:t>signering</w:t>
      </w:r>
      <w:r>
        <w:t xml:space="preserve"> med e-legitimation inte finns tillgängligt i e-tjänsten måste dessa besvaras</w:t>
      </w:r>
      <w:r w:rsidR="00EB3035">
        <w:t xml:space="preserve"> genom en underskrift på pappersblanketten. Däremot kan formuläret skrivas ut med all information hämtad från databasen så det enda som är kvar att skriva i är underskrift, namnförtydligande samt datum. </w:t>
      </w:r>
    </w:p>
    <w:p w:rsidR="00EB3035" w:rsidRDefault="004D3483" w:rsidP="005C30C6">
      <w:pPr>
        <w:pStyle w:val="Stycke"/>
      </w:pPr>
      <w:r>
        <w:t>Gällande</w:t>
      </w:r>
      <w:r w:rsidR="005C30C6">
        <w:t xml:space="preserve"> grannyttran så finns det i dagsläget inget att göra åt saken. Kommunens strikta regler säger att de måste delge de grannar som </w:t>
      </w:r>
      <w:r w:rsidR="0091061D">
        <w:t>bor inom 20 meter från borrhålet. Kommunen måste delge denna blankett för yttrande av granne</w:t>
      </w:r>
      <w:r w:rsidR="005C30C6">
        <w:t xml:space="preserve"> genom att skicka/ge ut en pappersblankett de skall fylla i för och skriva under. Detta får inte ske över internet utan måste göras via pappersblankett. Så länge grannen inte gett sitt godkännande kan kommunen inte ge ut ett godkänt tillstånd för att installera värmepumpen.</w:t>
      </w:r>
    </w:p>
    <w:p w:rsidR="000E67E2" w:rsidRPr="009E5C31" w:rsidRDefault="000A7A10" w:rsidP="000E67E2">
      <w:pPr>
        <w:pStyle w:val="Stycke"/>
      </w:pPr>
      <w:r>
        <w:t>Utifrån den statistik som samlats in och de frågor som tagits fram för att få in en fullständig ansökan gällande både frågorna i formuläret samt kartfunktionen kan en hypotes utvecklas som säger att det endast kommer vara 2.87% av fallen det är ofullständig ansökan.</w:t>
      </w:r>
    </w:p>
    <w:p w:rsidR="009E5C31" w:rsidRDefault="00EF1301" w:rsidP="009E5C31">
      <w:pPr>
        <w:pStyle w:val="Rubrik2"/>
      </w:pPr>
      <w:bookmarkStart w:id="41" w:name="_Toc420505813"/>
      <w:r>
        <w:t>Förbättrad kvalité och funktionalitet</w:t>
      </w:r>
      <w:bookmarkEnd w:id="41"/>
    </w:p>
    <w:p w:rsidR="002C7353" w:rsidRDefault="006B4CC7" w:rsidP="005A4090">
      <w:pPr>
        <w:pStyle w:val="Stycke"/>
        <w:ind w:firstLine="0"/>
      </w:pPr>
      <w:r>
        <w:t>Efter en analys av de tester som genomförts så var det 3 personer på kommunen och 7 personer från borr/VVS-firmor som genomförde en ansökan. Det var totalt 13 ansökningar som hade påbörjats men dock endast 7 som fullföljdes. Däremot är två av dessa personer från kommunen som valde att skicka sin feedback via mejl och fullföljde därför inte ansökan med att ge feedback</w:t>
      </w:r>
      <w:r w:rsidR="00755EE9">
        <w:t xml:space="preserve"> direkt på webben</w:t>
      </w:r>
      <w:r>
        <w:t xml:space="preserve">. </w:t>
      </w:r>
      <w:r w:rsidR="00461268">
        <w:t>För de som fullföljt ansökan så har alla obligatoriska frågor besvarats och även v</w:t>
      </w:r>
      <w:r w:rsidR="00FD3662">
        <w:t>issa fält som varit frivilliga.</w:t>
      </w:r>
      <w:r w:rsidR="005A4090">
        <w:t xml:space="preserve"> </w:t>
      </w:r>
      <w:r w:rsidR="00461268">
        <w:t xml:space="preserve">Exempelvis mejladress, alternativt telefonnummer, annan fakturamottagare m.m.  </w:t>
      </w:r>
      <w:r w:rsidR="002C7353">
        <w:t>Om det var någon obligatorisk fråga som inte var ifylld och man i en flik klickade på ”Spara”-knappen visades det ett varningsmeddelande att det saknades information.</w:t>
      </w:r>
    </w:p>
    <w:p w:rsidR="002C7353" w:rsidRDefault="002C7353" w:rsidP="002C7353">
      <w:pPr>
        <w:pStyle w:val="Stycke"/>
        <w:keepNext/>
        <w:ind w:firstLine="0"/>
      </w:pPr>
      <w:r>
        <w:rPr>
          <w:noProof/>
          <w:lang w:eastAsia="sv-SE"/>
        </w:rPr>
        <w:drawing>
          <wp:inline distT="0" distB="0" distL="0" distR="0" wp14:anchorId="26E469DB" wp14:editId="23BDCDB4">
            <wp:extent cx="4333875" cy="1104900"/>
            <wp:effectExtent l="0" t="0" r="9525" b="0"/>
            <wp:docPr id="55" name="Bildobjekt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4333875" cy="1104900"/>
                    </a:xfrm>
                    <a:prstGeom prst="rect">
                      <a:avLst/>
                    </a:prstGeom>
                  </pic:spPr>
                </pic:pic>
              </a:graphicData>
            </a:graphic>
          </wp:inline>
        </w:drawing>
      </w:r>
    </w:p>
    <w:p w:rsidR="002C7353" w:rsidRDefault="002C7353" w:rsidP="002C7353">
      <w:pPr>
        <w:pStyle w:val="Beskrivning"/>
      </w:pPr>
      <w:r>
        <w:t xml:space="preserve">Figur </w:t>
      </w:r>
      <w:r>
        <w:fldChar w:fldCharType="begin"/>
      </w:r>
      <w:r>
        <w:instrText xml:space="preserve"> SEQ Figur \* ARABIC </w:instrText>
      </w:r>
      <w:r>
        <w:fldChar w:fldCharType="separate"/>
      </w:r>
      <w:r>
        <w:rPr>
          <w:noProof/>
        </w:rPr>
        <w:t>4</w:t>
      </w:r>
      <w:r>
        <w:fldChar w:fldCharType="end"/>
      </w:r>
      <w:r>
        <w:t xml:space="preserve"> Varningsmeddelande för obligatorisk fråga</w:t>
      </w:r>
    </w:p>
    <w:p w:rsidR="00461268" w:rsidRDefault="00461268" w:rsidP="005A4090">
      <w:pPr>
        <w:pStyle w:val="Stycke"/>
      </w:pPr>
      <w:r>
        <w:lastRenderedPageBreak/>
        <w:t xml:space="preserve">Informationen som skrivits in i de olika fälten har varit varierande på det viset att vissa har inte velat uppge sina riktiga uppgifter </w:t>
      </w:r>
      <w:r w:rsidR="00537935">
        <w:t>och skrivit i exempelvis 00000</w:t>
      </w:r>
      <w:r>
        <w:t xml:space="preserve"> som telefonnummer </w:t>
      </w:r>
      <w:r w:rsidR="00C447D6">
        <w:t xml:space="preserve">för en obligatorisk fråga </w:t>
      </w:r>
      <w:r>
        <w:t xml:space="preserve">och liknande. Detta är dock något som fanns i åtanke från början och möjligheten gav till de som ville vara mer anonym på vissa frågor. ”Karta”-fliken var inte aktiv under testningen mer än att man kunde klicka sig in på den och se hur den såg ut. Inget var kopplat mot databasen och designen hade inte fått något arbete. Tanken för denna flik är att man antingen skall kryssa i en ruta för att skicka kartan via post alternativt skall det finnas en kartfunktion man kan använda sig av. Denna kartfunktion är något Gävle kommun får utveckla i ett senare skede om de skulle vilja skapa en sådan.  </w:t>
      </w:r>
    </w:p>
    <w:p w:rsidR="00524E6C" w:rsidRDefault="00524E6C" w:rsidP="00524E6C">
      <w:pPr>
        <w:pStyle w:val="Stycke"/>
      </w:pPr>
      <w:r>
        <w:t>Efter att ha ringt alla Borr/VVS-firmor och antingen frågorna gällande vanligaste kölbäraren och köldmediumet ställts via telefon eller som feedback när de gjorde ansökan så blev resultatet:</w:t>
      </w:r>
    </w:p>
    <w:p w:rsidR="00524E6C" w:rsidRPr="00524E6C" w:rsidRDefault="00524E6C" w:rsidP="00524E6C">
      <w:pPr>
        <w:pStyle w:val="Stycke"/>
        <w:numPr>
          <w:ilvl w:val="0"/>
          <w:numId w:val="46"/>
        </w:numPr>
      </w:pPr>
      <w:r w:rsidRPr="00524E6C">
        <w:t>De två vanligaste köldbärarna</w:t>
      </w:r>
    </w:p>
    <w:p w:rsidR="00524E6C" w:rsidRPr="00524E6C" w:rsidRDefault="00524E6C" w:rsidP="00524E6C">
      <w:pPr>
        <w:pStyle w:val="Stycke"/>
        <w:numPr>
          <w:ilvl w:val="0"/>
          <w:numId w:val="47"/>
        </w:numPr>
      </w:pPr>
      <w:r w:rsidRPr="00524E6C">
        <w:t>E-Therm KBS BIO</w:t>
      </w:r>
    </w:p>
    <w:p w:rsidR="00524E6C" w:rsidRPr="00524E6C" w:rsidRDefault="00524E6C" w:rsidP="00524E6C">
      <w:pPr>
        <w:pStyle w:val="Stycke"/>
        <w:numPr>
          <w:ilvl w:val="0"/>
          <w:numId w:val="47"/>
        </w:numPr>
      </w:pPr>
      <w:r w:rsidRPr="00524E6C">
        <w:t>Brienol</w:t>
      </w:r>
    </w:p>
    <w:p w:rsidR="00524E6C" w:rsidRPr="00524E6C" w:rsidRDefault="00524E6C" w:rsidP="00524E6C">
      <w:pPr>
        <w:pStyle w:val="Stycke"/>
        <w:numPr>
          <w:ilvl w:val="0"/>
          <w:numId w:val="44"/>
        </w:numPr>
      </w:pPr>
      <w:r w:rsidRPr="00524E6C">
        <w:t>De två vanligaste köldmediumen</w:t>
      </w:r>
    </w:p>
    <w:p w:rsidR="00524E6C" w:rsidRPr="00524E6C" w:rsidRDefault="00524E6C" w:rsidP="00524E6C">
      <w:pPr>
        <w:pStyle w:val="Stycke"/>
        <w:numPr>
          <w:ilvl w:val="0"/>
          <w:numId w:val="48"/>
        </w:numPr>
      </w:pPr>
      <w:r w:rsidRPr="00524E6C">
        <w:t>R407C</w:t>
      </w:r>
    </w:p>
    <w:p w:rsidR="00524E6C" w:rsidRDefault="00524E6C" w:rsidP="00524E6C">
      <w:pPr>
        <w:pStyle w:val="Stycke"/>
        <w:numPr>
          <w:ilvl w:val="0"/>
          <w:numId w:val="48"/>
        </w:numPr>
      </w:pPr>
      <w:r w:rsidRPr="00524E6C">
        <w:t>R410/R410A</w:t>
      </w:r>
    </w:p>
    <w:p w:rsidR="00BB1871" w:rsidRDefault="00BB1871" w:rsidP="00BB1871">
      <w:pPr>
        <w:pStyle w:val="Stycke"/>
      </w:pPr>
      <w:r>
        <w:t xml:space="preserve">Företagen såg positivt till en e-tjänst och de flesta som ringdes upp sa att de skulle tänka sig att använda en e-tjänst om det fanns en sådan. </w:t>
      </w:r>
    </w:p>
    <w:p w:rsidR="00BB1871" w:rsidRPr="00524E6C" w:rsidRDefault="00BB1871" w:rsidP="00BB1871">
      <w:pPr>
        <w:pStyle w:val="Stycke"/>
      </w:pPr>
      <w:r>
        <w:t xml:space="preserve">Feedbacken </w:t>
      </w:r>
      <w:r w:rsidR="00F054A6">
        <w:t xml:space="preserve">företagen gav under testningen samt </w:t>
      </w:r>
      <w:r>
        <w:t xml:space="preserve">kommentarer från samtalen kan ses under Bilaga 13. </w:t>
      </w:r>
    </w:p>
    <w:p w:rsidR="00F15094" w:rsidRDefault="00F15094" w:rsidP="004939BB">
      <w:pPr>
        <w:pStyle w:val="Rubrik1"/>
      </w:pPr>
      <w:bookmarkStart w:id="42" w:name="_Toc379271512"/>
      <w:bookmarkStart w:id="43" w:name="_Toc419184891"/>
      <w:bookmarkStart w:id="44" w:name="_Toc420505814"/>
      <w:r w:rsidRPr="004A4279">
        <w:t>Diskussion</w:t>
      </w:r>
      <w:bookmarkEnd w:id="42"/>
      <w:bookmarkEnd w:id="43"/>
      <w:bookmarkEnd w:id="44"/>
    </w:p>
    <w:p w:rsidR="00592F83" w:rsidRDefault="00592F83" w:rsidP="00592F83">
      <w:pPr>
        <w:pStyle w:val="StyckeefterRubrik"/>
        <w:numPr>
          <w:ilvl w:val="0"/>
          <w:numId w:val="49"/>
        </w:numPr>
      </w:pPr>
      <w:r>
        <w:t>Funkade metoden</w:t>
      </w:r>
    </w:p>
    <w:p w:rsidR="00592F83" w:rsidRDefault="00592F83" w:rsidP="00592F83">
      <w:pPr>
        <w:pStyle w:val="StyckeefterRubrik"/>
        <w:numPr>
          <w:ilvl w:val="0"/>
          <w:numId w:val="49"/>
        </w:numPr>
      </w:pPr>
      <w:r>
        <w:t>blev resultatet som jag tänkt</w:t>
      </w:r>
    </w:p>
    <w:p w:rsidR="00592F83" w:rsidRDefault="00592F83" w:rsidP="00592F83">
      <w:pPr>
        <w:pStyle w:val="StyckeefterRubrik"/>
        <w:numPr>
          <w:ilvl w:val="0"/>
          <w:numId w:val="49"/>
        </w:numPr>
      </w:pPr>
      <w:r>
        <w:t>Vad jag kan dra för slutsatser</w:t>
      </w:r>
    </w:p>
    <w:p w:rsidR="00592F83" w:rsidRDefault="00592F83" w:rsidP="00592F83">
      <w:pPr>
        <w:pStyle w:val="StyckeefterRubrik"/>
        <w:numPr>
          <w:ilvl w:val="0"/>
          <w:numId w:val="49"/>
        </w:numPr>
      </w:pPr>
      <w:r>
        <w:t>Hur kan detta gynna framtida projekt</w:t>
      </w:r>
    </w:p>
    <w:p w:rsidR="00592F83" w:rsidRDefault="00592F83" w:rsidP="00592F83">
      <w:pPr>
        <w:pStyle w:val="StyckeefterRubrik"/>
        <w:numPr>
          <w:ilvl w:val="0"/>
          <w:numId w:val="49"/>
        </w:numPr>
      </w:pPr>
      <w:r>
        <w:t>Vad är jag mest nöjd över</w:t>
      </w:r>
    </w:p>
    <w:p w:rsidR="00592F83" w:rsidRDefault="00592F83" w:rsidP="00592F83">
      <w:pPr>
        <w:pStyle w:val="StyckeefterRubrik"/>
        <w:numPr>
          <w:ilvl w:val="0"/>
          <w:numId w:val="49"/>
        </w:numPr>
      </w:pPr>
      <w:r>
        <w:t>Hur har projektet varit</w:t>
      </w:r>
    </w:p>
    <w:p w:rsidR="00592F83" w:rsidRDefault="00592F83" w:rsidP="00592F83">
      <w:pPr>
        <w:pStyle w:val="StyckeefterRubrik"/>
        <w:numPr>
          <w:ilvl w:val="0"/>
          <w:numId w:val="49"/>
        </w:numPr>
      </w:pPr>
      <w:r>
        <w:t>Vad för problem har jag stött på</w:t>
      </w:r>
    </w:p>
    <w:p w:rsidR="00592F83" w:rsidRDefault="00592F83" w:rsidP="00592F83">
      <w:pPr>
        <w:pStyle w:val="StyckeefterRubrik"/>
        <w:numPr>
          <w:ilvl w:val="0"/>
          <w:numId w:val="49"/>
        </w:numPr>
      </w:pPr>
      <w:r>
        <w:t xml:space="preserve">Vad var anledningen(tid, </w:t>
      </w:r>
      <w:proofErr w:type="spellStart"/>
      <w:proofErr w:type="gramStart"/>
      <w:r>
        <w:t>svårt,onödigt</w:t>
      </w:r>
      <w:proofErr w:type="spellEnd"/>
      <w:proofErr w:type="gramEnd"/>
      <w:r>
        <w:t xml:space="preserve"> </w:t>
      </w:r>
      <w:proofErr w:type="spellStart"/>
      <w:r>
        <w:t>etc</w:t>
      </w:r>
      <w:proofErr w:type="spellEnd"/>
      <w:r>
        <w:t>)</w:t>
      </w:r>
    </w:p>
    <w:p w:rsidR="00B35746" w:rsidRPr="00B35746" w:rsidRDefault="00B35746" w:rsidP="00B35746"/>
    <w:p w:rsidR="00592F83" w:rsidRDefault="00592F83" w:rsidP="008E5F3E">
      <w:pPr>
        <w:pStyle w:val="Stycke"/>
        <w:ind w:firstLine="0"/>
      </w:pPr>
      <w:r>
        <w:t>I det stora hela så är jag väldigt nöjd med vad jag åstadkommit.</w:t>
      </w:r>
      <w:r w:rsidR="008E5F3E">
        <w:t xml:space="preserve"> Jag hade en ganska klar bild från början efter att ha fått läst igenom projektbeskrivningen kommunen hade skrivit. Efter de två workshops jag har hade tillsammans med några personer från kommunen så</w:t>
      </w:r>
      <w:r>
        <w:t xml:space="preserve"> </w:t>
      </w:r>
      <w:r w:rsidR="008E5F3E">
        <w:t xml:space="preserve">blev min bild av examensarbetet ännu klarare då jag avgränsade mig till att skapa ett elektroniskt formulär tillsammans med en teoretisk lösning på en kartfunktion. Att signera med e-legitimation var inget som skulle kunna lösas i detta examensarbete och det lades inget fokus på från första början. </w:t>
      </w:r>
    </w:p>
    <w:p w:rsidR="008E5F3E" w:rsidRDefault="008E5F3E" w:rsidP="008E5F3E">
      <w:pPr>
        <w:pStyle w:val="Stycke"/>
      </w:pPr>
      <w:r>
        <w:t xml:space="preserve">Min egen känsla när jag fick veta att Gävle kommun bara hade pappersblanketter och ville övergå till en e-tjänst var att det skulle bli enkelt att få bra resultat. Jag visste att om jag bara gick igenom gamla ansökningar och fann de fel som hade orsakat ofullständiga ansökningar </w:t>
      </w:r>
      <w:r>
        <w:lastRenderedPageBreak/>
        <w:t xml:space="preserve">och kategoriserade upp dessa så skulle jag kunna utgå från en väldigt bra grund till min utveckling. </w:t>
      </w:r>
    </w:p>
    <w:p w:rsidR="008E5F3E" w:rsidRDefault="008E5F3E" w:rsidP="008E5F3E">
      <w:pPr>
        <w:pStyle w:val="Stycke"/>
      </w:pPr>
      <w:r>
        <w:t>Resultatet jag fått fram är inte så mycket som jag hade hoppats på. Jag hade gärna velat ha minst ytterligare 1 vecka för att utveckla e-tjänsten. Exempelvis så har jag inte tänkt på hur koden ser ut och heller inte om databasen håller sig till normalformerna. Vissa delar i koden är döpta till exempelvis ”informationtextframe1”, ”informationtextframe2”</w:t>
      </w:r>
      <w:r w:rsidR="00BB20EE">
        <w:t xml:space="preserve"> osv. F</w:t>
      </w:r>
      <w:r>
        <w:t xml:space="preserve">ör databasen så fick jag godkänt att inte lägga ner </w:t>
      </w:r>
      <w:r w:rsidR="00BB20EE">
        <w:t xml:space="preserve">mycket med </w:t>
      </w:r>
      <w:r>
        <w:t>tid på den utan fokusera på utvecklingen istället.</w:t>
      </w:r>
      <w:r w:rsidR="00BB20EE">
        <w:t xml:space="preserve"> L</w:t>
      </w:r>
      <w:r>
        <w:t xml:space="preserve">ösningen </w:t>
      </w:r>
      <w:r w:rsidR="00BB20EE">
        <w:t xml:space="preserve">blev därför </w:t>
      </w:r>
      <w:r>
        <w:t xml:space="preserve">att skapa </w:t>
      </w:r>
      <w:r w:rsidR="00BB20EE">
        <w:t xml:space="preserve">en tabell </w:t>
      </w:r>
      <w:r w:rsidR="00453B84">
        <w:t>för varje</w:t>
      </w:r>
      <w:r w:rsidR="00BB20EE">
        <w:t xml:space="preserve"> flik i formuläret och hämta all information från tabellerna i översikten. Det fungerar bra och jag har även haft i åtanke att det som</w:t>
      </w:r>
      <w:r w:rsidR="00453B84">
        <w:t xml:space="preserve"> utvecklades</w:t>
      </w:r>
      <w:r w:rsidR="00BB20EE">
        <w:t xml:space="preserve"> är endast en prototyp åt Gävle kommun där de kommer vidareutveckla min e-tjänst i deras egna system. De får skapa sin egen struktur när de utvecklar formuläret och jag ger dem vad de behöver tänka på och ha med för att täcka upp faktorerna som bidrar till en ofullständig ansökan.</w:t>
      </w:r>
    </w:p>
    <w:p w:rsidR="00453B84" w:rsidRDefault="00B74F26" w:rsidP="008E5F3E">
      <w:pPr>
        <w:pStyle w:val="Stycke"/>
      </w:pPr>
      <w:r>
        <w:t xml:space="preserve">Beslutet att använda de program jag gjort under exjobbet var på grund av </w:t>
      </w:r>
      <w:r w:rsidR="00C71D7C">
        <w:t>ett projekt som gjordes perioden innan examensarbetet där jag t</w:t>
      </w:r>
      <w:r>
        <w:t>illsammans med två andra studenter</w:t>
      </w:r>
      <w:r w:rsidR="00A53EBE">
        <w:t xml:space="preserve"> vid namn Karl Lundh och Rickard </w:t>
      </w:r>
      <w:r w:rsidR="00C71D7C">
        <w:t>Hedlund</w:t>
      </w:r>
      <w:r>
        <w:t xml:space="preserve"> utvecklade ett program där vissa delar var väldigt likt detta. Så istället för att leta hjälp på internet gällande kod så har jag kunnat återanvända mycket av koden för </w:t>
      </w:r>
      <w:r w:rsidR="00C71D7C">
        <w:t xml:space="preserve">den här </w:t>
      </w:r>
      <w:r>
        <w:t>e-tjänsten.</w:t>
      </w:r>
    </w:p>
    <w:p w:rsidR="00B74F26" w:rsidRPr="008E5F3E" w:rsidRDefault="00453B84" w:rsidP="008E5F3E">
      <w:pPr>
        <w:pStyle w:val="Stycke"/>
      </w:pPr>
      <w:r>
        <w:t>Statistiken jag fick fram av de gamla formulären var bättre än jag hade hoppats på. Man såg väldigt tydligt vilka områden det blev komplettering på. Sedan har jag endast kollat tillbaka på denna statistik och utvecklat formuläret för att dessa frågor inte skall bli ofullständiga. En viktig aspekt dock är att man går från pappersformulär till en E-tjänst och det kommer skapas nya typer av problem. Exempelvis om en person har påbörjat fylla i en ansökan och internet dör så måste de börja om från början, detta kan leda till att de struntar i att fullfölja ansökan istället. Min lösning för detta hann</w:t>
      </w:r>
      <w:r w:rsidR="00E07507">
        <w:t xml:space="preserve"> jag tyvärr inte utveckla men finns med i kravspecifikationen så kommunen kan se vad jag hade för idé att lösa detta åtminstone.  </w:t>
      </w:r>
    </w:p>
    <w:p w:rsidR="008E5F3E" w:rsidRPr="008E5F3E" w:rsidRDefault="008E5F3E" w:rsidP="008E5F3E">
      <w:pPr>
        <w:pStyle w:val="Ingetavstnd"/>
      </w:pPr>
    </w:p>
    <w:p w:rsidR="00F15094" w:rsidRPr="00FE689B" w:rsidRDefault="00F15094" w:rsidP="00592F83">
      <w:pPr>
        <w:pStyle w:val="rubrik40"/>
        <w:numPr>
          <w:ilvl w:val="0"/>
          <w:numId w:val="0"/>
        </w:numPr>
        <w:ind w:left="714"/>
        <w:rPr>
          <w:highlight w:val="green"/>
        </w:rPr>
      </w:pPr>
      <w:r w:rsidRPr="00FE689B">
        <w:rPr>
          <w:highlight w:val="green"/>
        </w:rPr>
        <w:t>Slutligen kommer man till diskussionen där man försöker analysera sitt resultat och koppla det till ev. frågeställningar och val gjorda under Inledning och Metod. Blev det bra eller inte? Här skall man ge uttryck för sina egna personliga reflekt</w:t>
      </w:r>
      <w:r w:rsidR="002D0253" w:rsidRPr="00FE689B">
        <w:rPr>
          <w:highlight w:val="green"/>
        </w:rPr>
        <w:t>ioner på sitt arbete</w:t>
      </w:r>
      <w:r w:rsidR="0060595C" w:rsidRPr="00FE689B">
        <w:rPr>
          <w:highlight w:val="green"/>
        </w:rPr>
        <w:t xml:space="preserve"> och det är helt ok att skriva ”jag” eller ”vi.</w:t>
      </w:r>
      <w:r w:rsidRPr="00FE689B">
        <w:rPr>
          <w:highlight w:val="green"/>
        </w:rPr>
        <w:t xml:space="preserve"> I större arbeten bör man försöka värdera sitt resultat och sätta det i p</w:t>
      </w:r>
      <w:r w:rsidR="002D0253" w:rsidRPr="00FE689B">
        <w:rPr>
          <w:highlight w:val="green"/>
        </w:rPr>
        <w:t xml:space="preserve">erspektiv samt fundera över </w:t>
      </w:r>
      <w:r w:rsidRPr="00FE689B">
        <w:rPr>
          <w:highlight w:val="green"/>
        </w:rPr>
        <w:t>hur arbetet skulle ha kunnat göras mer omfattande eller annorlunda, med tanke på de erfarenheter som skaffats under arbetet.</w:t>
      </w:r>
      <w:r w:rsidR="0060595C" w:rsidRPr="00FE689B">
        <w:rPr>
          <w:highlight w:val="green"/>
        </w:rPr>
        <w:t xml:space="preserve"> Försöka att tänka i termer av generalisering kontra specialisering om det går</w:t>
      </w:r>
      <w:r w:rsidR="0004191F" w:rsidRPr="00FE689B">
        <w:rPr>
          <w:highlight w:val="green"/>
        </w:rPr>
        <w:t>,</w:t>
      </w:r>
      <w:r w:rsidR="0060595C" w:rsidRPr="00FE689B">
        <w:rPr>
          <w:highlight w:val="green"/>
        </w:rPr>
        <w:t xml:space="preserve"> d.v.s. få i in ert arbete i ett generellt sammanhang.</w:t>
      </w:r>
    </w:p>
    <w:p w:rsidR="00F15094" w:rsidRPr="00FE689B" w:rsidRDefault="00F15094" w:rsidP="00F15094">
      <w:pPr>
        <w:rPr>
          <w:highlight w:val="green"/>
        </w:rPr>
      </w:pPr>
      <w:r w:rsidRPr="00FE689B">
        <w:rPr>
          <w:highlight w:val="green"/>
        </w:rPr>
        <w:t>Exempel:</w:t>
      </w:r>
    </w:p>
    <w:p w:rsidR="00F15094" w:rsidRPr="00522A27" w:rsidRDefault="00F15094" w:rsidP="00522A27">
      <w:pPr>
        <w:pStyle w:val="Citat0"/>
      </w:pPr>
      <w:r w:rsidRPr="00FE689B">
        <w:rPr>
          <w:highlight w:val="green"/>
        </w:rPr>
        <w:t xml:space="preserve">Vårt program klarar av att hantera alla grundfunktioner som ställdes i uppgiften. Vi prioriterade den enklare lösningen då vi ville vara säkra på att få en fungerande slutprodukt. Med facit i hand inser vi att vi har kunnat lägga till funktioner för </w:t>
      </w:r>
      <w:r w:rsidR="002D0253" w:rsidRPr="00FE689B">
        <w:rPr>
          <w:highlight w:val="green"/>
        </w:rPr>
        <w:t>fler sensorer</w:t>
      </w:r>
      <w:r w:rsidRPr="00FE689B">
        <w:rPr>
          <w:highlight w:val="green"/>
        </w:rPr>
        <w:t xml:space="preserve">, som diskuterade i inledningen, men det har då funnits en risk att vi inte hunnit färdigt då </w:t>
      </w:r>
      <w:r w:rsidRPr="00FE689B">
        <w:rPr>
          <w:highlight w:val="green"/>
        </w:rPr>
        <w:lastRenderedPageBreak/>
        <w:t xml:space="preserve">vi haft en del problem med </w:t>
      </w:r>
      <w:r w:rsidR="002D0253" w:rsidRPr="00FE689B">
        <w:rPr>
          <w:highlight w:val="green"/>
        </w:rPr>
        <w:t>störningar på signalerna från sensorerna</w:t>
      </w:r>
      <w:r w:rsidRPr="00FE689B">
        <w:rPr>
          <w:highlight w:val="green"/>
        </w:rPr>
        <w:t xml:space="preserve">. På det hela är vi nöjda med slutresultatet men med bättre </w:t>
      </w:r>
      <w:r w:rsidR="002D0253" w:rsidRPr="00FE689B">
        <w:rPr>
          <w:highlight w:val="green"/>
        </w:rPr>
        <w:t xml:space="preserve">spänningsmatningar hade vi sluppit tyda och leta efter felsignaler och </w:t>
      </w:r>
      <w:r w:rsidRPr="00FE689B">
        <w:rPr>
          <w:highlight w:val="green"/>
        </w:rPr>
        <w:t xml:space="preserve">hade </w:t>
      </w:r>
      <w:r w:rsidR="002D0253" w:rsidRPr="00FE689B">
        <w:rPr>
          <w:highlight w:val="green"/>
        </w:rPr>
        <w:t xml:space="preserve">troligen </w:t>
      </w:r>
      <w:r w:rsidRPr="00FE689B">
        <w:rPr>
          <w:highlight w:val="green"/>
        </w:rPr>
        <w:t>nått längre på samma tid.</w:t>
      </w:r>
      <w:r w:rsidR="002D0253" w:rsidRPr="00FE689B">
        <w:rPr>
          <w:highlight w:val="green"/>
        </w:rPr>
        <w:t xml:space="preserve"> Jämför man med de </w:t>
      </w:r>
      <w:r w:rsidR="0060595C" w:rsidRPr="00FE689B">
        <w:rPr>
          <w:highlight w:val="green"/>
        </w:rPr>
        <w:t xml:space="preserve">generella </w:t>
      </w:r>
      <w:r w:rsidR="002D0253" w:rsidRPr="00FE689B">
        <w:rPr>
          <w:highlight w:val="green"/>
        </w:rPr>
        <w:t xml:space="preserve">resultat som Jackson [12] </w:t>
      </w:r>
      <w:r w:rsidR="0060595C" w:rsidRPr="00FE689B">
        <w:rPr>
          <w:highlight w:val="green"/>
        </w:rPr>
        <w:t xml:space="preserve">och Hermansson[13] berör </w:t>
      </w:r>
      <w:r w:rsidR="002D0253" w:rsidRPr="00FE689B">
        <w:rPr>
          <w:highlight w:val="green"/>
        </w:rPr>
        <w:t>i sin</w:t>
      </w:r>
      <w:r w:rsidR="0060595C" w:rsidRPr="00FE689B">
        <w:rPr>
          <w:highlight w:val="green"/>
        </w:rPr>
        <w:t>a</w:t>
      </w:r>
      <w:r w:rsidR="002D0253" w:rsidRPr="00FE689B">
        <w:rPr>
          <w:highlight w:val="green"/>
        </w:rPr>
        <w:t xml:space="preserve"> undersökning</w:t>
      </w:r>
      <w:r w:rsidR="0060595C" w:rsidRPr="00FE689B">
        <w:rPr>
          <w:highlight w:val="green"/>
        </w:rPr>
        <w:t>ar</w:t>
      </w:r>
      <w:r w:rsidR="002D0253" w:rsidRPr="00FE689B">
        <w:rPr>
          <w:highlight w:val="green"/>
        </w:rPr>
        <w:t xml:space="preserve"> så ligger våra värden helt i linje</w:t>
      </w:r>
      <w:r w:rsidR="0060595C" w:rsidRPr="00FE689B">
        <w:rPr>
          <w:highlight w:val="green"/>
        </w:rPr>
        <w:t xml:space="preserve"> med dessa</w:t>
      </w:r>
      <w:r w:rsidR="002D0253" w:rsidRPr="00FE689B">
        <w:rPr>
          <w:highlight w:val="green"/>
        </w:rPr>
        <w:t xml:space="preserve">, </w:t>
      </w:r>
      <w:r w:rsidR="0060595C" w:rsidRPr="00FE689B">
        <w:rPr>
          <w:highlight w:val="green"/>
        </w:rPr>
        <w:t xml:space="preserve">givet att man tar hänsyn till de speciella </w:t>
      </w:r>
      <w:r w:rsidR="002D0253" w:rsidRPr="00FE689B">
        <w:rPr>
          <w:highlight w:val="green"/>
        </w:rPr>
        <w:t>begränsningar som användes i vårt arbete.</w:t>
      </w:r>
    </w:p>
    <w:p w:rsidR="0048531B" w:rsidRDefault="0048531B" w:rsidP="004939BB">
      <w:pPr>
        <w:pStyle w:val="Rubrik1"/>
      </w:pPr>
      <w:bookmarkStart w:id="45" w:name="_Toc419184892"/>
      <w:bookmarkStart w:id="46" w:name="_Toc420505815"/>
      <w:r w:rsidRPr="004A4279">
        <w:t>Referenser</w:t>
      </w:r>
      <w:bookmarkEnd w:id="45"/>
      <w:bookmarkEnd w:id="46"/>
    </w:p>
    <w:bookmarkStart w:id="47" w:name="_Toc379271513" w:displacedByCustomXml="next"/>
    <w:sdt>
      <w:sdtPr>
        <w:rPr>
          <w:b/>
          <w:bCs/>
          <w:highlight w:val="green"/>
        </w:rPr>
        <w:id w:val="1217866345"/>
        <w:docPartObj>
          <w:docPartGallery w:val="Bibliographies"/>
          <w:docPartUnique/>
        </w:docPartObj>
      </w:sdtPr>
      <w:sdtEndPr>
        <w:rPr>
          <w:b w:val="0"/>
          <w:bCs w:val="0"/>
          <w:highlight w:val="none"/>
        </w:rPr>
      </w:sdtEndPr>
      <w:sdtContent>
        <w:bookmarkEnd w:id="47" w:displacedByCustomXml="next"/>
        <w:sdt>
          <w:sdtPr>
            <w:rPr>
              <w:highlight w:val="green"/>
            </w:rPr>
            <w:id w:val="111145805"/>
            <w:bibliography/>
          </w:sdtPr>
          <w:sdtEndPr>
            <w:rPr>
              <w:highlight w:val="none"/>
            </w:rPr>
          </w:sdtEndPr>
          <w:sdtContent>
            <w:p w:rsidR="00997108" w:rsidRDefault="00997108" w:rsidP="00997108">
              <w:pPr>
                <w:pStyle w:val="Normalwebb"/>
                <w:rPr>
                  <w:rFonts w:ascii="Verdana" w:hAnsi="Verdana"/>
                  <w:sz w:val="18"/>
                  <w:szCs w:val="18"/>
                  <w:lang w:val="en-US"/>
                </w:rPr>
              </w:pPr>
              <w:r w:rsidRPr="00997108">
                <w:rPr>
                  <w:rFonts w:ascii="Verdana" w:hAnsi="Verdana"/>
                  <w:sz w:val="18"/>
                  <w:szCs w:val="18"/>
                  <w:lang w:val="en-US"/>
                </w:rPr>
                <w:t xml:space="preserve">[1] (). </w:t>
              </w:r>
              <w:proofErr w:type="spellStart"/>
              <w:r w:rsidRPr="00997108">
                <w:rPr>
                  <w:rFonts w:ascii="Verdana" w:hAnsi="Verdana"/>
                  <w:i/>
                  <w:iCs/>
                  <w:sz w:val="18"/>
                  <w:szCs w:val="18"/>
                  <w:lang w:val="en-US"/>
                </w:rPr>
                <w:t>Vinnare</w:t>
              </w:r>
              <w:proofErr w:type="spellEnd"/>
              <w:r w:rsidRPr="00997108">
                <w:rPr>
                  <w:rFonts w:ascii="Verdana" w:hAnsi="Verdana"/>
                  <w:i/>
                  <w:iCs/>
                  <w:sz w:val="18"/>
                  <w:szCs w:val="18"/>
                  <w:lang w:val="en-US"/>
                </w:rPr>
                <w:t xml:space="preserve"> </w:t>
              </w:r>
              <w:proofErr w:type="spellStart"/>
              <w:proofErr w:type="gramStart"/>
              <w:r w:rsidRPr="00997108">
                <w:rPr>
                  <w:rFonts w:ascii="Verdana" w:hAnsi="Verdana"/>
                  <w:i/>
                  <w:iCs/>
                  <w:sz w:val="18"/>
                  <w:szCs w:val="18"/>
                  <w:lang w:val="en-US"/>
                </w:rPr>
                <w:t>av</w:t>
              </w:r>
              <w:proofErr w:type="spellEnd"/>
              <w:r w:rsidRPr="00997108">
                <w:rPr>
                  <w:rFonts w:ascii="Verdana" w:hAnsi="Verdana"/>
                  <w:i/>
                  <w:iCs/>
                  <w:sz w:val="18"/>
                  <w:szCs w:val="18"/>
                  <w:lang w:val="en-US"/>
                </w:rPr>
                <w:t xml:space="preserve"> ”</w:t>
              </w:r>
              <w:proofErr w:type="gramEnd"/>
              <w:r w:rsidRPr="00997108">
                <w:rPr>
                  <w:rFonts w:ascii="Verdana" w:hAnsi="Verdana"/>
                  <w:i/>
                  <w:iCs/>
                  <w:sz w:val="18"/>
                  <w:szCs w:val="18"/>
                  <w:lang w:val="en-US"/>
                </w:rPr>
                <w:t>Users choice award” 2014</w:t>
              </w:r>
              <w:r w:rsidRPr="00997108">
                <w:rPr>
                  <w:rFonts w:ascii="Verdana" w:hAnsi="Verdana"/>
                  <w:sz w:val="18"/>
                  <w:szCs w:val="18"/>
                  <w:lang w:val="en-US"/>
                </w:rPr>
                <w:t xml:space="preserve">. Available: </w:t>
              </w:r>
              <w:hyperlink r:id="rId18" w:tgtFrame="_blank" w:history="1">
                <w:r w:rsidRPr="00997108">
                  <w:rPr>
                    <w:rStyle w:val="Hyperlnk"/>
                    <w:rFonts w:ascii="Verdana" w:hAnsi="Verdana"/>
                    <w:sz w:val="18"/>
                    <w:szCs w:val="18"/>
                    <w:lang w:val="en-US"/>
                  </w:rPr>
                  <w:t>http://www.jotform.me/form/43360673924458</w:t>
                </w:r>
              </w:hyperlink>
              <w:r w:rsidRPr="00997108">
                <w:rPr>
                  <w:rFonts w:ascii="Verdana" w:hAnsi="Verdana"/>
                  <w:sz w:val="18"/>
                  <w:szCs w:val="18"/>
                  <w:lang w:val="en-US"/>
                </w:rPr>
                <w:t xml:space="preserve">. </w:t>
              </w:r>
            </w:p>
            <w:p w:rsidR="00997108" w:rsidRPr="00997108" w:rsidRDefault="00997108" w:rsidP="00997108">
              <w:pPr>
                <w:pStyle w:val="Normalwebb"/>
                <w:rPr>
                  <w:rFonts w:ascii="Verdana" w:hAnsi="Verdana"/>
                  <w:sz w:val="18"/>
                  <w:szCs w:val="18"/>
                  <w:lang w:val="en-US"/>
                </w:rPr>
              </w:pPr>
            </w:p>
            <w:p w:rsidR="00997108" w:rsidRDefault="00997108" w:rsidP="00997108">
              <w:pPr>
                <w:pStyle w:val="Normalwebb"/>
                <w:rPr>
                  <w:rFonts w:ascii="Verdana" w:hAnsi="Verdana"/>
                  <w:sz w:val="18"/>
                  <w:szCs w:val="18"/>
                  <w:lang w:val="en-US"/>
                </w:rPr>
              </w:pPr>
              <w:r w:rsidRPr="00997108">
                <w:rPr>
                  <w:rFonts w:ascii="Verdana" w:hAnsi="Verdana"/>
                  <w:sz w:val="18"/>
                  <w:szCs w:val="18"/>
                  <w:lang w:val="en-US"/>
                </w:rPr>
                <w:t xml:space="preserve">[2] R. Barnett, </w:t>
              </w:r>
              <w:r w:rsidRPr="00997108">
                <w:rPr>
                  <w:rFonts w:ascii="Verdana" w:hAnsi="Verdana"/>
                  <w:i/>
                  <w:iCs/>
                  <w:sz w:val="18"/>
                  <w:szCs w:val="18"/>
                  <w:lang w:val="en-US"/>
                </w:rPr>
                <w:t xml:space="preserve">Forms for </w:t>
              </w:r>
              <w:proofErr w:type="gramStart"/>
              <w:r w:rsidRPr="00997108">
                <w:rPr>
                  <w:rFonts w:ascii="Verdana" w:hAnsi="Verdana"/>
                  <w:i/>
                  <w:iCs/>
                  <w:sz w:val="18"/>
                  <w:szCs w:val="18"/>
                  <w:lang w:val="en-US"/>
                </w:rPr>
                <w:t>People :</w:t>
              </w:r>
              <w:proofErr w:type="gramEnd"/>
              <w:r w:rsidRPr="00997108">
                <w:rPr>
                  <w:rFonts w:ascii="Verdana" w:hAnsi="Verdana"/>
                  <w:i/>
                  <w:iCs/>
                  <w:sz w:val="18"/>
                  <w:szCs w:val="18"/>
                  <w:lang w:val="en-US"/>
                </w:rPr>
                <w:t xml:space="preserve"> Designing Forms that People can use. </w:t>
              </w:r>
              <w:proofErr w:type="spellStart"/>
              <w:r w:rsidRPr="00997108">
                <w:rPr>
                  <w:rFonts w:ascii="Verdana" w:hAnsi="Verdana"/>
                  <w:sz w:val="18"/>
                  <w:szCs w:val="18"/>
                  <w:lang w:val="en-US"/>
                </w:rPr>
                <w:t>Belconnen</w:t>
              </w:r>
              <w:proofErr w:type="spellEnd"/>
              <w:r w:rsidRPr="00997108">
                <w:rPr>
                  <w:rFonts w:ascii="Verdana" w:hAnsi="Verdana"/>
                  <w:sz w:val="18"/>
                  <w:szCs w:val="18"/>
                  <w:lang w:val="en-US"/>
                </w:rPr>
                <w:t xml:space="preserve">, A.C.T.: Robert Barnett and Associates, 2005. </w:t>
              </w:r>
            </w:p>
            <w:p w:rsidR="00997108" w:rsidRPr="00997108" w:rsidRDefault="00997108" w:rsidP="00997108">
              <w:pPr>
                <w:pStyle w:val="Normalwebb"/>
                <w:rPr>
                  <w:rFonts w:ascii="Verdana" w:hAnsi="Verdana"/>
                  <w:sz w:val="18"/>
                  <w:szCs w:val="18"/>
                  <w:lang w:val="en-US"/>
                </w:rPr>
              </w:pPr>
            </w:p>
            <w:p w:rsidR="00997108" w:rsidRDefault="00997108" w:rsidP="00997108">
              <w:pPr>
                <w:pStyle w:val="Normalwebb"/>
                <w:rPr>
                  <w:rFonts w:ascii="Verdana" w:hAnsi="Verdana"/>
                  <w:sz w:val="18"/>
                  <w:szCs w:val="18"/>
                  <w:lang w:val="en-US"/>
                </w:rPr>
              </w:pPr>
              <w:r w:rsidRPr="00997108">
                <w:rPr>
                  <w:rFonts w:ascii="Verdana" w:hAnsi="Verdana"/>
                  <w:sz w:val="18"/>
                  <w:szCs w:val="18"/>
                  <w:lang w:val="en-US"/>
                </w:rPr>
                <w:t xml:space="preserve">[3] (2015-04-29). </w:t>
              </w:r>
              <w:r w:rsidRPr="00997108">
                <w:rPr>
                  <w:rFonts w:ascii="Verdana" w:hAnsi="Verdana"/>
                  <w:b/>
                  <w:bCs/>
                  <w:i/>
                  <w:iCs/>
                  <w:sz w:val="18"/>
                  <w:szCs w:val="18"/>
                  <w:lang w:val="en-US"/>
                </w:rPr>
                <w:t>There is No Best Size for a Website</w:t>
              </w:r>
              <w:r w:rsidRPr="00997108">
                <w:rPr>
                  <w:rFonts w:ascii="Verdana" w:hAnsi="Verdana"/>
                  <w:sz w:val="18"/>
                  <w:szCs w:val="18"/>
                  <w:lang w:val="en-US"/>
                </w:rPr>
                <w:t xml:space="preserve">. Available: </w:t>
              </w:r>
              <w:hyperlink r:id="rId19" w:tgtFrame="_blank" w:history="1">
                <w:r w:rsidRPr="00997108">
                  <w:rPr>
                    <w:rStyle w:val="Hyperlnk"/>
                    <w:rFonts w:ascii="Verdana" w:hAnsi="Verdana"/>
                    <w:sz w:val="18"/>
                    <w:szCs w:val="18"/>
                    <w:lang w:val="en-US"/>
                  </w:rPr>
                  <w:t>http://www.sitepoint.com/best-size-website/</w:t>
                </w:r>
              </w:hyperlink>
              <w:r w:rsidRPr="00997108">
                <w:rPr>
                  <w:rFonts w:ascii="Verdana" w:hAnsi="Verdana"/>
                  <w:sz w:val="18"/>
                  <w:szCs w:val="18"/>
                  <w:lang w:val="en-US"/>
                </w:rPr>
                <w:t xml:space="preserve">. </w:t>
              </w:r>
            </w:p>
            <w:p w:rsidR="00997108" w:rsidRPr="00997108" w:rsidRDefault="00997108" w:rsidP="00997108">
              <w:pPr>
                <w:pStyle w:val="Normalwebb"/>
                <w:rPr>
                  <w:rFonts w:ascii="Verdana" w:hAnsi="Verdana"/>
                  <w:sz w:val="18"/>
                  <w:szCs w:val="18"/>
                  <w:lang w:val="en-US"/>
                </w:rPr>
              </w:pPr>
            </w:p>
            <w:p w:rsidR="00997108" w:rsidRDefault="00997108" w:rsidP="00997108">
              <w:pPr>
                <w:pStyle w:val="Normalwebb"/>
                <w:rPr>
                  <w:rFonts w:ascii="Verdana" w:hAnsi="Verdana"/>
                  <w:sz w:val="18"/>
                  <w:szCs w:val="18"/>
                  <w:lang w:val="en-US"/>
                </w:rPr>
              </w:pPr>
              <w:r w:rsidRPr="00997108">
                <w:rPr>
                  <w:rFonts w:ascii="Verdana" w:hAnsi="Verdana"/>
                  <w:sz w:val="18"/>
                  <w:szCs w:val="18"/>
                  <w:lang w:val="en-US"/>
                </w:rPr>
                <w:t xml:space="preserve">[4] (2015-04-29). </w:t>
              </w:r>
              <w:proofErr w:type="gramStart"/>
              <w:r w:rsidRPr="00997108">
                <w:rPr>
                  <w:rFonts w:ascii="Verdana" w:hAnsi="Verdana"/>
                  <w:b/>
                  <w:bCs/>
                  <w:i/>
                  <w:iCs/>
                  <w:sz w:val="18"/>
                  <w:szCs w:val="18"/>
                  <w:lang w:val="en-US"/>
                </w:rPr>
                <w:t>7 Common Web Form Design Mistakes to Avoid</w:t>
              </w:r>
              <w:r w:rsidRPr="00997108">
                <w:rPr>
                  <w:rFonts w:ascii="Verdana" w:hAnsi="Verdana"/>
                  <w:sz w:val="18"/>
                  <w:szCs w:val="18"/>
                  <w:lang w:val="en-US"/>
                </w:rPr>
                <w:t>.</w:t>
              </w:r>
              <w:proofErr w:type="gramEnd"/>
              <w:r w:rsidRPr="00997108">
                <w:rPr>
                  <w:rFonts w:ascii="Verdana" w:hAnsi="Verdana"/>
                  <w:sz w:val="18"/>
                  <w:szCs w:val="18"/>
                  <w:lang w:val="en-US"/>
                </w:rPr>
                <w:t xml:space="preserve"> Available: </w:t>
              </w:r>
              <w:hyperlink r:id="rId20" w:tgtFrame="_blank" w:history="1">
                <w:r w:rsidRPr="00997108">
                  <w:rPr>
                    <w:rStyle w:val="Hyperlnk"/>
                    <w:rFonts w:ascii="Verdana" w:hAnsi="Verdana"/>
                    <w:sz w:val="18"/>
                    <w:szCs w:val="18"/>
                    <w:lang w:val="en-US"/>
                  </w:rPr>
                  <w:t>http://www.formassembly.com/blog/web-form-design/</w:t>
                </w:r>
              </w:hyperlink>
              <w:r w:rsidRPr="00997108">
                <w:rPr>
                  <w:rFonts w:ascii="Verdana" w:hAnsi="Verdana"/>
                  <w:sz w:val="18"/>
                  <w:szCs w:val="18"/>
                  <w:lang w:val="en-US"/>
                </w:rPr>
                <w:t xml:space="preserve">. </w:t>
              </w:r>
            </w:p>
            <w:p w:rsidR="00997108" w:rsidRPr="00997108" w:rsidRDefault="00997108" w:rsidP="00997108">
              <w:pPr>
                <w:pStyle w:val="Normalwebb"/>
                <w:rPr>
                  <w:rFonts w:ascii="Verdana" w:hAnsi="Verdana"/>
                  <w:sz w:val="18"/>
                  <w:szCs w:val="18"/>
                  <w:lang w:val="en-US"/>
                </w:rPr>
              </w:pPr>
            </w:p>
            <w:p w:rsidR="00997108" w:rsidRDefault="00997108" w:rsidP="00997108">
              <w:pPr>
                <w:pStyle w:val="Normalwebb"/>
                <w:rPr>
                  <w:rFonts w:ascii="Verdana" w:hAnsi="Verdana"/>
                  <w:sz w:val="18"/>
                  <w:szCs w:val="18"/>
                  <w:lang w:val="en-US"/>
                </w:rPr>
              </w:pPr>
              <w:r w:rsidRPr="00997108">
                <w:rPr>
                  <w:rFonts w:ascii="Verdana" w:hAnsi="Verdana"/>
                  <w:sz w:val="18"/>
                  <w:szCs w:val="18"/>
                  <w:lang w:val="en-US"/>
                </w:rPr>
                <w:t xml:space="preserve">[5] (2015-05-21). . Available: </w:t>
              </w:r>
              <w:hyperlink r:id="rId21" w:tgtFrame="_blank" w:history="1">
                <w:r w:rsidRPr="00997108">
                  <w:rPr>
                    <w:rStyle w:val="Hyperlnk"/>
                    <w:rFonts w:ascii="Verdana" w:hAnsi="Verdana"/>
                    <w:sz w:val="18"/>
                    <w:szCs w:val="18"/>
                    <w:lang w:val="en-US"/>
                  </w:rPr>
                  <w:t>https://media.epactnetwork.com/paper-forms/</w:t>
                </w:r>
              </w:hyperlink>
              <w:r w:rsidRPr="00997108">
                <w:rPr>
                  <w:rFonts w:ascii="Verdana" w:hAnsi="Verdana"/>
                  <w:sz w:val="18"/>
                  <w:szCs w:val="18"/>
                  <w:lang w:val="en-US"/>
                </w:rPr>
                <w:t xml:space="preserve">. </w:t>
              </w:r>
            </w:p>
            <w:p w:rsidR="00997108" w:rsidRPr="00997108" w:rsidRDefault="00997108" w:rsidP="00997108">
              <w:pPr>
                <w:pStyle w:val="Normalwebb"/>
                <w:rPr>
                  <w:rFonts w:ascii="Verdana" w:hAnsi="Verdana"/>
                  <w:sz w:val="18"/>
                  <w:szCs w:val="18"/>
                  <w:lang w:val="en-US"/>
                </w:rPr>
              </w:pPr>
            </w:p>
            <w:p w:rsidR="00997108" w:rsidRDefault="00997108" w:rsidP="00997108">
              <w:pPr>
                <w:pStyle w:val="Normalwebb"/>
                <w:rPr>
                  <w:rFonts w:ascii="Verdana" w:hAnsi="Verdana"/>
                  <w:sz w:val="18"/>
                  <w:szCs w:val="18"/>
                  <w:lang w:val="en-US"/>
                </w:rPr>
              </w:pPr>
              <w:r w:rsidRPr="00997108">
                <w:rPr>
                  <w:rFonts w:ascii="Verdana" w:hAnsi="Verdana"/>
                  <w:sz w:val="18"/>
                  <w:szCs w:val="18"/>
                  <w:lang w:val="en-US"/>
                </w:rPr>
                <w:t xml:space="preserve">[6] Galliher, J.M. </w:t>
              </w:r>
              <w:proofErr w:type="gramStart"/>
              <w:r w:rsidRPr="00997108">
                <w:rPr>
                  <w:rFonts w:ascii="Verdana" w:hAnsi="Verdana"/>
                  <w:sz w:val="18"/>
                  <w:szCs w:val="18"/>
                  <w:lang w:val="en-US"/>
                </w:rPr>
                <w:t>( 1,2,3,7</w:t>
              </w:r>
              <w:proofErr w:type="gramEnd"/>
              <w:r w:rsidRPr="00997108">
                <w:rPr>
                  <w:rFonts w:ascii="Verdana" w:hAnsi="Verdana"/>
                  <w:sz w:val="18"/>
                  <w:szCs w:val="18"/>
                  <w:lang w:val="en-US"/>
                </w:rPr>
                <w:t xml:space="preserve"> ), T. V. (. </w:t>
              </w:r>
              <w:proofErr w:type="gramStart"/>
              <w:r w:rsidRPr="00997108">
                <w:rPr>
                  <w:rFonts w:ascii="Verdana" w:hAnsi="Verdana"/>
                  <w:sz w:val="18"/>
                  <w:szCs w:val="18"/>
                  <w:lang w:val="en-US"/>
                </w:rPr>
                <w:t>1. )</w:t>
              </w:r>
              <w:proofErr w:type="gramEnd"/>
              <w:r w:rsidRPr="00997108">
                <w:rPr>
                  <w:rFonts w:ascii="Verdana" w:hAnsi="Verdana"/>
                  <w:sz w:val="18"/>
                  <w:szCs w:val="18"/>
                  <w:lang w:val="en-US"/>
                </w:rPr>
                <w:t xml:space="preserve">. Stewart, L. M. (. </w:t>
              </w:r>
              <w:proofErr w:type="gramStart"/>
              <w:r w:rsidRPr="00997108">
                <w:rPr>
                  <w:rFonts w:ascii="Verdana" w:hAnsi="Verdana"/>
                  <w:sz w:val="18"/>
                  <w:szCs w:val="18"/>
                  <w:lang w:val="en-US"/>
                </w:rPr>
                <w:t>3. )</w:t>
              </w:r>
              <w:proofErr w:type="gramEnd"/>
              <w:r w:rsidRPr="00997108">
                <w:rPr>
                  <w:rFonts w:ascii="Verdana" w:hAnsi="Verdana"/>
                  <w:sz w:val="18"/>
                  <w:szCs w:val="18"/>
                  <w:lang w:val="en-US"/>
                </w:rPr>
                <w:t xml:space="preserve">. </w:t>
              </w:r>
              <w:proofErr w:type="gramStart"/>
              <w:r w:rsidRPr="00997108">
                <w:rPr>
                  <w:rFonts w:ascii="Verdana" w:hAnsi="Verdana"/>
                  <w:sz w:val="18"/>
                  <w:szCs w:val="18"/>
                  <w:lang w:val="en-US"/>
                </w:rPr>
                <w:t>Dickinson, P. K. (.</w:t>
              </w:r>
              <w:proofErr w:type="gramEnd"/>
              <w:r w:rsidRPr="00997108">
                <w:rPr>
                  <w:rFonts w:ascii="Verdana" w:hAnsi="Verdana"/>
                  <w:sz w:val="18"/>
                  <w:szCs w:val="18"/>
                  <w:lang w:val="en-US"/>
                </w:rPr>
                <w:t xml:space="preserve"> </w:t>
              </w:r>
              <w:proofErr w:type="gramStart"/>
              <w:r w:rsidRPr="00997108">
                <w:rPr>
                  <w:rFonts w:ascii="Verdana" w:hAnsi="Verdana"/>
                  <w:sz w:val="18"/>
                  <w:szCs w:val="18"/>
                  <w:lang w:val="en-US"/>
                </w:rPr>
                <w:t>4. )</w:t>
              </w:r>
              <w:proofErr w:type="gramEnd"/>
              <w:r w:rsidRPr="00997108">
                <w:rPr>
                  <w:rFonts w:ascii="Verdana" w:hAnsi="Verdana"/>
                  <w:sz w:val="18"/>
                  <w:szCs w:val="18"/>
                  <w:lang w:val="en-US"/>
                </w:rPr>
                <w:t xml:space="preserve">. </w:t>
              </w:r>
              <w:proofErr w:type="gramStart"/>
              <w:r w:rsidRPr="00997108">
                <w:rPr>
                  <w:rFonts w:ascii="Verdana" w:hAnsi="Verdana"/>
                  <w:sz w:val="18"/>
                  <w:szCs w:val="18"/>
                  <w:lang w:val="en-US"/>
                </w:rPr>
                <w:t>Pathak, J. J. (.</w:t>
              </w:r>
              <w:proofErr w:type="gramEnd"/>
              <w:r w:rsidRPr="00997108">
                <w:rPr>
                  <w:rFonts w:ascii="Verdana" w:hAnsi="Verdana"/>
                  <w:sz w:val="18"/>
                  <w:szCs w:val="18"/>
                  <w:lang w:val="en-US"/>
                </w:rPr>
                <w:t xml:space="preserve"> </w:t>
              </w:r>
              <w:proofErr w:type="gramStart"/>
              <w:r w:rsidRPr="00997108">
                <w:rPr>
                  <w:rFonts w:ascii="Verdana" w:hAnsi="Verdana"/>
                  <w:sz w:val="18"/>
                  <w:szCs w:val="18"/>
                  <w:lang w:val="en-US"/>
                </w:rPr>
                <w:t>5. )</w:t>
              </w:r>
              <w:proofErr w:type="gramEnd"/>
              <w:r w:rsidRPr="00997108">
                <w:rPr>
                  <w:rFonts w:ascii="Verdana" w:hAnsi="Verdana"/>
                  <w:sz w:val="18"/>
                  <w:szCs w:val="18"/>
                  <w:lang w:val="en-US"/>
                </w:rPr>
                <w:t xml:space="preserve">. Werner and J. M. (. </w:t>
              </w:r>
              <w:proofErr w:type="gramStart"/>
              <w:r w:rsidRPr="00997108">
                <w:rPr>
                  <w:rFonts w:ascii="Verdana" w:hAnsi="Verdana"/>
                  <w:sz w:val="18"/>
                  <w:szCs w:val="18"/>
                  <w:lang w:val="en-US"/>
                </w:rPr>
                <w:t>6. )</w:t>
              </w:r>
              <w:proofErr w:type="gramEnd"/>
              <w:r w:rsidRPr="00997108">
                <w:rPr>
                  <w:rFonts w:ascii="Verdana" w:hAnsi="Verdana"/>
                  <w:sz w:val="18"/>
                  <w:szCs w:val="18"/>
                  <w:lang w:val="en-US"/>
                </w:rPr>
                <w:t xml:space="preserve">. </w:t>
              </w:r>
              <w:proofErr w:type="spellStart"/>
              <w:proofErr w:type="gramStart"/>
              <w:r w:rsidRPr="00997108">
                <w:rPr>
                  <w:rFonts w:ascii="Verdana" w:hAnsi="Verdana"/>
                  <w:sz w:val="18"/>
                  <w:szCs w:val="18"/>
                  <w:lang w:val="en-US"/>
                </w:rPr>
                <w:t>Hickner</w:t>
              </w:r>
              <w:proofErr w:type="spellEnd"/>
              <w:r w:rsidRPr="00997108">
                <w:rPr>
                  <w:rFonts w:ascii="Verdana" w:hAnsi="Verdana"/>
                  <w:sz w:val="18"/>
                  <w:szCs w:val="18"/>
                  <w:lang w:val="en-US"/>
                </w:rPr>
                <w:t xml:space="preserve">, "Data collection outcomes comparing paper forms with PDA forms in an office-based patient survey," </w:t>
              </w:r>
              <w:r w:rsidRPr="00997108">
                <w:rPr>
                  <w:rFonts w:ascii="Verdana" w:hAnsi="Verdana"/>
                  <w:i/>
                  <w:iCs/>
                  <w:sz w:val="18"/>
                  <w:szCs w:val="18"/>
                  <w:lang w:val="en-US"/>
                </w:rPr>
                <w:t xml:space="preserve">Annals of Family Medicine, </w:t>
              </w:r>
              <w:r w:rsidRPr="00997108">
                <w:rPr>
                  <w:rFonts w:ascii="Verdana" w:hAnsi="Verdana"/>
                  <w:sz w:val="18"/>
                  <w:szCs w:val="18"/>
                  <w:lang w:val="en-US"/>
                </w:rPr>
                <w:t>vol. 6, pp. 154-160, / 03 / 01 /, 2008.</w:t>
              </w:r>
              <w:proofErr w:type="gramEnd"/>
              <w:r w:rsidRPr="00997108">
                <w:rPr>
                  <w:rFonts w:ascii="Verdana" w:hAnsi="Verdana"/>
                  <w:sz w:val="18"/>
                  <w:szCs w:val="18"/>
                  <w:lang w:val="en-US"/>
                </w:rPr>
                <w:t xml:space="preserve"> </w:t>
              </w:r>
            </w:p>
            <w:p w:rsidR="00172974" w:rsidRPr="00997108" w:rsidRDefault="00172974" w:rsidP="00997108">
              <w:pPr>
                <w:pStyle w:val="Normalwebb"/>
                <w:rPr>
                  <w:rFonts w:ascii="Verdana" w:hAnsi="Verdana"/>
                  <w:sz w:val="18"/>
                  <w:szCs w:val="18"/>
                  <w:lang w:val="en-US"/>
                </w:rPr>
              </w:pPr>
            </w:p>
            <w:p w:rsidR="00997108" w:rsidRDefault="00997108" w:rsidP="00997108">
              <w:pPr>
                <w:pStyle w:val="Normalwebb"/>
                <w:rPr>
                  <w:rFonts w:ascii="Verdana" w:hAnsi="Verdana"/>
                  <w:sz w:val="18"/>
                  <w:szCs w:val="18"/>
                  <w:lang w:val="en-US"/>
                </w:rPr>
              </w:pPr>
              <w:r w:rsidRPr="00997108">
                <w:rPr>
                  <w:rFonts w:ascii="Verdana" w:hAnsi="Verdana"/>
                  <w:sz w:val="18"/>
                  <w:szCs w:val="18"/>
                  <w:lang w:val="en-US"/>
                </w:rPr>
                <w:t>[7] D. P. Haine, "(P</w:t>
              </w:r>
              <w:proofErr w:type="gramStart"/>
              <w:r w:rsidRPr="00997108">
                <w:rPr>
                  <w:rFonts w:ascii="Verdana" w:hAnsi="Verdana"/>
                  <w:sz w:val="18"/>
                  <w:szCs w:val="18"/>
                  <w:lang w:val="en-US"/>
                </w:rPr>
                <w:t>)REVIEW</w:t>
              </w:r>
              <w:proofErr w:type="gramEnd"/>
              <w:r w:rsidRPr="00997108">
                <w:rPr>
                  <w:rFonts w:ascii="Verdana" w:hAnsi="Verdana"/>
                  <w:sz w:val="18"/>
                  <w:szCs w:val="18"/>
                  <w:lang w:val="en-US"/>
                </w:rPr>
                <w:t xml:space="preserve">: Web Form Design: Filling in the Blanks," </w:t>
              </w:r>
              <w:r w:rsidRPr="00997108">
                <w:rPr>
                  <w:rFonts w:ascii="Verdana" w:hAnsi="Verdana"/>
                  <w:i/>
                  <w:iCs/>
                  <w:sz w:val="18"/>
                  <w:szCs w:val="18"/>
                  <w:lang w:val="en-US"/>
                </w:rPr>
                <w:t xml:space="preserve">Interactions, </w:t>
              </w:r>
              <w:r w:rsidRPr="00997108">
                <w:rPr>
                  <w:rFonts w:ascii="Verdana" w:hAnsi="Verdana"/>
                  <w:sz w:val="18"/>
                  <w:szCs w:val="18"/>
                  <w:lang w:val="en-US"/>
                </w:rPr>
                <w:t xml:space="preserve">vol. 15, pp. 68-70, </w:t>
              </w:r>
              <w:proofErr w:type="spellStart"/>
              <w:r w:rsidRPr="00997108">
                <w:rPr>
                  <w:rFonts w:ascii="Verdana" w:hAnsi="Verdana"/>
                  <w:sz w:val="18"/>
                  <w:szCs w:val="18"/>
                  <w:lang w:val="en-US"/>
                </w:rPr>
                <w:t>jul</w:t>
              </w:r>
              <w:proofErr w:type="spellEnd"/>
              <w:r w:rsidRPr="00997108">
                <w:rPr>
                  <w:rFonts w:ascii="Verdana" w:hAnsi="Verdana"/>
                  <w:sz w:val="18"/>
                  <w:szCs w:val="18"/>
                  <w:lang w:val="en-US"/>
                </w:rPr>
                <w:t xml:space="preserve">, 2008. </w:t>
              </w:r>
            </w:p>
            <w:p w:rsidR="00997108" w:rsidRPr="00997108" w:rsidRDefault="00997108" w:rsidP="00997108">
              <w:pPr>
                <w:pStyle w:val="Normalwebb"/>
                <w:rPr>
                  <w:rFonts w:ascii="Verdana" w:hAnsi="Verdana"/>
                  <w:sz w:val="18"/>
                  <w:szCs w:val="18"/>
                  <w:lang w:val="en-US"/>
                </w:rPr>
              </w:pPr>
            </w:p>
            <w:p w:rsidR="00997108" w:rsidRDefault="00997108" w:rsidP="00997108">
              <w:pPr>
                <w:pStyle w:val="Normalwebb"/>
                <w:rPr>
                  <w:rFonts w:ascii="Verdana" w:hAnsi="Verdana"/>
                  <w:sz w:val="18"/>
                  <w:szCs w:val="18"/>
                  <w:lang w:val="en-US"/>
                </w:rPr>
              </w:pPr>
              <w:r w:rsidRPr="00997108">
                <w:rPr>
                  <w:rFonts w:ascii="Verdana" w:hAnsi="Verdana"/>
                  <w:sz w:val="18"/>
                  <w:szCs w:val="18"/>
                  <w:lang w:val="en-US"/>
                </w:rPr>
                <w:t xml:space="preserve">[8] S. Hau Chua, H. Zhang, M. </w:t>
              </w:r>
              <w:proofErr w:type="spellStart"/>
              <w:r w:rsidRPr="00997108">
                <w:rPr>
                  <w:rFonts w:ascii="Verdana" w:hAnsi="Verdana"/>
                  <w:sz w:val="18"/>
                  <w:szCs w:val="18"/>
                  <w:lang w:val="en-US"/>
                </w:rPr>
                <w:t>Hammad</w:t>
              </w:r>
              <w:proofErr w:type="spellEnd"/>
              <w:r w:rsidRPr="00997108">
                <w:rPr>
                  <w:rFonts w:ascii="Verdana" w:hAnsi="Verdana"/>
                  <w:sz w:val="18"/>
                  <w:szCs w:val="18"/>
                  <w:lang w:val="en-US"/>
                </w:rPr>
                <w:t xml:space="preserve">, S. Zhao, S. </w:t>
              </w:r>
              <w:proofErr w:type="spellStart"/>
              <w:r w:rsidRPr="00997108">
                <w:rPr>
                  <w:rFonts w:ascii="Verdana" w:hAnsi="Verdana"/>
                  <w:sz w:val="18"/>
                  <w:szCs w:val="18"/>
                  <w:lang w:val="en-US"/>
                </w:rPr>
                <w:t>Goyal</w:t>
              </w:r>
              <w:proofErr w:type="spellEnd"/>
              <w:r w:rsidRPr="00997108">
                <w:rPr>
                  <w:rFonts w:ascii="Verdana" w:hAnsi="Verdana"/>
                  <w:sz w:val="18"/>
                  <w:szCs w:val="18"/>
                  <w:lang w:val="en-US"/>
                </w:rPr>
                <w:t xml:space="preserve"> and K. Singh, "</w:t>
              </w:r>
              <w:proofErr w:type="spellStart"/>
              <w:r w:rsidRPr="00997108">
                <w:rPr>
                  <w:rFonts w:ascii="Verdana" w:hAnsi="Verdana"/>
                  <w:sz w:val="18"/>
                  <w:szCs w:val="18"/>
                  <w:lang w:val="en-US"/>
                </w:rPr>
                <w:t>ColorBless</w:t>
              </w:r>
              <w:proofErr w:type="spellEnd"/>
              <w:r w:rsidRPr="00997108">
                <w:rPr>
                  <w:rFonts w:ascii="Verdana" w:hAnsi="Verdana"/>
                  <w:sz w:val="18"/>
                  <w:szCs w:val="18"/>
                  <w:lang w:val="en-US"/>
                </w:rPr>
                <w:t xml:space="preserve">: Augmenting Visual Information for Colorblind People with Binocular Luster Effect," </w:t>
              </w:r>
              <w:r w:rsidRPr="00997108">
                <w:rPr>
                  <w:rFonts w:ascii="Verdana" w:hAnsi="Verdana"/>
                  <w:i/>
                  <w:iCs/>
                  <w:sz w:val="18"/>
                  <w:szCs w:val="18"/>
                  <w:lang w:val="en-US"/>
                </w:rPr>
                <w:t>ACM Trans.</w:t>
              </w:r>
              <w:proofErr w:type="spellStart"/>
              <w:r w:rsidRPr="00997108">
                <w:rPr>
                  <w:rFonts w:ascii="Verdana" w:hAnsi="Verdana"/>
                  <w:i/>
                  <w:iCs/>
                  <w:sz w:val="18"/>
                  <w:szCs w:val="18"/>
                  <w:lang w:val="en-US"/>
                </w:rPr>
                <w:t>Comput</w:t>
              </w:r>
              <w:proofErr w:type="spellEnd"/>
              <w:r w:rsidRPr="00997108">
                <w:rPr>
                  <w:rFonts w:ascii="Verdana" w:hAnsi="Verdana"/>
                  <w:i/>
                  <w:iCs/>
                  <w:sz w:val="18"/>
                  <w:szCs w:val="18"/>
                  <w:lang w:val="en-US"/>
                </w:rPr>
                <w:t>.-</w:t>
              </w:r>
              <w:proofErr w:type="spellStart"/>
              <w:r w:rsidRPr="00997108">
                <w:rPr>
                  <w:rFonts w:ascii="Verdana" w:hAnsi="Verdana"/>
                  <w:i/>
                  <w:iCs/>
                  <w:sz w:val="18"/>
                  <w:szCs w:val="18"/>
                  <w:lang w:val="en-US"/>
                </w:rPr>
                <w:t>Hum.Interact</w:t>
              </w:r>
              <w:proofErr w:type="spellEnd"/>
              <w:r w:rsidRPr="00997108">
                <w:rPr>
                  <w:rFonts w:ascii="Verdana" w:hAnsi="Verdana"/>
                  <w:i/>
                  <w:iCs/>
                  <w:sz w:val="18"/>
                  <w:szCs w:val="18"/>
                  <w:lang w:val="en-US"/>
                </w:rPr>
                <w:t xml:space="preserve">., </w:t>
              </w:r>
              <w:r w:rsidRPr="00997108">
                <w:rPr>
                  <w:rFonts w:ascii="Verdana" w:hAnsi="Verdana"/>
                  <w:sz w:val="18"/>
                  <w:szCs w:val="18"/>
                  <w:lang w:val="en-US"/>
                </w:rPr>
                <w:t xml:space="preserve">vol. 21, pp. 32:1-32:20, </w:t>
              </w:r>
              <w:proofErr w:type="spellStart"/>
              <w:proofErr w:type="gramStart"/>
              <w:r w:rsidRPr="00997108">
                <w:rPr>
                  <w:rFonts w:ascii="Verdana" w:hAnsi="Verdana"/>
                  <w:sz w:val="18"/>
                  <w:szCs w:val="18"/>
                  <w:lang w:val="en-US"/>
                </w:rPr>
                <w:t>jan</w:t>
              </w:r>
              <w:proofErr w:type="spellEnd"/>
              <w:proofErr w:type="gramEnd"/>
              <w:r w:rsidRPr="00997108">
                <w:rPr>
                  <w:rFonts w:ascii="Verdana" w:hAnsi="Verdana"/>
                  <w:sz w:val="18"/>
                  <w:szCs w:val="18"/>
                  <w:lang w:val="en-US"/>
                </w:rPr>
                <w:t xml:space="preserve">, 2015. </w:t>
              </w:r>
            </w:p>
            <w:p w:rsidR="00997108" w:rsidRPr="00997108" w:rsidRDefault="00997108" w:rsidP="00997108">
              <w:pPr>
                <w:pStyle w:val="Normalwebb"/>
                <w:rPr>
                  <w:rFonts w:ascii="Verdana" w:hAnsi="Verdana"/>
                  <w:sz w:val="18"/>
                  <w:szCs w:val="18"/>
                  <w:lang w:val="en-US"/>
                </w:rPr>
              </w:pPr>
            </w:p>
            <w:p w:rsidR="00997108" w:rsidRDefault="00997108" w:rsidP="00997108">
              <w:pPr>
                <w:pStyle w:val="Normalwebb"/>
                <w:rPr>
                  <w:rFonts w:ascii="Verdana" w:hAnsi="Verdana"/>
                  <w:sz w:val="18"/>
                  <w:szCs w:val="18"/>
                  <w:lang w:val="en-US"/>
                </w:rPr>
              </w:pPr>
              <w:r w:rsidRPr="00997108">
                <w:rPr>
                  <w:rFonts w:ascii="Verdana" w:hAnsi="Verdana"/>
                  <w:sz w:val="18"/>
                  <w:szCs w:val="18"/>
                  <w:lang w:val="en-US"/>
                </w:rPr>
                <w:t xml:space="preserve">[9] M. Y. Ivory and R. </w:t>
              </w:r>
              <w:proofErr w:type="spellStart"/>
              <w:r w:rsidRPr="00997108">
                <w:rPr>
                  <w:rFonts w:ascii="Verdana" w:hAnsi="Verdana"/>
                  <w:sz w:val="18"/>
                  <w:szCs w:val="18"/>
                  <w:lang w:val="en-US"/>
                </w:rPr>
                <w:t>Megraw</w:t>
              </w:r>
              <w:proofErr w:type="spellEnd"/>
              <w:r w:rsidRPr="00997108">
                <w:rPr>
                  <w:rFonts w:ascii="Verdana" w:hAnsi="Verdana"/>
                  <w:sz w:val="18"/>
                  <w:szCs w:val="18"/>
                  <w:lang w:val="en-US"/>
                </w:rPr>
                <w:t xml:space="preserve">, "Evolution of Web Site Design Patterns," </w:t>
              </w:r>
              <w:r w:rsidRPr="00997108">
                <w:rPr>
                  <w:rFonts w:ascii="Verdana" w:hAnsi="Verdana"/>
                  <w:i/>
                  <w:iCs/>
                  <w:sz w:val="18"/>
                  <w:szCs w:val="18"/>
                  <w:lang w:val="en-US"/>
                </w:rPr>
                <w:t xml:space="preserve">ACM </w:t>
              </w:r>
              <w:proofErr w:type="spellStart"/>
              <w:r w:rsidRPr="00997108">
                <w:rPr>
                  <w:rFonts w:ascii="Verdana" w:hAnsi="Verdana"/>
                  <w:i/>
                  <w:iCs/>
                  <w:sz w:val="18"/>
                  <w:szCs w:val="18"/>
                  <w:lang w:val="en-US"/>
                </w:rPr>
                <w:t>Trans.Inf.Syst</w:t>
              </w:r>
              <w:proofErr w:type="spellEnd"/>
              <w:r w:rsidRPr="00997108">
                <w:rPr>
                  <w:rFonts w:ascii="Verdana" w:hAnsi="Verdana"/>
                  <w:i/>
                  <w:iCs/>
                  <w:sz w:val="18"/>
                  <w:szCs w:val="18"/>
                  <w:lang w:val="en-US"/>
                </w:rPr>
                <w:t xml:space="preserve">., </w:t>
              </w:r>
              <w:r w:rsidRPr="00997108">
                <w:rPr>
                  <w:rFonts w:ascii="Verdana" w:hAnsi="Verdana"/>
                  <w:sz w:val="18"/>
                  <w:szCs w:val="18"/>
                  <w:lang w:val="en-US"/>
                </w:rPr>
                <w:t xml:space="preserve">vol. 23, pp. 463-497, </w:t>
              </w:r>
              <w:proofErr w:type="spellStart"/>
              <w:proofErr w:type="gramStart"/>
              <w:r w:rsidRPr="00997108">
                <w:rPr>
                  <w:rFonts w:ascii="Verdana" w:hAnsi="Verdana"/>
                  <w:sz w:val="18"/>
                  <w:szCs w:val="18"/>
                  <w:lang w:val="en-US"/>
                </w:rPr>
                <w:t>oct</w:t>
              </w:r>
              <w:proofErr w:type="spellEnd"/>
              <w:proofErr w:type="gramEnd"/>
              <w:r w:rsidRPr="00997108">
                <w:rPr>
                  <w:rFonts w:ascii="Verdana" w:hAnsi="Verdana"/>
                  <w:sz w:val="18"/>
                  <w:szCs w:val="18"/>
                  <w:lang w:val="en-US"/>
                </w:rPr>
                <w:t xml:space="preserve">, 2005. </w:t>
              </w:r>
            </w:p>
            <w:p w:rsidR="00997108" w:rsidRPr="00997108" w:rsidRDefault="00997108" w:rsidP="00997108">
              <w:pPr>
                <w:pStyle w:val="Normalwebb"/>
                <w:rPr>
                  <w:rFonts w:ascii="Verdana" w:hAnsi="Verdana"/>
                  <w:sz w:val="18"/>
                  <w:szCs w:val="18"/>
                  <w:lang w:val="en-US"/>
                </w:rPr>
              </w:pPr>
            </w:p>
            <w:p w:rsidR="00997108" w:rsidRDefault="00997108" w:rsidP="00997108">
              <w:pPr>
                <w:pStyle w:val="Normalwebb"/>
                <w:rPr>
                  <w:rFonts w:ascii="Verdana" w:hAnsi="Verdana"/>
                  <w:sz w:val="18"/>
                  <w:szCs w:val="18"/>
                  <w:lang w:val="en-US"/>
                </w:rPr>
              </w:pPr>
              <w:r w:rsidRPr="00997108">
                <w:rPr>
                  <w:rFonts w:ascii="Verdana" w:hAnsi="Verdana"/>
                  <w:sz w:val="18"/>
                  <w:szCs w:val="18"/>
                  <w:lang w:val="en-US"/>
                </w:rPr>
                <w:t xml:space="preserve">[10] (2015-05-18). . Available: </w:t>
              </w:r>
              <w:hyperlink r:id="rId22" w:tgtFrame="_blank" w:history="1">
                <w:r w:rsidRPr="00997108">
                  <w:rPr>
                    <w:rStyle w:val="Hyperlnk"/>
                    <w:rFonts w:ascii="Verdana" w:hAnsi="Verdana"/>
                    <w:sz w:val="18"/>
                    <w:szCs w:val="18"/>
                    <w:lang w:val="en-US"/>
                  </w:rPr>
                  <w:t>http://knowledgeway.org/living/communications/homepage.html</w:t>
                </w:r>
              </w:hyperlink>
              <w:r w:rsidRPr="00997108">
                <w:rPr>
                  <w:rFonts w:ascii="Verdana" w:hAnsi="Verdana"/>
                  <w:sz w:val="18"/>
                  <w:szCs w:val="18"/>
                  <w:lang w:val="en-US"/>
                </w:rPr>
                <w:t xml:space="preserve">. </w:t>
              </w:r>
            </w:p>
            <w:p w:rsidR="00997108" w:rsidRPr="00997108" w:rsidRDefault="00997108" w:rsidP="00997108">
              <w:pPr>
                <w:pStyle w:val="Normalwebb"/>
                <w:rPr>
                  <w:rFonts w:ascii="Verdana" w:hAnsi="Verdana"/>
                  <w:sz w:val="18"/>
                  <w:szCs w:val="18"/>
                  <w:lang w:val="en-US"/>
                </w:rPr>
              </w:pPr>
            </w:p>
            <w:p w:rsidR="00997108" w:rsidRDefault="00997108" w:rsidP="00997108">
              <w:pPr>
                <w:pStyle w:val="Normalwebb"/>
                <w:rPr>
                  <w:rFonts w:ascii="Verdana" w:hAnsi="Verdana"/>
                  <w:sz w:val="18"/>
                  <w:szCs w:val="18"/>
                  <w:lang w:val="en-US"/>
                </w:rPr>
              </w:pPr>
              <w:r w:rsidRPr="00997108">
                <w:rPr>
                  <w:rFonts w:ascii="Verdana" w:hAnsi="Verdana"/>
                  <w:sz w:val="18"/>
                  <w:szCs w:val="18"/>
                  <w:lang w:val="en-US"/>
                </w:rPr>
                <w:t>[11] D. Reed and J. Davies, "The Convergence of Computer Programming and Graphic Design,</w:t>
              </w:r>
              <w:proofErr w:type="gramStart"/>
              <w:r w:rsidRPr="00997108">
                <w:rPr>
                  <w:rFonts w:ascii="Verdana" w:hAnsi="Verdana"/>
                  <w:sz w:val="18"/>
                  <w:szCs w:val="18"/>
                  <w:lang w:val="en-US"/>
                </w:rPr>
                <w:t xml:space="preserve">" </w:t>
              </w:r>
              <w:proofErr w:type="spellStart"/>
              <w:r w:rsidRPr="00997108">
                <w:rPr>
                  <w:rFonts w:ascii="Verdana" w:hAnsi="Verdana"/>
                  <w:i/>
                  <w:iCs/>
                  <w:sz w:val="18"/>
                  <w:szCs w:val="18"/>
                  <w:lang w:val="en-US"/>
                </w:rPr>
                <w:t>J.Comput.Sci.Coll</w:t>
              </w:r>
              <w:proofErr w:type="spellEnd"/>
              <w:r w:rsidRPr="00997108">
                <w:rPr>
                  <w:rFonts w:ascii="Verdana" w:hAnsi="Verdana"/>
                  <w:i/>
                  <w:iCs/>
                  <w:sz w:val="18"/>
                  <w:szCs w:val="18"/>
                  <w:lang w:val="en-US"/>
                </w:rPr>
                <w:t>.,</w:t>
              </w:r>
              <w:proofErr w:type="gramEnd"/>
              <w:r w:rsidRPr="00997108">
                <w:rPr>
                  <w:rFonts w:ascii="Verdana" w:hAnsi="Verdana"/>
                  <w:i/>
                  <w:iCs/>
                  <w:sz w:val="18"/>
                  <w:szCs w:val="18"/>
                  <w:lang w:val="en-US"/>
                </w:rPr>
                <w:t xml:space="preserve"> </w:t>
              </w:r>
              <w:r w:rsidRPr="00997108">
                <w:rPr>
                  <w:rFonts w:ascii="Verdana" w:hAnsi="Verdana"/>
                  <w:sz w:val="18"/>
                  <w:szCs w:val="18"/>
                  <w:lang w:val="en-US"/>
                </w:rPr>
                <w:t xml:space="preserve">vol. 21, pp. 179-187, </w:t>
              </w:r>
              <w:proofErr w:type="spellStart"/>
              <w:r w:rsidRPr="00997108">
                <w:rPr>
                  <w:rFonts w:ascii="Verdana" w:hAnsi="Verdana"/>
                  <w:sz w:val="18"/>
                  <w:szCs w:val="18"/>
                  <w:lang w:val="en-US"/>
                </w:rPr>
                <w:t>feb</w:t>
              </w:r>
              <w:proofErr w:type="spellEnd"/>
              <w:r w:rsidRPr="00997108">
                <w:rPr>
                  <w:rFonts w:ascii="Verdana" w:hAnsi="Verdana"/>
                  <w:sz w:val="18"/>
                  <w:szCs w:val="18"/>
                  <w:lang w:val="en-US"/>
                </w:rPr>
                <w:t xml:space="preserve">, 2006. </w:t>
              </w:r>
            </w:p>
            <w:p w:rsidR="00997108" w:rsidRPr="00997108" w:rsidRDefault="00997108" w:rsidP="00997108">
              <w:pPr>
                <w:pStyle w:val="Normalwebb"/>
                <w:rPr>
                  <w:rFonts w:ascii="Verdana" w:hAnsi="Verdana"/>
                  <w:sz w:val="18"/>
                  <w:szCs w:val="18"/>
                  <w:lang w:val="en-US"/>
                </w:rPr>
              </w:pPr>
            </w:p>
            <w:p w:rsidR="00997108" w:rsidRDefault="00997108" w:rsidP="00997108">
              <w:pPr>
                <w:pStyle w:val="Normalwebb"/>
                <w:rPr>
                  <w:rFonts w:ascii="Verdana" w:hAnsi="Verdana"/>
                  <w:sz w:val="18"/>
                  <w:szCs w:val="18"/>
                  <w:lang w:val="en-US"/>
                </w:rPr>
              </w:pPr>
              <w:r w:rsidRPr="00997108">
                <w:rPr>
                  <w:rFonts w:ascii="Verdana" w:hAnsi="Verdana"/>
                  <w:sz w:val="18"/>
                  <w:szCs w:val="18"/>
                  <w:lang w:val="en-US"/>
                </w:rPr>
                <w:t xml:space="preserve">[12] (2014). </w:t>
              </w:r>
              <w:r w:rsidRPr="00997108">
                <w:rPr>
                  <w:rFonts w:ascii="Verdana" w:hAnsi="Verdana"/>
                  <w:b/>
                  <w:bCs/>
                  <w:i/>
                  <w:iCs/>
                  <w:sz w:val="18"/>
                  <w:szCs w:val="18"/>
                  <w:lang w:val="en-US"/>
                </w:rPr>
                <w:t>43 Web Design Mistakes You Should Avoid</w:t>
              </w:r>
              <w:r w:rsidRPr="00997108">
                <w:rPr>
                  <w:rFonts w:ascii="Verdana" w:hAnsi="Verdana"/>
                  <w:sz w:val="18"/>
                  <w:szCs w:val="18"/>
                  <w:lang w:val="en-US"/>
                </w:rPr>
                <w:t xml:space="preserve">. Available: </w:t>
              </w:r>
              <w:hyperlink r:id="rId23" w:tgtFrame="_blank" w:history="1">
                <w:r w:rsidRPr="00997108">
                  <w:rPr>
                    <w:rStyle w:val="Hyperlnk"/>
                    <w:rFonts w:ascii="Verdana" w:hAnsi="Verdana"/>
                    <w:sz w:val="18"/>
                    <w:szCs w:val="18"/>
                    <w:lang w:val="en-US"/>
                  </w:rPr>
                  <w:t>http://www.dailyblogtips.com/43-web-design-mistakes-you-should-avoid/</w:t>
                </w:r>
              </w:hyperlink>
              <w:r w:rsidRPr="00997108">
                <w:rPr>
                  <w:rFonts w:ascii="Verdana" w:hAnsi="Verdana"/>
                  <w:sz w:val="18"/>
                  <w:szCs w:val="18"/>
                  <w:lang w:val="en-US"/>
                </w:rPr>
                <w:t xml:space="preserve">. </w:t>
              </w:r>
            </w:p>
            <w:p w:rsidR="00997108" w:rsidRPr="00997108" w:rsidRDefault="00997108" w:rsidP="00997108">
              <w:pPr>
                <w:pStyle w:val="Normalwebb"/>
                <w:rPr>
                  <w:rFonts w:ascii="Verdana" w:hAnsi="Verdana"/>
                  <w:sz w:val="18"/>
                  <w:szCs w:val="18"/>
                  <w:lang w:val="en-US"/>
                </w:rPr>
              </w:pPr>
            </w:p>
            <w:p w:rsidR="00997108" w:rsidRDefault="00997108" w:rsidP="00997108">
              <w:pPr>
                <w:pStyle w:val="Normalwebb"/>
                <w:rPr>
                  <w:rFonts w:ascii="Verdana" w:hAnsi="Verdana"/>
                  <w:sz w:val="18"/>
                  <w:szCs w:val="18"/>
                  <w:lang w:val="en-US"/>
                </w:rPr>
              </w:pPr>
              <w:r w:rsidRPr="00997108">
                <w:rPr>
                  <w:rFonts w:ascii="Verdana" w:hAnsi="Verdana"/>
                  <w:sz w:val="18"/>
                  <w:szCs w:val="18"/>
                  <w:lang w:val="en-US"/>
                </w:rPr>
                <w:t xml:space="preserve">[13] M. Seckler, S. Heinz, J. A. </w:t>
              </w:r>
              <w:proofErr w:type="spellStart"/>
              <w:r w:rsidRPr="00997108">
                <w:rPr>
                  <w:rFonts w:ascii="Verdana" w:hAnsi="Verdana"/>
                  <w:sz w:val="18"/>
                  <w:szCs w:val="18"/>
                  <w:lang w:val="en-US"/>
                </w:rPr>
                <w:t>Bargas</w:t>
              </w:r>
              <w:proofErr w:type="spellEnd"/>
              <w:r w:rsidRPr="00997108">
                <w:rPr>
                  <w:rFonts w:ascii="Verdana" w:hAnsi="Verdana"/>
                  <w:sz w:val="18"/>
                  <w:szCs w:val="18"/>
                  <w:lang w:val="en-US"/>
                </w:rPr>
                <w:t xml:space="preserve">-Avila, K. </w:t>
              </w:r>
              <w:proofErr w:type="spellStart"/>
              <w:r w:rsidRPr="00997108">
                <w:rPr>
                  <w:rFonts w:ascii="Verdana" w:hAnsi="Verdana"/>
                  <w:sz w:val="18"/>
                  <w:szCs w:val="18"/>
                  <w:lang w:val="en-US"/>
                </w:rPr>
                <w:t>Opwis</w:t>
              </w:r>
              <w:proofErr w:type="spellEnd"/>
              <w:r w:rsidRPr="00997108">
                <w:rPr>
                  <w:rFonts w:ascii="Verdana" w:hAnsi="Verdana"/>
                  <w:sz w:val="18"/>
                  <w:szCs w:val="18"/>
                  <w:lang w:val="en-US"/>
                </w:rPr>
                <w:t xml:space="preserve"> and A. N. </w:t>
              </w:r>
              <w:proofErr w:type="spellStart"/>
              <w:r w:rsidRPr="00997108">
                <w:rPr>
                  <w:rFonts w:ascii="Verdana" w:hAnsi="Verdana"/>
                  <w:sz w:val="18"/>
                  <w:szCs w:val="18"/>
                  <w:lang w:val="en-US"/>
                </w:rPr>
                <w:t>Tuch</w:t>
              </w:r>
              <w:proofErr w:type="spellEnd"/>
              <w:r w:rsidRPr="00997108">
                <w:rPr>
                  <w:rFonts w:ascii="Verdana" w:hAnsi="Verdana"/>
                  <w:sz w:val="18"/>
                  <w:szCs w:val="18"/>
                  <w:lang w:val="en-US"/>
                </w:rPr>
                <w:t xml:space="preserve">, "Designing usable web forms: Empirical evaluation of web form improvement guidelines," in </w:t>
              </w:r>
              <w:r w:rsidRPr="00997108">
                <w:rPr>
                  <w:rFonts w:ascii="Verdana" w:hAnsi="Verdana"/>
                  <w:i/>
                  <w:iCs/>
                  <w:sz w:val="18"/>
                  <w:szCs w:val="18"/>
                  <w:lang w:val="en-US"/>
                </w:rPr>
                <w:t xml:space="preserve">Proceedings of the 32Nd Annual ACM Conference on Human Factors in Computing Systems, </w:t>
              </w:r>
              <w:r w:rsidRPr="00997108">
                <w:rPr>
                  <w:rFonts w:ascii="Verdana" w:hAnsi="Verdana"/>
                  <w:sz w:val="18"/>
                  <w:szCs w:val="18"/>
                  <w:lang w:val="en-US"/>
                </w:rPr>
                <w:t xml:space="preserve">Toronto, Ontario, Canada, 2014, pp. 1275-1284. </w:t>
              </w:r>
            </w:p>
            <w:p w:rsidR="00997108" w:rsidRPr="00997108" w:rsidRDefault="00997108" w:rsidP="00997108">
              <w:pPr>
                <w:pStyle w:val="Normalwebb"/>
                <w:rPr>
                  <w:rFonts w:ascii="Verdana" w:hAnsi="Verdana"/>
                  <w:sz w:val="18"/>
                  <w:szCs w:val="18"/>
                  <w:lang w:val="en-US"/>
                </w:rPr>
              </w:pPr>
            </w:p>
            <w:p w:rsidR="00997108" w:rsidRPr="001C67BB" w:rsidRDefault="00997108" w:rsidP="00997108">
              <w:pPr>
                <w:pStyle w:val="Normalwebb"/>
                <w:rPr>
                  <w:rFonts w:ascii="Verdana" w:hAnsi="Verdana"/>
                  <w:sz w:val="18"/>
                  <w:szCs w:val="18"/>
                  <w:lang w:val="en-US"/>
                </w:rPr>
              </w:pPr>
              <w:r w:rsidRPr="00997108">
                <w:rPr>
                  <w:rFonts w:ascii="Verdana" w:hAnsi="Verdana"/>
                  <w:sz w:val="18"/>
                  <w:szCs w:val="18"/>
                  <w:lang w:val="en-US"/>
                </w:rPr>
                <w:t>[1</w:t>
              </w:r>
              <w:r w:rsidR="000433C5">
                <w:rPr>
                  <w:rFonts w:ascii="Verdana" w:hAnsi="Verdana"/>
                  <w:sz w:val="18"/>
                  <w:szCs w:val="18"/>
                  <w:lang w:val="en-US"/>
                </w:rPr>
                <w:t>4</w:t>
              </w:r>
              <w:r w:rsidRPr="00997108">
                <w:rPr>
                  <w:rFonts w:ascii="Verdana" w:hAnsi="Verdana"/>
                  <w:sz w:val="18"/>
                  <w:szCs w:val="18"/>
                  <w:lang w:val="en-US"/>
                </w:rPr>
                <w:t xml:space="preserve">] (2015-04-29). </w:t>
              </w:r>
              <w:r w:rsidRPr="00997108">
                <w:rPr>
                  <w:rFonts w:ascii="Verdana" w:hAnsi="Verdana"/>
                  <w:b/>
                  <w:bCs/>
                  <w:i/>
                  <w:iCs/>
                  <w:sz w:val="18"/>
                  <w:szCs w:val="18"/>
                  <w:lang w:val="en-US"/>
                </w:rPr>
                <w:t>Form Design For Dummies: 10 Simple Tips On Designing A Form That Converts</w:t>
              </w:r>
              <w:r w:rsidRPr="00997108">
                <w:rPr>
                  <w:rFonts w:ascii="Verdana" w:hAnsi="Verdana"/>
                  <w:sz w:val="18"/>
                  <w:szCs w:val="18"/>
                  <w:lang w:val="en-US"/>
                </w:rPr>
                <w:t xml:space="preserve">. Available: </w:t>
              </w:r>
              <w:hyperlink r:id="rId24" w:tgtFrame="_blank" w:history="1">
                <w:r w:rsidRPr="00997108">
                  <w:rPr>
                    <w:rStyle w:val="Hyperlnk"/>
                    <w:rFonts w:ascii="Verdana" w:hAnsi="Verdana"/>
                    <w:sz w:val="18"/>
                    <w:szCs w:val="18"/>
                    <w:lang w:val="en-US"/>
                  </w:rPr>
                  <w:t>http://outside.hotjar.com/2014/07/14/form-design-for-dummies-10-simple-tips-on-designing-a-form-that-converts/</w:t>
                </w:r>
              </w:hyperlink>
              <w:r w:rsidRPr="00997108">
                <w:rPr>
                  <w:rFonts w:ascii="Verdana" w:hAnsi="Verdana"/>
                  <w:sz w:val="18"/>
                  <w:szCs w:val="18"/>
                  <w:lang w:val="en-US"/>
                </w:rPr>
                <w:t xml:space="preserve">. </w:t>
              </w:r>
            </w:p>
            <w:p w:rsidR="00F15094" w:rsidRPr="00452AE6" w:rsidRDefault="00807D0E" w:rsidP="00997108">
              <w:pPr>
                <w:pStyle w:val="Normalwebb"/>
                <w:rPr>
                  <w:rFonts w:ascii="Verdana" w:hAnsi="Verdana"/>
                  <w:sz w:val="18"/>
                  <w:szCs w:val="18"/>
                  <w:lang w:val="en-US"/>
                </w:rPr>
              </w:pPr>
            </w:p>
          </w:sdtContent>
        </w:sdt>
      </w:sdtContent>
    </w:sdt>
    <w:p w:rsidR="00DB7E56" w:rsidRDefault="00DB7E56">
      <w:pPr>
        <w:spacing w:after="0" w:line="240" w:lineRule="auto"/>
        <w:rPr>
          <w:rFonts w:ascii="Arial" w:eastAsiaTheme="majorEastAsia" w:hAnsi="Arial" w:cs="Arial"/>
          <w:b/>
          <w:bCs/>
          <w:sz w:val="28"/>
          <w:szCs w:val="28"/>
          <w:lang w:val="en-US"/>
        </w:rPr>
      </w:pPr>
      <w:r>
        <w:rPr>
          <w:lang w:val="en-US"/>
        </w:rPr>
        <w:br w:type="page"/>
      </w:r>
    </w:p>
    <w:p w:rsidR="006A30ED" w:rsidRDefault="00B668B6" w:rsidP="004939BB">
      <w:pPr>
        <w:pStyle w:val="Rubrik1"/>
        <w:rPr>
          <w:lang w:val="en-US"/>
        </w:rPr>
      </w:pPr>
      <w:bookmarkStart w:id="48" w:name="_Toc420505816"/>
      <w:r>
        <w:rPr>
          <w:lang w:val="en-US"/>
        </w:rPr>
        <w:lastRenderedPageBreak/>
        <w:t>Tack</w:t>
      </w:r>
      <w:bookmarkEnd w:id="48"/>
    </w:p>
    <w:p w:rsidR="0088240B" w:rsidRDefault="002F172E" w:rsidP="008F6DF3">
      <w:pPr>
        <w:pStyle w:val="Stycke"/>
        <w:ind w:firstLine="0"/>
      </w:pPr>
      <w:r w:rsidRPr="002F172E">
        <w:t>Jag skull</w:t>
      </w:r>
      <w:r>
        <w:t>e</w:t>
      </w:r>
      <w:r w:rsidRPr="002F172E">
        <w:t xml:space="preserve"> vilja tacka </w:t>
      </w:r>
      <w:r w:rsidR="00DB7E56">
        <w:t>Elin Edling som är projektledare för detta projekt och har agerat en bra ledare</w:t>
      </w:r>
      <w:r w:rsidR="0088240B">
        <w:t xml:space="preserve"> och varit till stor hjälp för mig</w:t>
      </w:r>
      <w:r w:rsidR="00DB7E56">
        <w:t xml:space="preserve">. </w:t>
      </w:r>
      <w:r w:rsidR="0088240B">
        <w:t>Malin Eriksson som är handläggare på kommunen skall ha ett stort tack som tog sig tiden att hjälpa mig få ett användarkonto på miljöreda för att gå igenom de gamla ansöknin</w:t>
      </w:r>
      <w:r w:rsidR="0099359F">
        <w:t>garna och</w:t>
      </w:r>
      <w:r w:rsidR="0088240B">
        <w:t xml:space="preserve"> ta fram statistik</w:t>
      </w:r>
      <w:r w:rsidR="0099359F">
        <w:t>en som varit grunden till detta examensarbete</w:t>
      </w:r>
      <w:r w:rsidR="0088240B">
        <w:t xml:space="preserve">. </w:t>
      </w:r>
      <w:r w:rsidR="001D54AB">
        <w:t>Jag vill tacka Åke Wallin på Högskolan i Gävle som varit min handledare under examensarbetet och hjälp mig när jag behövt och kontrollerat mitt arbete.</w:t>
      </w:r>
      <w:r w:rsidR="00EF449A">
        <w:t xml:space="preserve"> </w:t>
      </w:r>
      <w:r w:rsidR="0088240B">
        <w:t>Sedan skulle jag vilja tacka alla testpersoner som genomförde en ansökan av mitt formulär:</w:t>
      </w:r>
    </w:p>
    <w:p w:rsidR="0088240B" w:rsidRDefault="0088240B" w:rsidP="0088240B">
      <w:pPr>
        <w:pStyle w:val="Stycke"/>
      </w:pPr>
      <w:r>
        <w:t>Elin Edling, Projektledare</w:t>
      </w:r>
    </w:p>
    <w:p w:rsidR="0088240B" w:rsidRDefault="0088240B" w:rsidP="0088240B">
      <w:pPr>
        <w:pStyle w:val="Stycke"/>
      </w:pPr>
      <w:r>
        <w:t>Eva Jackson, Chef miljöreda</w:t>
      </w:r>
    </w:p>
    <w:p w:rsidR="0088240B" w:rsidRDefault="0088240B" w:rsidP="0088240B">
      <w:pPr>
        <w:pStyle w:val="Stycke"/>
      </w:pPr>
      <w:r>
        <w:t>Malin Eriksson, Handläggare</w:t>
      </w:r>
    </w:p>
    <w:p w:rsidR="0088240B" w:rsidRDefault="0088240B" w:rsidP="0088240B">
      <w:pPr>
        <w:pStyle w:val="Stycke"/>
      </w:pPr>
      <w:r>
        <w:t>Niclas Spjut, Bravida VS Gävle</w:t>
      </w:r>
    </w:p>
    <w:p w:rsidR="00707CEA" w:rsidRDefault="00707CEA" w:rsidP="00707CEA">
      <w:pPr>
        <w:pStyle w:val="Stycke"/>
      </w:pPr>
      <w:r w:rsidRPr="00707CEA">
        <w:t>Gerth Göransson, Bravida VS Gävle</w:t>
      </w:r>
    </w:p>
    <w:p w:rsidR="0088240B" w:rsidRDefault="0088240B" w:rsidP="0088240B">
      <w:pPr>
        <w:pStyle w:val="Stycke"/>
      </w:pPr>
      <w:r>
        <w:t>Jan-Erik Lutti, Triaden Värme AB</w:t>
      </w:r>
    </w:p>
    <w:p w:rsidR="0088240B" w:rsidRDefault="00707CEA" w:rsidP="0088240B">
      <w:pPr>
        <w:pStyle w:val="Stycke"/>
      </w:pPr>
      <w:r>
        <w:t>Mattias</w:t>
      </w:r>
      <w:r w:rsidR="00FC09B1">
        <w:t xml:space="preserve"> Eriksson</w:t>
      </w:r>
      <w:r>
        <w:t>, Bohlins R</w:t>
      </w:r>
      <w:r w:rsidR="0088240B">
        <w:t>ör</w:t>
      </w:r>
    </w:p>
    <w:p w:rsidR="0088240B" w:rsidRPr="0088240B" w:rsidRDefault="0088240B" w:rsidP="0088240B">
      <w:pPr>
        <w:pStyle w:val="Stycke"/>
        <w:rPr>
          <w:lang w:val="en-US"/>
        </w:rPr>
      </w:pPr>
      <w:r w:rsidRPr="0088240B">
        <w:rPr>
          <w:lang w:val="en-US"/>
        </w:rPr>
        <w:t>James Howley, Gävle VVS Center AB</w:t>
      </w:r>
    </w:p>
    <w:p w:rsidR="0088240B" w:rsidRDefault="0088240B" w:rsidP="0088240B">
      <w:pPr>
        <w:pStyle w:val="Stycke"/>
      </w:pPr>
      <w:r w:rsidRPr="00707CEA">
        <w:t>M</w:t>
      </w:r>
      <w:r w:rsidR="00707CEA" w:rsidRPr="00707CEA">
        <w:t>a</w:t>
      </w:r>
      <w:r w:rsidRPr="00707CEA">
        <w:t xml:space="preserve">ttias Edqvist, </w:t>
      </w:r>
      <w:r w:rsidR="00513F23">
        <w:t>Värmepumpscenter i Gävle AB</w:t>
      </w:r>
    </w:p>
    <w:p w:rsidR="006A30ED" w:rsidRPr="00B668B6" w:rsidRDefault="00FC09B1" w:rsidP="00B74F26">
      <w:pPr>
        <w:pStyle w:val="Stycke"/>
      </w:pPr>
      <w:r>
        <w:t>Rurik Löfmark, Grubb och Cronvall VVS &amp; Teknik AB</w:t>
      </w:r>
      <w:r w:rsidR="006A30ED" w:rsidRPr="00B668B6">
        <w:br w:type="page"/>
      </w:r>
    </w:p>
    <w:p w:rsidR="004D2960" w:rsidRDefault="004D2960" w:rsidP="004D2960">
      <w:pPr>
        <w:pStyle w:val="Rubrik1"/>
        <w:numPr>
          <w:ilvl w:val="0"/>
          <w:numId w:val="0"/>
        </w:numPr>
        <w:ind w:left="432"/>
      </w:pPr>
      <w:bookmarkStart w:id="49" w:name="_Toc379271514"/>
      <w:bookmarkStart w:id="50" w:name="_Toc419184893"/>
    </w:p>
    <w:p w:rsidR="006A30ED" w:rsidRDefault="006A30ED" w:rsidP="004939BB">
      <w:pPr>
        <w:pStyle w:val="Rubrik1"/>
      </w:pPr>
      <w:bookmarkStart w:id="51" w:name="_Toc420505817"/>
      <w:r w:rsidRPr="006A30ED">
        <w:t>Bilagor</w:t>
      </w:r>
      <w:bookmarkEnd w:id="49"/>
      <w:bookmarkEnd w:id="50"/>
      <w:bookmarkEnd w:id="51"/>
    </w:p>
    <w:p w:rsidR="0037765E" w:rsidRDefault="00384F54" w:rsidP="0037765E">
      <w:pPr>
        <w:pStyle w:val="Rubrik2"/>
      </w:pPr>
      <w:bookmarkStart w:id="52" w:name="_Toc420505818"/>
      <w:r>
        <w:t>Bilaga 1.</w:t>
      </w:r>
      <w:r w:rsidR="00D65AFE">
        <w:t xml:space="preserve"> R</w:t>
      </w:r>
      <w:r w:rsidR="0037765E">
        <w:t>iktlinjer för webbformulärsdesign</w:t>
      </w:r>
      <w:bookmarkEnd w:id="52"/>
    </w:p>
    <w:p w:rsidR="00FC3F8B" w:rsidRDefault="00FC3F8B" w:rsidP="00FC3F8B">
      <w:pPr>
        <w:pStyle w:val="Stycke"/>
        <w:keepNext/>
        <w:ind w:firstLine="0"/>
      </w:pPr>
      <w:r>
        <w:rPr>
          <w:noProof/>
          <w:lang w:eastAsia="sv-SE"/>
        </w:rPr>
        <w:drawing>
          <wp:inline distT="0" distB="0" distL="0" distR="0" wp14:anchorId="1DC857B5" wp14:editId="29D97D71">
            <wp:extent cx="5787823" cy="5136186"/>
            <wp:effectExtent l="0" t="0" r="3810" b="7620"/>
            <wp:docPr id="1" name="Bild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794045" cy="5141708"/>
                    </a:xfrm>
                    <a:prstGeom prst="rect">
                      <a:avLst/>
                    </a:prstGeom>
                  </pic:spPr>
                </pic:pic>
              </a:graphicData>
            </a:graphic>
          </wp:inline>
        </w:drawing>
      </w:r>
    </w:p>
    <w:p w:rsidR="005714E2" w:rsidRDefault="00FC3F8B" w:rsidP="00FC3F8B">
      <w:pPr>
        <w:pStyle w:val="Beskrivning"/>
      </w:pPr>
      <w:r>
        <w:t xml:space="preserve">Figur </w:t>
      </w:r>
      <w:r>
        <w:fldChar w:fldCharType="begin"/>
      </w:r>
      <w:r>
        <w:instrText xml:space="preserve"> SEQ Figur \* ARABIC </w:instrText>
      </w:r>
      <w:r>
        <w:fldChar w:fldCharType="separate"/>
      </w:r>
      <w:r w:rsidR="002C7353">
        <w:rPr>
          <w:noProof/>
        </w:rPr>
        <w:t>5</w:t>
      </w:r>
      <w:r>
        <w:rPr>
          <w:noProof/>
        </w:rPr>
        <w:fldChar w:fldCharType="end"/>
      </w:r>
      <w:r>
        <w:t xml:space="preserve">. 20 riktlinjer för användbart webbformulär(subreferens från M. Seckler et al.) </w:t>
      </w:r>
    </w:p>
    <w:p w:rsidR="005714E2" w:rsidRDefault="005714E2">
      <w:pPr>
        <w:spacing w:after="0" w:line="240" w:lineRule="auto"/>
        <w:rPr>
          <w:bCs/>
          <w:i/>
          <w:sz w:val="18"/>
          <w:szCs w:val="18"/>
        </w:rPr>
      </w:pPr>
      <w:r>
        <w:br w:type="page"/>
      </w:r>
      <w:r w:rsidR="009913EB" w:rsidRPr="009913EB">
        <w:lastRenderedPageBreak/>
        <w:t>http://cdn.intechopen.com/pdfs-wm/10814.pdf</w:t>
      </w:r>
      <w:bookmarkStart w:id="53" w:name="_GoBack"/>
      <w:bookmarkEnd w:id="53"/>
    </w:p>
    <w:p w:rsidR="00FC3F8B" w:rsidRDefault="00384F54" w:rsidP="005714E2">
      <w:pPr>
        <w:pStyle w:val="Rubrik2"/>
      </w:pPr>
      <w:bookmarkStart w:id="54" w:name="_Toc420505819"/>
      <w:r>
        <w:t>Bilaga 2.</w:t>
      </w:r>
      <w:r w:rsidR="005714E2">
        <w:t xml:space="preserve"> Tidsgraf</w:t>
      </w:r>
      <w:bookmarkEnd w:id="54"/>
    </w:p>
    <w:p w:rsidR="005714E2" w:rsidRDefault="005714E2" w:rsidP="005714E2">
      <w:pPr>
        <w:pStyle w:val="Ingetavstnd"/>
        <w:keepNext/>
      </w:pPr>
      <w:r>
        <w:rPr>
          <w:bCs/>
          <w:i/>
          <w:noProof/>
          <w:lang w:eastAsia="sv-SE"/>
        </w:rPr>
        <w:drawing>
          <wp:inline distT="0" distB="0" distL="0" distR="0" wp14:anchorId="17AE24DB" wp14:editId="0EC8A002">
            <wp:extent cx="4511615" cy="4165491"/>
            <wp:effectExtent l="0" t="0" r="3810" b="6985"/>
            <wp:docPr id="2" name="Bildobjekt 2" descr="C:\Users\Niklas\Documents\exjobb\gantt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iklas\Documents\exjobb\gantt_3.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516402" cy="4169911"/>
                    </a:xfrm>
                    <a:prstGeom prst="rect">
                      <a:avLst/>
                    </a:prstGeom>
                    <a:noFill/>
                    <a:ln>
                      <a:noFill/>
                    </a:ln>
                  </pic:spPr>
                </pic:pic>
              </a:graphicData>
            </a:graphic>
          </wp:inline>
        </w:drawing>
      </w:r>
    </w:p>
    <w:p w:rsidR="005714E2" w:rsidRDefault="005714E2" w:rsidP="005714E2">
      <w:pPr>
        <w:pStyle w:val="Beskrivning"/>
      </w:pPr>
      <w:r>
        <w:t xml:space="preserve">Figur </w:t>
      </w:r>
      <w:r>
        <w:fldChar w:fldCharType="begin"/>
      </w:r>
      <w:r>
        <w:instrText xml:space="preserve"> SEQ Figur \* ARABIC </w:instrText>
      </w:r>
      <w:r>
        <w:fldChar w:fldCharType="separate"/>
      </w:r>
      <w:r w:rsidR="002C7353">
        <w:rPr>
          <w:noProof/>
        </w:rPr>
        <w:t>6</w:t>
      </w:r>
      <w:r>
        <w:rPr>
          <w:noProof/>
        </w:rPr>
        <w:fldChar w:fldCharType="end"/>
      </w:r>
      <w:r>
        <w:t xml:space="preserve"> </w:t>
      </w:r>
      <w:r w:rsidRPr="00C252CB">
        <w:t>Gantt-schema</w:t>
      </w:r>
    </w:p>
    <w:p w:rsidR="00D014F4" w:rsidRDefault="00D014F4">
      <w:pPr>
        <w:spacing w:after="0" w:line="240" w:lineRule="auto"/>
      </w:pPr>
      <w:r>
        <w:br w:type="page"/>
      </w:r>
    </w:p>
    <w:p w:rsidR="005714E2" w:rsidRPr="005714E2" w:rsidRDefault="00384F54" w:rsidP="00D014F4">
      <w:pPr>
        <w:pStyle w:val="Rubrik2"/>
      </w:pPr>
      <w:bookmarkStart w:id="55" w:name="_Toc420505820"/>
      <w:r>
        <w:lastRenderedPageBreak/>
        <w:t>Bilaga 3.</w:t>
      </w:r>
      <w:r w:rsidR="004E2EA3">
        <w:t xml:space="preserve"> Gävle kommuns e-tjänst för radonmätning</w:t>
      </w:r>
      <w:bookmarkEnd w:id="55"/>
    </w:p>
    <w:p w:rsidR="005714E2" w:rsidRPr="005714E2" w:rsidRDefault="004E2EA3" w:rsidP="005714E2">
      <w:r>
        <w:rPr>
          <w:noProof/>
          <w:lang w:eastAsia="sv-SE"/>
        </w:rPr>
        <w:drawing>
          <wp:inline distT="0" distB="0" distL="0" distR="0" wp14:anchorId="41AF13EA" wp14:editId="749BD1C5">
            <wp:extent cx="4676775" cy="3371850"/>
            <wp:effectExtent l="0" t="0" r="9525" b="0"/>
            <wp:docPr id="22" name="Bildobjekt 22" descr="C:\xampp\htdocs\varmepumpar\dokument\bilder\gavle kommu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xampp\htdocs\varmepumpar\dokument\bilder\gavle kommun.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676775" cy="3371850"/>
                    </a:xfrm>
                    <a:prstGeom prst="rect">
                      <a:avLst/>
                    </a:prstGeom>
                    <a:noFill/>
                    <a:ln>
                      <a:noFill/>
                    </a:ln>
                  </pic:spPr>
                </pic:pic>
              </a:graphicData>
            </a:graphic>
          </wp:inline>
        </w:drawing>
      </w:r>
    </w:p>
    <w:p w:rsidR="0089393A" w:rsidRDefault="0089393A" w:rsidP="0089393A">
      <w:pPr>
        <w:pStyle w:val="Beskrivning"/>
      </w:pPr>
      <w:r>
        <w:t xml:space="preserve">Figur </w:t>
      </w:r>
      <w:r>
        <w:fldChar w:fldCharType="begin"/>
      </w:r>
      <w:r>
        <w:instrText xml:space="preserve"> SEQ Figur \* ARABIC </w:instrText>
      </w:r>
      <w:r>
        <w:fldChar w:fldCharType="separate"/>
      </w:r>
      <w:r w:rsidR="002C7353">
        <w:rPr>
          <w:noProof/>
        </w:rPr>
        <w:t>7</w:t>
      </w:r>
      <w:r>
        <w:fldChar w:fldCharType="end"/>
      </w:r>
      <w:r>
        <w:t xml:space="preserve"> E-tjänst för radonmätning</w:t>
      </w:r>
    </w:p>
    <w:p w:rsidR="0089393A" w:rsidRDefault="0089393A">
      <w:pPr>
        <w:spacing w:after="0" w:line="240" w:lineRule="auto"/>
      </w:pPr>
      <w:r>
        <w:br w:type="page"/>
      </w:r>
    </w:p>
    <w:p w:rsidR="00F15094" w:rsidRDefault="00384F54" w:rsidP="001A735C">
      <w:pPr>
        <w:pStyle w:val="Rubrik2"/>
      </w:pPr>
      <w:bookmarkStart w:id="56" w:name="_Toc420505821"/>
      <w:r>
        <w:lastRenderedPageBreak/>
        <w:t>Bilaga 4.</w:t>
      </w:r>
      <w:r w:rsidR="001A735C">
        <w:t xml:space="preserve"> Process från början till godkänt tillstånd</w:t>
      </w:r>
      <w:bookmarkEnd w:id="56"/>
    </w:p>
    <w:p w:rsidR="001A735C" w:rsidRDefault="001A735C" w:rsidP="001A735C">
      <w:pPr>
        <w:pStyle w:val="Ingetavstnd"/>
        <w:keepNext/>
      </w:pPr>
      <w:r>
        <w:rPr>
          <w:noProof/>
          <w:lang w:eastAsia="sv-SE"/>
        </w:rPr>
        <w:drawing>
          <wp:inline distT="0" distB="0" distL="0" distR="0" wp14:anchorId="18CB63A3" wp14:editId="4DBA1B70">
            <wp:extent cx="4679315" cy="2079474"/>
            <wp:effectExtent l="0" t="0" r="6985" b="0"/>
            <wp:docPr id="27" name="Bildobjekt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4679315" cy="2079474"/>
                    </a:xfrm>
                    <a:prstGeom prst="rect">
                      <a:avLst/>
                    </a:prstGeom>
                  </pic:spPr>
                </pic:pic>
              </a:graphicData>
            </a:graphic>
          </wp:inline>
        </w:drawing>
      </w:r>
    </w:p>
    <w:p w:rsidR="001A735C" w:rsidRDefault="001A735C" w:rsidP="001A735C">
      <w:pPr>
        <w:pStyle w:val="Beskrivning"/>
      </w:pPr>
      <w:r>
        <w:t xml:space="preserve">Figur </w:t>
      </w:r>
      <w:r>
        <w:fldChar w:fldCharType="begin"/>
      </w:r>
      <w:r>
        <w:instrText xml:space="preserve"> SEQ Figur \* ARABIC </w:instrText>
      </w:r>
      <w:r>
        <w:fldChar w:fldCharType="separate"/>
      </w:r>
      <w:r w:rsidR="002C7353">
        <w:rPr>
          <w:noProof/>
        </w:rPr>
        <w:t>8</w:t>
      </w:r>
      <w:r>
        <w:fldChar w:fldCharType="end"/>
      </w:r>
      <w:r>
        <w:t xml:space="preserve"> process från registrering till borrning</w:t>
      </w:r>
    </w:p>
    <w:p w:rsidR="001A735C" w:rsidRDefault="001A735C" w:rsidP="001A735C">
      <w:pPr>
        <w:pStyle w:val="Ingetavstnd"/>
      </w:pPr>
      <w:r>
        <w:br w:type="page"/>
      </w:r>
    </w:p>
    <w:p w:rsidR="001A735C" w:rsidRDefault="008821A4" w:rsidP="008821A4">
      <w:pPr>
        <w:pStyle w:val="Rubrik2"/>
      </w:pPr>
      <w:bookmarkStart w:id="57" w:name="_Toc420505822"/>
      <w:r>
        <w:lastRenderedPageBreak/>
        <w:t>Bilaga 5</w:t>
      </w:r>
      <w:r w:rsidR="00384F54">
        <w:t>.</w:t>
      </w:r>
      <w:r w:rsidR="00B218EC">
        <w:t xml:space="preserve"> </w:t>
      </w:r>
      <w:r w:rsidR="005B7AB0">
        <w:t>Grafer för statistik av de gamla ansökningarna</w:t>
      </w:r>
      <w:bookmarkEnd w:id="57"/>
    </w:p>
    <w:p w:rsidR="005B7AB0" w:rsidRDefault="005B7AB0" w:rsidP="005B7AB0"/>
    <w:p w:rsidR="005B7AB0" w:rsidRPr="005B7AB0" w:rsidRDefault="005B7AB0" w:rsidP="005B7AB0">
      <w:pPr>
        <w:pStyle w:val="Stycke"/>
        <w:ind w:firstLine="0"/>
        <w:rPr>
          <w:b/>
        </w:rPr>
      </w:pPr>
      <w:r w:rsidRPr="005B7AB0">
        <w:rPr>
          <w:b/>
        </w:rPr>
        <w:t>Totala antalet kompletteringspunkter</w:t>
      </w:r>
    </w:p>
    <w:p w:rsidR="00B218EC" w:rsidRDefault="00B218EC" w:rsidP="00B218EC">
      <w:r>
        <w:rPr>
          <w:noProof/>
          <w:lang w:eastAsia="sv-SE"/>
        </w:rPr>
        <w:drawing>
          <wp:inline distT="0" distB="0" distL="0" distR="0" wp14:anchorId="7CE17DD0" wp14:editId="6C936AD7">
            <wp:extent cx="4679315" cy="3506253"/>
            <wp:effectExtent l="0" t="0" r="26035" b="18415"/>
            <wp:docPr id="31" name="Diagram 31"/>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p w:rsidR="00B218EC" w:rsidRPr="005B7AB0" w:rsidRDefault="00B218EC" w:rsidP="005B7AB0">
      <w:pPr>
        <w:pStyle w:val="Stycke"/>
        <w:ind w:firstLine="0"/>
        <w:rPr>
          <w:rFonts w:ascii="Arial Narrow" w:eastAsia="Calibri" w:hAnsi="Arial Narrow" w:cs="Times New Roman"/>
          <w:b/>
        </w:rPr>
      </w:pPr>
      <w:r w:rsidRPr="005B7AB0">
        <w:rPr>
          <w:b/>
        </w:rPr>
        <w:t>Totala antalet unika ansökningar</w:t>
      </w:r>
    </w:p>
    <w:p w:rsidR="00B218EC" w:rsidRDefault="00B218EC" w:rsidP="00B218EC">
      <w:r>
        <w:rPr>
          <w:noProof/>
          <w:lang w:eastAsia="sv-SE"/>
        </w:rPr>
        <w:drawing>
          <wp:inline distT="0" distB="0" distL="0" distR="0" wp14:anchorId="335BF2D8" wp14:editId="6F9AB171">
            <wp:extent cx="4614875" cy="2743200"/>
            <wp:effectExtent l="0" t="0" r="14605" b="19050"/>
            <wp:docPr id="32" name="Diagram 32"/>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p>
    <w:p w:rsidR="00B218EC" w:rsidRDefault="00B218EC">
      <w:pPr>
        <w:spacing w:after="0" w:line="240" w:lineRule="auto"/>
        <w:rPr>
          <w:rFonts w:ascii="Arial Narrow" w:eastAsia="Calibri" w:hAnsi="Arial Narrow" w:cs="Times New Roman"/>
        </w:rPr>
      </w:pPr>
      <w:r>
        <w:br w:type="page"/>
      </w:r>
    </w:p>
    <w:p w:rsidR="00B218EC" w:rsidRDefault="00384F54" w:rsidP="00B218EC">
      <w:pPr>
        <w:pStyle w:val="Rubrik2"/>
      </w:pPr>
      <w:bookmarkStart w:id="58" w:name="_Toc420505823"/>
      <w:r>
        <w:lastRenderedPageBreak/>
        <w:t xml:space="preserve">Bilaga </w:t>
      </w:r>
      <w:r w:rsidR="00F5745A">
        <w:t>6</w:t>
      </w:r>
      <w:r>
        <w:t>.</w:t>
      </w:r>
      <w:r w:rsidR="00B218EC">
        <w:t xml:space="preserve"> </w:t>
      </w:r>
      <w:r w:rsidR="00B31737">
        <w:t>De två största felande faktorerna</w:t>
      </w:r>
      <w:bookmarkEnd w:id="58"/>
    </w:p>
    <w:p w:rsidR="00B31737" w:rsidRPr="00B31737" w:rsidRDefault="00B31737" w:rsidP="00B31737">
      <w:pPr>
        <w:pStyle w:val="Stycke"/>
        <w:ind w:firstLine="0"/>
        <w:rPr>
          <w:b/>
        </w:rPr>
      </w:pPr>
      <w:r w:rsidRPr="00B31737">
        <w:rPr>
          <w:b/>
        </w:rPr>
        <w:t>Kartrelaterade frågor</w:t>
      </w:r>
    </w:p>
    <w:p w:rsidR="00B218EC" w:rsidRDefault="00B218EC" w:rsidP="00B218EC">
      <w:r>
        <w:rPr>
          <w:noProof/>
          <w:lang w:eastAsia="sv-SE"/>
        </w:rPr>
        <w:drawing>
          <wp:inline distT="0" distB="0" distL="0" distR="0" wp14:anchorId="1041005C" wp14:editId="1E217F42">
            <wp:extent cx="5505450" cy="3867150"/>
            <wp:effectExtent l="0" t="0" r="19050" b="19050"/>
            <wp:docPr id="33" name="Diagram 33"/>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p w:rsidR="00B218EC" w:rsidRPr="00B31737" w:rsidRDefault="00B218EC" w:rsidP="00B31737">
      <w:pPr>
        <w:pStyle w:val="Stycke"/>
        <w:ind w:firstLine="0"/>
        <w:rPr>
          <w:b/>
        </w:rPr>
      </w:pPr>
      <w:r w:rsidRPr="00B31737">
        <w:rPr>
          <w:b/>
        </w:rPr>
        <w:t>Formulär</w:t>
      </w:r>
      <w:r w:rsidR="00B31737">
        <w:rPr>
          <w:b/>
        </w:rPr>
        <w:t>relaterade frågor</w:t>
      </w:r>
    </w:p>
    <w:p w:rsidR="00B218EC" w:rsidRPr="00B218EC" w:rsidRDefault="00B218EC" w:rsidP="00B218EC">
      <w:r>
        <w:rPr>
          <w:noProof/>
          <w:lang w:eastAsia="sv-SE"/>
        </w:rPr>
        <w:drawing>
          <wp:inline distT="0" distB="0" distL="0" distR="0" wp14:anchorId="12E9BFB0" wp14:editId="0951411B">
            <wp:extent cx="5048250" cy="3676650"/>
            <wp:effectExtent l="0" t="0" r="19050" b="19050"/>
            <wp:docPr id="34" name="Diagram 34"/>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p>
    <w:p w:rsidR="00B218EC" w:rsidRDefault="00B218EC">
      <w:pPr>
        <w:spacing w:after="0" w:line="240" w:lineRule="auto"/>
        <w:rPr>
          <w:rFonts w:ascii="Arial Narrow" w:eastAsia="Calibri" w:hAnsi="Arial Narrow" w:cs="Times New Roman"/>
        </w:rPr>
      </w:pPr>
      <w:r>
        <w:br w:type="page"/>
      </w:r>
    </w:p>
    <w:p w:rsidR="00B218EC" w:rsidRPr="00B218EC" w:rsidRDefault="00384F54" w:rsidP="00B72A26">
      <w:pPr>
        <w:pStyle w:val="Rubrik2"/>
      </w:pPr>
      <w:bookmarkStart w:id="59" w:name="_Toc420505824"/>
      <w:r>
        <w:lastRenderedPageBreak/>
        <w:t xml:space="preserve">Bilaga </w:t>
      </w:r>
      <w:r w:rsidR="00F5745A">
        <w:t>7</w:t>
      </w:r>
      <w:r>
        <w:t>.</w:t>
      </w:r>
      <w:r w:rsidR="00B72A26">
        <w:t xml:space="preserve"> </w:t>
      </w:r>
      <w:r w:rsidR="00F55401">
        <w:t>Frågor som försvinner med hjälp en kartfunktion</w:t>
      </w:r>
      <w:bookmarkEnd w:id="59"/>
    </w:p>
    <w:p w:rsidR="008F1D58" w:rsidRDefault="008F1D58" w:rsidP="008F1D58">
      <w:pPr>
        <w:pStyle w:val="Ingetavstnd"/>
      </w:pPr>
    </w:p>
    <w:p w:rsidR="00894DAA" w:rsidRDefault="00894DAA">
      <w:pPr>
        <w:spacing w:after="0" w:line="240" w:lineRule="auto"/>
        <w:rPr>
          <w:rFonts w:ascii="Arial Narrow" w:eastAsia="Calibri" w:hAnsi="Arial Narrow" w:cs="Times New Roman"/>
        </w:rPr>
      </w:pPr>
      <w:r>
        <w:rPr>
          <w:noProof/>
          <w:lang w:eastAsia="sv-SE"/>
        </w:rPr>
        <w:drawing>
          <wp:inline distT="0" distB="0" distL="0" distR="0" wp14:anchorId="27496395" wp14:editId="32130424">
            <wp:extent cx="5510576" cy="2028825"/>
            <wp:effectExtent l="0" t="0" r="0" b="0"/>
            <wp:docPr id="26" name="Bildobjekt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513569" cy="2029927"/>
                    </a:xfrm>
                    <a:prstGeom prst="rect">
                      <a:avLst/>
                    </a:prstGeom>
                  </pic:spPr>
                </pic:pic>
              </a:graphicData>
            </a:graphic>
          </wp:inline>
        </w:drawing>
      </w:r>
      <w:r>
        <w:br w:type="page"/>
      </w:r>
    </w:p>
    <w:p w:rsidR="006A59AE" w:rsidRDefault="00894DAA" w:rsidP="00894DAA">
      <w:pPr>
        <w:pStyle w:val="Rubrik2"/>
      </w:pPr>
      <w:bookmarkStart w:id="60" w:name="_Toc420505825"/>
      <w:r>
        <w:lastRenderedPageBreak/>
        <w:t xml:space="preserve">Bilaga </w:t>
      </w:r>
      <w:r w:rsidR="00F5745A">
        <w:t>8</w:t>
      </w:r>
      <w:r>
        <w:t>.</w:t>
      </w:r>
      <w:r w:rsidRPr="00894DAA">
        <w:t xml:space="preserve"> </w:t>
      </w:r>
      <w:r>
        <w:t>Users Choice Award 2014</w:t>
      </w:r>
      <w:bookmarkEnd w:id="60"/>
    </w:p>
    <w:p w:rsidR="00894DAA" w:rsidRDefault="00894DAA" w:rsidP="00894DAA">
      <w:r>
        <w:rPr>
          <w:noProof/>
          <w:lang w:eastAsia="sv-SE"/>
        </w:rPr>
        <w:drawing>
          <wp:inline distT="0" distB="0" distL="0" distR="0" wp14:anchorId="11420FFC" wp14:editId="2E6BECDF">
            <wp:extent cx="4679315" cy="3335020"/>
            <wp:effectExtent l="0" t="0" r="6985" b="0"/>
            <wp:docPr id="21" name="Bildobjekt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4679315" cy="3335020"/>
                    </a:xfrm>
                    <a:prstGeom prst="rect">
                      <a:avLst/>
                    </a:prstGeom>
                  </pic:spPr>
                </pic:pic>
              </a:graphicData>
            </a:graphic>
          </wp:inline>
        </w:drawing>
      </w:r>
    </w:p>
    <w:p w:rsidR="00CB2481" w:rsidRDefault="00CB2481">
      <w:pPr>
        <w:spacing w:after="0" w:line="240" w:lineRule="auto"/>
      </w:pPr>
      <w:r>
        <w:br w:type="page"/>
      </w:r>
    </w:p>
    <w:p w:rsidR="004A533A" w:rsidRDefault="00CB2481" w:rsidP="004A533A">
      <w:pPr>
        <w:pStyle w:val="Rubrik2"/>
      </w:pPr>
      <w:bookmarkStart w:id="61" w:name="_Toc420505826"/>
      <w:r>
        <w:lastRenderedPageBreak/>
        <w:t xml:space="preserve">Bilaga </w:t>
      </w:r>
      <w:r w:rsidR="00F5745A">
        <w:t>9</w:t>
      </w:r>
      <w:r>
        <w:t>. Gävle kommuns pappersblankett</w:t>
      </w:r>
      <w:bookmarkEnd w:id="61"/>
    </w:p>
    <w:p w:rsidR="00504453" w:rsidRPr="00504453" w:rsidRDefault="00504453" w:rsidP="00504453">
      <w:pPr>
        <w:pStyle w:val="Stycke"/>
        <w:ind w:firstLine="0"/>
        <w:rPr>
          <w:b/>
        </w:rPr>
      </w:pPr>
      <w:r w:rsidRPr="00504453">
        <w:rPr>
          <w:b/>
        </w:rPr>
        <w:t>Sida 1</w:t>
      </w:r>
    </w:p>
    <w:p w:rsidR="004A533A" w:rsidRDefault="00504453">
      <w:pPr>
        <w:spacing w:after="0" w:line="240" w:lineRule="auto"/>
      </w:pPr>
      <w:bookmarkStart w:id="62" w:name="_Toc420496007"/>
      <w:bookmarkStart w:id="63" w:name="_Toc420496223"/>
      <w:bookmarkStart w:id="64" w:name="_Toc420496267"/>
      <w:bookmarkStart w:id="65" w:name="_Toc420496343"/>
      <w:bookmarkStart w:id="66" w:name="_Toc420502658"/>
      <w:r>
        <w:rPr>
          <w:noProof/>
          <w:lang w:eastAsia="sv-SE"/>
        </w:rPr>
        <w:drawing>
          <wp:inline distT="0" distB="0" distL="0" distR="0" wp14:anchorId="789ED485" wp14:editId="004BF824">
            <wp:extent cx="4679315" cy="6607175"/>
            <wp:effectExtent l="0" t="0" r="6985" b="3175"/>
            <wp:docPr id="40" name="Bildobjekt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4679315" cy="6607175"/>
                    </a:xfrm>
                    <a:prstGeom prst="rect">
                      <a:avLst/>
                    </a:prstGeom>
                  </pic:spPr>
                </pic:pic>
              </a:graphicData>
            </a:graphic>
          </wp:inline>
        </w:drawing>
      </w:r>
      <w:bookmarkEnd w:id="62"/>
      <w:bookmarkEnd w:id="63"/>
      <w:bookmarkEnd w:id="64"/>
      <w:bookmarkEnd w:id="65"/>
      <w:bookmarkEnd w:id="66"/>
      <w:r w:rsidR="004A533A">
        <w:br w:type="page"/>
      </w:r>
    </w:p>
    <w:p w:rsidR="004A533A" w:rsidRPr="00BF2B1A" w:rsidRDefault="004A533A" w:rsidP="00BF2B1A">
      <w:pPr>
        <w:pStyle w:val="Stycke"/>
        <w:ind w:firstLine="0"/>
        <w:rPr>
          <w:b/>
          <w:noProof/>
          <w:lang w:eastAsia="sv-SE"/>
        </w:rPr>
      </w:pPr>
      <w:r w:rsidRPr="00BF2B1A">
        <w:rPr>
          <w:b/>
          <w:noProof/>
          <w:lang w:eastAsia="sv-SE"/>
        </w:rPr>
        <w:lastRenderedPageBreak/>
        <w:t>Sida 2</w:t>
      </w:r>
    </w:p>
    <w:p w:rsidR="004A533A" w:rsidRPr="004A533A" w:rsidRDefault="004A533A" w:rsidP="004A533A">
      <w:pPr>
        <w:pStyle w:val="Ingetavstnd"/>
        <w:rPr>
          <w:lang w:eastAsia="sv-SE"/>
        </w:rPr>
      </w:pPr>
      <w:r>
        <w:rPr>
          <w:noProof/>
          <w:lang w:eastAsia="sv-SE"/>
        </w:rPr>
        <w:drawing>
          <wp:inline distT="0" distB="0" distL="0" distR="0" wp14:anchorId="3A6CD634" wp14:editId="7C625397">
            <wp:extent cx="4679315" cy="6612890"/>
            <wp:effectExtent l="0" t="0" r="6985" b="0"/>
            <wp:docPr id="41" name="Bildobjekt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4679315" cy="6612890"/>
                    </a:xfrm>
                    <a:prstGeom prst="rect">
                      <a:avLst/>
                    </a:prstGeom>
                  </pic:spPr>
                </pic:pic>
              </a:graphicData>
            </a:graphic>
          </wp:inline>
        </w:drawing>
      </w:r>
    </w:p>
    <w:p w:rsidR="004A533A" w:rsidRDefault="004A533A">
      <w:pPr>
        <w:spacing w:after="0" w:line="240" w:lineRule="auto"/>
      </w:pPr>
      <w:r>
        <w:br w:type="page"/>
      </w:r>
    </w:p>
    <w:p w:rsidR="004A533A" w:rsidRPr="00BF2B1A" w:rsidRDefault="004A533A" w:rsidP="00BF2B1A">
      <w:pPr>
        <w:pStyle w:val="Stycke"/>
        <w:ind w:firstLine="0"/>
        <w:rPr>
          <w:b/>
          <w:noProof/>
          <w:lang w:eastAsia="sv-SE"/>
        </w:rPr>
      </w:pPr>
      <w:r w:rsidRPr="00BF2B1A">
        <w:rPr>
          <w:b/>
          <w:noProof/>
          <w:lang w:eastAsia="sv-SE"/>
        </w:rPr>
        <w:lastRenderedPageBreak/>
        <w:t>Sida 3</w:t>
      </w:r>
    </w:p>
    <w:p w:rsidR="004A533A" w:rsidRPr="004A533A" w:rsidRDefault="004A533A" w:rsidP="004A533A">
      <w:pPr>
        <w:pStyle w:val="Ingetavstnd"/>
        <w:rPr>
          <w:lang w:eastAsia="sv-SE"/>
        </w:rPr>
      </w:pPr>
      <w:r>
        <w:rPr>
          <w:noProof/>
          <w:lang w:eastAsia="sv-SE"/>
        </w:rPr>
        <w:drawing>
          <wp:inline distT="0" distB="0" distL="0" distR="0" wp14:anchorId="073429B0" wp14:editId="772FFF9A">
            <wp:extent cx="4679315" cy="6602095"/>
            <wp:effectExtent l="0" t="0" r="6985" b="8255"/>
            <wp:docPr id="42" name="Bildobjekt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4679315" cy="6602095"/>
                    </a:xfrm>
                    <a:prstGeom prst="rect">
                      <a:avLst/>
                    </a:prstGeom>
                  </pic:spPr>
                </pic:pic>
              </a:graphicData>
            </a:graphic>
          </wp:inline>
        </w:drawing>
      </w:r>
    </w:p>
    <w:p w:rsidR="00657F33" w:rsidRDefault="00657F33">
      <w:pPr>
        <w:spacing w:after="0" w:line="240" w:lineRule="auto"/>
        <w:rPr>
          <w:rFonts w:ascii="Arial" w:eastAsiaTheme="majorEastAsia" w:hAnsi="Arial" w:cs="Arial"/>
          <w:b/>
          <w:bCs/>
          <w:iCs/>
          <w:sz w:val="24"/>
          <w:szCs w:val="24"/>
        </w:rPr>
      </w:pPr>
      <w:r>
        <w:br w:type="page"/>
      </w:r>
    </w:p>
    <w:p w:rsidR="00680083" w:rsidRDefault="00FE0C87" w:rsidP="00FE0C87">
      <w:pPr>
        <w:pStyle w:val="Rubrik2"/>
        <w:rPr>
          <w:noProof/>
          <w:lang w:eastAsia="sv-SE"/>
        </w:rPr>
      </w:pPr>
      <w:bookmarkStart w:id="67" w:name="_Toc420505827"/>
      <w:r>
        <w:rPr>
          <w:noProof/>
          <w:lang w:eastAsia="sv-SE"/>
        </w:rPr>
        <w:lastRenderedPageBreak/>
        <w:t>Bilaga 1</w:t>
      </w:r>
      <w:r w:rsidR="00F5745A">
        <w:rPr>
          <w:noProof/>
          <w:lang w:eastAsia="sv-SE"/>
        </w:rPr>
        <w:t>0</w:t>
      </w:r>
      <w:r>
        <w:rPr>
          <w:noProof/>
          <w:lang w:eastAsia="sv-SE"/>
        </w:rPr>
        <w:t xml:space="preserve">. </w:t>
      </w:r>
      <w:r w:rsidR="00AF7B6E">
        <w:rPr>
          <w:noProof/>
          <w:lang w:eastAsia="sv-SE"/>
        </w:rPr>
        <w:t xml:space="preserve">Det </w:t>
      </w:r>
      <w:r w:rsidR="00C675D7">
        <w:rPr>
          <w:noProof/>
          <w:lang w:eastAsia="sv-SE"/>
        </w:rPr>
        <w:t xml:space="preserve">elektroniska </w:t>
      </w:r>
      <w:r w:rsidR="00152EC3">
        <w:rPr>
          <w:noProof/>
          <w:lang w:eastAsia="sv-SE"/>
        </w:rPr>
        <w:t>f</w:t>
      </w:r>
      <w:r w:rsidR="00680083">
        <w:rPr>
          <w:noProof/>
          <w:lang w:eastAsia="sv-SE"/>
        </w:rPr>
        <w:t>ormuläret</w:t>
      </w:r>
      <w:bookmarkEnd w:id="67"/>
    </w:p>
    <w:p w:rsidR="00FE0C87" w:rsidRDefault="00FE0C87" w:rsidP="00F32476">
      <w:pPr>
        <w:pStyle w:val="Ingetavstnd"/>
        <w:rPr>
          <w:noProof/>
          <w:lang w:eastAsia="sv-SE"/>
        </w:rPr>
      </w:pPr>
    </w:p>
    <w:p w:rsidR="00CD32B1" w:rsidRPr="00CD32B1" w:rsidRDefault="00CD32B1" w:rsidP="00CD32B1">
      <w:pPr>
        <w:pStyle w:val="Stycke"/>
        <w:ind w:firstLine="0"/>
        <w:rPr>
          <w:b/>
          <w:noProof/>
          <w:lang w:eastAsia="sv-SE"/>
        </w:rPr>
      </w:pPr>
      <w:r w:rsidRPr="00CD32B1">
        <w:rPr>
          <w:b/>
          <w:noProof/>
          <w:lang w:eastAsia="sv-SE"/>
        </w:rPr>
        <w:t>Flik ”Fastighet”</w:t>
      </w:r>
    </w:p>
    <w:p w:rsidR="00CD32B1" w:rsidRDefault="00CD32B1" w:rsidP="00F32476">
      <w:pPr>
        <w:pStyle w:val="Ingetavstnd"/>
      </w:pPr>
      <w:r>
        <w:rPr>
          <w:noProof/>
          <w:lang w:eastAsia="sv-SE"/>
        </w:rPr>
        <w:drawing>
          <wp:inline distT="0" distB="0" distL="0" distR="0" wp14:anchorId="42904E64" wp14:editId="351C29B2">
            <wp:extent cx="4679315" cy="4123055"/>
            <wp:effectExtent l="0" t="0" r="6985" b="0"/>
            <wp:docPr id="28" name="Bildobjekt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4679315" cy="4123055"/>
                    </a:xfrm>
                    <a:prstGeom prst="rect">
                      <a:avLst/>
                    </a:prstGeom>
                  </pic:spPr>
                </pic:pic>
              </a:graphicData>
            </a:graphic>
          </wp:inline>
        </w:drawing>
      </w:r>
    </w:p>
    <w:p w:rsidR="00F32476" w:rsidRDefault="00F32476" w:rsidP="00F32476">
      <w:pPr>
        <w:pStyle w:val="Ingetavstnd"/>
      </w:pPr>
      <w:r>
        <w:br w:type="page"/>
      </w:r>
    </w:p>
    <w:p w:rsidR="00F32476" w:rsidRPr="00CD32B1" w:rsidRDefault="00FE0C87" w:rsidP="00CD32B1">
      <w:pPr>
        <w:pStyle w:val="Stycke"/>
        <w:ind w:firstLine="0"/>
        <w:rPr>
          <w:b/>
          <w:noProof/>
          <w:lang w:eastAsia="sv-SE"/>
        </w:rPr>
      </w:pPr>
      <w:r w:rsidRPr="00CD32B1">
        <w:rPr>
          <w:b/>
          <w:noProof/>
          <w:lang w:eastAsia="sv-SE"/>
        </w:rPr>
        <w:lastRenderedPageBreak/>
        <w:t>Flik ”Ansökande”</w:t>
      </w:r>
    </w:p>
    <w:p w:rsidR="00FE0C87" w:rsidRDefault="00FE0C87" w:rsidP="00F32476">
      <w:pPr>
        <w:pStyle w:val="Ingetavstnd"/>
      </w:pPr>
      <w:r>
        <w:rPr>
          <w:noProof/>
          <w:lang w:eastAsia="sv-SE"/>
        </w:rPr>
        <w:drawing>
          <wp:inline distT="0" distB="0" distL="0" distR="0" wp14:anchorId="610A9B81" wp14:editId="6EFC7BC0">
            <wp:extent cx="4679315" cy="6800215"/>
            <wp:effectExtent l="0" t="0" r="6985" b="635"/>
            <wp:docPr id="29" name="Bildobjekt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4679315" cy="6800215"/>
                    </a:xfrm>
                    <a:prstGeom prst="rect">
                      <a:avLst/>
                    </a:prstGeom>
                  </pic:spPr>
                </pic:pic>
              </a:graphicData>
            </a:graphic>
          </wp:inline>
        </w:drawing>
      </w:r>
    </w:p>
    <w:p w:rsidR="00F32476" w:rsidRDefault="00F32476" w:rsidP="00F32476">
      <w:pPr>
        <w:pStyle w:val="Ingetavstnd"/>
      </w:pPr>
      <w:r>
        <w:br w:type="page"/>
      </w:r>
    </w:p>
    <w:p w:rsidR="00F32476" w:rsidRPr="00CD32B1" w:rsidRDefault="00FE0C87" w:rsidP="00CD32B1">
      <w:pPr>
        <w:pStyle w:val="Stycke"/>
        <w:ind w:firstLine="0"/>
        <w:rPr>
          <w:b/>
          <w:noProof/>
          <w:lang w:eastAsia="sv-SE"/>
        </w:rPr>
      </w:pPr>
      <w:r w:rsidRPr="00CD32B1">
        <w:rPr>
          <w:b/>
          <w:noProof/>
          <w:lang w:eastAsia="sv-SE"/>
        </w:rPr>
        <w:lastRenderedPageBreak/>
        <w:t>Flik ”Värmepump”</w:t>
      </w:r>
    </w:p>
    <w:p w:rsidR="00FE0C87" w:rsidRDefault="00FE0C87" w:rsidP="00F32476">
      <w:pPr>
        <w:pStyle w:val="Ingetavstnd"/>
      </w:pPr>
      <w:r>
        <w:rPr>
          <w:noProof/>
          <w:lang w:eastAsia="sv-SE"/>
        </w:rPr>
        <w:drawing>
          <wp:inline distT="0" distB="0" distL="0" distR="0" wp14:anchorId="414D7245" wp14:editId="53258A58">
            <wp:extent cx="4679315" cy="3752215"/>
            <wp:effectExtent l="0" t="0" r="6985" b="635"/>
            <wp:docPr id="30" name="Bildobjekt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4679315" cy="3752215"/>
                    </a:xfrm>
                    <a:prstGeom prst="rect">
                      <a:avLst/>
                    </a:prstGeom>
                  </pic:spPr>
                </pic:pic>
              </a:graphicData>
            </a:graphic>
          </wp:inline>
        </w:drawing>
      </w:r>
    </w:p>
    <w:p w:rsidR="00F32476" w:rsidRDefault="00F32476" w:rsidP="00F32476">
      <w:pPr>
        <w:pStyle w:val="Ingetavstnd"/>
      </w:pPr>
      <w:r>
        <w:br w:type="page"/>
      </w:r>
    </w:p>
    <w:p w:rsidR="00F32476" w:rsidRPr="00CD32B1" w:rsidRDefault="00FE0C87" w:rsidP="00CD32B1">
      <w:pPr>
        <w:pStyle w:val="Stycke"/>
        <w:ind w:firstLine="0"/>
        <w:rPr>
          <w:b/>
          <w:noProof/>
          <w:lang w:eastAsia="sv-SE"/>
        </w:rPr>
      </w:pPr>
      <w:r w:rsidRPr="00CD32B1">
        <w:rPr>
          <w:b/>
          <w:noProof/>
          <w:lang w:eastAsia="sv-SE"/>
        </w:rPr>
        <w:lastRenderedPageBreak/>
        <w:t>Flik ”Borrfirma/installatör”</w:t>
      </w:r>
    </w:p>
    <w:p w:rsidR="00FE0C87" w:rsidRDefault="00FE0C87" w:rsidP="00F32476">
      <w:pPr>
        <w:pStyle w:val="Ingetavstnd"/>
      </w:pPr>
      <w:r>
        <w:rPr>
          <w:noProof/>
          <w:lang w:eastAsia="sv-SE"/>
        </w:rPr>
        <w:drawing>
          <wp:inline distT="0" distB="0" distL="0" distR="0" wp14:anchorId="54FB8CB8" wp14:editId="51525891">
            <wp:extent cx="4679315" cy="3548380"/>
            <wp:effectExtent l="0" t="0" r="6985" b="0"/>
            <wp:docPr id="35" name="Bildobjekt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4679315" cy="3548380"/>
                    </a:xfrm>
                    <a:prstGeom prst="rect">
                      <a:avLst/>
                    </a:prstGeom>
                  </pic:spPr>
                </pic:pic>
              </a:graphicData>
            </a:graphic>
          </wp:inline>
        </w:drawing>
      </w:r>
    </w:p>
    <w:p w:rsidR="00F32476" w:rsidRDefault="00F32476" w:rsidP="00F32476">
      <w:pPr>
        <w:pStyle w:val="Ingetavstnd"/>
      </w:pPr>
      <w:r>
        <w:br w:type="page"/>
      </w:r>
    </w:p>
    <w:p w:rsidR="00F32476" w:rsidRPr="00CD32B1" w:rsidRDefault="00FE0C87" w:rsidP="00CD32B1">
      <w:pPr>
        <w:pStyle w:val="Stycke"/>
        <w:ind w:firstLine="0"/>
        <w:rPr>
          <w:b/>
          <w:noProof/>
          <w:lang w:eastAsia="sv-SE"/>
        </w:rPr>
      </w:pPr>
      <w:r w:rsidRPr="00CD32B1">
        <w:rPr>
          <w:b/>
          <w:noProof/>
          <w:lang w:eastAsia="sv-SE"/>
        </w:rPr>
        <w:lastRenderedPageBreak/>
        <w:t>Flik ”Översikt”</w:t>
      </w:r>
    </w:p>
    <w:p w:rsidR="00CB2481" w:rsidRDefault="00FE0C87" w:rsidP="00F32476">
      <w:pPr>
        <w:pStyle w:val="Ingetavstnd"/>
      </w:pPr>
      <w:r>
        <w:rPr>
          <w:noProof/>
          <w:lang w:eastAsia="sv-SE"/>
        </w:rPr>
        <w:drawing>
          <wp:inline distT="0" distB="0" distL="0" distR="0" wp14:anchorId="67EC6C93" wp14:editId="740E30CB">
            <wp:extent cx="4679315" cy="7144385"/>
            <wp:effectExtent l="0" t="0" r="6985" b="0"/>
            <wp:docPr id="36" name="Bildobjekt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4679315" cy="7144385"/>
                    </a:xfrm>
                    <a:prstGeom prst="rect">
                      <a:avLst/>
                    </a:prstGeom>
                  </pic:spPr>
                </pic:pic>
              </a:graphicData>
            </a:graphic>
          </wp:inline>
        </w:drawing>
      </w:r>
    </w:p>
    <w:p w:rsidR="00CB2481" w:rsidRDefault="00CB2481">
      <w:pPr>
        <w:spacing w:after="0" w:line="240" w:lineRule="auto"/>
        <w:rPr>
          <w:rFonts w:ascii="Arial Narrow" w:eastAsia="Calibri" w:hAnsi="Arial Narrow" w:cs="Times New Roman"/>
        </w:rPr>
      </w:pPr>
      <w:r>
        <w:br w:type="page"/>
      </w:r>
    </w:p>
    <w:p w:rsidR="00FE0C87" w:rsidRDefault="00EB456C" w:rsidP="00CB2481">
      <w:pPr>
        <w:pStyle w:val="Rubrik2"/>
      </w:pPr>
      <w:bookmarkStart w:id="68" w:name="_Toc420505828"/>
      <w:r>
        <w:lastRenderedPageBreak/>
        <w:t>Bilaga 1</w:t>
      </w:r>
      <w:r w:rsidR="00F5745A">
        <w:t>1</w:t>
      </w:r>
      <w:r w:rsidR="00CB2481">
        <w:t xml:space="preserve"> Utskriftsvänlig vy</w:t>
      </w:r>
      <w:bookmarkEnd w:id="68"/>
    </w:p>
    <w:p w:rsidR="00F32476" w:rsidRDefault="007D44B3" w:rsidP="00F32476">
      <w:pPr>
        <w:pStyle w:val="Ingetavstnd"/>
      </w:pPr>
      <w:r>
        <w:rPr>
          <w:noProof/>
          <w:lang w:eastAsia="sv-SE"/>
        </w:rPr>
        <w:drawing>
          <wp:inline distT="0" distB="0" distL="0" distR="0" wp14:anchorId="73345999" wp14:editId="7677AEF6">
            <wp:extent cx="4679315" cy="4016172"/>
            <wp:effectExtent l="0" t="0" r="6985" b="3810"/>
            <wp:docPr id="46" name="Bildobjekt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4679315" cy="4016172"/>
                    </a:xfrm>
                    <a:prstGeom prst="rect">
                      <a:avLst/>
                    </a:prstGeom>
                  </pic:spPr>
                </pic:pic>
              </a:graphicData>
            </a:graphic>
          </wp:inline>
        </w:drawing>
      </w:r>
    </w:p>
    <w:p w:rsidR="007D44B3" w:rsidRDefault="007D44B3" w:rsidP="00F32476">
      <w:pPr>
        <w:pStyle w:val="Ingetavstnd"/>
      </w:pPr>
      <w:r>
        <w:rPr>
          <w:noProof/>
          <w:lang w:eastAsia="sv-SE"/>
        </w:rPr>
        <w:drawing>
          <wp:inline distT="0" distB="0" distL="0" distR="0" wp14:anchorId="16E4A7DE" wp14:editId="10BA2062">
            <wp:extent cx="4679315" cy="619365"/>
            <wp:effectExtent l="0" t="0" r="6985" b="9525"/>
            <wp:docPr id="47" name="Bildobjekt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4679315" cy="619365"/>
                    </a:xfrm>
                    <a:prstGeom prst="rect">
                      <a:avLst/>
                    </a:prstGeom>
                  </pic:spPr>
                </pic:pic>
              </a:graphicData>
            </a:graphic>
          </wp:inline>
        </w:drawing>
      </w:r>
    </w:p>
    <w:p w:rsidR="00857E50" w:rsidRDefault="007D44B3" w:rsidP="00461268">
      <w:pPr>
        <w:pStyle w:val="Ingetavstnd"/>
      </w:pPr>
      <w:r>
        <w:rPr>
          <w:noProof/>
          <w:lang w:eastAsia="sv-SE"/>
        </w:rPr>
        <w:drawing>
          <wp:inline distT="0" distB="0" distL="0" distR="0" wp14:anchorId="1A270E00" wp14:editId="07AB03F9">
            <wp:extent cx="4679315" cy="4052488"/>
            <wp:effectExtent l="0" t="0" r="6985" b="5715"/>
            <wp:docPr id="48" name="Bildobjekt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4679315" cy="4052488"/>
                    </a:xfrm>
                    <a:prstGeom prst="rect">
                      <a:avLst/>
                    </a:prstGeom>
                  </pic:spPr>
                </pic:pic>
              </a:graphicData>
            </a:graphic>
          </wp:inline>
        </w:drawing>
      </w:r>
    </w:p>
    <w:p w:rsidR="007D44B3" w:rsidRDefault="00857E50" w:rsidP="00857E50">
      <w:pPr>
        <w:pStyle w:val="Rubrik2"/>
      </w:pPr>
      <w:r>
        <w:br w:type="page"/>
      </w:r>
      <w:bookmarkStart w:id="69" w:name="_Toc420505829"/>
      <w:r w:rsidR="00991364">
        <w:lastRenderedPageBreak/>
        <w:t xml:space="preserve">Bilaga 12. Egen </w:t>
      </w:r>
      <w:r w:rsidR="00E72CFE">
        <w:t>kravspecifikation</w:t>
      </w:r>
      <w:r>
        <w:t xml:space="preserve"> för </w:t>
      </w:r>
      <w:r w:rsidR="002F70CB">
        <w:t>E</w:t>
      </w:r>
      <w:r w:rsidR="00AC1828">
        <w:t>-tjänsten</w:t>
      </w:r>
      <w:bookmarkEnd w:id="69"/>
    </w:p>
    <w:p w:rsidR="001A2C33" w:rsidRDefault="00055543" w:rsidP="00055543">
      <w:r>
        <w:rPr>
          <w:noProof/>
          <w:lang w:eastAsia="sv-SE"/>
        </w:rPr>
        <w:drawing>
          <wp:inline distT="0" distB="0" distL="0" distR="0" wp14:anchorId="2220EA91" wp14:editId="4BC9678F">
            <wp:extent cx="5879405" cy="8072775"/>
            <wp:effectExtent l="0" t="0" r="7620" b="4445"/>
            <wp:docPr id="57" name="Bildobjekt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885778" cy="8081525"/>
                    </a:xfrm>
                    <a:prstGeom prst="rect">
                      <a:avLst/>
                    </a:prstGeom>
                  </pic:spPr>
                </pic:pic>
              </a:graphicData>
            </a:graphic>
          </wp:inline>
        </w:drawing>
      </w:r>
    </w:p>
    <w:p w:rsidR="001A2C33" w:rsidRDefault="001A2C33" w:rsidP="001A2C33">
      <w:pPr>
        <w:pStyle w:val="Ingetavstnd"/>
      </w:pPr>
      <w:r>
        <w:br w:type="page"/>
      </w:r>
    </w:p>
    <w:p w:rsidR="00055543" w:rsidRDefault="001A2C33" w:rsidP="00C43262">
      <w:pPr>
        <w:pStyle w:val="Rubrik2"/>
      </w:pPr>
      <w:bookmarkStart w:id="70" w:name="_Toc420505830"/>
      <w:r>
        <w:lastRenderedPageBreak/>
        <w:t xml:space="preserve">Bilaga 13. Feedback </w:t>
      </w:r>
      <w:r w:rsidR="00FA0AC0">
        <w:t>från testerna</w:t>
      </w:r>
      <w:bookmarkEnd w:id="70"/>
    </w:p>
    <w:p w:rsidR="00C43262" w:rsidRDefault="00C43262" w:rsidP="001A2C33">
      <w:pPr>
        <w:pStyle w:val="Stycke"/>
        <w:ind w:firstLine="0"/>
      </w:pPr>
    </w:p>
    <w:p w:rsidR="00FA3671" w:rsidRPr="00FA3671" w:rsidRDefault="00FA3671" w:rsidP="00FA3671">
      <w:pPr>
        <w:pStyle w:val="Stycke"/>
        <w:ind w:firstLine="0"/>
        <w:rPr>
          <w:b/>
        </w:rPr>
      </w:pPr>
      <w:r w:rsidRPr="00FA3671">
        <w:rPr>
          <w:b/>
        </w:rPr>
        <w:t>Feedback 1</w:t>
      </w:r>
    </w:p>
    <w:p w:rsidR="00FA3671" w:rsidRPr="005926F2" w:rsidRDefault="00FA3671" w:rsidP="00FA3671">
      <w:pPr>
        <w:pStyle w:val="Stycke"/>
        <w:ind w:firstLine="0"/>
        <w:rPr>
          <w:b/>
        </w:rPr>
      </w:pPr>
      <w:r>
        <w:t xml:space="preserve">Det som retade upp mig var att när man fyllt i en flik och ville gå tillbaka och titta var det tomt i alla fält. Jag vill gärna se vad jag skrivit (det finns ju på översikten men...)Sen vill jag att man ska komma vidare till "nästa" formulär direkt istället för att klicka. Men för övrigt lättförståeligt. </w:t>
      </w:r>
    </w:p>
    <w:p w:rsidR="00FA3671" w:rsidRDefault="00FA3671" w:rsidP="00FA3671">
      <w:pPr>
        <w:pStyle w:val="Stycke"/>
        <w:ind w:firstLine="0"/>
      </w:pPr>
    </w:p>
    <w:p w:rsidR="00FA3671" w:rsidRDefault="00180133" w:rsidP="00FA3671">
      <w:pPr>
        <w:pStyle w:val="Stycke"/>
        <w:ind w:firstLine="0"/>
      </w:pPr>
      <w:r>
        <w:t xml:space="preserve">Med vänlig hälsning </w:t>
      </w:r>
      <w:r w:rsidR="00FA3671">
        <w:t>Niclas Spjut Bravida VS Gävle</w:t>
      </w:r>
    </w:p>
    <w:p w:rsidR="00180133" w:rsidRDefault="00180133" w:rsidP="00FA3671">
      <w:pPr>
        <w:pStyle w:val="Stycke"/>
        <w:ind w:firstLine="0"/>
      </w:pPr>
    </w:p>
    <w:p w:rsidR="00180133" w:rsidRPr="00180133" w:rsidRDefault="00180133" w:rsidP="00FA3671">
      <w:pPr>
        <w:pStyle w:val="Stycke"/>
        <w:ind w:firstLine="0"/>
        <w:rPr>
          <w:b/>
        </w:rPr>
      </w:pPr>
      <w:r w:rsidRPr="00180133">
        <w:rPr>
          <w:b/>
        </w:rPr>
        <w:t>Feedback 2</w:t>
      </w:r>
    </w:p>
    <w:p w:rsidR="00180133" w:rsidRDefault="00180133" w:rsidP="00180133">
      <w:pPr>
        <w:pStyle w:val="Stycke"/>
        <w:ind w:firstLine="0"/>
      </w:pPr>
      <w:r>
        <w:t>Det var lätt att fylla i men att rita i infiltrationsanläggning i skyddsområde? det är väl ansökan om värmepumpanläggning?</w:t>
      </w:r>
    </w:p>
    <w:p w:rsidR="00180133" w:rsidRDefault="00180133" w:rsidP="00180133">
      <w:pPr>
        <w:pStyle w:val="Stycke"/>
      </w:pPr>
      <w:r>
        <w:t>Köldbärare: E-Therm KBS BIO</w:t>
      </w:r>
    </w:p>
    <w:p w:rsidR="00180133" w:rsidRDefault="00180133" w:rsidP="00180133">
      <w:pPr>
        <w:pStyle w:val="Stycke"/>
      </w:pPr>
      <w:r>
        <w:t>Köldmedium: R407c och R410</w:t>
      </w:r>
    </w:p>
    <w:p w:rsidR="00180133" w:rsidRDefault="00180133" w:rsidP="00FA3671">
      <w:pPr>
        <w:pStyle w:val="Stycke"/>
        <w:ind w:firstLine="0"/>
      </w:pPr>
    </w:p>
    <w:p w:rsidR="00180133" w:rsidRPr="00180133" w:rsidRDefault="00180133" w:rsidP="00FA3671">
      <w:pPr>
        <w:pStyle w:val="Stycke"/>
        <w:ind w:firstLine="0"/>
        <w:rPr>
          <w:b/>
        </w:rPr>
      </w:pPr>
      <w:r w:rsidRPr="00180133">
        <w:rPr>
          <w:b/>
        </w:rPr>
        <w:t>Feedback 3</w:t>
      </w:r>
    </w:p>
    <w:p w:rsidR="00180133" w:rsidRDefault="00180133" w:rsidP="00180133">
      <w:pPr>
        <w:pStyle w:val="Stycke"/>
        <w:ind w:firstLine="0"/>
      </w:pPr>
      <w:r>
        <w:t>Smidigt och bra. Tummen upp!</w:t>
      </w:r>
    </w:p>
    <w:p w:rsidR="00180133" w:rsidRDefault="00180133" w:rsidP="00180133">
      <w:pPr>
        <w:pStyle w:val="Stycke"/>
      </w:pPr>
      <w:r>
        <w:t>Vanligaste köldbäraren för oss är: E-Therm KBS BIO.</w:t>
      </w:r>
    </w:p>
    <w:p w:rsidR="00180133" w:rsidRDefault="00180133" w:rsidP="00180133">
      <w:pPr>
        <w:pStyle w:val="Stycke"/>
      </w:pPr>
      <w:r>
        <w:t>Vanligaste Köldmediumet är R407C.</w:t>
      </w:r>
    </w:p>
    <w:p w:rsidR="00180133" w:rsidRDefault="00180133" w:rsidP="00180133">
      <w:pPr>
        <w:pStyle w:val="Stycke"/>
      </w:pPr>
    </w:p>
    <w:p w:rsidR="00180133" w:rsidRDefault="00180133" w:rsidP="00180133">
      <w:pPr>
        <w:pStyle w:val="Stycke"/>
        <w:ind w:firstLine="0"/>
      </w:pPr>
      <w:r>
        <w:t xml:space="preserve">Med vänlig hälsning James Howley Gävle </w:t>
      </w:r>
      <w:r w:rsidR="00FE5F04">
        <w:t>VVS</w:t>
      </w:r>
      <w:r>
        <w:t xml:space="preserve"> Center AB</w:t>
      </w:r>
    </w:p>
    <w:p w:rsidR="00FE5F04" w:rsidRDefault="00FE5F04" w:rsidP="00180133">
      <w:pPr>
        <w:pStyle w:val="Stycke"/>
        <w:ind w:firstLine="0"/>
      </w:pPr>
    </w:p>
    <w:p w:rsidR="00FE5F04" w:rsidRPr="00FE5F04" w:rsidRDefault="00FE5F04" w:rsidP="00180133">
      <w:pPr>
        <w:pStyle w:val="Stycke"/>
        <w:ind w:firstLine="0"/>
        <w:rPr>
          <w:b/>
        </w:rPr>
      </w:pPr>
      <w:r w:rsidRPr="00FE5F04">
        <w:rPr>
          <w:b/>
        </w:rPr>
        <w:t>Feedback 3</w:t>
      </w:r>
    </w:p>
    <w:p w:rsidR="00FE5F04" w:rsidRDefault="00FE5F04" w:rsidP="00FE5F04">
      <w:pPr>
        <w:pStyle w:val="Stycke"/>
        <w:ind w:firstLine="0"/>
      </w:pPr>
      <w:r>
        <w:t xml:space="preserve">Jag har gjort ansökan. De var pedagogisk och mycket enkel. Bra om man kan spara mallar på återkommande delar i ansökan. Förstod inte fullt ut de där med kartan om vi skall rita in borrhålet mm digitalt. Mitt betyg är 8 av 10. Med detta formulär är vi uppdaterade på ändringar mm. </w:t>
      </w:r>
    </w:p>
    <w:p w:rsidR="00FE5F04" w:rsidRDefault="00FE5F04" w:rsidP="00FE5F04">
      <w:pPr>
        <w:pStyle w:val="Stycke"/>
        <w:ind w:firstLine="0"/>
      </w:pPr>
    </w:p>
    <w:p w:rsidR="00CA78E6" w:rsidRPr="00CA78E6" w:rsidRDefault="00CA78E6" w:rsidP="00FE5F04">
      <w:pPr>
        <w:pStyle w:val="Stycke"/>
        <w:ind w:firstLine="0"/>
        <w:rPr>
          <w:b/>
        </w:rPr>
      </w:pPr>
      <w:r w:rsidRPr="00CA78E6">
        <w:rPr>
          <w:b/>
        </w:rPr>
        <w:t>Feedback 4</w:t>
      </w:r>
    </w:p>
    <w:p w:rsidR="00CA78E6" w:rsidRDefault="00CA78E6" w:rsidP="00CA78E6">
      <w:pPr>
        <w:pStyle w:val="Stycke"/>
        <w:ind w:firstLine="0"/>
      </w:pPr>
      <w:r w:rsidRPr="00C43262">
        <w:t>Bugg på- Kommunalt vatten- blir Nej hela tiden</w:t>
      </w:r>
    </w:p>
    <w:p w:rsidR="00CA78E6" w:rsidRDefault="00CA78E6" w:rsidP="00FE5F04">
      <w:pPr>
        <w:pStyle w:val="Stycke"/>
        <w:ind w:firstLine="0"/>
      </w:pPr>
    </w:p>
    <w:p w:rsidR="00C43262" w:rsidRDefault="00C43262" w:rsidP="00C43262">
      <w:pPr>
        <w:pStyle w:val="Stycke"/>
      </w:pPr>
    </w:p>
    <w:p w:rsidR="00FA0AC0" w:rsidRDefault="00FA0AC0">
      <w:pPr>
        <w:spacing w:after="0" w:line="240" w:lineRule="auto"/>
        <w:rPr>
          <w:b/>
        </w:rPr>
      </w:pPr>
      <w:r>
        <w:rPr>
          <w:b/>
        </w:rPr>
        <w:br w:type="page"/>
      </w:r>
    </w:p>
    <w:p w:rsidR="00C43262" w:rsidRPr="00C43262" w:rsidRDefault="00FA0AC0" w:rsidP="00FA0AC0">
      <w:pPr>
        <w:pStyle w:val="Rubrik2"/>
      </w:pPr>
      <w:bookmarkStart w:id="71" w:name="_Toc420505831"/>
      <w:r>
        <w:lastRenderedPageBreak/>
        <w:t xml:space="preserve">Bilaga 14. </w:t>
      </w:r>
      <w:r w:rsidR="00C43262" w:rsidRPr="00C43262">
        <w:t>Anteckningar från samtalen</w:t>
      </w:r>
      <w:r>
        <w:t xml:space="preserve"> till företagen</w:t>
      </w:r>
      <w:bookmarkEnd w:id="71"/>
    </w:p>
    <w:p w:rsidR="00CA78E6" w:rsidRDefault="00CA78E6" w:rsidP="00C43262">
      <w:pPr>
        <w:pStyle w:val="Stycke"/>
        <w:ind w:firstLine="0"/>
      </w:pPr>
    </w:p>
    <w:p w:rsidR="00CA78E6" w:rsidRPr="00CA78E6" w:rsidRDefault="00CA78E6" w:rsidP="00C43262">
      <w:pPr>
        <w:pStyle w:val="Stycke"/>
        <w:ind w:firstLine="0"/>
        <w:rPr>
          <w:b/>
        </w:rPr>
      </w:pPr>
      <w:r w:rsidRPr="00CA78E6">
        <w:rPr>
          <w:b/>
        </w:rPr>
        <w:t>Anteckning 1</w:t>
      </w:r>
    </w:p>
    <w:p w:rsidR="00C43262" w:rsidRDefault="00CA78E6" w:rsidP="00C43262">
      <w:pPr>
        <w:pStyle w:val="Stycke"/>
        <w:ind w:firstLine="0"/>
      </w:pPr>
      <w:r>
        <w:t>Företaget kommer inte</w:t>
      </w:r>
      <w:r w:rsidR="00C43262">
        <w:t xml:space="preserve"> använda e-tjänst då de skriver ut formuläret och åker direkt </w:t>
      </w:r>
      <w:r w:rsidR="00464760">
        <w:t>till kunden för att fylla i den.</w:t>
      </w:r>
    </w:p>
    <w:p w:rsidR="00CA78E6" w:rsidRDefault="00CA78E6" w:rsidP="00CA78E6">
      <w:pPr>
        <w:pStyle w:val="Stycke"/>
        <w:ind w:firstLine="0"/>
        <w:rPr>
          <w:b/>
        </w:rPr>
      </w:pPr>
    </w:p>
    <w:p w:rsidR="00CA78E6" w:rsidRDefault="00CA78E6" w:rsidP="00C43262">
      <w:pPr>
        <w:pStyle w:val="Stycke"/>
        <w:ind w:firstLine="0"/>
        <w:rPr>
          <w:b/>
        </w:rPr>
      </w:pPr>
      <w:r w:rsidRPr="00CA78E6">
        <w:rPr>
          <w:b/>
        </w:rPr>
        <w:t>Anteckning 2</w:t>
      </w:r>
    </w:p>
    <w:p w:rsidR="00C43262" w:rsidRPr="00CA78E6" w:rsidRDefault="00CA78E6" w:rsidP="00C43262">
      <w:pPr>
        <w:pStyle w:val="Stycke"/>
        <w:ind w:firstLine="0"/>
        <w:rPr>
          <w:b/>
        </w:rPr>
      </w:pPr>
      <w:r>
        <w:t>Företaget s</w:t>
      </w:r>
      <w:r w:rsidR="00C43262">
        <w:t xml:space="preserve">kulle använda e-tjänst om det </w:t>
      </w:r>
      <w:r>
        <w:t>fanns</w:t>
      </w:r>
      <w:r w:rsidR="005A0C7B">
        <w:t>.</w:t>
      </w:r>
    </w:p>
    <w:p w:rsidR="00CA78E6" w:rsidRDefault="00CA78E6" w:rsidP="00CA78E6">
      <w:pPr>
        <w:pStyle w:val="Stycke"/>
        <w:ind w:firstLine="0"/>
        <w:rPr>
          <w:b/>
        </w:rPr>
      </w:pPr>
    </w:p>
    <w:p w:rsidR="00CA78E6" w:rsidRPr="00CA78E6" w:rsidRDefault="00CA78E6" w:rsidP="00CA78E6">
      <w:pPr>
        <w:pStyle w:val="Stycke"/>
        <w:ind w:firstLine="0"/>
        <w:rPr>
          <w:b/>
        </w:rPr>
      </w:pPr>
      <w:r w:rsidRPr="00CA78E6">
        <w:rPr>
          <w:b/>
        </w:rPr>
        <w:t>Anteckning 3</w:t>
      </w:r>
    </w:p>
    <w:p w:rsidR="00486937" w:rsidRDefault="00486937" w:rsidP="00486937">
      <w:pPr>
        <w:pStyle w:val="Stycke"/>
        <w:ind w:firstLine="0"/>
      </w:pPr>
      <w:r>
        <w:t>Anonym1 trodde de skulle använda en e-tjänst. Anonym2 har hand om allt så jag skulle ringa honom. Anonym2 tyckte att jag var helt rätt ute i att skapa den här e-tjänsten</w:t>
      </w:r>
      <w:r w:rsidR="00CA78E6">
        <w:t>.</w:t>
      </w:r>
    </w:p>
    <w:p w:rsidR="00CA78E6" w:rsidRDefault="00CA78E6" w:rsidP="00486937">
      <w:pPr>
        <w:pStyle w:val="Stycke"/>
        <w:ind w:firstLine="0"/>
      </w:pPr>
    </w:p>
    <w:p w:rsidR="00CA78E6" w:rsidRPr="00CA78E6" w:rsidRDefault="00CA78E6" w:rsidP="00CA78E6">
      <w:pPr>
        <w:pStyle w:val="Stycke"/>
        <w:ind w:firstLine="0"/>
        <w:rPr>
          <w:b/>
        </w:rPr>
      </w:pPr>
      <w:r w:rsidRPr="00CA78E6">
        <w:rPr>
          <w:b/>
        </w:rPr>
        <w:t>Anteckning 4</w:t>
      </w:r>
    </w:p>
    <w:p w:rsidR="001C47E6" w:rsidRDefault="001C47E6" w:rsidP="001C47E6">
      <w:pPr>
        <w:pStyle w:val="Stycke"/>
        <w:ind w:firstLine="0"/>
      </w:pPr>
      <w:r>
        <w:t>Anonym sa att KBS bio var vanligaste</w:t>
      </w:r>
      <w:r w:rsidR="00464760">
        <w:t>.</w:t>
      </w:r>
    </w:p>
    <w:p w:rsidR="00CA78E6" w:rsidRDefault="00CA78E6" w:rsidP="00CA78E6">
      <w:pPr>
        <w:pStyle w:val="Stycke"/>
        <w:ind w:firstLine="0"/>
        <w:rPr>
          <w:b/>
        </w:rPr>
      </w:pPr>
    </w:p>
    <w:p w:rsidR="00CA78E6" w:rsidRPr="00CA78E6" w:rsidRDefault="00CA78E6" w:rsidP="00CA78E6">
      <w:pPr>
        <w:pStyle w:val="Stycke"/>
        <w:ind w:firstLine="0"/>
        <w:rPr>
          <w:b/>
        </w:rPr>
      </w:pPr>
      <w:r w:rsidRPr="00CA78E6">
        <w:rPr>
          <w:b/>
        </w:rPr>
        <w:t>Anteckning 5</w:t>
      </w:r>
    </w:p>
    <w:p w:rsidR="0081098E" w:rsidRPr="0081098E" w:rsidRDefault="00867213" w:rsidP="0081098E">
      <w:pPr>
        <w:pStyle w:val="Stycke"/>
        <w:ind w:firstLine="0"/>
      </w:pPr>
      <w:r>
        <w:t>Företaget s</w:t>
      </w:r>
      <w:r w:rsidR="0081098E" w:rsidRPr="0081098E">
        <w:t>kulle använda e-tjänst om det fanns</w:t>
      </w:r>
      <w:r w:rsidR="00464760">
        <w:t>.</w:t>
      </w:r>
    </w:p>
    <w:p w:rsidR="00CA78E6" w:rsidRDefault="00CA78E6" w:rsidP="00CA78E6">
      <w:pPr>
        <w:pStyle w:val="Stycke"/>
        <w:ind w:firstLine="0"/>
        <w:rPr>
          <w:b/>
        </w:rPr>
      </w:pPr>
    </w:p>
    <w:p w:rsidR="00CA78E6" w:rsidRPr="00CA78E6" w:rsidRDefault="00CA78E6" w:rsidP="00CA78E6">
      <w:pPr>
        <w:pStyle w:val="Stycke"/>
        <w:ind w:firstLine="0"/>
        <w:rPr>
          <w:b/>
        </w:rPr>
      </w:pPr>
      <w:r w:rsidRPr="00CA78E6">
        <w:rPr>
          <w:b/>
        </w:rPr>
        <w:t>Anteckning 6</w:t>
      </w:r>
    </w:p>
    <w:p w:rsidR="00464760" w:rsidRDefault="00464760" w:rsidP="00464760">
      <w:pPr>
        <w:pStyle w:val="Stycke"/>
        <w:ind w:firstLine="0"/>
      </w:pPr>
      <w:r>
        <w:t>Trodde han skulle använda en e-tjänst och tyckte även han att kartfunktionen var något det borde läggas mycket krut på.</w:t>
      </w:r>
    </w:p>
    <w:p w:rsidR="00FA0AC0" w:rsidRDefault="00FA0AC0" w:rsidP="00464760">
      <w:pPr>
        <w:pStyle w:val="Stycke"/>
        <w:ind w:firstLine="0"/>
      </w:pPr>
    </w:p>
    <w:p w:rsidR="00FA0AC0" w:rsidRDefault="00FA0AC0" w:rsidP="00464760">
      <w:pPr>
        <w:pStyle w:val="Stycke"/>
        <w:ind w:firstLine="0"/>
      </w:pPr>
    </w:p>
    <w:p w:rsidR="00464760" w:rsidRDefault="00464760" w:rsidP="001C47E6">
      <w:pPr>
        <w:pStyle w:val="Stycke"/>
        <w:ind w:firstLine="0"/>
      </w:pPr>
    </w:p>
    <w:p w:rsidR="001A2C33" w:rsidRPr="001A2C33" w:rsidRDefault="001A2C33" w:rsidP="001A2C33">
      <w:pPr>
        <w:pStyle w:val="Ingetavstnd"/>
      </w:pPr>
    </w:p>
    <w:sectPr w:rsidR="001A2C33" w:rsidRPr="001A2C33" w:rsidSect="007C3C8A">
      <w:footerReference w:type="default" r:id="rId47"/>
      <w:pgSz w:w="11906" w:h="16838"/>
      <w:pgMar w:top="1418" w:right="1985" w:bottom="1418" w:left="2552" w:header="709" w:footer="709"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A0DEC" w:rsidRDefault="009A0DEC" w:rsidP="009A0744">
      <w:r>
        <w:separator/>
      </w:r>
    </w:p>
  </w:endnote>
  <w:endnote w:type="continuationSeparator" w:id="0">
    <w:p w:rsidR="009A0DEC" w:rsidRDefault="009A0DEC" w:rsidP="009A074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Bookman Old Style">
    <w:panose1 w:val="02050604050505020204"/>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Narrow">
    <w:panose1 w:val="020B0606020202030204"/>
    <w:charset w:val="00"/>
    <w:family w:val="swiss"/>
    <w:pitch w:val="variable"/>
    <w:sig w:usb0="00000287" w:usb1="00000800" w:usb2="00000000" w:usb3="00000000" w:csb0="0000009F" w:csb1="00000000"/>
  </w:font>
  <w:font w:name="Garamond">
    <w:panose1 w:val="02020404030301010803"/>
    <w:charset w:val="00"/>
    <w:family w:val="roman"/>
    <w:pitch w:val="variable"/>
    <w:sig w:usb0="00000287" w:usb1="00000000" w:usb2="00000000" w:usb3="00000000" w:csb0="0000009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92F83" w:rsidRDefault="00592F83">
    <w:pPr>
      <w:pStyle w:val="Sidfot"/>
    </w:pPr>
    <w:r>
      <w:rPr>
        <w:noProof/>
        <w:lang w:eastAsia="sv-SE"/>
      </w:rPr>
      <mc:AlternateContent>
        <mc:Choice Requires="wps">
          <w:drawing>
            <wp:anchor distT="0" distB="0" distL="114300" distR="114300" simplePos="0" relativeHeight="251663360" behindDoc="0" locked="0" layoutInCell="1" allowOverlap="1" wp14:anchorId="1DC7EBE3" wp14:editId="19B11B5D">
              <wp:simplePos x="0" y="0"/>
              <wp:positionH relativeFrom="column">
                <wp:posOffset>-222885</wp:posOffset>
              </wp:positionH>
              <wp:positionV relativeFrom="paragraph">
                <wp:posOffset>96520</wp:posOffset>
              </wp:positionV>
              <wp:extent cx="5962650" cy="0"/>
              <wp:effectExtent l="19050" t="19050" r="47625" b="47625"/>
              <wp:wrapNone/>
              <wp:docPr id="4" name="AutoShap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62650" cy="0"/>
                      </a:xfrm>
                      <a:prstGeom prst="straightConnector1">
                        <a:avLst/>
                      </a:prstGeom>
                      <a:noFill/>
                      <a:ln w="38100" cmpd="sng">
                        <a:solidFill>
                          <a:schemeClr val="tx2">
                            <a:lumMod val="60000"/>
                            <a:lumOff val="40000"/>
                          </a:schemeClr>
                        </a:solidFill>
                        <a:prstDash val="solid"/>
                        <a:round/>
                        <a:headEnd type="none" w="med" len="med"/>
                        <a:tailEnd type="none" w="med" len="med"/>
                      </a:ln>
                      <a:effectLst>
                        <a:outerShdw dist="35921" dir="2700000" algn="ctr" rotWithShape="0">
                          <a:schemeClr val="accent1">
                            <a:lumMod val="50000"/>
                            <a:lumOff val="0"/>
                            <a:alpha val="50000"/>
                          </a:schemeClr>
                        </a:outerShdw>
                      </a:effectLst>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id="_x0000_t32" coordsize="21600,21600" o:spt="32" o:oned="t" path="m,l21600,21600e" filled="f">
              <v:path arrowok="t" fillok="f" o:connecttype="none"/>
              <o:lock v:ext="edit" shapetype="t"/>
            </v:shapetype>
            <v:shape id="AutoShape 3" o:spid="_x0000_s1026" type="#_x0000_t32" style="position:absolute;margin-left:-17.55pt;margin-top:7.6pt;width:469.5pt;height:0;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" strokecolor="#548dd4 [1951]" strokeweight="3pt">
              <v:shadow on="t" color="#243f60 [1604]" opacity=".5"/>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92F83" w:rsidRDefault="00592F83">
    <w:pPr>
      <w:pStyle w:val="Sidfot"/>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92F83" w:rsidRDefault="00592F83">
    <w:pPr>
      <w:pStyle w:val="Sidfot"/>
      <w:jc w:val="right"/>
    </w:pPr>
  </w:p>
  <w:p w:rsidR="00592F83" w:rsidRDefault="00592F83">
    <w:pPr>
      <w:pStyle w:val="Sidfot"/>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91458504"/>
      <w:docPartObj>
        <w:docPartGallery w:val="Page Numbers (Bottom of Page)"/>
        <w:docPartUnique/>
      </w:docPartObj>
    </w:sdtPr>
    <w:sdtContent>
      <w:p w:rsidR="00592F83" w:rsidRDefault="00592F83">
        <w:pPr>
          <w:pStyle w:val="Sidfot"/>
          <w:jc w:val="right"/>
        </w:pPr>
        <w:r>
          <w:fldChar w:fldCharType="begin"/>
        </w:r>
        <w:r>
          <w:instrText>PAGE   \* MERGEFORMAT</w:instrText>
        </w:r>
        <w:r>
          <w:fldChar w:fldCharType="separate"/>
        </w:r>
        <w:r w:rsidR="009913EB">
          <w:rPr>
            <w:noProof/>
          </w:rPr>
          <w:t>22</w:t>
        </w:r>
        <w:r>
          <w:fldChar w:fldCharType="end"/>
        </w:r>
      </w:p>
    </w:sdtContent>
  </w:sdt>
  <w:p w:rsidR="00592F83" w:rsidRDefault="00592F83">
    <w:pPr>
      <w:pStyle w:val="Sidfo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A0DEC" w:rsidRDefault="009A0DEC" w:rsidP="009A0744">
      <w:r>
        <w:separator/>
      </w:r>
    </w:p>
  </w:footnote>
  <w:footnote w:type="continuationSeparator" w:id="0">
    <w:p w:rsidR="009A0DEC" w:rsidRDefault="009A0DEC" w:rsidP="009A0744">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92F83" w:rsidRDefault="00592F83" w:rsidP="0042680E">
    <w:pPr>
      <w:pStyle w:val="Sidhuvud"/>
      <w:jc w:val="center"/>
    </w:pPr>
    <w:r>
      <w:rPr>
        <w:noProof/>
        <w:lang w:eastAsia="sv-SE"/>
      </w:rPr>
      <mc:AlternateContent>
        <mc:Choice Requires="wps">
          <w:drawing>
            <wp:anchor distT="0" distB="0" distL="114300" distR="114300" simplePos="0" relativeHeight="251662336" behindDoc="0" locked="0" layoutInCell="1" allowOverlap="1" wp14:anchorId="25EF0006" wp14:editId="5CE0A4AB">
              <wp:simplePos x="0" y="0"/>
              <wp:positionH relativeFrom="column">
                <wp:posOffset>-232410</wp:posOffset>
              </wp:positionH>
              <wp:positionV relativeFrom="paragraph">
                <wp:posOffset>2131060</wp:posOffset>
              </wp:positionV>
              <wp:extent cx="5962650" cy="0"/>
              <wp:effectExtent l="0" t="19050" r="38100" b="57150"/>
              <wp:wrapNone/>
              <wp:docPr id="6" name="AutoShap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62650" cy="0"/>
                      </a:xfrm>
                      <a:prstGeom prst="straightConnector1">
                        <a:avLst/>
                      </a:prstGeom>
                      <a:noFill/>
                      <a:ln w="38100" cmpd="sng">
                        <a:solidFill>
                          <a:schemeClr val="tx2">
                            <a:lumMod val="60000"/>
                            <a:lumOff val="40000"/>
                          </a:schemeClr>
                        </a:solidFill>
                        <a:prstDash val="solid"/>
                        <a:round/>
                        <a:headEnd type="none" w="med" len="med"/>
                        <a:tailEnd type="none" w="med" len="med"/>
                      </a:ln>
                      <a:effectLst>
                        <a:outerShdw dist="35921" dir="2700000" algn="ctr" rotWithShape="0">
                          <a:schemeClr val="accent1">
                            <a:lumMod val="50000"/>
                            <a:lumOff val="0"/>
                            <a:alpha val="50000"/>
                          </a:schemeClr>
                        </a:outerShdw>
                      </a:effectLst>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id="_x0000_t32" coordsize="21600,21600" o:spt="32" o:oned="t" path="m,l21600,21600e" filled="f">
              <v:path arrowok="t" fillok="f" o:connecttype="none"/>
              <o:lock v:ext="edit" shapetype="t"/>
            </v:shapetype>
            <v:shape id="AutoShape 2" o:spid="_x0000_s1026" type="#_x0000_t32" style="position:absolute;margin-left:-18.3pt;margin-top:167.8pt;width:469.5pt;height:0;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" strokecolor="#548dd4 [1951]" strokeweight="3pt">
              <v:shadow on="t" color="#243f60 [1604]" opacity=".5"/>
            </v:shape>
          </w:pict>
        </mc:Fallback>
      </mc:AlternateContent>
    </w:r>
    <w:r>
      <w:rPr>
        <w:noProof/>
        <w:lang w:eastAsia="sv-SE"/>
      </w:rPr>
      <mc:AlternateContent>
        <mc:Choice Requires="wps">
          <w:drawing>
            <wp:anchor distT="0" distB="0" distL="114300" distR="114300" simplePos="0" relativeHeight="251661312" behindDoc="0" locked="0" layoutInCell="1" allowOverlap="1" wp14:anchorId="311A20B2" wp14:editId="526507B5">
              <wp:simplePos x="0" y="0"/>
              <wp:positionH relativeFrom="column">
                <wp:posOffset>77470</wp:posOffset>
              </wp:positionH>
              <wp:positionV relativeFrom="paragraph">
                <wp:posOffset>1473835</wp:posOffset>
              </wp:positionV>
              <wp:extent cx="5224145" cy="619125"/>
              <wp:effectExtent l="0" t="0" r="0" b="9525"/>
              <wp:wrapNone/>
              <wp:docPr id="5" name="Textruta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4145" cy="6191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92F83" w:rsidRPr="006F3F05" w:rsidRDefault="00592F83" w:rsidP="008077E5">
                          <w:pPr>
                            <w:pStyle w:val="titelrubrik2"/>
                            <w:rPr>
                              <w:b/>
                            </w:rPr>
                          </w:pPr>
                          <w:r w:rsidRPr="006F3F05">
                            <w:t xml:space="preserve">AKADEMIN FÖR </w:t>
                          </w:r>
                          <w:r>
                            <w:t>TEKNIK OCH MILJÖ</w:t>
                          </w:r>
                        </w:p>
                        <w:p w:rsidR="00592F83" w:rsidRPr="009B1A5A" w:rsidRDefault="00592F83" w:rsidP="00216998">
                          <w:pPr>
                            <w:pStyle w:val="Normal1"/>
                            <w:spacing w:before="0" w:beforeAutospacing="0" w:after="0" w:afterAutospacing="0"/>
                            <w:jc w:val="center"/>
                            <w:rPr>
                              <w:rFonts w:ascii="Arial" w:hAnsi="Arial" w:cs="Arial"/>
                              <w:b/>
                              <w:color w:val="auto"/>
                              <w:sz w:val="22"/>
                              <w:szCs w:val="22"/>
                            </w:rPr>
                          </w:pPr>
                          <w:r w:rsidRPr="009B1A5A">
                            <w:rPr>
                              <w:rFonts w:ascii="Arial" w:hAnsi="Arial" w:cs="Arial"/>
                              <w:b/>
                              <w:color w:val="auto"/>
                              <w:sz w:val="22"/>
                              <w:szCs w:val="22"/>
                            </w:rPr>
                            <w:t xml:space="preserve">Avdelningen för </w:t>
                          </w:r>
                          <w:r>
                            <w:rPr>
                              <w:rFonts w:ascii="Arial" w:hAnsi="Arial" w:cs="Arial"/>
                              <w:b/>
                              <w:color w:val="auto"/>
                              <w:sz w:val="22"/>
                              <w:szCs w:val="22"/>
                            </w:rPr>
                            <w:t>industriell utveckling, IT och samhällsbyggnad</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ruta 2" o:spid="_x0000_s1037" type="#_x0000_t202" style="position:absolute;left:0;text-align:left;margin-left:6.1pt;margin-top:116.05pt;width:411.35pt;height:48.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" stroked="f">
              <v:textbox>
                <w:txbxContent>
                  <w:p w:rsidR="00592F83" w:rsidRPr="006F3F05" w:rsidRDefault="00592F83" w:rsidP="008077E5">
                    <w:pPr>
                      <w:pStyle w:val="titelrubrik2"/>
                      <w:rPr>
                        <w:b/>
                      </w:rPr>
                    </w:pPr>
                    <w:r w:rsidRPr="006F3F05">
                      <w:t xml:space="preserve">AKADEMIN FÖR </w:t>
                    </w:r>
                    <w:r>
                      <w:t>TEKNIK OCH MILJÖ</w:t>
                    </w:r>
                  </w:p>
                  <w:p w:rsidR="00592F83" w:rsidRPr="009B1A5A" w:rsidRDefault="00592F83" w:rsidP="00216998">
                    <w:pPr>
                      <w:pStyle w:val="Normal1"/>
                      <w:spacing w:before="0" w:beforeAutospacing="0" w:after="0" w:afterAutospacing="0"/>
                      <w:jc w:val="center"/>
                      <w:rPr>
                        <w:rFonts w:ascii="Arial" w:hAnsi="Arial" w:cs="Arial"/>
                        <w:b/>
                        <w:color w:val="auto"/>
                        <w:sz w:val="22"/>
                        <w:szCs w:val="22"/>
                      </w:rPr>
                    </w:pPr>
                    <w:r w:rsidRPr="009B1A5A">
                      <w:rPr>
                        <w:rFonts w:ascii="Arial" w:hAnsi="Arial" w:cs="Arial"/>
                        <w:b/>
                        <w:color w:val="auto"/>
                        <w:sz w:val="22"/>
                        <w:szCs w:val="22"/>
                      </w:rPr>
                      <w:t xml:space="preserve">Avdelningen för </w:t>
                    </w:r>
                    <w:r>
                      <w:rPr>
                        <w:rFonts w:ascii="Arial" w:hAnsi="Arial" w:cs="Arial"/>
                        <w:b/>
                        <w:color w:val="auto"/>
                        <w:sz w:val="22"/>
                        <w:szCs w:val="22"/>
                      </w:rPr>
                      <w:t>industriell utveckling, IT och samhällsbyggnad</w:t>
                    </w:r>
                  </w:p>
                </w:txbxContent>
              </v:textbox>
            </v:shape>
          </w:pict>
        </mc:Fallback>
      </mc:AlternateContent>
    </w:r>
    <w:r>
      <w:rPr>
        <w:noProof/>
        <w:lang w:eastAsia="sv-SE"/>
      </w:rPr>
      <w:drawing>
        <wp:anchor distT="0" distB="0" distL="114300" distR="114300" simplePos="0" relativeHeight="251664384" behindDoc="0" locked="0" layoutInCell="1" allowOverlap="1" wp14:anchorId="08E589B1" wp14:editId="68E00418">
          <wp:simplePos x="0" y="0"/>
          <wp:positionH relativeFrom="column">
            <wp:posOffset>2214245</wp:posOffset>
          </wp:positionH>
          <wp:positionV relativeFrom="paragraph">
            <wp:posOffset>93345</wp:posOffset>
          </wp:positionV>
          <wp:extent cx="1036800" cy="914400"/>
          <wp:effectExtent l="0" t="0" r="0" b="0"/>
          <wp:wrapNone/>
          <wp:docPr id="12" name="Bildobjekt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ga mall sv.tif"/>
                  <pic:cNvPicPr/>
                </pic:nvPicPr>
                <pic:blipFill>
                  <a:blip r:embed="rId1" cstate="print">
                    <a:extLst>
                      <a:ext uri="{28A0092B-C50C-407E-A947-70E740481C1C}">
                        <a14:useLocalDpi xmlns:a14="http://schemas.microsoft.com/office/drawing/2010/main" val="0"/>
                      </a:ext>
                    </a:extLst>
                  </a:blip>
                  <a:stretch>
                    <a:fillRect/>
                  </a:stretch>
                </pic:blipFill>
                <pic:spPr>
                  <a:xfrm>
                    <a:off x="0" y="0"/>
                    <a:ext cx="1036800" cy="914400"/>
                  </a:xfrm>
                  <a:prstGeom prst="rect">
                    <a:avLst/>
                  </a:prstGeom>
                </pic:spPr>
              </pic:pic>
            </a:graphicData>
          </a:graphic>
          <wp14:sizeRelH relativeFrom="margin">
            <wp14:pctWidth>0</wp14:pctWidth>
          </wp14:sizeRelH>
        </wp:anchor>
      </w:drawing>
    </w:r>
    <w:r>
      <w:rPr>
        <w:noProof/>
        <w:lang w:eastAsia="sv-SE"/>
      </w:rPr>
      <w:drawing>
        <wp:anchor distT="0" distB="0" distL="114300" distR="114300" simplePos="0" relativeHeight="251658240" behindDoc="0" locked="0" layoutInCell="1" allowOverlap="1" wp14:anchorId="750A00C8" wp14:editId="1BCCE05C">
          <wp:simplePos x="0" y="0"/>
          <wp:positionH relativeFrom="column">
            <wp:posOffset>-1080135</wp:posOffset>
          </wp:positionH>
          <wp:positionV relativeFrom="paragraph">
            <wp:posOffset>-459741</wp:posOffset>
          </wp:positionV>
          <wp:extent cx="3252258" cy="3038475"/>
          <wp:effectExtent l="0" t="0" r="0" b="0"/>
          <wp:wrapNone/>
          <wp:docPr id="13" name="Bildobjekt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graster.png"/>
                  <pic:cNvPicPr/>
                </pic:nvPicPr>
                <pic:blipFill>
                  <a:blip r:embed="rId2">
                    <a:extLst>
                      <a:ext uri="{28A0092B-C50C-407E-A947-70E740481C1C}">
                        <a14:useLocalDpi xmlns:a14="http://schemas.microsoft.com/office/drawing/2010/main" val="0"/>
                      </a:ext>
                    </a:extLst>
                  </a:blip>
                  <a:stretch>
                    <a:fillRect/>
                  </a:stretch>
                </pic:blipFill>
                <pic:spPr>
                  <a:xfrm>
                    <a:off x="0" y="0"/>
                    <a:ext cx="3252258" cy="3038475"/>
                  </a:xfrm>
                  <a:prstGeom prst="rect">
                    <a:avLst/>
                  </a:prstGeom>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92F83" w:rsidRPr="005B2C04" w:rsidRDefault="00592F83" w:rsidP="005B2C04">
    <w:pPr>
      <w:pStyle w:val="Sidhuvud"/>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B067FC"/>
    <w:multiLevelType w:val="hybridMultilevel"/>
    <w:tmpl w:val="5404A4AE"/>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
    <w:nsid w:val="047353A5"/>
    <w:multiLevelType w:val="multilevel"/>
    <w:tmpl w:val="041D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nsid w:val="05442CFE"/>
    <w:multiLevelType w:val="hybridMultilevel"/>
    <w:tmpl w:val="A2ECBAE4"/>
    <w:lvl w:ilvl="0" w:tplc="041D0001">
      <w:start w:val="1"/>
      <w:numFmt w:val="bullet"/>
      <w:lvlText w:val=""/>
      <w:lvlJc w:val="left"/>
      <w:pPr>
        <w:ind w:left="1004" w:hanging="360"/>
      </w:pPr>
      <w:rPr>
        <w:rFonts w:ascii="Symbol" w:hAnsi="Symbol" w:hint="default"/>
      </w:rPr>
    </w:lvl>
    <w:lvl w:ilvl="1" w:tplc="041D0003" w:tentative="1">
      <w:start w:val="1"/>
      <w:numFmt w:val="bullet"/>
      <w:lvlText w:val="o"/>
      <w:lvlJc w:val="left"/>
      <w:pPr>
        <w:ind w:left="1724" w:hanging="360"/>
      </w:pPr>
      <w:rPr>
        <w:rFonts w:ascii="Courier New" w:hAnsi="Courier New" w:cs="Courier New" w:hint="default"/>
      </w:rPr>
    </w:lvl>
    <w:lvl w:ilvl="2" w:tplc="041D0005" w:tentative="1">
      <w:start w:val="1"/>
      <w:numFmt w:val="bullet"/>
      <w:lvlText w:val=""/>
      <w:lvlJc w:val="left"/>
      <w:pPr>
        <w:ind w:left="2444" w:hanging="360"/>
      </w:pPr>
      <w:rPr>
        <w:rFonts w:ascii="Wingdings" w:hAnsi="Wingdings" w:hint="default"/>
      </w:rPr>
    </w:lvl>
    <w:lvl w:ilvl="3" w:tplc="041D0001" w:tentative="1">
      <w:start w:val="1"/>
      <w:numFmt w:val="bullet"/>
      <w:lvlText w:val=""/>
      <w:lvlJc w:val="left"/>
      <w:pPr>
        <w:ind w:left="3164" w:hanging="360"/>
      </w:pPr>
      <w:rPr>
        <w:rFonts w:ascii="Symbol" w:hAnsi="Symbol" w:hint="default"/>
      </w:rPr>
    </w:lvl>
    <w:lvl w:ilvl="4" w:tplc="041D0003" w:tentative="1">
      <w:start w:val="1"/>
      <w:numFmt w:val="bullet"/>
      <w:lvlText w:val="o"/>
      <w:lvlJc w:val="left"/>
      <w:pPr>
        <w:ind w:left="3884" w:hanging="360"/>
      </w:pPr>
      <w:rPr>
        <w:rFonts w:ascii="Courier New" w:hAnsi="Courier New" w:cs="Courier New" w:hint="default"/>
      </w:rPr>
    </w:lvl>
    <w:lvl w:ilvl="5" w:tplc="041D0005" w:tentative="1">
      <w:start w:val="1"/>
      <w:numFmt w:val="bullet"/>
      <w:lvlText w:val=""/>
      <w:lvlJc w:val="left"/>
      <w:pPr>
        <w:ind w:left="4604" w:hanging="360"/>
      </w:pPr>
      <w:rPr>
        <w:rFonts w:ascii="Wingdings" w:hAnsi="Wingdings" w:hint="default"/>
      </w:rPr>
    </w:lvl>
    <w:lvl w:ilvl="6" w:tplc="041D0001" w:tentative="1">
      <w:start w:val="1"/>
      <w:numFmt w:val="bullet"/>
      <w:lvlText w:val=""/>
      <w:lvlJc w:val="left"/>
      <w:pPr>
        <w:ind w:left="5324" w:hanging="360"/>
      </w:pPr>
      <w:rPr>
        <w:rFonts w:ascii="Symbol" w:hAnsi="Symbol" w:hint="default"/>
      </w:rPr>
    </w:lvl>
    <w:lvl w:ilvl="7" w:tplc="041D0003" w:tentative="1">
      <w:start w:val="1"/>
      <w:numFmt w:val="bullet"/>
      <w:lvlText w:val="o"/>
      <w:lvlJc w:val="left"/>
      <w:pPr>
        <w:ind w:left="6044" w:hanging="360"/>
      </w:pPr>
      <w:rPr>
        <w:rFonts w:ascii="Courier New" w:hAnsi="Courier New" w:cs="Courier New" w:hint="default"/>
      </w:rPr>
    </w:lvl>
    <w:lvl w:ilvl="8" w:tplc="041D0005" w:tentative="1">
      <w:start w:val="1"/>
      <w:numFmt w:val="bullet"/>
      <w:lvlText w:val=""/>
      <w:lvlJc w:val="left"/>
      <w:pPr>
        <w:ind w:left="6764" w:hanging="360"/>
      </w:pPr>
      <w:rPr>
        <w:rFonts w:ascii="Wingdings" w:hAnsi="Wingdings" w:hint="default"/>
      </w:rPr>
    </w:lvl>
  </w:abstractNum>
  <w:abstractNum w:abstractNumId="3">
    <w:nsid w:val="07A73CA5"/>
    <w:multiLevelType w:val="hybridMultilevel"/>
    <w:tmpl w:val="A4D02FB8"/>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4">
    <w:nsid w:val="09146EF7"/>
    <w:multiLevelType w:val="hybridMultilevel"/>
    <w:tmpl w:val="65803510"/>
    <w:lvl w:ilvl="0" w:tplc="041D0001">
      <w:start w:val="1"/>
      <w:numFmt w:val="bullet"/>
      <w:lvlText w:val=""/>
      <w:lvlJc w:val="left"/>
      <w:pPr>
        <w:ind w:left="720" w:hanging="360"/>
      </w:pPr>
      <w:rPr>
        <w:rFonts w:ascii="Symbol" w:hAnsi="Symbol" w:hint="default"/>
      </w:rPr>
    </w:lvl>
    <w:lvl w:ilvl="1" w:tplc="041D0003">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5">
    <w:nsid w:val="0B236893"/>
    <w:multiLevelType w:val="hybridMultilevel"/>
    <w:tmpl w:val="1636586E"/>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6">
    <w:nsid w:val="0DF224F5"/>
    <w:multiLevelType w:val="hybridMultilevel"/>
    <w:tmpl w:val="27CC0788"/>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7">
    <w:nsid w:val="0E906FE7"/>
    <w:multiLevelType w:val="hybridMultilevel"/>
    <w:tmpl w:val="8FB6CB9E"/>
    <w:lvl w:ilvl="0" w:tplc="FBF2F71C">
      <w:start w:val="1"/>
      <w:numFmt w:val="decimal"/>
      <w:lvlText w:val="%1."/>
      <w:lvlJc w:val="left"/>
      <w:pPr>
        <w:ind w:left="1004" w:hanging="360"/>
      </w:pPr>
      <w:rPr>
        <w:rFonts w:hint="default"/>
        <w:b/>
      </w:rPr>
    </w:lvl>
    <w:lvl w:ilvl="1" w:tplc="041D0019" w:tentative="1">
      <w:start w:val="1"/>
      <w:numFmt w:val="lowerLetter"/>
      <w:lvlText w:val="%2."/>
      <w:lvlJc w:val="left"/>
      <w:pPr>
        <w:ind w:left="1724" w:hanging="360"/>
      </w:pPr>
    </w:lvl>
    <w:lvl w:ilvl="2" w:tplc="041D001B" w:tentative="1">
      <w:start w:val="1"/>
      <w:numFmt w:val="lowerRoman"/>
      <w:lvlText w:val="%3."/>
      <w:lvlJc w:val="right"/>
      <w:pPr>
        <w:ind w:left="2444" w:hanging="180"/>
      </w:pPr>
    </w:lvl>
    <w:lvl w:ilvl="3" w:tplc="041D000F" w:tentative="1">
      <w:start w:val="1"/>
      <w:numFmt w:val="decimal"/>
      <w:lvlText w:val="%4."/>
      <w:lvlJc w:val="left"/>
      <w:pPr>
        <w:ind w:left="3164" w:hanging="360"/>
      </w:pPr>
    </w:lvl>
    <w:lvl w:ilvl="4" w:tplc="041D0019" w:tentative="1">
      <w:start w:val="1"/>
      <w:numFmt w:val="lowerLetter"/>
      <w:lvlText w:val="%5."/>
      <w:lvlJc w:val="left"/>
      <w:pPr>
        <w:ind w:left="3884" w:hanging="360"/>
      </w:pPr>
    </w:lvl>
    <w:lvl w:ilvl="5" w:tplc="041D001B" w:tentative="1">
      <w:start w:val="1"/>
      <w:numFmt w:val="lowerRoman"/>
      <w:lvlText w:val="%6."/>
      <w:lvlJc w:val="right"/>
      <w:pPr>
        <w:ind w:left="4604" w:hanging="180"/>
      </w:pPr>
    </w:lvl>
    <w:lvl w:ilvl="6" w:tplc="041D000F" w:tentative="1">
      <w:start w:val="1"/>
      <w:numFmt w:val="decimal"/>
      <w:lvlText w:val="%7."/>
      <w:lvlJc w:val="left"/>
      <w:pPr>
        <w:ind w:left="5324" w:hanging="360"/>
      </w:pPr>
    </w:lvl>
    <w:lvl w:ilvl="7" w:tplc="041D0019" w:tentative="1">
      <w:start w:val="1"/>
      <w:numFmt w:val="lowerLetter"/>
      <w:lvlText w:val="%8."/>
      <w:lvlJc w:val="left"/>
      <w:pPr>
        <w:ind w:left="6044" w:hanging="360"/>
      </w:pPr>
    </w:lvl>
    <w:lvl w:ilvl="8" w:tplc="041D001B" w:tentative="1">
      <w:start w:val="1"/>
      <w:numFmt w:val="lowerRoman"/>
      <w:lvlText w:val="%9."/>
      <w:lvlJc w:val="right"/>
      <w:pPr>
        <w:ind w:left="6764" w:hanging="180"/>
      </w:pPr>
    </w:lvl>
  </w:abstractNum>
  <w:abstractNum w:abstractNumId="8">
    <w:nsid w:val="10165D41"/>
    <w:multiLevelType w:val="hybridMultilevel"/>
    <w:tmpl w:val="A46C6BD4"/>
    <w:lvl w:ilvl="0" w:tplc="041D000F">
      <w:start w:val="1"/>
      <w:numFmt w:val="decimal"/>
      <w:lvlText w:val="%1."/>
      <w:lvlJc w:val="left"/>
      <w:pPr>
        <w:ind w:left="1004" w:hanging="360"/>
      </w:pPr>
    </w:lvl>
    <w:lvl w:ilvl="1" w:tplc="041D0019" w:tentative="1">
      <w:start w:val="1"/>
      <w:numFmt w:val="lowerLetter"/>
      <w:lvlText w:val="%2."/>
      <w:lvlJc w:val="left"/>
      <w:pPr>
        <w:ind w:left="1724" w:hanging="360"/>
      </w:pPr>
    </w:lvl>
    <w:lvl w:ilvl="2" w:tplc="041D001B" w:tentative="1">
      <w:start w:val="1"/>
      <w:numFmt w:val="lowerRoman"/>
      <w:lvlText w:val="%3."/>
      <w:lvlJc w:val="right"/>
      <w:pPr>
        <w:ind w:left="2444" w:hanging="180"/>
      </w:pPr>
    </w:lvl>
    <w:lvl w:ilvl="3" w:tplc="041D000F" w:tentative="1">
      <w:start w:val="1"/>
      <w:numFmt w:val="decimal"/>
      <w:lvlText w:val="%4."/>
      <w:lvlJc w:val="left"/>
      <w:pPr>
        <w:ind w:left="3164" w:hanging="360"/>
      </w:pPr>
    </w:lvl>
    <w:lvl w:ilvl="4" w:tplc="041D0019" w:tentative="1">
      <w:start w:val="1"/>
      <w:numFmt w:val="lowerLetter"/>
      <w:lvlText w:val="%5."/>
      <w:lvlJc w:val="left"/>
      <w:pPr>
        <w:ind w:left="3884" w:hanging="360"/>
      </w:pPr>
    </w:lvl>
    <w:lvl w:ilvl="5" w:tplc="041D001B" w:tentative="1">
      <w:start w:val="1"/>
      <w:numFmt w:val="lowerRoman"/>
      <w:lvlText w:val="%6."/>
      <w:lvlJc w:val="right"/>
      <w:pPr>
        <w:ind w:left="4604" w:hanging="180"/>
      </w:pPr>
    </w:lvl>
    <w:lvl w:ilvl="6" w:tplc="041D000F" w:tentative="1">
      <w:start w:val="1"/>
      <w:numFmt w:val="decimal"/>
      <w:lvlText w:val="%7."/>
      <w:lvlJc w:val="left"/>
      <w:pPr>
        <w:ind w:left="5324" w:hanging="360"/>
      </w:pPr>
    </w:lvl>
    <w:lvl w:ilvl="7" w:tplc="041D0019" w:tentative="1">
      <w:start w:val="1"/>
      <w:numFmt w:val="lowerLetter"/>
      <w:lvlText w:val="%8."/>
      <w:lvlJc w:val="left"/>
      <w:pPr>
        <w:ind w:left="6044" w:hanging="360"/>
      </w:pPr>
    </w:lvl>
    <w:lvl w:ilvl="8" w:tplc="041D001B" w:tentative="1">
      <w:start w:val="1"/>
      <w:numFmt w:val="lowerRoman"/>
      <w:lvlText w:val="%9."/>
      <w:lvlJc w:val="right"/>
      <w:pPr>
        <w:ind w:left="6764" w:hanging="180"/>
      </w:pPr>
    </w:lvl>
  </w:abstractNum>
  <w:abstractNum w:abstractNumId="9">
    <w:nsid w:val="101D5101"/>
    <w:multiLevelType w:val="multilevel"/>
    <w:tmpl w:val="1F460AE0"/>
    <w:lvl w:ilvl="0">
      <w:start w:val="1"/>
      <w:numFmt w:val="decimal"/>
      <w:lvlText w:val="%1."/>
      <w:lvlJc w:val="left"/>
      <w:pPr>
        <w:ind w:left="720" w:hanging="360"/>
      </w:pPr>
      <w:rPr>
        <w:rFonts w:hint="default"/>
      </w:rPr>
    </w:lvl>
    <w:lvl w:ilvl="1">
      <w:start w:val="2"/>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0">
    <w:nsid w:val="12C117A0"/>
    <w:multiLevelType w:val="hybridMultilevel"/>
    <w:tmpl w:val="869694A4"/>
    <w:lvl w:ilvl="0" w:tplc="FBF2F71C">
      <w:start w:val="1"/>
      <w:numFmt w:val="decimal"/>
      <w:lvlText w:val="%1."/>
      <w:lvlJc w:val="left"/>
      <w:pPr>
        <w:ind w:left="720" w:hanging="360"/>
      </w:pPr>
      <w:rPr>
        <w:rFonts w:hint="default"/>
        <w:b/>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11">
    <w:nsid w:val="15ED4DB0"/>
    <w:multiLevelType w:val="hybridMultilevel"/>
    <w:tmpl w:val="57F00C22"/>
    <w:lvl w:ilvl="0" w:tplc="041D000F">
      <w:start w:val="1"/>
      <w:numFmt w:val="decimal"/>
      <w:lvlText w:val="%1."/>
      <w:lvlJc w:val="left"/>
      <w:pPr>
        <w:ind w:left="1004" w:hanging="360"/>
      </w:pPr>
    </w:lvl>
    <w:lvl w:ilvl="1" w:tplc="041D0019" w:tentative="1">
      <w:start w:val="1"/>
      <w:numFmt w:val="lowerLetter"/>
      <w:lvlText w:val="%2."/>
      <w:lvlJc w:val="left"/>
      <w:pPr>
        <w:ind w:left="1724" w:hanging="360"/>
      </w:pPr>
    </w:lvl>
    <w:lvl w:ilvl="2" w:tplc="041D001B" w:tentative="1">
      <w:start w:val="1"/>
      <w:numFmt w:val="lowerRoman"/>
      <w:lvlText w:val="%3."/>
      <w:lvlJc w:val="right"/>
      <w:pPr>
        <w:ind w:left="2444" w:hanging="180"/>
      </w:pPr>
    </w:lvl>
    <w:lvl w:ilvl="3" w:tplc="041D000F" w:tentative="1">
      <w:start w:val="1"/>
      <w:numFmt w:val="decimal"/>
      <w:lvlText w:val="%4."/>
      <w:lvlJc w:val="left"/>
      <w:pPr>
        <w:ind w:left="3164" w:hanging="360"/>
      </w:pPr>
    </w:lvl>
    <w:lvl w:ilvl="4" w:tplc="041D0019" w:tentative="1">
      <w:start w:val="1"/>
      <w:numFmt w:val="lowerLetter"/>
      <w:lvlText w:val="%5."/>
      <w:lvlJc w:val="left"/>
      <w:pPr>
        <w:ind w:left="3884" w:hanging="360"/>
      </w:pPr>
    </w:lvl>
    <w:lvl w:ilvl="5" w:tplc="041D001B" w:tentative="1">
      <w:start w:val="1"/>
      <w:numFmt w:val="lowerRoman"/>
      <w:lvlText w:val="%6."/>
      <w:lvlJc w:val="right"/>
      <w:pPr>
        <w:ind w:left="4604" w:hanging="180"/>
      </w:pPr>
    </w:lvl>
    <w:lvl w:ilvl="6" w:tplc="041D000F" w:tentative="1">
      <w:start w:val="1"/>
      <w:numFmt w:val="decimal"/>
      <w:lvlText w:val="%7."/>
      <w:lvlJc w:val="left"/>
      <w:pPr>
        <w:ind w:left="5324" w:hanging="360"/>
      </w:pPr>
    </w:lvl>
    <w:lvl w:ilvl="7" w:tplc="041D0019" w:tentative="1">
      <w:start w:val="1"/>
      <w:numFmt w:val="lowerLetter"/>
      <w:lvlText w:val="%8."/>
      <w:lvlJc w:val="left"/>
      <w:pPr>
        <w:ind w:left="6044" w:hanging="360"/>
      </w:pPr>
    </w:lvl>
    <w:lvl w:ilvl="8" w:tplc="041D001B" w:tentative="1">
      <w:start w:val="1"/>
      <w:numFmt w:val="lowerRoman"/>
      <w:lvlText w:val="%9."/>
      <w:lvlJc w:val="right"/>
      <w:pPr>
        <w:ind w:left="6764" w:hanging="180"/>
      </w:pPr>
    </w:lvl>
  </w:abstractNum>
  <w:abstractNum w:abstractNumId="12">
    <w:nsid w:val="184B1AAC"/>
    <w:multiLevelType w:val="hybridMultilevel"/>
    <w:tmpl w:val="E4B49202"/>
    <w:lvl w:ilvl="0" w:tplc="041D0001">
      <w:start w:val="1"/>
      <w:numFmt w:val="bullet"/>
      <w:lvlText w:val=""/>
      <w:lvlJc w:val="left"/>
      <w:pPr>
        <w:ind w:left="720" w:hanging="360"/>
      </w:pPr>
      <w:rPr>
        <w:rFonts w:ascii="Symbol" w:hAnsi="Symbol" w:hint="default"/>
        <w:b/>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13">
    <w:nsid w:val="187D3682"/>
    <w:multiLevelType w:val="hybridMultilevel"/>
    <w:tmpl w:val="642C6B92"/>
    <w:lvl w:ilvl="0" w:tplc="FA8C9842">
      <w:start w:val="1"/>
      <w:numFmt w:val="decimal"/>
      <w:lvlText w:val="%1."/>
      <w:lvlJc w:val="left"/>
      <w:pPr>
        <w:ind w:left="720" w:hanging="360"/>
      </w:p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14">
    <w:nsid w:val="19AB5DB7"/>
    <w:multiLevelType w:val="hybridMultilevel"/>
    <w:tmpl w:val="16AC1C72"/>
    <w:lvl w:ilvl="0" w:tplc="041D000F">
      <w:start w:val="1"/>
      <w:numFmt w:val="decimal"/>
      <w:lvlText w:val="%1."/>
      <w:lvlJc w:val="left"/>
      <w:pPr>
        <w:ind w:left="1004" w:hanging="360"/>
      </w:pPr>
    </w:lvl>
    <w:lvl w:ilvl="1" w:tplc="041D0019" w:tentative="1">
      <w:start w:val="1"/>
      <w:numFmt w:val="lowerLetter"/>
      <w:lvlText w:val="%2."/>
      <w:lvlJc w:val="left"/>
      <w:pPr>
        <w:ind w:left="1724" w:hanging="360"/>
      </w:pPr>
    </w:lvl>
    <w:lvl w:ilvl="2" w:tplc="041D001B" w:tentative="1">
      <w:start w:val="1"/>
      <w:numFmt w:val="lowerRoman"/>
      <w:lvlText w:val="%3."/>
      <w:lvlJc w:val="right"/>
      <w:pPr>
        <w:ind w:left="2444" w:hanging="180"/>
      </w:pPr>
    </w:lvl>
    <w:lvl w:ilvl="3" w:tplc="041D000F" w:tentative="1">
      <w:start w:val="1"/>
      <w:numFmt w:val="decimal"/>
      <w:lvlText w:val="%4."/>
      <w:lvlJc w:val="left"/>
      <w:pPr>
        <w:ind w:left="3164" w:hanging="360"/>
      </w:pPr>
    </w:lvl>
    <w:lvl w:ilvl="4" w:tplc="041D0019" w:tentative="1">
      <w:start w:val="1"/>
      <w:numFmt w:val="lowerLetter"/>
      <w:lvlText w:val="%5."/>
      <w:lvlJc w:val="left"/>
      <w:pPr>
        <w:ind w:left="3884" w:hanging="360"/>
      </w:pPr>
    </w:lvl>
    <w:lvl w:ilvl="5" w:tplc="041D001B" w:tentative="1">
      <w:start w:val="1"/>
      <w:numFmt w:val="lowerRoman"/>
      <w:lvlText w:val="%6."/>
      <w:lvlJc w:val="right"/>
      <w:pPr>
        <w:ind w:left="4604" w:hanging="180"/>
      </w:pPr>
    </w:lvl>
    <w:lvl w:ilvl="6" w:tplc="041D000F" w:tentative="1">
      <w:start w:val="1"/>
      <w:numFmt w:val="decimal"/>
      <w:lvlText w:val="%7."/>
      <w:lvlJc w:val="left"/>
      <w:pPr>
        <w:ind w:left="5324" w:hanging="360"/>
      </w:pPr>
    </w:lvl>
    <w:lvl w:ilvl="7" w:tplc="041D0019" w:tentative="1">
      <w:start w:val="1"/>
      <w:numFmt w:val="lowerLetter"/>
      <w:lvlText w:val="%8."/>
      <w:lvlJc w:val="left"/>
      <w:pPr>
        <w:ind w:left="6044" w:hanging="360"/>
      </w:pPr>
    </w:lvl>
    <w:lvl w:ilvl="8" w:tplc="041D001B" w:tentative="1">
      <w:start w:val="1"/>
      <w:numFmt w:val="lowerRoman"/>
      <w:lvlText w:val="%9."/>
      <w:lvlJc w:val="right"/>
      <w:pPr>
        <w:ind w:left="6764" w:hanging="180"/>
      </w:pPr>
    </w:lvl>
  </w:abstractNum>
  <w:abstractNum w:abstractNumId="15">
    <w:nsid w:val="19CC6916"/>
    <w:multiLevelType w:val="hybridMultilevel"/>
    <w:tmpl w:val="73B66A36"/>
    <w:lvl w:ilvl="0" w:tplc="041D000F">
      <w:start w:val="1"/>
      <w:numFmt w:val="decimal"/>
      <w:lvlText w:val="%1."/>
      <w:lvlJc w:val="left"/>
      <w:pPr>
        <w:ind w:left="1004" w:hanging="360"/>
      </w:pPr>
    </w:lvl>
    <w:lvl w:ilvl="1" w:tplc="041D0019" w:tentative="1">
      <w:start w:val="1"/>
      <w:numFmt w:val="lowerLetter"/>
      <w:lvlText w:val="%2."/>
      <w:lvlJc w:val="left"/>
      <w:pPr>
        <w:ind w:left="1724" w:hanging="360"/>
      </w:pPr>
    </w:lvl>
    <w:lvl w:ilvl="2" w:tplc="041D001B" w:tentative="1">
      <w:start w:val="1"/>
      <w:numFmt w:val="lowerRoman"/>
      <w:lvlText w:val="%3."/>
      <w:lvlJc w:val="right"/>
      <w:pPr>
        <w:ind w:left="2444" w:hanging="180"/>
      </w:pPr>
    </w:lvl>
    <w:lvl w:ilvl="3" w:tplc="041D000F" w:tentative="1">
      <w:start w:val="1"/>
      <w:numFmt w:val="decimal"/>
      <w:lvlText w:val="%4."/>
      <w:lvlJc w:val="left"/>
      <w:pPr>
        <w:ind w:left="3164" w:hanging="360"/>
      </w:pPr>
    </w:lvl>
    <w:lvl w:ilvl="4" w:tplc="041D0019" w:tentative="1">
      <w:start w:val="1"/>
      <w:numFmt w:val="lowerLetter"/>
      <w:lvlText w:val="%5."/>
      <w:lvlJc w:val="left"/>
      <w:pPr>
        <w:ind w:left="3884" w:hanging="360"/>
      </w:pPr>
    </w:lvl>
    <w:lvl w:ilvl="5" w:tplc="041D001B" w:tentative="1">
      <w:start w:val="1"/>
      <w:numFmt w:val="lowerRoman"/>
      <w:lvlText w:val="%6."/>
      <w:lvlJc w:val="right"/>
      <w:pPr>
        <w:ind w:left="4604" w:hanging="180"/>
      </w:pPr>
    </w:lvl>
    <w:lvl w:ilvl="6" w:tplc="041D000F" w:tentative="1">
      <w:start w:val="1"/>
      <w:numFmt w:val="decimal"/>
      <w:lvlText w:val="%7."/>
      <w:lvlJc w:val="left"/>
      <w:pPr>
        <w:ind w:left="5324" w:hanging="360"/>
      </w:pPr>
    </w:lvl>
    <w:lvl w:ilvl="7" w:tplc="041D0019" w:tentative="1">
      <w:start w:val="1"/>
      <w:numFmt w:val="lowerLetter"/>
      <w:lvlText w:val="%8."/>
      <w:lvlJc w:val="left"/>
      <w:pPr>
        <w:ind w:left="6044" w:hanging="360"/>
      </w:pPr>
    </w:lvl>
    <w:lvl w:ilvl="8" w:tplc="041D001B" w:tentative="1">
      <w:start w:val="1"/>
      <w:numFmt w:val="lowerRoman"/>
      <w:lvlText w:val="%9."/>
      <w:lvlJc w:val="right"/>
      <w:pPr>
        <w:ind w:left="6764" w:hanging="180"/>
      </w:pPr>
    </w:lvl>
  </w:abstractNum>
  <w:abstractNum w:abstractNumId="16">
    <w:nsid w:val="19D7131A"/>
    <w:multiLevelType w:val="hybridMultilevel"/>
    <w:tmpl w:val="77043852"/>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7">
    <w:nsid w:val="1AB65FAA"/>
    <w:multiLevelType w:val="multilevel"/>
    <w:tmpl w:val="EED4E830"/>
    <w:lvl w:ilvl="0">
      <w:start w:val="1"/>
      <w:numFmt w:val="decimal"/>
      <w:pStyle w:val="Rubrik1"/>
      <w:lvlText w:val="%1"/>
      <w:lvlJc w:val="left"/>
      <w:pPr>
        <w:ind w:left="432" w:hanging="432"/>
      </w:pPr>
    </w:lvl>
    <w:lvl w:ilvl="1">
      <w:start w:val="1"/>
      <w:numFmt w:val="decimal"/>
      <w:pStyle w:val="Rubrik2"/>
      <w:lvlText w:val="%1.%2"/>
      <w:lvlJc w:val="left"/>
      <w:pPr>
        <w:ind w:left="576" w:hanging="576"/>
      </w:pPr>
    </w:lvl>
    <w:lvl w:ilvl="2">
      <w:start w:val="1"/>
      <w:numFmt w:val="decimal"/>
      <w:pStyle w:val="Rubrik3"/>
      <w:lvlText w:val="%1.%2.%3"/>
      <w:lvlJc w:val="left"/>
      <w:pPr>
        <w:ind w:left="720" w:hanging="72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Rubrik4"/>
      <w:lvlText w:val="%1.%2.%3.%4"/>
      <w:lvlJc w:val="left"/>
      <w:pPr>
        <w:ind w:left="864" w:hanging="864"/>
      </w:pPr>
    </w:lvl>
    <w:lvl w:ilvl="4">
      <w:start w:val="1"/>
      <w:numFmt w:val="decimal"/>
      <w:pStyle w:val="Rubrik5"/>
      <w:lvlText w:val="%1.%2.%3.%4.%5"/>
      <w:lvlJc w:val="left"/>
      <w:pPr>
        <w:ind w:left="1008" w:hanging="1008"/>
      </w:pPr>
    </w:lvl>
    <w:lvl w:ilvl="5">
      <w:start w:val="1"/>
      <w:numFmt w:val="decimal"/>
      <w:pStyle w:val="Rubrik6"/>
      <w:lvlText w:val="%1.%2.%3.%4.%5.%6"/>
      <w:lvlJc w:val="left"/>
      <w:pPr>
        <w:ind w:left="1152" w:hanging="1152"/>
      </w:pPr>
    </w:lvl>
    <w:lvl w:ilvl="6">
      <w:start w:val="1"/>
      <w:numFmt w:val="decimal"/>
      <w:pStyle w:val="Rubrik7"/>
      <w:lvlText w:val="%1.%2.%3.%4.%5.%6.%7"/>
      <w:lvlJc w:val="left"/>
      <w:pPr>
        <w:ind w:left="1296" w:hanging="1296"/>
      </w:pPr>
    </w:lvl>
    <w:lvl w:ilvl="7">
      <w:start w:val="1"/>
      <w:numFmt w:val="decimal"/>
      <w:pStyle w:val="Rubrik8"/>
      <w:lvlText w:val="%1.%2.%3.%4.%5.%6.%7.%8"/>
      <w:lvlJc w:val="left"/>
      <w:pPr>
        <w:ind w:left="1440" w:hanging="1440"/>
      </w:pPr>
    </w:lvl>
    <w:lvl w:ilvl="8">
      <w:start w:val="1"/>
      <w:numFmt w:val="decimal"/>
      <w:pStyle w:val="Rubrik9"/>
      <w:lvlText w:val="%1.%2.%3.%4.%5.%6.%7.%8.%9"/>
      <w:lvlJc w:val="left"/>
      <w:pPr>
        <w:ind w:left="1584" w:hanging="1584"/>
      </w:pPr>
    </w:lvl>
  </w:abstractNum>
  <w:abstractNum w:abstractNumId="18">
    <w:nsid w:val="1D7F4D22"/>
    <w:multiLevelType w:val="multilevel"/>
    <w:tmpl w:val="BDC4BE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23495AB9"/>
    <w:multiLevelType w:val="multilevel"/>
    <w:tmpl w:val="8A42A2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257655E7"/>
    <w:multiLevelType w:val="hybridMultilevel"/>
    <w:tmpl w:val="7A744848"/>
    <w:lvl w:ilvl="0" w:tplc="041D0001">
      <w:start w:val="1"/>
      <w:numFmt w:val="bullet"/>
      <w:lvlText w:val=""/>
      <w:lvlJc w:val="left"/>
      <w:pPr>
        <w:ind w:left="1004" w:hanging="360"/>
      </w:pPr>
      <w:rPr>
        <w:rFonts w:ascii="Symbol" w:hAnsi="Symbol" w:hint="default"/>
      </w:rPr>
    </w:lvl>
    <w:lvl w:ilvl="1" w:tplc="041D0003" w:tentative="1">
      <w:start w:val="1"/>
      <w:numFmt w:val="bullet"/>
      <w:lvlText w:val="o"/>
      <w:lvlJc w:val="left"/>
      <w:pPr>
        <w:ind w:left="1724" w:hanging="360"/>
      </w:pPr>
      <w:rPr>
        <w:rFonts w:ascii="Courier New" w:hAnsi="Courier New" w:cs="Courier New" w:hint="default"/>
      </w:rPr>
    </w:lvl>
    <w:lvl w:ilvl="2" w:tplc="041D0005" w:tentative="1">
      <w:start w:val="1"/>
      <w:numFmt w:val="bullet"/>
      <w:lvlText w:val=""/>
      <w:lvlJc w:val="left"/>
      <w:pPr>
        <w:ind w:left="2444" w:hanging="360"/>
      </w:pPr>
      <w:rPr>
        <w:rFonts w:ascii="Wingdings" w:hAnsi="Wingdings" w:hint="default"/>
      </w:rPr>
    </w:lvl>
    <w:lvl w:ilvl="3" w:tplc="041D0001" w:tentative="1">
      <w:start w:val="1"/>
      <w:numFmt w:val="bullet"/>
      <w:lvlText w:val=""/>
      <w:lvlJc w:val="left"/>
      <w:pPr>
        <w:ind w:left="3164" w:hanging="360"/>
      </w:pPr>
      <w:rPr>
        <w:rFonts w:ascii="Symbol" w:hAnsi="Symbol" w:hint="default"/>
      </w:rPr>
    </w:lvl>
    <w:lvl w:ilvl="4" w:tplc="041D0003" w:tentative="1">
      <w:start w:val="1"/>
      <w:numFmt w:val="bullet"/>
      <w:lvlText w:val="o"/>
      <w:lvlJc w:val="left"/>
      <w:pPr>
        <w:ind w:left="3884" w:hanging="360"/>
      </w:pPr>
      <w:rPr>
        <w:rFonts w:ascii="Courier New" w:hAnsi="Courier New" w:cs="Courier New" w:hint="default"/>
      </w:rPr>
    </w:lvl>
    <w:lvl w:ilvl="5" w:tplc="041D0005" w:tentative="1">
      <w:start w:val="1"/>
      <w:numFmt w:val="bullet"/>
      <w:lvlText w:val=""/>
      <w:lvlJc w:val="left"/>
      <w:pPr>
        <w:ind w:left="4604" w:hanging="360"/>
      </w:pPr>
      <w:rPr>
        <w:rFonts w:ascii="Wingdings" w:hAnsi="Wingdings" w:hint="default"/>
      </w:rPr>
    </w:lvl>
    <w:lvl w:ilvl="6" w:tplc="041D0001" w:tentative="1">
      <w:start w:val="1"/>
      <w:numFmt w:val="bullet"/>
      <w:lvlText w:val=""/>
      <w:lvlJc w:val="left"/>
      <w:pPr>
        <w:ind w:left="5324" w:hanging="360"/>
      </w:pPr>
      <w:rPr>
        <w:rFonts w:ascii="Symbol" w:hAnsi="Symbol" w:hint="default"/>
      </w:rPr>
    </w:lvl>
    <w:lvl w:ilvl="7" w:tplc="041D0003" w:tentative="1">
      <w:start w:val="1"/>
      <w:numFmt w:val="bullet"/>
      <w:lvlText w:val="o"/>
      <w:lvlJc w:val="left"/>
      <w:pPr>
        <w:ind w:left="6044" w:hanging="360"/>
      </w:pPr>
      <w:rPr>
        <w:rFonts w:ascii="Courier New" w:hAnsi="Courier New" w:cs="Courier New" w:hint="default"/>
      </w:rPr>
    </w:lvl>
    <w:lvl w:ilvl="8" w:tplc="041D0005" w:tentative="1">
      <w:start w:val="1"/>
      <w:numFmt w:val="bullet"/>
      <w:lvlText w:val=""/>
      <w:lvlJc w:val="left"/>
      <w:pPr>
        <w:ind w:left="6764" w:hanging="360"/>
      </w:pPr>
      <w:rPr>
        <w:rFonts w:ascii="Wingdings" w:hAnsi="Wingdings" w:hint="default"/>
      </w:rPr>
    </w:lvl>
  </w:abstractNum>
  <w:abstractNum w:abstractNumId="21">
    <w:nsid w:val="2A7914E1"/>
    <w:multiLevelType w:val="multilevel"/>
    <w:tmpl w:val="712C30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2D223A24"/>
    <w:multiLevelType w:val="multilevel"/>
    <w:tmpl w:val="810070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32971AD6"/>
    <w:multiLevelType w:val="multilevel"/>
    <w:tmpl w:val="810070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335636DF"/>
    <w:multiLevelType w:val="multilevel"/>
    <w:tmpl w:val="810070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36BF7935"/>
    <w:multiLevelType w:val="hybridMultilevel"/>
    <w:tmpl w:val="7494D85C"/>
    <w:lvl w:ilvl="0" w:tplc="E3105EF6">
      <w:start w:val="1"/>
      <w:numFmt w:val="decimal"/>
      <w:pStyle w:val="rubrik40"/>
      <w:lvlText w:val="%1."/>
      <w:lvlJc w:val="left"/>
      <w:pPr>
        <w:ind w:left="720" w:hanging="360"/>
      </w:pPr>
      <w:rPr>
        <w:rFonts w:hint="default"/>
        <w:b/>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26">
    <w:nsid w:val="38014231"/>
    <w:multiLevelType w:val="multilevel"/>
    <w:tmpl w:val="1276A2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3CDF0943"/>
    <w:multiLevelType w:val="hybridMultilevel"/>
    <w:tmpl w:val="1DFEF748"/>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28">
    <w:nsid w:val="3E0B6747"/>
    <w:multiLevelType w:val="hybridMultilevel"/>
    <w:tmpl w:val="93B61BA0"/>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29">
    <w:nsid w:val="3E143E5C"/>
    <w:multiLevelType w:val="hybridMultilevel"/>
    <w:tmpl w:val="39221508"/>
    <w:lvl w:ilvl="0" w:tplc="041D0001">
      <w:start w:val="1"/>
      <w:numFmt w:val="bullet"/>
      <w:lvlText w:val=""/>
      <w:lvlJc w:val="left"/>
      <w:pPr>
        <w:ind w:left="1004" w:hanging="360"/>
      </w:pPr>
      <w:rPr>
        <w:rFonts w:ascii="Symbol" w:hAnsi="Symbol" w:hint="default"/>
      </w:rPr>
    </w:lvl>
    <w:lvl w:ilvl="1" w:tplc="041D0003" w:tentative="1">
      <w:start w:val="1"/>
      <w:numFmt w:val="bullet"/>
      <w:lvlText w:val="o"/>
      <w:lvlJc w:val="left"/>
      <w:pPr>
        <w:ind w:left="1724" w:hanging="360"/>
      </w:pPr>
      <w:rPr>
        <w:rFonts w:ascii="Courier New" w:hAnsi="Courier New" w:cs="Courier New" w:hint="default"/>
      </w:rPr>
    </w:lvl>
    <w:lvl w:ilvl="2" w:tplc="041D0005" w:tentative="1">
      <w:start w:val="1"/>
      <w:numFmt w:val="bullet"/>
      <w:lvlText w:val=""/>
      <w:lvlJc w:val="left"/>
      <w:pPr>
        <w:ind w:left="2444" w:hanging="360"/>
      </w:pPr>
      <w:rPr>
        <w:rFonts w:ascii="Wingdings" w:hAnsi="Wingdings" w:hint="default"/>
      </w:rPr>
    </w:lvl>
    <w:lvl w:ilvl="3" w:tplc="041D0001" w:tentative="1">
      <w:start w:val="1"/>
      <w:numFmt w:val="bullet"/>
      <w:lvlText w:val=""/>
      <w:lvlJc w:val="left"/>
      <w:pPr>
        <w:ind w:left="3164" w:hanging="360"/>
      </w:pPr>
      <w:rPr>
        <w:rFonts w:ascii="Symbol" w:hAnsi="Symbol" w:hint="default"/>
      </w:rPr>
    </w:lvl>
    <w:lvl w:ilvl="4" w:tplc="041D0003" w:tentative="1">
      <w:start w:val="1"/>
      <w:numFmt w:val="bullet"/>
      <w:lvlText w:val="o"/>
      <w:lvlJc w:val="left"/>
      <w:pPr>
        <w:ind w:left="3884" w:hanging="360"/>
      </w:pPr>
      <w:rPr>
        <w:rFonts w:ascii="Courier New" w:hAnsi="Courier New" w:cs="Courier New" w:hint="default"/>
      </w:rPr>
    </w:lvl>
    <w:lvl w:ilvl="5" w:tplc="041D0005" w:tentative="1">
      <w:start w:val="1"/>
      <w:numFmt w:val="bullet"/>
      <w:lvlText w:val=""/>
      <w:lvlJc w:val="left"/>
      <w:pPr>
        <w:ind w:left="4604" w:hanging="360"/>
      </w:pPr>
      <w:rPr>
        <w:rFonts w:ascii="Wingdings" w:hAnsi="Wingdings" w:hint="default"/>
      </w:rPr>
    </w:lvl>
    <w:lvl w:ilvl="6" w:tplc="041D0001" w:tentative="1">
      <w:start w:val="1"/>
      <w:numFmt w:val="bullet"/>
      <w:lvlText w:val=""/>
      <w:lvlJc w:val="left"/>
      <w:pPr>
        <w:ind w:left="5324" w:hanging="360"/>
      </w:pPr>
      <w:rPr>
        <w:rFonts w:ascii="Symbol" w:hAnsi="Symbol" w:hint="default"/>
      </w:rPr>
    </w:lvl>
    <w:lvl w:ilvl="7" w:tplc="041D0003" w:tentative="1">
      <w:start w:val="1"/>
      <w:numFmt w:val="bullet"/>
      <w:lvlText w:val="o"/>
      <w:lvlJc w:val="left"/>
      <w:pPr>
        <w:ind w:left="6044" w:hanging="360"/>
      </w:pPr>
      <w:rPr>
        <w:rFonts w:ascii="Courier New" w:hAnsi="Courier New" w:cs="Courier New" w:hint="default"/>
      </w:rPr>
    </w:lvl>
    <w:lvl w:ilvl="8" w:tplc="041D0005" w:tentative="1">
      <w:start w:val="1"/>
      <w:numFmt w:val="bullet"/>
      <w:lvlText w:val=""/>
      <w:lvlJc w:val="left"/>
      <w:pPr>
        <w:ind w:left="6764" w:hanging="360"/>
      </w:pPr>
      <w:rPr>
        <w:rFonts w:ascii="Wingdings" w:hAnsi="Wingdings" w:hint="default"/>
      </w:rPr>
    </w:lvl>
  </w:abstractNum>
  <w:abstractNum w:abstractNumId="30">
    <w:nsid w:val="42B721FC"/>
    <w:multiLevelType w:val="hybridMultilevel"/>
    <w:tmpl w:val="08A6150C"/>
    <w:lvl w:ilvl="0" w:tplc="041D000B">
      <w:start w:val="1"/>
      <w:numFmt w:val="bullet"/>
      <w:lvlText w:val=""/>
      <w:lvlJc w:val="left"/>
      <w:pPr>
        <w:ind w:left="1004" w:hanging="360"/>
      </w:pPr>
      <w:rPr>
        <w:rFonts w:ascii="Wingdings" w:hAnsi="Wingdings" w:hint="default"/>
      </w:rPr>
    </w:lvl>
    <w:lvl w:ilvl="1" w:tplc="041D0003" w:tentative="1">
      <w:start w:val="1"/>
      <w:numFmt w:val="bullet"/>
      <w:lvlText w:val="o"/>
      <w:lvlJc w:val="left"/>
      <w:pPr>
        <w:ind w:left="1724" w:hanging="360"/>
      </w:pPr>
      <w:rPr>
        <w:rFonts w:ascii="Courier New" w:hAnsi="Courier New" w:cs="Courier New" w:hint="default"/>
      </w:rPr>
    </w:lvl>
    <w:lvl w:ilvl="2" w:tplc="041D0005" w:tentative="1">
      <w:start w:val="1"/>
      <w:numFmt w:val="bullet"/>
      <w:lvlText w:val=""/>
      <w:lvlJc w:val="left"/>
      <w:pPr>
        <w:ind w:left="2444" w:hanging="360"/>
      </w:pPr>
      <w:rPr>
        <w:rFonts w:ascii="Wingdings" w:hAnsi="Wingdings" w:hint="default"/>
      </w:rPr>
    </w:lvl>
    <w:lvl w:ilvl="3" w:tplc="041D0001" w:tentative="1">
      <w:start w:val="1"/>
      <w:numFmt w:val="bullet"/>
      <w:lvlText w:val=""/>
      <w:lvlJc w:val="left"/>
      <w:pPr>
        <w:ind w:left="3164" w:hanging="360"/>
      </w:pPr>
      <w:rPr>
        <w:rFonts w:ascii="Symbol" w:hAnsi="Symbol" w:hint="default"/>
      </w:rPr>
    </w:lvl>
    <w:lvl w:ilvl="4" w:tplc="041D0003" w:tentative="1">
      <w:start w:val="1"/>
      <w:numFmt w:val="bullet"/>
      <w:lvlText w:val="o"/>
      <w:lvlJc w:val="left"/>
      <w:pPr>
        <w:ind w:left="3884" w:hanging="360"/>
      </w:pPr>
      <w:rPr>
        <w:rFonts w:ascii="Courier New" w:hAnsi="Courier New" w:cs="Courier New" w:hint="default"/>
      </w:rPr>
    </w:lvl>
    <w:lvl w:ilvl="5" w:tplc="041D0005" w:tentative="1">
      <w:start w:val="1"/>
      <w:numFmt w:val="bullet"/>
      <w:lvlText w:val=""/>
      <w:lvlJc w:val="left"/>
      <w:pPr>
        <w:ind w:left="4604" w:hanging="360"/>
      </w:pPr>
      <w:rPr>
        <w:rFonts w:ascii="Wingdings" w:hAnsi="Wingdings" w:hint="default"/>
      </w:rPr>
    </w:lvl>
    <w:lvl w:ilvl="6" w:tplc="041D0001" w:tentative="1">
      <w:start w:val="1"/>
      <w:numFmt w:val="bullet"/>
      <w:lvlText w:val=""/>
      <w:lvlJc w:val="left"/>
      <w:pPr>
        <w:ind w:left="5324" w:hanging="360"/>
      </w:pPr>
      <w:rPr>
        <w:rFonts w:ascii="Symbol" w:hAnsi="Symbol" w:hint="default"/>
      </w:rPr>
    </w:lvl>
    <w:lvl w:ilvl="7" w:tplc="041D0003" w:tentative="1">
      <w:start w:val="1"/>
      <w:numFmt w:val="bullet"/>
      <w:lvlText w:val="o"/>
      <w:lvlJc w:val="left"/>
      <w:pPr>
        <w:ind w:left="6044" w:hanging="360"/>
      </w:pPr>
      <w:rPr>
        <w:rFonts w:ascii="Courier New" w:hAnsi="Courier New" w:cs="Courier New" w:hint="default"/>
      </w:rPr>
    </w:lvl>
    <w:lvl w:ilvl="8" w:tplc="041D0005" w:tentative="1">
      <w:start w:val="1"/>
      <w:numFmt w:val="bullet"/>
      <w:lvlText w:val=""/>
      <w:lvlJc w:val="left"/>
      <w:pPr>
        <w:ind w:left="6764" w:hanging="360"/>
      </w:pPr>
      <w:rPr>
        <w:rFonts w:ascii="Wingdings" w:hAnsi="Wingdings" w:hint="default"/>
      </w:rPr>
    </w:lvl>
  </w:abstractNum>
  <w:abstractNum w:abstractNumId="31">
    <w:nsid w:val="44507446"/>
    <w:multiLevelType w:val="hybridMultilevel"/>
    <w:tmpl w:val="FBAE056C"/>
    <w:lvl w:ilvl="0" w:tplc="041D000F">
      <w:start w:val="1"/>
      <w:numFmt w:val="decimal"/>
      <w:lvlText w:val="%1."/>
      <w:lvlJc w:val="left"/>
      <w:pPr>
        <w:ind w:left="720" w:hanging="360"/>
      </w:p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32">
    <w:nsid w:val="450106CB"/>
    <w:multiLevelType w:val="hybridMultilevel"/>
    <w:tmpl w:val="AE381DE0"/>
    <w:lvl w:ilvl="0" w:tplc="041D0001">
      <w:start w:val="1"/>
      <w:numFmt w:val="bullet"/>
      <w:lvlText w:val=""/>
      <w:lvlJc w:val="left"/>
      <w:pPr>
        <w:ind w:left="1004" w:hanging="360"/>
      </w:pPr>
      <w:rPr>
        <w:rFonts w:ascii="Symbol" w:hAnsi="Symbol" w:hint="default"/>
      </w:rPr>
    </w:lvl>
    <w:lvl w:ilvl="1" w:tplc="041D0003" w:tentative="1">
      <w:start w:val="1"/>
      <w:numFmt w:val="bullet"/>
      <w:lvlText w:val="o"/>
      <w:lvlJc w:val="left"/>
      <w:pPr>
        <w:ind w:left="1724" w:hanging="360"/>
      </w:pPr>
      <w:rPr>
        <w:rFonts w:ascii="Courier New" w:hAnsi="Courier New" w:cs="Courier New" w:hint="default"/>
      </w:rPr>
    </w:lvl>
    <w:lvl w:ilvl="2" w:tplc="041D0005" w:tentative="1">
      <w:start w:val="1"/>
      <w:numFmt w:val="bullet"/>
      <w:lvlText w:val=""/>
      <w:lvlJc w:val="left"/>
      <w:pPr>
        <w:ind w:left="2444" w:hanging="360"/>
      </w:pPr>
      <w:rPr>
        <w:rFonts w:ascii="Wingdings" w:hAnsi="Wingdings" w:hint="default"/>
      </w:rPr>
    </w:lvl>
    <w:lvl w:ilvl="3" w:tplc="041D0001" w:tentative="1">
      <w:start w:val="1"/>
      <w:numFmt w:val="bullet"/>
      <w:lvlText w:val=""/>
      <w:lvlJc w:val="left"/>
      <w:pPr>
        <w:ind w:left="3164" w:hanging="360"/>
      </w:pPr>
      <w:rPr>
        <w:rFonts w:ascii="Symbol" w:hAnsi="Symbol" w:hint="default"/>
      </w:rPr>
    </w:lvl>
    <w:lvl w:ilvl="4" w:tplc="041D0003" w:tentative="1">
      <w:start w:val="1"/>
      <w:numFmt w:val="bullet"/>
      <w:lvlText w:val="o"/>
      <w:lvlJc w:val="left"/>
      <w:pPr>
        <w:ind w:left="3884" w:hanging="360"/>
      </w:pPr>
      <w:rPr>
        <w:rFonts w:ascii="Courier New" w:hAnsi="Courier New" w:cs="Courier New" w:hint="default"/>
      </w:rPr>
    </w:lvl>
    <w:lvl w:ilvl="5" w:tplc="041D0005" w:tentative="1">
      <w:start w:val="1"/>
      <w:numFmt w:val="bullet"/>
      <w:lvlText w:val=""/>
      <w:lvlJc w:val="left"/>
      <w:pPr>
        <w:ind w:left="4604" w:hanging="360"/>
      </w:pPr>
      <w:rPr>
        <w:rFonts w:ascii="Wingdings" w:hAnsi="Wingdings" w:hint="default"/>
      </w:rPr>
    </w:lvl>
    <w:lvl w:ilvl="6" w:tplc="041D0001" w:tentative="1">
      <w:start w:val="1"/>
      <w:numFmt w:val="bullet"/>
      <w:lvlText w:val=""/>
      <w:lvlJc w:val="left"/>
      <w:pPr>
        <w:ind w:left="5324" w:hanging="360"/>
      </w:pPr>
      <w:rPr>
        <w:rFonts w:ascii="Symbol" w:hAnsi="Symbol" w:hint="default"/>
      </w:rPr>
    </w:lvl>
    <w:lvl w:ilvl="7" w:tplc="041D0003" w:tentative="1">
      <w:start w:val="1"/>
      <w:numFmt w:val="bullet"/>
      <w:lvlText w:val="o"/>
      <w:lvlJc w:val="left"/>
      <w:pPr>
        <w:ind w:left="6044" w:hanging="360"/>
      </w:pPr>
      <w:rPr>
        <w:rFonts w:ascii="Courier New" w:hAnsi="Courier New" w:cs="Courier New" w:hint="default"/>
      </w:rPr>
    </w:lvl>
    <w:lvl w:ilvl="8" w:tplc="041D0005" w:tentative="1">
      <w:start w:val="1"/>
      <w:numFmt w:val="bullet"/>
      <w:lvlText w:val=""/>
      <w:lvlJc w:val="left"/>
      <w:pPr>
        <w:ind w:left="6764" w:hanging="360"/>
      </w:pPr>
      <w:rPr>
        <w:rFonts w:ascii="Wingdings" w:hAnsi="Wingdings" w:hint="default"/>
      </w:rPr>
    </w:lvl>
  </w:abstractNum>
  <w:abstractNum w:abstractNumId="33">
    <w:nsid w:val="46D524A8"/>
    <w:multiLevelType w:val="hybridMultilevel"/>
    <w:tmpl w:val="F6FCB2AA"/>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34">
    <w:nsid w:val="4E461D0C"/>
    <w:multiLevelType w:val="hybridMultilevel"/>
    <w:tmpl w:val="F3C8F9C8"/>
    <w:lvl w:ilvl="0" w:tplc="041D0001">
      <w:start w:val="1"/>
      <w:numFmt w:val="bullet"/>
      <w:lvlText w:val=""/>
      <w:lvlJc w:val="left"/>
      <w:pPr>
        <w:ind w:left="1004" w:hanging="360"/>
      </w:pPr>
      <w:rPr>
        <w:rFonts w:ascii="Symbol" w:hAnsi="Symbol" w:hint="default"/>
      </w:rPr>
    </w:lvl>
    <w:lvl w:ilvl="1" w:tplc="041D0003" w:tentative="1">
      <w:start w:val="1"/>
      <w:numFmt w:val="bullet"/>
      <w:lvlText w:val="o"/>
      <w:lvlJc w:val="left"/>
      <w:pPr>
        <w:ind w:left="1724" w:hanging="360"/>
      </w:pPr>
      <w:rPr>
        <w:rFonts w:ascii="Courier New" w:hAnsi="Courier New" w:cs="Courier New" w:hint="default"/>
      </w:rPr>
    </w:lvl>
    <w:lvl w:ilvl="2" w:tplc="041D0005" w:tentative="1">
      <w:start w:val="1"/>
      <w:numFmt w:val="bullet"/>
      <w:lvlText w:val=""/>
      <w:lvlJc w:val="left"/>
      <w:pPr>
        <w:ind w:left="2444" w:hanging="360"/>
      </w:pPr>
      <w:rPr>
        <w:rFonts w:ascii="Wingdings" w:hAnsi="Wingdings" w:hint="default"/>
      </w:rPr>
    </w:lvl>
    <w:lvl w:ilvl="3" w:tplc="041D0001" w:tentative="1">
      <w:start w:val="1"/>
      <w:numFmt w:val="bullet"/>
      <w:lvlText w:val=""/>
      <w:lvlJc w:val="left"/>
      <w:pPr>
        <w:ind w:left="3164" w:hanging="360"/>
      </w:pPr>
      <w:rPr>
        <w:rFonts w:ascii="Symbol" w:hAnsi="Symbol" w:hint="default"/>
      </w:rPr>
    </w:lvl>
    <w:lvl w:ilvl="4" w:tplc="041D0003" w:tentative="1">
      <w:start w:val="1"/>
      <w:numFmt w:val="bullet"/>
      <w:lvlText w:val="o"/>
      <w:lvlJc w:val="left"/>
      <w:pPr>
        <w:ind w:left="3884" w:hanging="360"/>
      </w:pPr>
      <w:rPr>
        <w:rFonts w:ascii="Courier New" w:hAnsi="Courier New" w:cs="Courier New" w:hint="default"/>
      </w:rPr>
    </w:lvl>
    <w:lvl w:ilvl="5" w:tplc="041D0005" w:tentative="1">
      <w:start w:val="1"/>
      <w:numFmt w:val="bullet"/>
      <w:lvlText w:val=""/>
      <w:lvlJc w:val="left"/>
      <w:pPr>
        <w:ind w:left="4604" w:hanging="360"/>
      </w:pPr>
      <w:rPr>
        <w:rFonts w:ascii="Wingdings" w:hAnsi="Wingdings" w:hint="default"/>
      </w:rPr>
    </w:lvl>
    <w:lvl w:ilvl="6" w:tplc="041D0001" w:tentative="1">
      <w:start w:val="1"/>
      <w:numFmt w:val="bullet"/>
      <w:lvlText w:val=""/>
      <w:lvlJc w:val="left"/>
      <w:pPr>
        <w:ind w:left="5324" w:hanging="360"/>
      </w:pPr>
      <w:rPr>
        <w:rFonts w:ascii="Symbol" w:hAnsi="Symbol" w:hint="default"/>
      </w:rPr>
    </w:lvl>
    <w:lvl w:ilvl="7" w:tplc="041D0003" w:tentative="1">
      <w:start w:val="1"/>
      <w:numFmt w:val="bullet"/>
      <w:lvlText w:val="o"/>
      <w:lvlJc w:val="left"/>
      <w:pPr>
        <w:ind w:left="6044" w:hanging="360"/>
      </w:pPr>
      <w:rPr>
        <w:rFonts w:ascii="Courier New" w:hAnsi="Courier New" w:cs="Courier New" w:hint="default"/>
      </w:rPr>
    </w:lvl>
    <w:lvl w:ilvl="8" w:tplc="041D0005" w:tentative="1">
      <w:start w:val="1"/>
      <w:numFmt w:val="bullet"/>
      <w:lvlText w:val=""/>
      <w:lvlJc w:val="left"/>
      <w:pPr>
        <w:ind w:left="6764" w:hanging="360"/>
      </w:pPr>
      <w:rPr>
        <w:rFonts w:ascii="Wingdings" w:hAnsi="Wingdings" w:hint="default"/>
      </w:rPr>
    </w:lvl>
  </w:abstractNum>
  <w:abstractNum w:abstractNumId="35">
    <w:nsid w:val="4F314BC3"/>
    <w:multiLevelType w:val="hybridMultilevel"/>
    <w:tmpl w:val="58FC258A"/>
    <w:lvl w:ilvl="0" w:tplc="041D0003">
      <w:start w:val="1"/>
      <w:numFmt w:val="bullet"/>
      <w:lvlText w:val="o"/>
      <w:lvlJc w:val="left"/>
      <w:pPr>
        <w:ind w:left="1364" w:hanging="360"/>
      </w:pPr>
      <w:rPr>
        <w:rFonts w:ascii="Courier New" w:hAnsi="Courier New" w:cs="Courier New" w:hint="default"/>
      </w:rPr>
    </w:lvl>
    <w:lvl w:ilvl="1" w:tplc="041D0003" w:tentative="1">
      <w:start w:val="1"/>
      <w:numFmt w:val="bullet"/>
      <w:lvlText w:val="o"/>
      <w:lvlJc w:val="left"/>
      <w:pPr>
        <w:ind w:left="2084" w:hanging="360"/>
      </w:pPr>
      <w:rPr>
        <w:rFonts w:ascii="Courier New" w:hAnsi="Courier New" w:cs="Courier New" w:hint="default"/>
      </w:rPr>
    </w:lvl>
    <w:lvl w:ilvl="2" w:tplc="041D0005" w:tentative="1">
      <w:start w:val="1"/>
      <w:numFmt w:val="bullet"/>
      <w:lvlText w:val=""/>
      <w:lvlJc w:val="left"/>
      <w:pPr>
        <w:ind w:left="2804" w:hanging="360"/>
      </w:pPr>
      <w:rPr>
        <w:rFonts w:ascii="Wingdings" w:hAnsi="Wingdings" w:hint="default"/>
      </w:rPr>
    </w:lvl>
    <w:lvl w:ilvl="3" w:tplc="041D0001" w:tentative="1">
      <w:start w:val="1"/>
      <w:numFmt w:val="bullet"/>
      <w:lvlText w:val=""/>
      <w:lvlJc w:val="left"/>
      <w:pPr>
        <w:ind w:left="3524" w:hanging="360"/>
      </w:pPr>
      <w:rPr>
        <w:rFonts w:ascii="Symbol" w:hAnsi="Symbol" w:hint="default"/>
      </w:rPr>
    </w:lvl>
    <w:lvl w:ilvl="4" w:tplc="041D0003" w:tentative="1">
      <w:start w:val="1"/>
      <w:numFmt w:val="bullet"/>
      <w:lvlText w:val="o"/>
      <w:lvlJc w:val="left"/>
      <w:pPr>
        <w:ind w:left="4244" w:hanging="360"/>
      </w:pPr>
      <w:rPr>
        <w:rFonts w:ascii="Courier New" w:hAnsi="Courier New" w:cs="Courier New" w:hint="default"/>
      </w:rPr>
    </w:lvl>
    <w:lvl w:ilvl="5" w:tplc="041D0005" w:tentative="1">
      <w:start w:val="1"/>
      <w:numFmt w:val="bullet"/>
      <w:lvlText w:val=""/>
      <w:lvlJc w:val="left"/>
      <w:pPr>
        <w:ind w:left="4964" w:hanging="360"/>
      </w:pPr>
      <w:rPr>
        <w:rFonts w:ascii="Wingdings" w:hAnsi="Wingdings" w:hint="default"/>
      </w:rPr>
    </w:lvl>
    <w:lvl w:ilvl="6" w:tplc="041D0001" w:tentative="1">
      <w:start w:val="1"/>
      <w:numFmt w:val="bullet"/>
      <w:lvlText w:val=""/>
      <w:lvlJc w:val="left"/>
      <w:pPr>
        <w:ind w:left="5684" w:hanging="360"/>
      </w:pPr>
      <w:rPr>
        <w:rFonts w:ascii="Symbol" w:hAnsi="Symbol" w:hint="default"/>
      </w:rPr>
    </w:lvl>
    <w:lvl w:ilvl="7" w:tplc="041D0003" w:tentative="1">
      <w:start w:val="1"/>
      <w:numFmt w:val="bullet"/>
      <w:lvlText w:val="o"/>
      <w:lvlJc w:val="left"/>
      <w:pPr>
        <w:ind w:left="6404" w:hanging="360"/>
      </w:pPr>
      <w:rPr>
        <w:rFonts w:ascii="Courier New" w:hAnsi="Courier New" w:cs="Courier New" w:hint="default"/>
      </w:rPr>
    </w:lvl>
    <w:lvl w:ilvl="8" w:tplc="041D0005" w:tentative="1">
      <w:start w:val="1"/>
      <w:numFmt w:val="bullet"/>
      <w:lvlText w:val=""/>
      <w:lvlJc w:val="left"/>
      <w:pPr>
        <w:ind w:left="7124" w:hanging="360"/>
      </w:pPr>
      <w:rPr>
        <w:rFonts w:ascii="Wingdings" w:hAnsi="Wingdings" w:hint="default"/>
      </w:rPr>
    </w:lvl>
  </w:abstractNum>
  <w:abstractNum w:abstractNumId="36">
    <w:nsid w:val="54A215CE"/>
    <w:multiLevelType w:val="hybridMultilevel"/>
    <w:tmpl w:val="885A7AA8"/>
    <w:lvl w:ilvl="0" w:tplc="041D000F">
      <w:start w:val="1"/>
      <w:numFmt w:val="decimal"/>
      <w:lvlText w:val="%1."/>
      <w:lvlJc w:val="left"/>
      <w:pPr>
        <w:ind w:left="1004" w:hanging="360"/>
      </w:pPr>
    </w:lvl>
    <w:lvl w:ilvl="1" w:tplc="041D0019" w:tentative="1">
      <w:start w:val="1"/>
      <w:numFmt w:val="lowerLetter"/>
      <w:lvlText w:val="%2."/>
      <w:lvlJc w:val="left"/>
      <w:pPr>
        <w:ind w:left="1724" w:hanging="360"/>
      </w:pPr>
    </w:lvl>
    <w:lvl w:ilvl="2" w:tplc="041D001B" w:tentative="1">
      <w:start w:val="1"/>
      <w:numFmt w:val="lowerRoman"/>
      <w:lvlText w:val="%3."/>
      <w:lvlJc w:val="right"/>
      <w:pPr>
        <w:ind w:left="2444" w:hanging="180"/>
      </w:pPr>
    </w:lvl>
    <w:lvl w:ilvl="3" w:tplc="041D000F" w:tentative="1">
      <w:start w:val="1"/>
      <w:numFmt w:val="decimal"/>
      <w:lvlText w:val="%4."/>
      <w:lvlJc w:val="left"/>
      <w:pPr>
        <w:ind w:left="3164" w:hanging="360"/>
      </w:pPr>
    </w:lvl>
    <w:lvl w:ilvl="4" w:tplc="041D0019" w:tentative="1">
      <w:start w:val="1"/>
      <w:numFmt w:val="lowerLetter"/>
      <w:lvlText w:val="%5."/>
      <w:lvlJc w:val="left"/>
      <w:pPr>
        <w:ind w:left="3884" w:hanging="360"/>
      </w:pPr>
    </w:lvl>
    <w:lvl w:ilvl="5" w:tplc="041D001B" w:tentative="1">
      <w:start w:val="1"/>
      <w:numFmt w:val="lowerRoman"/>
      <w:lvlText w:val="%6."/>
      <w:lvlJc w:val="right"/>
      <w:pPr>
        <w:ind w:left="4604" w:hanging="180"/>
      </w:pPr>
    </w:lvl>
    <w:lvl w:ilvl="6" w:tplc="041D000F" w:tentative="1">
      <w:start w:val="1"/>
      <w:numFmt w:val="decimal"/>
      <w:lvlText w:val="%7."/>
      <w:lvlJc w:val="left"/>
      <w:pPr>
        <w:ind w:left="5324" w:hanging="360"/>
      </w:pPr>
    </w:lvl>
    <w:lvl w:ilvl="7" w:tplc="041D0019" w:tentative="1">
      <w:start w:val="1"/>
      <w:numFmt w:val="lowerLetter"/>
      <w:lvlText w:val="%8."/>
      <w:lvlJc w:val="left"/>
      <w:pPr>
        <w:ind w:left="6044" w:hanging="360"/>
      </w:pPr>
    </w:lvl>
    <w:lvl w:ilvl="8" w:tplc="041D001B" w:tentative="1">
      <w:start w:val="1"/>
      <w:numFmt w:val="lowerRoman"/>
      <w:lvlText w:val="%9."/>
      <w:lvlJc w:val="right"/>
      <w:pPr>
        <w:ind w:left="6764" w:hanging="180"/>
      </w:pPr>
    </w:lvl>
  </w:abstractNum>
  <w:abstractNum w:abstractNumId="37">
    <w:nsid w:val="58D070D6"/>
    <w:multiLevelType w:val="multilevel"/>
    <w:tmpl w:val="810070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nsid w:val="5FB2786E"/>
    <w:multiLevelType w:val="multilevel"/>
    <w:tmpl w:val="810070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69191FA6"/>
    <w:multiLevelType w:val="multilevel"/>
    <w:tmpl w:val="810070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695F2496"/>
    <w:multiLevelType w:val="hybridMultilevel"/>
    <w:tmpl w:val="B562FB5C"/>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41">
    <w:nsid w:val="6BDA5422"/>
    <w:multiLevelType w:val="hybridMultilevel"/>
    <w:tmpl w:val="CA1E986E"/>
    <w:lvl w:ilvl="0" w:tplc="041D0003">
      <w:start w:val="1"/>
      <w:numFmt w:val="bullet"/>
      <w:lvlText w:val="o"/>
      <w:lvlJc w:val="left"/>
      <w:pPr>
        <w:ind w:left="1364" w:hanging="360"/>
      </w:pPr>
      <w:rPr>
        <w:rFonts w:ascii="Courier New" w:hAnsi="Courier New" w:cs="Courier New" w:hint="default"/>
      </w:rPr>
    </w:lvl>
    <w:lvl w:ilvl="1" w:tplc="041D0003" w:tentative="1">
      <w:start w:val="1"/>
      <w:numFmt w:val="bullet"/>
      <w:lvlText w:val="o"/>
      <w:lvlJc w:val="left"/>
      <w:pPr>
        <w:ind w:left="2084" w:hanging="360"/>
      </w:pPr>
      <w:rPr>
        <w:rFonts w:ascii="Courier New" w:hAnsi="Courier New" w:cs="Courier New" w:hint="default"/>
      </w:rPr>
    </w:lvl>
    <w:lvl w:ilvl="2" w:tplc="041D0005" w:tentative="1">
      <w:start w:val="1"/>
      <w:numFmt w:val="bullet"/>
      <w:lvlText w:val=""/>
      <w:lvlJc w:val="left"/>
      <w:pPr>
        <w:ind w:left="2804" w:hanging="360"/>
      </w:pPr>
      <w:rPr>
        <w:rFonts w:ascii="Wingdings" w:hAnsi="Wingdings" w:hint="default"/>
      </w:rPr>
    </w:lvl>
    <w:lvl w:ilvl="3" w:tplc="041D0001" w:tentative="1">
      <w:start w:val="1"/>
      <w:numFmt w:val="bullet"/>
      <w:lvlText w:val=""/>
      <w:lvlJc w:val="left"/>
      <w:pPr>
        <w:ind w:left="3524" w:hanging="360"/>
      </w:pPr>
      <w:rPr>
        <w:rFonts w:ascii="Symbol" w:hAnsi="Symbol" w:hint="default"/>
      </w:rPr>
    </w:lvl>
    <w:lvl w:ilvl="4" w:tplc="041D0003" w:tentative="1">
      <w:start w:val="1"/>
      <w:numFmt w:val="bullet"/>
      <w:lvlText w:val="o"/>
      <w:lvlJc w:val="left"/>
      <w:pPr>
        <w:ind w:left="4244" w:hanging="360"/>
      </w:pPr>
      <w:rPr>
        <w:rFonts w:ascii="Courier New" w:hAnsi="Courier New" w:cs="Courier New" w:hint="default"/>
      </w:rPr>
    </w:lvl>
    <w:lvl w:ilvl="5" w:tplc="041D0005" w:tentative="1">
      <w:start w:val="1"/>
      <w:numFmt w:val="bullet"/>
      <w:lvlText w:val=""/>
      <w:lvlJc w:val="left"/>
      <w:pPr>
        <w:ind w:left="4964" w:hanging="360"/>
      </w:pPr>
      <w:rPr>
        <w:rFonts w:ascii="Wingdings" w:hAnsi="Wingdings" w:hint="default"/>
      </w:rPr>
    </w:lvl>
    <w:lvl w:ilvl="6" w:tplc="041D0001" w:tentative="1">
      <w:start w:val="1"/>
      <w:numFmt w:val="bullet"/>
      <w:lvlText w:val=""/>
      <w:lvlJc w:val="left"/>
      <w:pPr>
        <w:ind w:left="5684" w:hanging="360"/>
      </w:pPr>
      <w:rPr>
        <w:rFonts w:ascii="Symbol" w:hAnsi="Symbol" w:hint="default"/>
      </w:rPr>
    </w:lvl>
    <w:lvl w:ilvl="7" w:tplc="041D0003" w:tentative="1">
      <w:start w:val="1"/>
      <w:numFmt w:val="bullet"/>
      <w:lvlText w:val="o"/>
      <w:lvlJc w:val="left"/>
      <w:pPr>
        <w:ind w:left="6404" w:hanging="360"/>
      </w:pPr>
      <w:rPr>
        <w:rFonts w:ascii="Courier New" w:hAnsi="Courier New" w:cs="Courier New" w:hint="default"/>
      </w:rPr>
    </w:lvl>
    <w:lvl w:ilvl="8" w:tplc="041D0005" w:tentative="1">
      <w:start w:val="1"/>
      <w:numFmt w:val="bullet"/>
      <w:lvlText w:val=""/>
      <w:lvlJc w:val="left"/>
      <w:pPr>
        <w:ind w:left="7124" w:hanging="360"/>
      </w:pPr>
      <w:rPr>
        <w:rFonts w:ascii="Wingdings" w:hAnsi="Wingdings" w:hint="default"/>
      </w:rPr>
    </w:lvl>
  </w:abstractNum>
  <w:abstractNum w:abstractNumId="42">
    <w:nsid w:val="6C490E2F"/>
    <w:multiLevelType w:val="hybridMultilevel"/>
    <w:tmpl w:val="C3D672E0"/>
    <w:lvl w:ilvl="0" w:tplc="041D0001">
      <w:start w:val="1"/>
      <w:numFmt w:val="bullet"/>
      <w:lvlText w:val=""/>
      <w:lvlJc w:val="left"/>
      <w:pPr>
        <w:ind w:left="1004" w:hanging="360"/>
      </w:pPr>
      <w:rPr>
        <w:rFonts w:ascii="Symbol" w:hAnsi="Symbol" w:hint="default"/>
      </w:rPr>
    </w:lvl>
    <w:lvl w:ilvl="1" w:tplc="041D0003" w:tentative="1">
      <w:start w:val="1"/>
      <w:numFmt w:val="bullet"/>
      <w:lvlText w:val="o"/>
      <w:lvlJc w:val="left"/>
      <w:pPr>
        <w:ind w:left="1724" w:hanging="360"/>
      </w:pPr>
      <w:rPr>
        <w:rFonts w:ascii="Courier New" w:hAnsi="Courier New" w:cs="Courier New" w:hint="default"/>
      </w:rPr>
    </w:lvl>
    <w:lvl w:ilvl="2" w:tplc="041D0005" w:tentative="1">
      <w:start w:val="1"/>
      <w:numFmt w:val="bullet"/>
      <w:lvlText w:val=""/>
      <w:lvlJc w:val="left"/>
      <w:pPr>
        <w:ind w:left="2444" w:hanging="360"/>
      </w:pPr>
      <w:rPr>
        <w:rFonts w:ascii="Wingdings" w:hAnsi="Wingdings" w:hint="default"/>
      </w:rPr>
    </w:lvl>
    <w:lvl w:ilvl="3" w:tplc="041D0001" w:tentative="1">
      <w:start w:val="1"/>
      <w:numFmt w:val="bullet"/>
      <w:lvlText w:val=""/>
      <w:lvlJc w:val="left"/>
      <w:pPr>
        <w:ind w:left="3164" w:hanging="360"/>
      </w:pPr>
      <w:rPr>
        <w:rFonts w:ascii="Symbol" w:hAnsi="Symbol" w:hint="default"/>
      </w:rPr>
    </w:lvl>
    <w:lvl w:ilvl="4" w:tplc="041D0003" w:tentative="1">
      <w:start w:val="1"/>
      <w:numFmt w:val="bullet"/>
      <w:lvlText w:val="o"/>
      <w:lvlJc w:val="left"/>
      <w:pPr>
        <w:ind w:left="3884" w:hanging="360"/>
      </w:pPr>
      <w:rPr>
        <w:rFonts w:ascii="Courier New" w:hAnsi="Courier New" w:cs="Courier New" w:hint="default"/>
      </w:rPr>
    </w:lvl>
    <w:lvl w:ilvl="5" w:tplc="041D0005" w:tentative="1">
      <w:start w:val="1"/>
      <w:numFmt w:val="bullet"/>
      <w:lvlText w:val=""/>
      <w:lvlJc w:val="left"/>
      <w:pPr>
        <w:ind w:left="4604" w:hanging="360"/>
      </w:pPr>
      <w:rPr>
        <w:rFonts w:ascii="Wingdings" w:hAnsi="Wingdings" w:hint="default"/>
      </w:rPr>
    </w:lvl>
    <w:lvl w:ilvl="6" w:tplc="041D0001" w:tentative="1">
      <w:start w:val="1"/>
      <w:numFmt w:val="bullet"/>
      <w:lvlText w:val=""/>
      <w:lvlJc w:val="left"/>
      <w:pPr>
        <w:ind w:left="5324" w:hanging="360"/>
      </w:pPr>
      <w:rPr>
        <w:rFonts w:ascii="Symbol" w:hAnsi="Symbol" w:hint="default"/>
      </w:rPr>
    </w:lvl>
    <w:lvl w:ilvl="7" w:tplc="041D0003" w:tentative="1">
      <w:start w:val="1"/>
      <w:numFmt w:val="bullet"/>
      <w:lvlText w:val="o"/>
      <w:lvlJc w:val="left"/>
      <w:pPr>
        <w:ind w:left="6044" w:hanging="360"/>
      </w:pPr>
      <w:rPr>
        <w:rFonts w:ascii="Courier New" w:hAnsi="Courier New" w:cs="Courier New" w:hint="default"/>
      </w:rPr>
    </w:lvl>
    <w:lvl w:ilvl="8" w:tplc="041D0005" w:tentative="1">
      <w:start w:val="1"/>
      <w:numFmt w:val="bullet"/>
      <w:lvlText w:val=""/>
      <w:lvlJc w:val="left"/>
      <w:pPr>
        <w:ind w:left="6764" w:hanging="360"/>
      </w:pPr>
      <w:rPr>
        <w:rFonts w:ascii="Wingdings" w:hAnsi="Wingdings" w:hint="default"/>
      </w:rPr>
    </w:lvl>
  </w:abstractNum>
  <w:abstractNum w:abstractNumId="43">
    <w:nsid w:val="6CD31DCC"/>
    <w:multiLevelType w:val="hybridMultilevel"/>
    <w:tmpl w:val="9F08A73E"/>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44">
    <w:nsid w:val="6E503FF4"/>
    <w:multiLevelType w:val="hybridMultilevel"/>
    <w:tmpl w:val="62A25878"/>
    <w:lvl w:ilvl="0" w:tplc="A644E7C8">
      <w:start w:val="1"/>
      <w:numFmt w:val="decimal"/>
      <w:lvlText w:val="%1."/>
      <w:lvlJc w:val="left"/>
      <w:pPr>
        <w:ind w:left="717" w:hanging="360"/>
      </w:pPr>
      <w:rPr>
        <w:rFonts w:hint="default"/>
        <w:b/>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45">
    <w:nsid w:val="76CF3FC9"/>
    <w:multiLevelType w:val="hybridMultilevel"/>
    <w:tmpl w:val="FDF2E09E"/>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46">
    <w:nsid w:val="77195983"/>
    <w:multiLevelType w:val="hybridMultilevel"/>
    <w:tmpl w:val="96E07C4E"/>
    <w:lvl w:ilvl="0" w:tplc="041D0001">
      <w:start w:val="1"/>
      <w:numFmt w:val="bullet"/>
      <w:lvlText w:val=""/>
      <w:lvlJc w:val="left"/>
      <w:pPr>
        <w:ind w:left="1004" w:hanging="360"/>
      </w:pPr>
      <w:rPr>
        <w:rFonts w:ascii="Symbol" w:hAnsi="Symbol" w:hint="default"/>
      </w:rPr>
    </w:lvl>
    <w:lvl w:ilvl="1" w:tplc="041D0019" w:tentative="1">
      <w:start w:val="1"/>
      <w:numFmt w:val="lowerLetter"/>
      <w:lvlText w:val="%2."/>
      <w:lvlJc w:val="left"/>
      <w:pPr>
        <w:ind w:left="1724" w:hanging="360"/>
      </w:pPr>
    </w:lvl>
    <w:lvl w:ilvl="2" w:tplc="041D001B" w:tentative="1">
      <w:start w:val="1"/>
      <w:numFmt w:val="lowerRoman"/>
      <w:lvlText w:val="%3."/>
      <w:lvlJc w:val="right"/>
      <w:pPr>
        <w:ind w:left="2444" w:hanging="180"/>
      </w:pPr>
    </w:lvl>
    <w:lvl w:ilvl="3" w:tplc="041D000F" w:tentative="1">
      <w:start w:val="1"/>
      <w:numFmt w:val="decimal"/>
      <w:lvlText w:val="%4."/>
      <w:lvlJc w:val="left"/>
      <w:pPr>
        <w:ind w:left="3164" w:hanging="360"/>
      </w:pPr>
    </w:lvl>
    <w:lvl w:ilvl="4" w:tplc="041D0019" w:tentative="1">
      <w:start w:val="1"/>
      <w:numFmt w:val="lowerLetter"/>
      <w:lvlText w:val="%5."/>
      <w:lvlJc w:val="left"/>
      <w:pPr>
        <w:ind w:left="3884" w:hanging="360"/>
      </w:pPr>
    </w:lvl>
    <w:lvl w:ilvl="5" w:tplc="041D001B" w:tentative="1">
      <w:start w:val="1"/>
      <w:numFmt w:val="lowerRoman"/>
      <w:lvlText w:val="%6."/>
      <w:lvlJc w:val="right"/>
      <w:pPr>
        <w:ind w:left="4604" w:hanging="180"/>
      </w:pPr>
    </w:lvl>
    <w:lvl w:ilvl="6" w:tplc="041D000F" w:tentative="1">
      <w:start w:val="1"/>
      <w:numFmt w:val="decimal"/>
      <w:lvlText w:val="%7."/>
      <w:lvlJc w:val="left"/>
      <w:pPr>
        <w:ind w:left="5324" w:hanging="360"/>
      </w:pPr>
    </w:lvl>
    <w:lvl w:ilvl="7" w:tplc="041D0019" w:tentative="1">
      <w:start w:val="1"/>
      <w:numFmt w:val="lowerLetter"/>
      <w:lvlText w:val="%8."/>
      <w:lvlJc w:val="left"/>
      <w:pPr>
        <w:ind w:left="6044" w:hanging="360"/>
      </w:pPr>
    </w:lvl>
    <w:lvl w:ilvl="8" w:tplc="041D001B" w:tentative="1">
      <w:start w:val="1"/>
      <w:numFmt w:val="lowerRoman"/>
      <w:lvlText w:val="%9."/>
      <w:lvlJc w:val="right"/>
      <w:pPr>
        <w:ind w:left="6764" w:hanging="180"/>
      </w:pPr>
    </w:lvl>
  </w:abstractNum>
  <w:abstractNum w:abstractNumId="47">
    <w:nsid w:val="7B583817"/>
    <w:multiLevelType w:val="hybridMultilevel"/>
    <w:tmpl w:val="23ACF0D8"/>
    <w:lvl w:ilvl="0" w:tplc="041D0001">
      <w:start w:val="1"/>
      <w:numFmt w:val="bullet"/>
      <w:lvlText w:val=""/>
      <w:lvlJc w:val="left"/>
      <w:pPr>
        <w:ind w:left="1004" w:hanging="360"/>
      </w:pPr>
      <w:rPr>
        <w:rFonts w:ascii="Symbol" w:hAnsi="Symbol" w:hint="default"/>
      </w:rPr>
    </w:lvl>
    <w:lvl w:ilvl="1" w:tplc="041D0003" w:tentative="1">
      <w:start w:val="1"/>
      <w:numFmt w:val="bullet"/>
      <w:lvlText w:val="o"/>
      <w:lvlJc w:val="left"/>
      <w:pPr>
        <w:ind w:left="1724" w:hanging="360"/>
      </w:pPr>
      <w:rPr>
        <w:rFonts w:ascii="Courier New" w:hAnsi="Courier New" w:cs="Courier New" w:hint="default"/>
      </w:rPr>
    </w:lvl>
    <w:lvl w:ilvl="2" w:tplc="041D0005" w:tentative="1">
      <w:start w:val="1"/>
      <w:numFmt w:val="bullet"/>
      <w:lvlText w:val=""/>
      <w:lvlJc w:val="left"/>
      <w:pPr>
        <w:ind w:left="2444" w:hanging="360"/>
      </w:pPr>
      <w:rPr>
        <w:rFonts w:ascii="Wingdings" w:hAnsi="Wingdings" w:hint="default"/>
      </w:rPr>
    </w:lvl>
    <w:lvl w:ilvl="3" w:tplc="041D0001" w:tentative="1">
      <w:start w:val="1"/>
      <w:numFmt w:val="bullet"/>
      <w:lvlText w:val=""/>
      <w:lvlJc w:val="left"/>
      <w:pPr>
        <w:ind w:left="3164" w:hanging="360"/>
      </w:pPr>
      <w:rPr>
        <w:rFonts w:ascii="Symbol" w:hAnsi="Symbol" w:hint="default"/>
      </w:rPr>
    </w:lvl>
    <w:lvl w:ilvl="4" w:tplc="041D0003" w:tentative="1">
      <w:start w:val="1"/>
      <w:numFmt w:val="bullet"/>
      <w:lvlText w:val="o"/>
      <w:lvlJc w:val="left"/>
      <w:pPr>
        <w:ind w:left="3884" w:hanging="360"/>
      </w:pPr>
      <w:rPr>
        <w:rFonts w:ascii="Courier New" w:hAnsi="Courier New" w:cs="Courier New" w:hint="default"/>
      </w:rPr>
    </w:lvl>
    <w:lvl w:ilvl="5" w:tplc="041D0005" w:tentative="1">
      <w:start w:val="1"/>
      <w:numFmt w:val="bullet"/>
      <w:lvlText w:val=""/>
      <w:lvlJc w:val="left"/>
      <w:pPr>
        <w:ind w:left="4604" w:hanging="360"/>
      </w:pPr>
      <w:rPr>
        <w:rFonts w:ascii="Wingdings" w:hAnsi="Wingdings" w:hint="default"/>
      </w:rPr>
    </w:lvl>
    <w:lvl w:ilvl="6" w:tplc="041D0001" w:tentative="1">
      <w:start w:val="1"/>
      <w:numFmt w:val="bullet"/>
      <w:lvlText w:val=""/>
      <w:lvlJc w:val="left"/>
      <w:pPr>
        <w:ind w:left="5324" w:hanging="360"/>
      </w:pPr>
      <w:rPr>
        <w:rFonts w:ascii="Symbol" w:hAnsi="Symbol" w:hint="default"/>
      </w:rPr>
    </w:lvl>
    <w:lvl w:ilvl="7" w:tplc="041D0003" w:tentative="1">
      <w:start w:val="1"/>
      <w:numFmt w:val="bullet"/>
      <w:lvlText w:val="o"/>
      <w:lvlJc w:val="left"/>
      <w:pPr>
        <w:ind w:left="6044" w:hanging="360"/>
      </w:pPr>
      <w:rPr>
        <w:rFonts w:ascii="Courier New" w:hAnsi="Courier New" w:cs="Courier New" w:hint="default"/>
      </w:rPr>
    </w:lvl>
    <w:lvl w:ilvl="8" w:tplc="041D0005" w:tentative="1">
      <w:start w:val="1"/>
      <w:numFmt w:val="bullet"/>
      <w:lvlText w:val=""/>
      <w:lvlJc w:val="left"/>
      <w:pPr>
        <w:ind w:left="6764" w:hanging="360"/>
      </w:pPr>
      <w:rPr>
        <w:rFonts w:ascii="Wingdings" w:hAnsi="Wingdings" w:hint="default"/>
      </w:rPr>
    </w:lvl>
  </w:abstractNum>
  <w:abstractNum w:abstractNumId="48">
    <w:nsid w:val="7FA817C7"/>
    <w:multiLevelType w:val="hybridMultilevel"/>
    <w:tmpl w:val="C986D5BA"/>
    <w:lvl w:ilvl="0" w:tplc="FBF2F71C">
      <w:start w:val="1"/>
      <w:numFmt w:val="decimal"/>
      <w:lvlText w:val="%1."/>
      <w:lvlJc w:val="left"/>
      <w:pPr>
        <w:ind w:left="720" w:hanging="360"/>
      </w:pPr>
      <w:rPr>
        <w:rFonts w:hint="default"/>
        <w:b/>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num w:numId="1">
    <w:abstractNumId w:val="19"/>
  </w:num>
  <w:num w:numId="2">
    <w:abstractNumId w:val="18"/>
  </w:num>
  <w:num w:numId="3">
    <w:abstractNumId w:val="22"/>
  </w:num>
  <w:num w:numId="4">
    <w:abstractNumId w:val="38"/>
  </w:num>
  <w:num w:numId="5">
    <w:abstractNumId w:val="39"/>
  </w:num>
  <w:num w:numId="6">
    <w:abstractNumId w:val="24"/>
  </w:num>
  <w:num w:numId="7">
    <w:abstractNumId w:val="37"/>
  </w:num>
  <w:num w:numId="8">
    <w:abstractNumId w:val="23"/>
  </w:num>
  <w:num w:numId="9">
    <w:abstractNumId w:val="0"/>
  </w:num>
  <w:num w:numId="10">
    <w:abstractNumId w:val="21"/>
  </w:num>
  <w:num w:numId="11">
    <w:abstractNumId w:val="26"/>
  </w:num>
  <w:num w:numId="12">
    <w:abstractNumId w:val="17"/>
  </w:num>
  <w:num w:numId="13">
    <w:abstractNumId w:val="13"/>
  </w:num>
  <w:num w:numId="14">
    <w:abstractNumId w:val="1"/>
  </w:num>
  <w:num w:numId="15">
    <w:abstractNumId w:val="29"/>
  </w:num>
  <w:num w:numId="16">
    <w:abstractNumId w:val="30"/>
  </w:num>
  <w:num w:numId="17">
    <w:abstractNumId w:val="9"/>
  </w:num>
  <w:num w:numId="18">
    <w:abstractNumId w:val="28"/>
  </w:num>
  <w:num w:numId="19">
    <w:abstractNumId w:val="40"/>
  </w:num>
  <w:num w:numId="20">
    <w:abstractNumId w:val="45"/>
  </w:num>
  <w:num w:numId="21">
    <w:abstractNumId w:val="16"/>
  </w:num>
  <w:num w:numId="22">
    <w:abstractNumId w:val="5"/>
  </w:num>
  <w:num w:numId="23">
    <w:abstractNumId w:val="2"/>
  </w:num>
  <w:num w:numId="24">
    <w:abstractNumId w:val="43"/>
  </w:num>
  <w:num w:numId="25">
    <w:abstractNumId w:val="27"/>
  </w:num>
  <w:num w:numId="26">
    <w:abstractNumId w:val="44"/>
  </w:num>
  <w:num w:numId="27">
    <w:abstractNumId w:val="10"/>
  </w:num>
  <w:num w:numId="28">
    <w:abstractNumId w:val="7"/>
  </w:num>
  <w:num w:numId="29">
    <w:abstractNumId w:val="48"/>
  </w:num>
  <w:num w:numId="30">
    <w:abstractNumId w:val="25"/>
  </w:num>
  <w:num w:numId="31">
    <w:abstractNumId w:val="34"/>
  </w:num>
  <w:num w:numId="32">
    <w:abstractNumId w:val="33"/>
  </w:num>
  <w:num w:numId="33">
    <w:abstractNumId w:val="36"/>
  </w:num>
  <w:num w:numId="34">
    <w:abstractNumId w:val="8"/>
  </w:num>
  <w:num w:numId="35">
    <w:abstractNumId w:val="15"/>
  </w:num>
  <w:num w:numId="36">
    <w:abstractNumId w:val="11"/>
  </w:num>
  <w:num w:numId="37">
    <w:abstractNumId w:val="14"/>
  </w:num>
  <w:num w:numId="38">
    <w:abstractNumId w:val="4"/>
  </w:num>
  <w:num w:numId="39">
    <w:abstractNumId w:val="6"/>
  </w:num>
  <w:num w:numId="40">
    <w:abstractNumId w:val="31"/>
  </w:num>
  <w:num w:numId="41">
    <w:abstractNumId w:val="47"/>
  </w:num>
  <w:num w:numId="42">
    <w:abstractNumId w:val="12"/>
  </w:num>
  <w:num w:numId="43">
    <w:abstractNumId w:val="46"/>
  </w:num>
  <w:num w:numId="44">
    <w:abstractNumId w:val="32"/>
  </w:num>
  <w:num w:numId="45">
    <w:abstractNumId w:val="20"/>
  </w:num>
  <w:num w:numId="46">
    <w:abstractNumId w:val="42"/>
  </w:num>
  <w:num w:numId="47">
    <w:abstractNumId w:val="41"/>
  </w:num>
  <w:num w:numId="48">
    <w:abstractNumId w:val="35"/>
  </w:num>
  <w:num w:numId="4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mirrorMargins/>
  <w:proofState w:spelling="clean" w:grammar="clean"/>
  <w:attachedTemplate r:id="rId1"/>
  <w:defaultTabStop w:val="1304"/>
  <w:hyphenationZone w:val="425"/>
  <w:characterSpacingControl w:val="doNotCompress"/>
  <w:hdrShapeDefaults>
    <o:shapedefaults v:ext="edit" spidmax="2049" fill="f" fillcolor="white" strokecolor="none [3213]">
      <v:fill color="white" on="f"/>
      <v:stroke color="none [3213]"/>
    </o:shapedefaults>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15094"/>
    <w:rsid w:val="00001087"/>
    <w:rsid w:val="0000523C"/>
    <w:rsid w:val="00006450"/>
    <w:rsid w:val="000145BC"/>
    <w:rsid w:val="00020694"/>
    <w:rsid w:val="00031004"/>
    <w:rsid w:val="0003632E"/>
    <w:rsid w:val="0004032D"/>
    <w:rsid w:val="0004191F"/>
    <w:rsid w:val="00042DAF"/>
    <w:rsid w:val="000433C5"/>
    <w:rsid w:val="000452CF"/>
    <w:rsid w:val="00045583"/>
    <w:rsid w:val="00047F6F"/>
    <w:rsid w:val="000517B8"/>
    <w:rsid w:val="00053CD9"/>
    <w:rsid w:val="00055543"/>
    <w:rsid w:val="0005585B"/>
    <w:rsid w:val="00063AFA"/>
    <w:rsid w:val="00067D51"/>
    <w:rsid w:val="0007244C"/>
    <w:rsid w:val="00076EE1"/>
    <w:rsid w:val="00084C39"/>
    <w:rsid w:val="000A53A7"/>
    <w:rsid w:val="000A7A10"/>
    <w:rsid w:val="000B0247"/>
    <w:rsid w:val="000B0EDF"/>
    <w:rsid w:val="000B3253"/>
    <w:rsid w:val="000C47FE"/>
    <w:rsid w:val="000D79E8"/>
    <w:rsid w:val="000E135A"/>
    <w:rsid w:val="000E1BCC"/>
    <w:rsid w:val="000E3D95"/>
    <w:rsid w:val="000E67E2"/>
    <w:rsid w:val="000F1969"/>
    <w:rsid w:val="000F316B"/>
    <w:rsid w:val="000F6CAF"/>
    <w:rsid w:val="001020F6"/>
    <w:rsid w:val="0010661D"/>
    <w:rsid w:val="001255F7"/>
    <w:rsid w:val="00125812"/>
    <w:rsid w:val="00131E3B"/>
    <w:rsid w:val="00137032"/>
    <w:rsid w:val="00137854"/>
    <w:rsid w:val="00137A02"/>
    <w:rsid w:val="00144F00"/>
    <w:rsid w:val="00152EC3"/>
    <w:rsid w:val="001534D4"/>
    <w:rsid w:val="001615D1"/>
    <w:rsid w:val="0016184D"/>
    <w:rsid w:val="001672C3"/>
    <w:rsid w:val="00172974"/>
    <w:rsid w:val="00180133"/>
    <w:rsid w:val="00186448"/>
    <w:rsid w:val="001A2C33"/>
    <w:rsid w:val="001A735C"/>
    <w:rsid w:val="001B1631"/>
    <w:rsid w:val="001B3E2F"/>
    <w:rsid w:val="001B5B24"/>
    <w:rsid w:val="001C47E6"/>
    <w:rsid w:val="001C5CCB"/>
    <w:rsid w:val="001C67BB"/>
    <w:rsid w:val="001D18B2"/>
    <w:rsid w:val="001D54AB"/>
    <w:rsid w:val="001E68E5"/>
    <w:rsid w:val="001E6F56"/>
    <w:rsid w:val="001F5579"/>
    <w:rsid w:val="001F6C4E"/>
    <w:rsid w:val="001F7D13"/>
    <w:rsid w:val="00200EB1"/>
    <w:rsid w:val="0020631B"/>
    <w:rsid w:val="00216998"/>
    <w:rsid w:val="0022147B"/>
    <w:rsid w:val="002221FE"/>
    <w:rsid w:val="00224593"/>
    <w:rsid w:val="0023154C"/>
    <w:rsid w:val="002327FD"/>
    <w:rsid w:val="0024582A"/>
    <w:rsid w:val="00245A17"/>
    <w:rsid w:val="00254170"/>
    <w:rsid w:val="0025766E"/>
    <w:rsid w:val="00263465"/>
    <w:rsid w:val="00264E82"/>
    <w:rsid w:val="0026524D"/>
    <w:rsid w:val="002652BB"/>
    <w:rsid w:val="00270D07"/>
    <w:rsid w:val="002716E1"/>
    <w:rsid w:val="002967D2"/>
    <w:rsid w:val="002B0881"/>
    <w:rsid w:val="002B4D71"/>
    <w:rsid w:val="002C19EF"/>
    <w:rsid w:val="002C7353"/>
    <w:rsid w:val="002D0253"/>
    <w:rsid w:val="002D13B3"/>
    <w:rsid w:val="002F172E"/>
    <w:rsid w:val="002F3A99"/>
    <w:rsid w:val="002F4A8D"/>
    <w:rsid w:val="002F4F8B"/>
    <w:rsid w:val="002F70CB"/>
    <w:rsid w:val="002F7719"/>
    <w:rsid w:val="00301260"/>
    <w:rsid w:val="00303B46"/>
    <w:rsid w:val="00306404"/>
    <w:rsid w:val="003159C1"/>
    <w:rsid w:val="00321B3B"/>
    <w:rsid w:val="00323597"/>
    <w:rsid w:val="00324A91"/>
    <w:rsid w:val="003253C7"/>
    <w:rsid w:val="00345179"/>
    <w:rsid w:val="00354CC4"/>
    <w:rsid w:val="003611AE"/>
    <w:rsid w:val="0036734F"/>
    <w:rsid w:val="003727D5"/>
    <w:rsid w:val="0037765E"/>
    <w:rsid w:val="00383212"/>
    <w:rsid w:val="00384188"/>
    <w:rsid w:val="00384F54"/>
    <w:rsid w:val="00387F2C"/>
    <w:rsid w:val="003901FD"/>
    <w:rsid w:val="00391E08"/>
    <w:rsid w:val="003A47E8"/>
    <w:rsid w:val="003A7003"/>
    <w:rsid w:val="003B16DD"/>
    <w:rsid w:val="003B1B85"/>
    <w:rsid w:val="003B2DCB"/>
    <w:rsid w:val="003B7623"/>
    <w:rsid w:val="003B78A0"/>
    <w:rsid w:val="003D1385"/>
    <w:rsid w:val="003D3E9B"/>
    <w:rsid w:val="003D642E"/>
    <w:rsid w:val="003D77D5"/>
    <w:rsid w:val="003E4BBC"/>
    <w:rsid w:val="003E6908"/>
    <w:rsid w:val="003E6CBA"/>
    <w:rsid w:val="003F0D24"/>
    <w:rsid w:val="003F2D90"/>
    <w:rsid w:val="004015D2"/>
    <w:rsid w:val="004058F7"/>
    <w:rsid w:val="00415351"/>
    <w:rsid w:val="0042680E"/>
    <w:rsid w:val="004315A9"/>
    <w:rsid w:val="004354E6"/>
    <w:rsid w:val="0043714A"/>
    <w:rsid w:val="00440A4C"/>
    <w:rsid w:val="004468C9"/>
    <w:rsid w:val="00452AE6"/>
    <w:rsid w:val="00453B84"/>
    <w:rsid w:val="00457065"/>
    <w:rsid w:val="00461268"/>
    <w:rsid w:val="004612A4"/>
    <w:rsid w:val="0046205F"/>
    <w:rsid w:val="00464760"/>
    <w:rsid w:val="00464B94"/>
    <w:rsid w:val="00484097"/>
    <w:rsid w:val="0048531B"/>
    <w:rsid w:val="00486937"/>
    <w:rsid w:val="0048762B"/>
    <w:rsid w:val="00492100"/>
    <w:rsid w:val="004939BB"/>
    <w:rsid w:val="004970D7"/>
    <w:rsid w:val="004A309F"/>
    <w:rsid w:val="004A4279"/>
    <w:rsid w:val="004A533A"/>
    <w:rsid w:val="004A6C00"/>
    <w:rsid w:val="004B0946"/>
    <w:rsid w:val="004B3086"/>
    <w:rsid w:val="004B32F5"/>
    <w:rsid w:val="004B7619"/>
    <w:rsid w:val="004C44BF"/>
    <w:rsid w:val="004C6F28"/>
    <w:rsid w:val="004D2960"/>
    <w:rsid w:val="004D2B6D"/>
    <w:rsid w:val="004D3483"/>
    <w:rsid w:val="004D45A5"/>
    <w:rsid w:val="004D6EB0"/>
    <w:rsid w:val="004E09DB"/>
    <w:rsid w:val="004E2EA3"/>
    <w:rsid w:val="004E59C6"/>
    <w:rsid w:val="004F0EBD"/>
    <w:rsid w:val="00504453"/>
    <w:rsid w:val="00506CD6"/>
    <w:rsid w:val="00510F31"/>
    <w:rsid w:val="00511CDC"/>
    <w:rsid w:val="00512D1D"/>
    <w:rsid w:val="00513F23"/>
    <w:rsid w:val="00522101"/>
    <w:rsid w:val="00522A27"/>
    <w:rsid w:val="00524E6C"/>
    <w:rsid w:val="0053383A"/>
    <w:rsid w:val="00537935"/>
    <w:rsid w:val="00544F84"/>
    <w:rsid w:val="00547731"/>
    <w:rsid w:val="00553EDC"/>
    <w:rsid w:val="005573B5"/>
    <w:rsid w:val="00565315"/>
    <w:rsid w:val="00570977"/>
    <w:rsid w:val="005714E2"/>
    <w:rsid w:val="00573F17"/>
    <w:rsid w:val="005777DE"/>
    <w:rsid w:val="00582B76"/>
    <w:rsid w:val="005843F6"/>
    <w:rsid w:val="00590A1F"/>
    <w:rsid w:val="00592F83"/>
    <w:rsid w:val="00593A94"/>
    <w:rsid w:val="00594151"/>
    <w:rsid w:val="005A0C7B"/>
    <w:rsid w:val="005A4090"/>
    <w:rsid w:val="005A658D"/>
    <w:rsid w:val="005B00F8"/>
    <w:rsid w:val="005B2C04"/>
    <w:rsid w:val="005B7AB0"/>
    <w:rsid w:val="005C30C6"/>
    <w:rsid w:val="005C70D4"/>
    <w:rsid w:val="005D0DB2"/>
    <w:rsid w:val="005D4987"/>
    <w:rsid w:val="005D4CEC"/>
    <w:rsid w:val="005E0736"/>
    <w:rsid w:val="005E3104"/>
    <w:rsid w:val="005E4042"/>
    <w:rsid w:val="005E473F"/>
    <w:rsid w:val="005E5924"/>
    <w:rsid w:val="005E74F2"/>
    <w:rsid w:val="00604266"/>
    <w:rsid w:val="0060595C"/>
    <w:rsid w:val="00605EFD"/>
    <w:rsid w:val="006062E0"/>
    <w:rsid w:val="0061176E"/>
    <w:rsid w:val="00620CB8"/>
    <w:rsid w:val="00622310"/>
    <w:rsid w:val="00623FF5"/>
    <w:rsid w:val="0062501F"/>
    <w:rsid w:val="00627510"/>
    <w:rsid w:val="0063176B"/>
    <w:rsid w:val="006358F8"/>
    <w:rsid w:val="00637685"/>
    <w:rsid w:val="00640671"/>
    <w:rsid w:val="006508F3"/>
    <w:rsid w:val="00652071"/>
    <w:rsid w:val="0065395F"/>
    <w:rsid w:val="00657F33"/>
    <w:rsid w:val="006618D2"/>
    <w:rsid w:val="0066462C"/>
    <w:rsid w:val="00675444"/>
    <w:rsid w:val="00675965"/>
    <w:rsid w:val="00680083"/>
    <w:rsid w:val="006842BC"/>
    <w:rsid w:val="00692C44"/>
    <w:rsid w:val="00693FDC"/>
    <w:rsid w:val="00696556"/>
    <w:rsid w:val="006968F6"/>
    <w:rsid w:val="00696D9B"/>
    <w:rsid w:val="006A0AD2"/>
    <w:rsid w:val="006A30ED"/>
    <w:rsid w:val="006A3227"/>
    <w:rsid w:val="006A59AE"/>
    <w:rsid w:val="006B3257"/>
    <w:rsid w:val="006B4CC7"/>
    <w:rsid w:val="006B69CC"/>
    <w:rsid w:val="006C15C7"/>
    <w:rsid w:val="006C4BE1"/>
    <w:rsid w:val="006D0E72"/>
    <w:rsid w:val="006D57A7"/>
    <w:rsid w:val="006E766D"/>
    <w:rsid w:val="006F3F05"/>
    <w:rsid w:val="00700119"/>
    <w:rsid w:val="0070314F"/>
    <w:rsid w:val="00703B20"/>
    <w:rsid w:val="00707CEA"/>
    <w:rsid w:val="00712054"/>
    <w:rsid w:val="00712F6E"/>
    <w:rsid w:val="0071418E"/>
    <w:rsid w:val="00720F9E"/>
    <w:rsid w:val="00721836"/>
    <w:rsid w:val="00722D79"/>
    <w:rsid w:val="00723918"/>
    <w:rsid w:val="00725FDE"/>
    <w:rsid w:val="00736E59"/>
    <w:rsid w:val="0073781E"/>
    <w:rsid w:val="007414FA"/>
    <w:rsid w:val="00745E54"/>
    <w:rsid w:val="00750E7E"/>
    <w:rsid w:val="00752A39"/>
    <w:rsid w:val="00754F57"/>
    <w:rsid w:val="00755EE9"/>
    <w:rsid w:val="00766D5F"/>
    <w:rsid w:val="00776409"/>
    <w:rsid w:val="00781840"/>
    <w:rsid w:val="007820FD"/>
    <w:rsid w:val="007823FF"/>
    <w:rsid w:val="0078303A"/>
    <w:rsid w:val="00784362"/>
    <w:rsid w:val="007B7BFA"/>
    <w:rsid w:val="007C3C8A"/>
    <w:rsid w:val="007C7E02"/>
    <w:rsid w:val="007D3CAD"/>
    <w:rsid w:val="007D44B3"/>
    <w:rsid w:val="007E74F9"/>
    <w:rsid w:val="007E7D3D"/>
    <w:rsid w:val="007F3858"/>
    <w:rsid w:val="007F7E9F"/>
    <w:rsid w:val="00801496"/>
    <w:rsid w:val="00801B52"/>
    <w:rsid w:val="00802124"/>
    <w:rsid w:val="00802766"/>
    <w:rsid w:val="008070CC"/>
    <w:rsid w:val="008077E5"/>
    <w:rsid w:val="00807D0E"/>
    <w:rsid w:val="0081098E"/>
    <w:rsid w:val="00816278"/>
    <w:rsid w:val="00817BF7"/>
    <w:rsid w:val="00821D6A"/>
    <w:rsid w:val="0083077C"/>
    <w:rsid w:val="00834A0E"/>
    <w:rsid w:val="00835F4A"/>
    <w:rsid w:val="00836DD8"/>
    <w:rsid w:val="00837F91"/>
    <w:rsid w:val="00845D94"/>
    <w:rsid w:val="00850409"/>
    <w:rsid w:val="00857D00"/>
    <w:rsid w:val="00857E50"/>
    <w:rsid w:val="008610CA"/>
    <w:rsid w:val="00867213"/>
    <w:rsid w:val="0086735D"/>
    <w:rsid w:val="0087210A"/>
    <w:rsid w:val="008772E8"/>
    <w:rsid w:val="008821A4"/>
    <w:rsid w:val="0088240B"/>
    <w:rsid w:val="00882E21"/>
    <w:rsid w:val="00885831"/>
    <w:rsid w:val="00885840"/>
    <w:rsid w:val="00886EE6"/>
    <w:rsid w:val="0089393A"/>
    <w:rsid w:val="00894DAA"/>
    <w:rsid w:val="00896391"/>
    <w:rsid w:val="008A22D0"/>
    <w:rsid w:val="008A6534"/>
    <w:rsid w:val="008A6FAC"/>
    <w:rsid w:val="008B024E"/>
    <w:rsid w:val="008B167E"/>
    <w:rsid w:val="008B33E1"/>
    <w:rsid w:val="008C0D56"/>
    <w:rsid w:val="008C27F1"/>
    <w:rsid w:val="008C331B"/>
    <w:rsid w:val="008D0C09"/>
    <w:rsid w:val="008D797E"/>
    <w:rsid w:val="008D7F8B"/>
    <w:rsid w:val="008E18A5"/>
    <w:rsid w:val="008E33B6"/>
    <w:rsid w:val="008E3AF0"/>
    <w:rsid w:val="008E4CB2"/>
    <w:rsid w:val="008E5F3E"/>
    <w:rsid w:val="008E6853"/>
    <w:rsid w:val="008F0850"/>
    <w:rsid w:val="008F1475"/>
    <w:rsid w:val="008F1D58"/>
    <w:rsid w:val="008F2F3C"/>
    <w:rsid w:val="008F6DF3"/>
    <w:rsid w:val="008F789D"/>
    <w:rsid w:val="0090059D"/>
    <w:rsid w:val="009007AB"/>
    <w:rsid w:val="00905D02"/>
    <w:rsid w:val="0091061D"/>
    <w:rsid w:val="009128EF"/>
    <w:rsid w:val="00914788"/>
    <w:rsid w:val="009216A0"/>
    <w:rsid w:val="0092272E"/>
    <w:rsid w:val="00925BB5"/>
    <w:rsid w:val="00933AA9"/>
    <w:rsid w:val="009367E4"/>
    <w:rsid w:val="00936E5F"/>
    <w:rsid w:val="00943BE2"/>
    <w:rsid w:val="00952D73"/>
    <w:rsid w:val="00954A8F"/>
    <w:rsid w:val="00957645"/>
    <w:rsid w:val="00966E89"/>
    <w:rsid w:val="00973B3D"/>
    <w:rsid w:val="00991364"/>
    <w:rsid w:val="009913EB"/>
    <w:rsid w:val="009917A7"/>
    <w:rsid w:val="009930F8"/>
    <w:rsid w:val="00993232"/>
    <w:rsid w:val="0099359F"/>
    <w:rsid w:val="009954C3"/>
    <w:rsid w:val="009960A9"/>
    <w:rsid w:val="00997108"/>
    <w:rsid w:val="009A0744"/>
    <w:rsid w:val="009A0DEC"/>
    <w:rsid w:val="009A12DE"/>
    <w:rsid w:val="009A3020"/>
    <w:rsid w:val="009A5CCD"/>
    <w:rsid w:val="009B03FC"/>
    <w:rsid w:val="009B1A5A"/>
    <w:rsid w:val="009B7B74"/>
    <w:rsid w:val="009C067A"/>
    <w:rsid w:val="009C4590"/>
    <w:rsid w:val="009D0745"/>
    <w:rsid w:val="009D23AE"/>
    <w:rsid w:val="009D70F3"/>
    <w:rsid w:val="009D74D2"/>
    <w:rsid w:val="009E5C31"/>
    <w:rsid w:val="009E7022"/>
    <w:rsid w:val="009F62ED"/>
    <w:rsid w:val="00A12B91"/>
    <w:rsid w:val="00A34680"/>
    <w:rsid w:val="00A51B6D"/>
    <w:rsid w:val="00A53EBE"/>
    <w:rsid w:val="00A64F0E"/>
    <w:rsid w:val="00A65A01"/>
    <w:rsid w:val="00A76326"/>
    <w:rsid w:val="00A7638F"/>
    <w:rsid w:val="00A8193D"/>
    <w:rsid w:val="00A866B5"/>
    <w:rsid w:val="00A90B14"/>
    <w:rsid w:val="00A97E26"/>
    <w:rsid w:val="00AA4D74"/>
    <w:rsid w:val="00AA6930"/>
    <w:rsid w:val="00AB0277"/>
    <w:rsid w:val="00AB08B1"/>
    <w:rsid w:val="00AB5EA7"/>
    <w:rsid w:val="00AC1828"/>
    <w:rsid w:val="00AC36AF"/>
    <w:rsid w:val="00AC4687"/>
    <w:rsid w:val="00AD6663"/>
    <w:rsid w:val="00AE37DF"/>
    <w:rsid w:val="00AE5187"/>
    <w:rsid w:val="00AF4199"/>
    <w:rsid w:val="00AF7B6E"/>
    <w:rsid w:val="00B04D2C"/>
    <w:rsid w:val="00B06449"/>
    <w:rsid w:val="00B1137C"/>
    <w:rsid w:val="00B14204"/>
    <w:rsid w:val="00B16DFB"/>
    <w:rsid w:val="00B2166C"/>
    <w:rsid w:val="00B218EC"/>
    <w:rsid w:val="00B258C9"/>
    <w:rsid w:val="00B31737"/>
    <w:rsid w:val="00B35746"/>
    <w:rsid w:val="00B36A32"/>
    <w:rsid w:val="00B40C3D"/>
    <w:rsid w:val="00B427BF"/>
    <w:rsid w:val="00B42DC3"/>
    <w:rsid w:val="00B43FD4"/>
    <w:rsid w:val="00B46DC4"/>
    <w:rsid w:val="00B6000C"/>
    <w:rsid w:val="00B60B30"/>
    <w:rsid w:val="00B613A3"/>
    <w:rsid w:val="00B653B0"/>
    <w:rsid w:val="00B668B6"/>
    <w:rsid w:val="00B72A26"/>
    <w:rsid w:val="00B74F26"/>
    <w:rsid w:val="00B7518B"/>
    <w:rsid w:val="00B92E56"/>
    <w:rsid w:val="00B9576C"/>
    <w:rsid w:val="00BA063C"/>
    <w:rsid w:val="00BA1666"/>
    <w:rsid w:val="00BA2871"/>
    <w:rsid w:val="00BA5F69"/>
    <w:rsid w:val="00BB1871"/>
    <w:rsid w:val="00BB20EE"/>
    <w:rsid w:val="00BB2503"/>
    <w:rsid w:val="00BC2C5D"/>
    <w:rsid w:val="00BC600B"/>
    <w:rsid w:val="00BC7788"/>
    <w:rsid w:val="00BE4CFF"/>
    <w:rsid w:val="00BE59CC"/>
    <w:rsid w:val="00BF2B1A"/>
    <w:rsid w:val="00BF4C35"/>
    <w:rsid w:val="00BF66D9"/>
    <w:rsid w:val="00C15CF8"/>
    <w:rsid w:val="00C171C5"/>
    <w:rsid w:val="00C3680A"/>
    <w:rsid w:val="00C40573"/>
    <w:rsid w:val="00C43262"/>
    <w:rsid w:val="00C447D6"/>
    <w:rsid w:val="00C56085"/>
    <w:rsid w:val="00C64A52"/>
    <w:rsid w:val="00C675D7"/>
    <w:rsid w:val="00C71D7C"/>
    <w:rsid w:val="00C71F15"/>
    <w:rsid w:val="00C76D79"/>
    <w:rsid w:val="00C77976"/>
    <w:rsid w:val="00C82176"/>
    <w:rsid w:val="00C82E11"/>
    <w:rsid w:val="00C85783"/>
    <w:rsid w:val="00C87B55"/>
    <w:rsid w:val="00C978F5"/>
    <w:rsid w:val="00CA78E6"/>
    <w:rsid w:val="00CB11E1"/>
    <w:rsid w:val="00CB2481"/>
    <w:rsid w:val="00CB2E8F"/>
    <w:rsid w:val="00CB4545"/>
    <w:rsid w:val="00CC3D5D"/>
    <w:rsid w:val="00CD02E9"/>
    <w:rsid w:val="00CD32B1"/>
    <w:rsid w:val="00CD6E3A"/>
    <w:rsid w:val="00CD722F"/>
    <w:rsid w:val="00CD737D"/>
    <w:rsid w:val="00CE73BF"/>
    <w:rsid w:val="00CF3F49"/>
    <w:rsid w:val="00CF6D7C"/>
    <w:rsid w:val="00CF70DF"/>
    <w:rsid w:val="00CF77C5"/>
    <w:rsid w:val="00D014F4"/>
    <w:rsid w:val="00D04B2D"/>
    <w:rsid w:val="00D16B3A"/>
    <w:rsid w:val="00D1729E"/>
    <w:rsid w:val="00D21985"/>
    <w:rsid w:val="00D221B0"/>
    <w:rsid w:val="00D224AD"/>
    <w:rsid w:val="00D2690C"/>
    <w:rsid w:val="00D30B0B"/>
    <w:rsid w:val="00D40E51"/>
    <w:rsid w:val="00D43725"/>
    <w:rsid w:val="00D44B12"/>
    <w:rsid w:val="00D47D86"/>
    <w:rsid w:val="00D513B6"/>
    <w:rsid w:val="00D51875"/>
    <w:rsid w:val="00D518E7"/>
    <w:rsid w:val="00D57C79"/>
    <w:rsid w:val="00D57CDE"/>
    <w:rsid w:val="00D64A2B"/>
    <w:rsid w:val="00D65AFE"/>
    <w:rsid w:val="00D6626E"/>
    <w:rsid w:val="00D6716B"/>
    <w:rsid w:val="00D732DA"/>
    <w:rsid w:val="00D73D6F"/>
    <w:rsid w:val="00D75D05"/>
    <w:rsid w:val="00D82BAE"/>
    <w:rsid w:val="00D84A30"/>
    <w:rsid w:val="00D90A97"/>
    <w:rsid w:val="00DA6BFA"/>
    <w:rsid w:val="00DB3AA7"/>
    <w:rsid w:val="00DB5401"/>
    <w:rsid w:val="00DB76B3"/>
    <w:rsid w:val="00DB7E56"/>
    <w:rsid w:val="00DC4AFB"/>
    <w:rsid w:val="00DC62D7"/>
    <w:rsid w:val="00DE1915"/>
    <w:rsid w:val="00DE1BCE"/>
    <w:rsid w:val="00DE2A43"/>
    <w:rsid w:val="00DE7928"/>
    <w:rsid w:val="00E0319D"/>
    <w:rsid w:val="00E07507"/>
    <w:rsid w:val="00E1202E"/>
    <w:rsid w:val="00E169AE"/>
    <w:rsid w:val="00E2488D"/>
    <w:rsid w:val="00E331EB"/>
    <w:rsid w:val="00E34DF6"/>
    <w:rsid w:val="00E35663"/>
    <w:rsid w:val="00E37DC8"/>
    <w:rsid w:val="00E44225"/>
    <w:rsid w:val="00E46DB1"/>
    <w:rsid w:val="00E51E01"/>
    <w:rsid w:val="00E60E6B"/>
    <w:rsid w:val="00E653AE"/>
    <w:rsid w:val="00E7184F"/>
    <w:rsid w:val="00E72BC6"/>
    <w:rsid w:val="00E72C46"/>
    <w:rsid w:val="00E72CFE"/>
    <w:rsid w:val="00E81E67"/>
    <w:rsid w:val="00E84152"/>
    <w:rsid w:val="00E858AC"/>
    <w:rsid w:val="00E86704"/>
    <w:rsid w:val="00E8734A"/>
    <w:rsid w:val="00E9159D"/>
    <w:rsid w:val="00EA2D93"/>
    <w:rsid w:val="00EA4162"/>
    <w:rsid w:val="00EA5950"/>
    <w:rsid w:val="00EB3035"/>
    <w:rsid w:val="00EB3E89"/>
    <w:rsid w:val="00EB3EAE"/>
    <w:rsid w:val="00EB456C"/>
    <w:rsid w:val="00EB667B"/>
    <w:rsid w:val="00EB7DD1"/>
    <w:rsid w:val="00EC2AF5"/>
    <w:rsid w:val="00EC3CB9"/>
    <w:rsid w:val="00ED5557"/>
    <w:rsid w:val="00EF0C40"/>
    <w:rsid w:val="00EF1301"/>
    <w:rsid w:val="00EF449A"/>
    <w:rsid w:val="00EF6A06"/>
    <w:rsid w:val="00F03308"/>
    <w:rsid w:val="00F054A6"/>
    <w:rsid w:val="00F15094"/>
    <w:rsid w:val="00F1757E"/>
    <w:rsid w:val="00F21568"/>
    <w:rsid w:val="00F26AB0"/>
    <w:rsid w:val="00F32476"/>
    <w:rsid w:val="00F33B9B"/>
    <w:rsid w:val="00F47869"/>
    <w:rsid w:val="00F53A85"/>
    <w:rsid w:val="00F5425B"/>
    <w:rsid w:val="00F55401"/>
    <w:rsid w:val="00F5745A"/>
    <w:rsid w:val="00F576AB"/>
    <w:rsid w:val="00F57F50"/>
    <w:rsid w:val="00F649F7"/>
    <w:rsid w:val="00F66605"/>
    <w:rsid w:val="00F710B5"/>
    <w:rsid w:val="00F72145"/>
    <w:rsid w:val="00F72854"/>
    <w:rsid w:val="00F735C8"/>
    <w:rsid w:val="00F756D0"/>
    <w:rsid w:val="00F759AF"/>
    <w:rsid w:val="00F80469"/>
    <w:rsid w:val="00F81E6D"/>
    <w:rsid w:val="00F90637"/>
    <w:rsid w:val="00F913A3"/>
    <w:rsid w:val="00F951F4"/>
    <w:rsid w:val="00F9666D"/>
    <w:rsid w:val="00FA0AC0"/>
    <w:rsid w:val="00FA3671"/>
    <w:rsid w:val="00FB531B"/>
    <w:rsid w:val="00FB60E4"/>
    <w:rsid w:val="00FC09B1"/>
    <w:rsid w:val="00FC2391"/>
    <w:rsid w:val="00FC3F8B"/>
    <w:rsid w:val="00FC41B0"/>
    <w:rsid w:val="00FD322F"/>
    <w:rsid w:val="00FD3662"/>
    <w:rsid w:val="00FD4562"/>
    <w:rsid w:val="00FD490F"/>
    <w:rsid w:val="00FD7EBE"/>
    <w:rsid w:val="00FE0C87"/>
    <w:rsid w:val="00FE3979"/>
    <w:rsid w:val="00FE4F33"/>
    <w:rsid w:val="00FE5F04"/>
    <w:rsid w:val="00FE689B"/>
    <w:rsid w:val="00FE7CA6"/>
    <w:rsid w:val="00FF39BF"/>
  </w:rsids>
  <m:mathPr>
    <m:mathFont m:val="Cambria Math"/>
    <m:brkBin m:val="before"/>
    <m:brkBinSub m:val="--"/>
    <m:smallFrac m:val="0"/>
    <m:dispDef/>
    <m:lMargin m:val="0"/>
    <m:rMargin m:val="0"/>
    <m:defJc m:val="centerGroup"/>
    <m:wrapIndent m:val="1440"/>
    <m:intLim m:val="subSup"/>
    <m:naryLim m:val="undOvr"/>
  </m:mathPr>
  <w:themeFontLang w:val="sv-SE"/>
  <w:clrSchemeMapping w:bg1="light1" w:t1="dark1" w:bg2="light2" w:t2="dark2" w:accent1="accent1" w:accent2="accent2" w:accent3="accent3" w:accent4="accent4" w:accent5="accent5" w:accent6="accent6" w:hyperlink="hyperlink" w:followedHyperlink="followedHyperlink"/>
  <w:shapeDefaults>
    <o:shapedefaults v:ext="edit" spidmax="2049" fill="f" fillcolor="white" strokecolor="none [3213]">
      <v:fill color="white" on="f"/>
      <v:stroke color="none [3213]"/>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Times New Roman"/>
        <w:lang w:val="sv-SE" w:eastAsia="sv-SE"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0" w:qFormat="1"/>
    <w:lsdException w:name="heading 4" w:uiPriority="9"/>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caption" w:uiPriority="35" w:qFormat="1"/>
    <w:lsdException w:name="footnote reference" w:uiPriority="0"/>
    <w:lsdException w:name="annotation reference" w:uiPriority="0"/>
    <w:lsdException w:name="page number" w:uiPriority="0"/>
    <w:lsdException w:name="Title" w:semiHidden="0" w:uiPriority="0" w:unhideWhenUsed="0"/>
    <w:lsdException w:name="Default Paragraph Font" w:uiPriority="1"/>
    <w:lsdException w:name="Subtitle" w:semiHidden="0" w:uiPriority="11" w:unhideWhenUsed="0"/>
    <w:lsdException w:name="Strong" w:semiHidden="0" w:uiPriority="22" w:unhideWhenUsed="0"/>
    <w:lsdException w:name="Emphasis" w:semiHidden="0" w:uiPriority="20" w:unhideWhenUsed="0" w:qFormat="1"/>
    <w:lsdException w:name="annotation subject" w:uiPriority="0"/>
    <w:lsdException w:name="Table Simple 1" w:uiPriority="0"/>
    <w:lsdException w:name="Balloon Text" w:uiPriority="0"/>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next w:val="Ingetavstnd"/>
    <w:rsid w:val="00F15094"/>
    <w:pPr>
      <w:spacing w:after="200" w:line="276" w:lineRule="auto"/>
    </w:pPr>
    <w:rPr>
      <w:rFonts w:ascii="Bookman Old Style" w:eastAsiaTheme="minorHAnsi" w:hAnsi="Bookman Old Style" w:cstheme="minorBidi"/>
      <w:szCs w:val="22"/>
      <w:lang w:eastAsia="en-US"/>
    </w:rPr>
  </w:style>
  <w:style w:type="paragraph" w:styleId="Rubrik1">
    <w:name w:val="heading 1"/>
    <w:basedOn w:val="Normal"/>
    <w:next w:val="Normal"/>
    <w:link w:val="Rubrik1Char"/>
    <w:uiPriority w:val="9"/>
    <w:qFormat/>
    <w:rsid w:val="004939BB"/>
    <w:pPr>
      <w:keepNext/>
      <w:keepLines/>
      <w:numPr>
        <w:numId w:val="12"/>
      </w:numPr>
      <w:spacing w:before="480" w:after="0"/>
      <w:outlineLvl w:val="0"/>
    </w:pPr>
    <w:rPr>
      <w:rFonts w:ascii="Arial" w:eastAsiaTheme="majorEastAsia" w:hAnsi="Arial" w:cs="Arial"/>
      <w:b/>
      <w:bCs/>
      <w:sz w:val="28"/>
      <w:szCs w:val="28"/>
    </w:rPr>
  </w:style>
  <w:style w:type="paragraph" w:styleId="Rubrik2">
    <w:name w:val="heading 2"/>
    <w:basedOn w:val="Normal"/>
    <w:next w:val="Normal"/>
    <w:link w:val="Rubrik2Char"/>
    <w:unhideWhenUsed/>
    <w:qFormat/>
    <w:rsid w:val="004939BB"/>
    <w:pPr>
      <w:keepNext/>
      <w:numPr>
        <w:ilvl w:val="1"/>
        <w:numId w:val="12"/>
      </w:numPr>
      <w:spacing w:after="0" w:line="240" w:lineRule="auto"/>
      <w:outlineLvl w:val="1"/>
    </w:pPr>
    <w:rPr>
      <w:rFonts w:ascii="Arial" w:eastAsiaTheme="majorEastAsia" w:hAnsi="Arial" w:cs="Arial"/>
      <w:b/>
      <w:bCs/>
      <w:iCs/>
      <w:sz w:val="24"/>
      <w:szCs w:val="24"/>
    </w:rPr>
  </w:style>
  <w:style w:type="paragraph" w:styleId="Rubrik3">
    <w:name w:val="heading 3"/>
    <w:basedOn w:val="Normal"/>
    <w:next w:val="Normal"/>
    <w:link w:val="Rubrik3Char"/>
    <w:unhideWhenUsed/>
    <w:qFormat/>
    <w:rsid w:val="000145BC"/>
    <w:pPr>
      <w:keepNext/>
      <w:numPr>
        <w:ilvl w:val="2"/>
        <w:numId w:val="12"/>
      </w:numPr>
      <w:spacing w:before="240" w:after="60" w:line="240" w:lineRule="auto"/>
      <w:outlineLvl w:val="2"/>
    </w:pPr>
    <w:rPr>
      <w:rFonts w:ascii="Arial" w:eastAsiaTheme="majorEastAsia" w:hAnsi="Arial" w:cs="Arial"/>
      <w:b/>
      <w:bCs/>
      <w:sz w:val="22"/>
      <w:lang w:val="en-US"/>
    </w:rPr>
  </w:style>
  <w:style w:type="paragraph" w:styleId="Rubrik4">
    <w:name w:val="heading 4"/>
    <w:basedOn w:val="Normal"/>
    <w:next w:val="Normal"/>
    <w:link w:val="Rubrik4Char"/>
    <w:uiPriority w:val="9"/>
    <w:semiHidden/>
    <w:unhideWhenUsed/>
    <w:rsid w:val="00E9159D"/>
    <w:pPr>
      <w:keepNext/>
      <w:keepLines/>
      <w:numPr>
        <w:ilvl w:val="3"/>
        <w:numId w:val="12"/>
      </w:numPr>
      <w:spacing w:before="200" w:after="0"/>
      <w:outlineLvl w:val="3"/>
    </w:pPr>
    <w:rPr>
      <w:rFonts w:asciiTheme="majorHAnsi" w:eastAsiaTheme="majorEastAsia" w:hAnsiTheme="majorHAnsi" w:cstheme="majorBidi"/>
      <w:b/>
      <w:bCs/>
      <w:i/>
      <w:iCs/>
      <w:color w:val="4F81BD" w:themeColor="accent1"/>
    </w:rPr>
  </w:style>
  <w:style w:type="paragraph" w:styleId="Rubrik5">
    <w:name w:val="heading 5"/>
    <w:basedOn w:val="Normal"/>
    <w:next w:val="Normal"/>
    <w:link w:val="Rubrik5Char"/>
    <w:uiPriority w:val="9"/>
    <w:semiHidden/>
    <w:unhideWhenUsed/>
    <w:qFormat/>
    <w:rsid w:val="00E9159D"/>
    <w:pPr>
      <w:keepNext/>
      <w:keepLines/>
      <w:numPr>
        <w:ilvl w:val="4"/>
        <w:numId w:val="12"/>
      </w:numPr>
      <w:spacing w:before="200" w:after="0"/>
      <w:outlineLvl w:val="4"/>
    </w:pPr>
    <w:rPr>
      <w:rFonts w:asciiTheme="majorHAnsi" w:eastAsiaTheme="majorEastAsia" w:hAnsiTheme="majorHAnsi" w:cstheme="majorBidi"/>
      <w:color w:val="243F60" w:themeColor="accent1" w:themeShade="7F"/>
    </w:rPr>
  </w:style>
  <w:style w:type="paragraph" w:styleId="Rubrik6">
    <w:name w:val="heading 6"/>
    <w:basedOn w:val="Normal"/>
    <w:next w:val="Normal"/>
    <w:link w:val="Rubrik6Char"/>
    <w:uiPriority w:val="9"/>
    <w:semiHidden/>
    <w:unhideWhenUsed/>
    <w:qFormat/>
    <w:rsid w:val="00E9159D"/>
    <w:pPr>
      <w:keepNext/>
      <w:keepLines/>
      <w:numPr>
        <w:ilvl w:val="5"/>
        <w:numId w:val="12"/>
      </w:numPr>
      <w:spacing w:before="200" w:after="0"/>
      <w:outlineLvl w:val="5"/>
    </w:pPr>
    <w:rPr>
      <w:rFonts w:asciiTheme="majorHAnsi" w:eastAsiaTheme="majorEastAsia" w:hAnsiTheme="majorHAnsi" w:cstheme="majorBidi"/>
      <w:i/>
      <w:iCs/>
      <w:color w:val="243F60" w:themeColor="accent1" w:themeShade="7F"/>
    </w:rPr>
  </w:style>
  <w:style w:type="paragraph" w:styleId="Rubrik7">
    <w:name w:val="heading 7"/>
    <w:basedOn w:val="Normal"/>
    <w:next w:val="Normal"/>
    <w:link w:val="Rubrik7Char"/>
    <w:uiPriority w:val="9"/>
    <w:semiHidden/>
    <w:unhideWhenUsed/>
    <w:qFormat/>
    <w:rsid w:val="00E9159D"/>
    <w:pPr>
      <w:keepNext/>
      <w:keepLines/>
      <w:numPr>
        <w:ilvl w:val="6"/>
        <w:numId w:val="12"/>
      </w:numPr>
      <w:spacing w:before="200" w:after="0"/>
      <w:outlineLvl w:val="6"/>
    </w:pPr>
    <w:rPr>
      <w:rFonts w:asciiTheme="majorHAnsi" w:eastAsiaTheme="majorEastAsia" w:hAnsiTheme="majorHAnsi" w:cstheme="majorBidi"/>
      <w:i/>
      <w:iCs/>
      <w:color w:val="404040" w:themeColor="text1" w:themeTint="BF"/>
    </w:rPr>
  </w:style>
  <w:style w:type="paragraph" w:styleId="Rubrik8">
    <w:name w:val="heading 8"/>
    <w:basedOn w:val="Normal"/>
    <w:next w:val="Normal"/>
    <w:link w:val="Rubrik8Char"/>
    <w:uiPriority w:val="9"/>
    <w:semiHidden/>
    <w:unhideWhenUsed/>
    <w:qFormat/>
    <w:rsid w:val="00E9159D"/>
    <w:pPr>
      <w:keepNext/>
      <w:keepLines/>
      <w:numPr>
        <w:ilvl w:val="7"/>
        <w:numId w:val="12"/>
      </w:numPr>
      <w:spacing w:before="200" w:after="0"/>
      <w:outlineLvl w:val="7"/>
    </w:pPr>
    <w:rPr>
      <w:rFonts w:asciiTheme="majorHAnsi" w:eastAsiaTheme="majorEastAsia" w:hAnsiTheme="majorHAnsi" w:cstheme="majorBidi"/>
      <w:color w:val="404040" w:themeColor="text1" w:themeTint="BF"/>
      <w:szCs w:val="20"/>
    </w:rPr>
  </w:style>
  <w:style w:type="paragraph" w:styleId="Rubrik9">
    <w:name w:val="heading 9"/>
    <w:basedOn w:val="Normal"/>
    <w:next w:val="Normal"/>
    <w:link w:val="Rubrik9Char"/>
    <w:uiPriority w:val="9"/>
    <w:semiHidden/>
    <w:unhideWhenUsed/>
    <w:qFormat/>
    <w:rsid w:val="00E9159D"/>
    <w:pPr>
      <w:keepNext/>
      <w:keepLines/>
      <w:numPr>
        <w:ilvl w:val="8"/>
        <w:numId w:val="12"/>
      </w:numPr>
      <w:spacing w:before="200" w:after="0"/>
      <w:outlineLvl w:val="8"/>
    </w:pPr>
    <w:rPr>
      <w:rFonts w:asciiTheme="majorHAnsi" w:eastAsiaTheme="majorEastAsia" w:hAnsiTheme="majorHAnsi" w:cstheme="majorBidi"/>
      <w:i/>
      <w:iCs/>
      <w:color w:val="404040" w:themeColor="text1" w:themeTint="BF"/>
      <w:szCs w:val="20"/>
    </w:rPr>
  </w:style>
  <w:style w:type="character" w:default="1" w:styleId="Standardstycketeckensnitt">
    <w:name w:val="Default Paragraph Font"/>
    <w:uiPriority w:val="1"/>
    <w:semiHidden/>
    <w:unhideWhenUsed/>
  </w:style>
  <w:style w:type="table" w:default="1" w:styleId="Normaltabell">
    <w:name w:val="Normal Table"/>
    <w:uiPriority w:val="99"/>
    <w:semiHidden/>
    <w:unhideWhenUsed/>
    <w:tblPr>
      <w:tblInd w:w="0" w:type="dxa"/>
      <w:tblCellMar>
        <w:top w:w="0" w:type="dxa"/>
        <w:left w:w="108" w:type="dxa"/>
        <w:bottom w:w="0" w:type="dxa"/>
        <w:right w:w="108" w:type="dxa"/>
      </w:tblCellMar>
    </w:tblPr>
  </w:style>
  <w:style w:type="numbering" w:default="1" w:styleId="Ingenlista">
    <w:name w:val="No List"/>
    <w:uiPriority w:val="99"/>
    <w:semiHidden/>
    <w:unhideWhenUsed/>
  </w:style>
  <w:style w:type="paragraph" w:styleId="Ballongtext">
    <w:name w:val="Balloon Text"/>
    <w:basedOn w:val="Normal"/>
    <w:link w:val="BallongtextChar"/>
    <w:semiHidden/>
    <w:unhideWhenUsed/>
    <w:rsid w:val="00264E82"/>
    <w:pPr>
      <w:spacing w:after="0" w:line="240" w:lineRule="auto"/>
    </w:pPr>
    <w:rPr>
      <w:rFonts w:ascii="Tahoma" w:eastAsia="Calibri" w:hAnsi="Tahoma" w:cs="Tahoma"/>
      <w:sz w:val="16"/>
      <w:szCs w:val="16"/>
    </w:rPr>
  </w:style>
  <w:style w:type="character" w:customStyle="1" w:styleId="BallongtextChar">
    <w:name w:val="Ballongtext Char"/>
    <w:basedOn w:val="Standardstycketeckensnitt"/>
    <w:link w:val="Ballongtext"/>
    <w:uiPriority w:val="99"/>
    <w:semiHidden/>
    <w:rsid w:val="00264E82"/>
    <w:rPr>
      <w:rFonts w:ascii="Tahoma" w:hAnsi="Tahoma" w:cs="Tahoma"/>
      <w:sz w:val="16"/>
      <w:szCs w:val="16"/>
    </w:rPr>
  </w:style>
  <w:style w:type="paragraph" w:styleId="Ingetavstnd">
    <w:name w:val="No Spacing"/>
    <w:uiPriority w:val="1"/>
    <w:qFormat/>
    <w:rsid w:val="00B42DC3"/>
    <w:rPr>
      <w:rFonts w:ascii="Arial Narrow" w:hAnsi="Arial Narrow"/>
      <w:szCs w:val="22"/>
      <w:lang w:eastAsia="en-US"/>
    </w:rPr>
  </w:style>
  <w:style w:type="character" w:customStyle="1" w:styleId="Rubrik1Char">
    <w:name w:val="Rubrik 1 Char"/>
    <w:basedOn w:val="Standardstycketeckensnitt"/>
    <w:link w:val="Rubrik1"/>
    <w:uiPriority w:val="9"/>
    <w:rsid w:val="004939BB"/>
    <w:rPr>
      <w:rFonts w:ascii="Arial" w:eastAsiaTheme="majorEastAsia" w:hAnsi="Arial" w:cs="Arial"/>
      <w:b/>
      <w:bCs/>
      <w:sz w:val="28"/>
      <w:szCs w:val="28"/>
      <w:lang w:eastAsia="en-US"/>
    </w:rPr>
  </w:style>
  <w:style w:type="character" w:customStyle="1" w:styleId="Rubrik2Char">
    <w:name w:val="Rubrik 2 Char"/>
    <w:basedOn w:val="Standardstycketeckensnitt"/>
    <w:link w:val="Rubrik2"/>
    <w:rsid w:val="004939BB"/>
    <w:rPr>
      <w:rFonts w:ascii="Arial" w:eastAsiaTheme="majorEastAsia" w:hAnsi="Arial" w:cs="Arial"/>
      <w:b/>
      <w:bCs/>
      <w:iCs/>
      <w:sz w:val="24"/>
      <w:szCs w:val="24"/>
      <w:lang w:eastAsia="en-US"/>
    </w:rPr>
  </w:style>
  <w:style w:type="character" w:customStyle="1" w:styleId="Rubrik3Char">
    <w:name w:val="Rubrik 3 Char"/>
    <w:basedOn w:val="Standardstycketeckensnitt"/>
    <w:link w:val="Rubrik3"/>
    <w:rsid w:val="000145BC"/>
    <w:rPr>
      <w:rFonts w:ascii="Arial" w:eastAsiaTheme="majorEastAsia" w:hAnsi="Arial" w:cs="Arial"/>
      <w:b/>
      <w:bCs/>
      <w:sz w:val="22"/>
      <w:szCs w:val="22"/>
      <w:lang w:val="en-US" w:eastAsia="en-US"/>
    </w:rPr>
  </w:style>
  <w:style w:type="paragraph" w:styleId="Rubrik">
    <w:name w:val="Title"/>
    <w:basedOn w:val="Normal"/>
    <w:next w:val="Normal"/>
    <w:link w:val="RubrikChar"/>
    <w:rsid w:val="00696556"/>
    <w:pPr>
      <w:spacing w:after="0" w:line="240" w:lineRule="auto"/>
      <w:outlineLvl w:val="0"/>
    </w:pPr>
    <w:rPr>
      <w:rFonts w:ascii="Times New Roman" w:eastAsiaTheme="majorEastAsia" w:hAnsi="Times New Roman" w:cstheme="majorBidi"/>
      <w:bCs/>
      <w:kern w:val="28"/>
      <w:sz w:val="48"/>
      <w:szCs w:val="32"/>
    </w:rPr>
  </w:style>
  <w:style w:type="character" w:customStyle="1" w:styleId="RubrikChar">
    <w:name w:val="Rubrik Char"/>
    <w:basedOn w:val="Standardstycketeckensnitt"/>
    <w:link w:val="Rubrik"/>
    <w:rsid w:val="00696556"/>
    <w:rPr>
      <w:rFonts w:ascii="Arial Narrow" w:eastAsiaTheme="majorEastAsia" w:hAnsi="Arial Narrow" w:cstheme="majorBidi"/>
      <w:bCs/>
      <w:kern w:val="28"/>
      <w:sz w:val="48"/>
      <w:szCs w:val="32"/>
      <w:lang w:eastAsia="en-US"/>
    </w:rPr>
  </w:style>
  <w:style w:type="character" w:styleId="Kommentarsreferens">
    <w:name w:val="annotation reference"/>
    <w:basedOn w:val="Standardstycketeckensnitt"/>
    <w:semiHidden/>
    <w:unhideWhenUsed/>
    <w:rsid w:val="00FD4562"/>
    <w:rPr>
      <w:sz w:val="16"/>
      <w:szCs w:val="16"/>
    </w:rPr>
  </w:style>
  <w:style w:type="paragraph" w:styleId="Kommentarer">
    <w:name w:val="annotation text"/>
    <w:basedOn w:val="Normal"/>
    <w:link w:val="KommentarerChar"/>
    <w:semiHidden/>
    <w:unhideWhenUsed/>
    <w:rsid w:val="00FD4562"/>
    <w:pPr>
      <w:spacing w:after="0" w:line="240" w:lineRule="auto"/>
    </w:pPr>
    <w:rPr>
      <w:rFonts w:ascii="Times New Roman" w:eastAsia="Calibri" w:hAnsi="Times New Roman" w:cs="Times New Roman"/>
      <w:sz w:val="24"/>
      <w:szCs w:val="20"/>
    </w:rPr>
  </w:style>
  <w:style w:type="character" w:customStyle="1" w:styleId="KommentarerChar">
    <w:name w:val="Kommentarer Char"/>
    <w:basedOn w:val="Standardstycketeckensnitt"/>
    <w:link w:val="Kommentarer"/>
    <w:uiPriority w:val="99"/>
    <w:semiHidden/>
    <w:rsid w:val="00FD4562"/>
    <w:rPr>
      <w:rFonts w:ascii="Arial Narrow" w:hAnsi="Arial Narrow"/>
      <w:lang w:eastAsia="en-US"/>
    </w:rPr>
  </w:style>
  <w:style w:type="paragraph" w:styleId="Kommentarsmne">
    <w:name w:val="annotation subject"/>
    <w:basedOn w:val="Kommentarer"/>
    <w:next w:val="Kommentarer"/>
    <w:link w:val="KommentarsmneChar"/>
    <w:semiHidden/>
    <w:unhideWhenUsed/>
    <w:rsid w:val="00FD4562"/>
    <w:rPr>
      <w:b/>
      <w:bCs/>
    </w:rPr>
  </w:style>
  <w:style w:type="character" w:customStyle="1" w:styleId="KommentarsmneChar">
    <w:name w:val="Kommentarsämne Char"/>
    <w:basedOn w:val="KommentarerChar"/>
    <w:link w:val="Kommentarsmne"/>
    <w:uiPriority w:val="99"/>
    <w:semiHidden/>
    <w:rsid w:val="00FD4562"/>
    <w:rPr>
      <w:rFonts w:ascii="Arial Narrow" w:hAnsi="Arial Narrow"/>
      <w:b/>
      <w:bCs/>
      <w:lang w:eastAsia="en-US"/>
    </w:rPr>
  </w:style>
  <w:style w:type="paragraph" w:styleId="Sidhuvud">
    <w:name w:val="header"/>
    <w:basedOn w:val="Normal"/>
    <w:link w:val="SidhuvudChar"/>
    <w:uiPriority w:val="99"/>
    <w:unhideWhenUsed/>
    <w:rsid w:val="009A0744"/>
    <w:pPr>
      <w:tabs>
        <w:tab w:val="center" w:pos="4536"/>
        <w:tab w:val="right" w:pos="9072"/>
      </w:tabs>
      <w:spacing w:after="0" w:line="240" w:lineRule="auto"/>
    </w:pPr>
    <w:rPr>
      <w:rFonts w:ascii="Times New Roman" w:eastAsia="Calibri" w:hAnsi="Times New Roman" w:cs="Times New Roman"/>
      <w:sz w:val="24"/>
    </w:rPr>
  </w:style>
  <w:style w:type="character" w:customStyle="1" w:styleId="SidhuvudChar">
    <w:name w:val="Sidhuvud Char"/>
    <w:basedOn w:val="Standardstycketeckensnitt"/>
    <w:link w:val="Sidhuvud"/>
    <w:uiPriority w:val="99"/>
    <w:rsid w:val="009A0744"/>
    <w:rPr>
      <w:rFonts w:ascii="Arial Narrow" w:hAnsi="Arial Narrow"/>
      <w:sz w:val="21"/>
      <w:szCs w:val="22"/>
      <w:lang w:eastAsia="en-US"/>
    </w:rPr>
  </w:style>
  <w:style w:type="paragraph" w:styleId="Sidfot">
    <w:name w:val="footer"/>
    <w:basedOn w:val="Normal"/>
    <w:link w:val="SidfotChar"/>
    <w:uiPriority w:val="99"/>
    <w:unhideWhenUsed/>
    <w:rsid w:val="009A0744"/>
    <w:pPr>
      <w:tabs>
        <w:tab w:val="center" w:pos="4536"/>
        <w:tab w:val="right" w:pos="9072"/>
      </w:tabs>
      <w:spacing w:after="0" w:line="240" w:lineRule="auto"/>
    </w:pPr>
    <w:rPr>
      <w:rFonts w:ascii="Times New Roman" w:eastAsia="Calibri" w:hAnsi="Times New Roman" w:cs="Times New Roman"/>
      <w:sz w:val="24"/>
    </w:rPr>
  </w:style>
  <w:style w:type="character" w:customStyle="1" w:styleId="SidfotChar">
    <w:name w:val="Sidfot Char"/>
    <w:basedOn w:val="Standardstycketeckensnitt"/>
    <w:link w:val="Sidfot"/>
    <w:uiPriority w:val="99"/>
    <w:rsid w:val="009A0744"/>
    <w:rPr>
      <w:rFonts w:ascii="Arial Narrow" w:hAnsi="Arial Narrow"/>
      <w:sz w:val="21"/>
      <w:szCs w:val="22"/>
      <w:lang w:eastAsia="en-US"/>
    </w:rPr>
  </w:style>
  <w:style w:type="character" w:styleId="Platshllartext">
    <w:name w:val="Placeholder Text"/>
    <w:basedOn w:val="Standardstycketeckensnitt"/>
    <w:uiPriority w:val="99"/>
    <w:semiHidden/>
    <w:rsid w:val="00D30B0B"/>
    <w:rPr>
      <w:color w:val="808080"/>
    </w:rPr>
  </w:style>
  <w:style w:type="paragraph" w:customStyle="1" w:styleId="titelrubrik1">
    <w:name w:val="titelrubrik1"/>
    <w:link w:val="titelrubrik1Char"/>
    <w:qFormat/>
    <w:rsid w:val="007B7BFA"/>
    <w:pPr>
      <w:jc w:val="center"/>
    </w:pPr>
    <w:rPr>
      <w:rFonts w:ascii="Arial Narrow" w:hAnsi="Arial Narrow"/>
      <w:sz w:val="48"/>
      <w:szCs w:val="48"/>
      <w:lang w:eastAsia="en-US"/>
    </w:rPr>
  </w:style>
  <w:style w:type="paragraph" w:customStyle="1" w:styleId="titelrubrik2">
    <w:name w:val="titelrubrik2"/>
    <w:link w:val="titelrubrik2Char"/>
    <w:qFormat/>
    <w:rsid w:val="007B7BFA"/>
    <w:pPr>
      <w:jc w:val="center"/>
    </w:pPr>
    <w:rPr>
      <w:rFonts w:ascii="Arial Narrow" w:hAnsi="Arial Narrow"/>
      <w:sz w:val="32"/>
      <w:szCs w:val="32"/>
      <w:lang w:eastAsia="en-US"/>
    </w:rPr>
  </w:style>
  <w:style w:type="character" w:customStyle="1" w:styleId="titelrubrik1Char">
    <w:name w:val="titelrubrik1 Char"/>
    <w:basedOn w:val="Standardstycketeckensnitt"/>
    <w:link w:val="titelrubrik1"/>
    <w:rsid w:val="007B7BFA"/>
    <w:rPr>
      <w:rFonts w:ascii="Arial Narrow" w:hAnsi="Arial Narrow"/>
      <w:sz w:val="48"/>
      <w:szCs w:val="48"/>
      <w:lang w:eastAsia="en-US"/>
    </w:rPr>
  </w:style>
  <w:style w:type="paragraph" w:customStyle="1" w:styleId="titelinfo">
    <w:name w:val="titelinfo"/>
    <w:link w:val="titelinfoChar"/>
    <w:qFormat/>
    <w:rsid w:val="00721836"/>
    <w:pPr>
      <w:jc w:val="center"/>
    </w:pPr>
    <w:rPr>
      <w:rFonts w:ascii="Arial Narrow" w:hAnsi="Arial Narrow"/>
      <w:sz w:val="24"/>
      <w:szCs w:val="24"/>
      <w:lang w:eastAsia="en-US"/>
    </w:rPr>
  </w:style>
  <w:style w:type="character" w:customStyle="1" w:styleId="titelrubrik2Char">
    <w:name w:val="titelrubrik2 Char"/>
    <w:basedOn w:val="Standardstycketeckensnitt"/>
    <w:link w:val="titelrubrik2"/>
    <w:rsid w:val="007B7BFA"/>
    <w:rPr>
      <w:rFonts w:ascii="Arial Narrow" w:hAnsi="Arial Narrow"/>
      <w:sz w:val="32"/>
      <w:szCs w:val="32"/>
      <w:lang w:eastAsia="en-US"/>
    </w:rPr>
  </w:style>
  <w:style w:type="paragraph" w:customStyle="1" w:styleId="frfattarer">
    <w:name w:val="författare_år"/>
    <w:link w:val="frfattarerChar"/>
    <w:rsid w:val="00836DD8"/>
    <w:pPr>
      <w:jc w:val="center"/>
    </w:pPr>
    <w:rPr>
      <w:rFonts w:ascii="Arial Narrow" w:eastAsiaTheme="majorEastAsia" w:hAnsi="Arial Narrow" w:cstheme="majorBidi"/>
      <w:bCs/>
      <w:sz w:val="32"/>
      <w:szCs w:val="32"/>
      <w:lang w:eastAsia="en-US"/>
    </w:rPr>
  </w:style>
  <w:style w:type="character" w:customStyle="1" w:styleId="titelinfoChar">
    <w:name w:val="titelinfo Char"/>
    <w:basedOn w:val="Standardstycketeckensnitt"/>
    <w:link w:val="titelinfo"/>
    <w:rsid w:val="00721836"/>
    <w:rPr>
      <w:rFonts w:ascii="Arial Narrow" w:hAnsi="Arial Narrow"/>
      <w:sz w:val="24"/>
      <w:szCs w:val="24"/>
      <w:lang w:eastAsia="en-US"/>
    </w:rPr>
  </w:style>
  <w:style w:type="paragraph" w:customStyle="1" w:styleId="citat">
    <w:name w:val="citat"/>
    <w:basedOn w:val="Normal"/>
    <w:autoRedefine/>
    <w:rsid w:val="00492100"/>
    <w:pPr>
      <w:spacing w:before="120" w:after="120" w:line="240" w:lineRule="auto"/>
      <w:ind w:left="851" w:right="851"/>
    </w:pPr>
    <w:rPr>
      <w:rFonts w:ascii="Times New Roman" w:eastAsia="Times New Roman" w:hAnsi="Times New Roman" w:cs="Times New Roman"/>
      <w:sz w:val="24"/>
      <w:szCs w:val="24"/>
      <w:lang w:eastAsia="sv-SE"/>
    </w:rPr>
  </w:style>
  <w:style w:type="character" w:customStyle="1" w:styleId="frfattarerChar">
    <w:name w:val="författare_år Char"/>
    <w:basedOn w:val="Rubrik3Char"/>
    <w:link w:val="frfattarer"/>
    <w:rsid w:val="00836DD8"/>
    <w:rPr>
      <w:rFonts w:ascii="Arial Narrow" w:eastAsiaTheme="majorEastAsia" w:hAnsi="Arial Narrow" w:cstheme="majorBidi"/>
      <w:b/>
      <w:bCs/>
      <w:sz w:val="32"/>
      <w:szCs w:val="32"/>
      <w:lang w:val="en-US" w:eastAsia="en-US"/>
    </w:rPr>
  </w:style>
  <w:style w:type="table" w:styleId="Tabellrutnt">
    <w:name w:val="Table Grid"/>
    <w:basedOn w:val="Normaltabell"/>
    <w:rsid w:val="00492100"/>
    <w:rPr>
      <w:rFonts w:ascii="Times New Roman" w:eastAsia="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idnummer">
    <w:name w:val="page number"/>
    <w:basedOn w:val="Standardstycketeckensnitt"/>
    <w:rsid w:val="00492100"/>
  </w:style>
  <w:style w:type="paragraph" w:styleId="Normalwebb">
    <w:name w:val="Normal (Web)"/>
    <w:aliases w:val=" webb"/>
    <w:basedOn w:val="Normal"/>
    <w:uiPriority w:val="99"/>
    <w:rsid w:val="00492100"/>
    <w:pPr>
      <w:spacing w:after="0" w:line="240" w:lineRule="auto"/>
    </w:pPr>
    <w:rPr>
      <w:rFonts w:ascii="Times New Roman" w:eastAsia="Times New Roman" w:hAnsi="Times New Roman" w:cs="Times New Roman"/>
      <w:sz w:val="24"/>
      <w:szCs w:val="24"/>
      <w:lang w:eastAsia="sv-SE"/>
    </w:rPr>
  </w:style>
  <w:style w:type="paragraph" w:styleId="Citat0">
    <w:name w:val="Quote"/>
    <w:basedOn w:val="Normal"/>
    <w:next w:val="Normal"/>
    <w:link w:val="CitatChar"/>
    <w:uiPriority w:val="29"/>
    <w:qFormat/>
    <w:rsid w:val="00522A27"/>
    <w:pPr>
      <w:spacing w:before="120" w:after="120" w:line="240" w:lineRule="auto"/>
      <w:ind w:left="680" w:right="680"/>
      <w:jc w:val="both"/>
    </w:pPr>
    <w:rPr>
      <w:rFonts w:ascii="Garamond" w:hAnsi="Garamond" w:cs="Times New Roman"/>
      <w:iCs/>
      <w:color w:val="000000"/>
      <w:sz w:val="22"/>
    </w:rPr>
  </w:style>
  <w:style w:type="character" w:customStyle="1" w:styleId="CitatChar">
    <w:name w:val="Citat Char"/>
    <w:basedOn w:val="Standardstycketeckensnitt"/>
    <w:link w:val="Citat0"/>
    <w:uiPriority w:val="29"/>
    <w:rsid w:val="00522A27"/>
    <w:rPr>
      <w:rFonts w:ascii="Garamond" w:eastAsiaTheme="minorHAnsi" w:hAnsi="Garamond"/>
      <w:iCs/>
      <w:color w:val="000000"/>
      <w:sz w:val="22"/>
      <w:szCs w:val="22"/>
      <w:lang w:eastAsia="en-US"/>
    </w:rPr>
  </w:style>
  <w:style w:type="paragraph" w:styleId="Fotnotstext">
    <w:name w:val="footnote text"/>
    <w:basedOn w:val="Normal"/>
    <w:link w:val="FotnotstextChar"/>
    <w:rsid w:val="00492100"/>
    <w:pPr>
      <w:spacing w:after="0" w:line="240" w:lineRule="auto"/>
    </w:pPr>
    <w:rPr>
      <w:rFonts w:ascii="Times New Roman" w:eastAsia="Times New Roman" w:hAnsi="Times New Roman" w:cs="Times New Roman"/>
      <w:szCs w:val="20"/>
      <w:lang w:eastAsia="sv-SE"/>
    </w:rPr>
  </w:style>
  <w:style w:type="character" w:customStyle="1" w:styleId="FotnotstextChar">
    <w:name w:val="Fotnotstext Char"/>
    <w:basedOn w:val="Standardstycketeckensnitt"/>
    <w:link w:val="Fotnotstext"/>
    <w:rsid w:val="00492100"/>
    <w:rPr>
      <w:rFonts w:ascii="Times New Roman" w:eastAsia="Times New Roman" w:hAnsi="Times New Roman"/>
    </w:rPr>
  </w:style>
  <w:style w:type="character" w:styleId="Fotnotsreferens">
    <w:name w:val="footnote reference"/>
    <w:rsid w:val="00492100"/>
    <w:rPr>
      <w:vertAlign w:val="superscript"/>
    </w:rPr>
  </w:style>
  <w:style w:type="paragraph" w:styleId="Liststycke">
    <w:name w:val="List Paragraph"/>
    <w:basedOn w:val="Normal"/>
    <w:uiPriority w:val="34"/>
    <w:qFormat/>
    <w:rsid w:val="00492100"/>
    <w:pPr>
      <w:spacing w:after="0" w:line="240" w:lineRule="auto"/>
      <w:ind w:left="720"/>
      <w:contextualSpacing/>
    </w:pPr>
    <w:rPr>
      <w:rFonts w:ascii="Times New Roman" w:eastAsia="Times New Roman" w:hAnsi="Times New Roman" w:cs="Times New Roman"/>
      <w:sz w:val="24"/>
      <w:szCs w:val="24"/>
      <w:lang w:eastAsia="sv-SE"/>
    </w:rPr>
  </w:style>
  <w:style w:type="character" w:styleId="Betoning">
    <w:name w:val="Emphasis"/>
    <w:uiPriority w:val="20"/>
    <w:qFormat/>
    <w:rsid w:val="00492100"/>
    <w:rPr>
      <w:i/>
      <w:iCs/>
    </w:rPr>
  </w:style>
  <w:style w:type="paragraph" w:customStyle="1" w:styleId="Default">
    <w:name w:val="Default"/>
    <w:rsid w:val="00492100"/>
    <w:pPr>
      <w:autoSpaceDE w:val="0"/>
      <w:autoSpaceDN w:val="0"/>
      <w:adjustRightInd w:val="0"/>
    </w:pPr>
    <w:rPr>
      <w:rFonts w:ascii="Times New Roman" w:eastAsia="Times New Roman" w:hAnsi="Times New Roman"/>
      <w:color w:val="000000"/>
      <w:sz w:val="24"/>
      <w:szCs w:val="24"/>
    </w:rPr>
  </w:style>
  <w:style w:type="paragraph" w:styleId="Innehll1">
    <w:name w:val="toc 1"/>
    <w:basedOn w:val="Normal"/>
    <w:next w:val="Normal"/>
    <w:autoRedefine/>
    <w:uiPriority w:val="39"/>
    <w:rsid w:val="0071418E"/>
    <w:pPr>
      <w:tabs>
        <w:tab w:val="right" w:leader="dot" w:pos="7359"/>
      </w:tabs>
      <w:spacing w:before="120" w:after="0" w:line="240" w:lineRule="auto"/>
    </w:pPr>
    <w:rPr>
      <w:rFonts w:ascii="Times New Roman" w:eastAsia="Times New Roman" w:hAnsi="Times New Roman" w:cs="Times New Roman"/>
      <w:sz w:val="24"/>
      <w:szCs w:val="24"/>
      <w:lang w:eastAsia="sv-SE"/>
    </w:rPr>
  </w:style>
  <w:style w:type="paragraph" w:styleId="Innehll2">
    <w:name w:val="toc 2"/>
    <w:basedOn w:val="Normal"/>
    <w:next w:val="Normal"/>
    <w:autoRedefine/>
    <w:uiPriority w:val="39"/>
    <w:rsid w:val="00492100"/>
    <w:pPr>
      <w:spacing w:after="0" w:line="240" w:lineRule="auto"/>
      <w:ind w:left="240"/>
    </w:pPr>
    <w:rPr>
      <w:rFonts w:ascii="Times New Roman" w:eastAsia="Times New Roman" w:hAnsi="Times New Roman" w:cs="Times New Roman"/>
      <w:sz w:val="24"/>
      <w:szCs w:val="24"/>
      <w:lang w:eastAsia="sv-SE"/>
    </w:rPr>
  </w:style>
  <w:style w:type="paragraph" w:styleId="Innehll3">
    <w:name w:val="toc 3"/>
    <w:basedOn w:val="Normal"/>
    <w:next w:val="Normal"/>
    <w:autoRedefine/>
    <w:uiPriority w:val="39"/>
    <w:rsid w:val="00492100"/>
    <w:pPr>
      <w:spacing w:after="0" w:line="240" w:lineRule="auto"/>
      <w:ind w:left="480"/>
    </w:pPr>
    <w:rPr>
      <w:rFonts w:ascii="Times New Roman" w:eastAsia="Times New Roman" w:hAnsi="Times New Roman" w:cs="Times New Roman"/>
      <w:sz w:val="24"/>
      <w:szCs w:val="24"/>
      <w:lang w:eastAsia="sv-SE"/>
    </w:rPr>
  </w:style>
  <w:style w:type="character" w:styleId="Hyperlnk">
    <w:name w:val="Hyperlink"/>
    <w:uiPriority w:val="99"/>
    <w:unhideWhenUsed/>
    <w:rsid w:val="00492100"/>
    <w:rPr>
      <w:color w:val="0000FF"/>
      <w:u w:val="single"/>
    </w:rPr>
  </w:style>
  <w:style w:type="table" w:styleId="Enkeltabell1">
    <w:name w:val="Table Simple 1"/>
    <w:basedOn w:val="Normaltabell"/>
    <w:rsid w:val="00492100"/>
    <w:rPr>
      <w:rFonts w:ascii="Times New Roman" w:eastAsia="Times New Roman" w:hAnsi="Times New Roman"/>
    </w:r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paragraph" w:customStyle="1" w:styleId="info">
    <w:name w:val="info"/>
    <w:qFormat/>
    <w:rsid w:val="00FB60E4"/>
    <w:pPr>
      <w:jc w:val="center"/>
    </w:pPr>
    <w:rPr>
      <w:rFonts w:ascii="Arial Narrow" w:hAnsi="Arial Narrow"/>
      <w:sz w:val="22"/>
      <w:szCs w:val="22"/>
      <w:lang w:val="en-US" w:eastAsia="en-US"/>
    </w:rPr>
  </w:style>
  <w:style w:type="character" w:customStyle="1" w:styleId="shorttext">
    <w:name w:val="short_text"/>
    <w:basedOn w:val="Standardstycketeckensnitt"/>
    <w:rsid w:val="00AA6930"/>
  </w:style>
  <w:style w:type="character" w:customStyle="1" w:styleId="hps">
    <w:name w:val="hps"/>
    <w:basedOn w:val="Standardstycketeckensnitt"/>
    <w:rsid w:val="00AA6930"/>
  </w:style>
  <w:style w:type="paragraph" w:customStyle="1" w:styleId="Normal1">
    <w:name w:val="Normal1"/>
    <w:basedOn w:val="Normal"/>
    <w:rsid w:val="000E135A"/>
    <w:pPr>
      <w:spacing w:before="100" w:beforeAutospacing="1" w:after="100" w:afterAutospacing="1" w:line="312" w:lineRule="auto"/>
    </w:pPr>
    <w:rPr>
      <w:rFonts w:ascii="Verdana" w:eastAsia="Times New Roman" w:hAnsi="Verdana" w:cs="Times New Roman"/>
      <w:color w:val="333333"/>
      <w:sz w:val="24"/>
      <w:szCs w:val="24"/>
      <w:lang w:eastAsia="sv-SE"/>
    </w:rPr>
  </w:style>
  <w:style w:type="paragraph" w:styleId="Litteraturfrteckning">
    <w:name w:val="Bibliography"/>
    <w:basedOn w:val="Normal"/>
    <w:next w:val="Normal"/>
    <w:uiPriority w:val="37"/>
    <w:unhideWhenUsed/>
    <w:rsid w:val="00F15094"/>
  </w:style>
  <w:style w:type="paragraph" w:styleId="Beskrivning">
    <w:name w:val="caption"/>
    <w:aliases w:val="Figurtext"/>
    <w:basedOn w:val="Normal"/>
    <w:next w:val="Normal"/>
    <w:uiPriority w:val="35"/>
    <w:unhideWhenUsed/>
    <w:qFormat/>
    <w:rsid w:val="00F15094"/>
    <w:pPr>
      <w:spacing w:line="240" w:lineRule="auto"/>
    </w:pPr>
    <w:rPr>
      <w:bCs/>
      <w:i/>
      <w:sz w:val="18"/>
      <w:szCs w:val="18"/>
    </w:rPr>
  </w:style>
  <w:style w:type="paragraph" w:customStyle="1" w:styleId="rubrik40">
    <w:name w:val="rubrik 4"/>
    <w:basedOn w:val="Normal"/>
    <w:next w:val="Normal"/>
    <w:link w:val="rubrik4Char0"/>
    <w:qFormat/>
    <w:rsid w:val="004468C9"/>
    <w:pPr>
      <w:keepNext/>
      <w:numPr>
        <w:numId w:val="30"/>
      </w:numPr>
      <w:spacing w:after="0"/>
      <w:ind w:left="714" w:hanging="357"/>
    </w:pPr>
    <w:rPr>
      <w:rFonts w:ascii="Arial" w:hAnsi="Arial"/>
      <w:b/>
      <w:sz w:val="22"/>
    </w:rPr>
  </w:style>
  <w:style w:type="paragraph" w:customStyle="1" w:styleId="Stycke">
    <w:name w:val="Stycke"/>
    <w:basedOn w:val="Normal"/>
    <w:qFormat/>
    <w:rsid w:val="00F15094"/>
    <w:pPr>
      <w:ind w:firstLine="284"/>
      <w:contextualSpacing/>
    </w:pPr>
  </w:style>
  <w:style w:type="paragraph" w:styleId="Innehllsfrteckningsrubrik">
    <w:name w:val="TOC Heading"/>
    <w:basedOn w:val="Rubrik1"/>
    <w:next w:val="Normal"/>
    <w:uiPriority w:val="39"/>
    <w:unhideWhenUsed/>
    <w:qFormat/>
    <w:rsid w:val="00A90B14"/>
    <w:pPr>
      <w:numPr>
        <w:numId w:val="0"/>
      </w:numPr>
      <w:outlineLvl w:val="9"/>
    </w:pPr>
    <w:rPr>
      <w:b w:val="0"/>
      <w:lang w:eastAsia="sv-SE"/>
    </w:rPr>
  </w:style>
  <w:style w:type="character" w:customStyle="1" w:styleId="Rubrik4Char">
    <w:name w:val="Rubrik 4 Char"/>
    <w:basedOn w:val="Standardstycketeckensnitt"/>
    <w:link w:val="Rubrik4"/>
    <w:uiPriority w:val="9"/>
    <w:semiHidden/>
    <w:rsid w:val="00E9159D"/>
    <w:rPr>
      <w:rFonts w:asciiTheme="majorHAnsi" w:eastAsiaTheme="majorEastAsia" w:hAnsiTheme="majorHAnsi" w:cstheme="majorBidi"/>
      <w:b/>
      <w:bCs/>
      <w:i/>
      <w:iCs/>
      <w:color w:val="4F81BD" w:themeColor="accent1"/>
      <w:szCs w:val="22"/>
      <w:lang w:eastAsia="en-US"/>
    </w:rPr>
  </w:style>
  <w:style w:type="character" w:customStyle="1" w:styleId="Rubrik5Char">
    <w:name w:val="Rubrik 5 Char"/>
    <w:basedOn w:val="Standardstycketeckensnitt"/>
    <w:link w:val="Rubrik5"/>
    <w:uiPriority w:val="9"/>
    <w:semiHidden/>
    <w:rsid w:val="00E9159D"/>
    <w:rPr>
      <w:rFonts w:asciiTheme="majorHAnsi" w:eastAsiaTheme="majorEastAsia" w:hAnsiTheme="majorHAnsi" w:cstheme="majorBidi"/>
      <w:color w:val="243F60" w:themeColor="accent1" w:themeShade="7F"/>
      <w:szCs w:val="22"/>
      <w:lang w:eastAsia="en-US"/>
    </w:rPr>
  </w:style>
  <w:style w:type="character" w:customStyle="1" w:styleId="Rubrik6Char">
    <w:name w:val="Rubrik 6 Char"/>
    <w:basedOn w:val="Standardstycketeckensnitt"/>
    <w:link w:val="Rubrik6"/>
    <w:uiPriority w:val="9"/>
    <w:semiHidden/>
    <w:rsid w:val="00E9159D"/>
    <w:rPr>
      <w:rFonts w:asciiTheme="majorHAnsi" w:eastAsiaTheme="majorEastAsia" w:hAnsiTheme="majorHAnsi" w:cstheme="majorBidi"/>
      <w:i/>
      <w:iCs/>
      <w:color w:val="243F60" w:themeColor="accent1" w:themeShade="7F"/>
      <w:szCs w:val="22"/>
      <w:lang w:eastAsia="en-US"/>
    </w:rPr>
  </w:style>
  <w:style w:type="character" w:customStyle="1" w:styleId="Rubrik7Char">
    <w:name w:val="Rubrik 7 Char"/>
    <w:basedOn w:val="Standardstycketeckensnitt"/>
    <w:link w:val="Rubrik7"/>
    <w:uiPriority w:val="9"/>
    <w:semiHidden/>
    <w:rsid w:val="00E9159D"/>
    <w:rPr>
      <w:rFonts w:asciiTheme="majorHAnsi" w:eastAsiaTheme="majorEastAsia" w:hAnsiTheme="majorHAnsi" w:cstheme="majorBidi"/>
      <w:i/>
      <w:iCs/>
      <w:color w:val="404040" w:themeColor="text1" w:themeTint="BF"/>
      <w:szCs w:val="22"/>
      <w:lang w:eastAsia="en-US"/>
    </w:rPr>
  </w:style>
  <w:style w:type="character" w:customStyle="1" w:styleId="Rubrik8Char">
    <w:name w:val="Rubrik 8 Char"/>
    <w:basedOn w:val="Standardstycketeckensnitt"/>
    <w:link w:val="Rubrik8"/>
    <w:uiPriority w:val="9"/>
    <w:semiHidden/>
    <w:rsid w:val="00E9159D"/>
    <w:rPr>
      <w:rFonts w:asciiTheme="majorHAnsi" w:eastAsiaTheme="majorEastAsia" w:hAnsiTheme="majorHAnsi" w:cstheme="majorBidi"/>
      <w:color w:val="404040" w:themeColor="text1" w:themeTint="BF"/>
      <w:lang w:eastAsia="en-US"/>
    </w:rPr>
  </w:style>
  <w:style w:type="character" w:customStyle="1" w:styleId="Rubrik9Char">
    <w:name w:val="Rubrik 9 Char"/>
    <w:basedOn w:val="Standardstycketeckensnitt"/>
    <w:link w:val="Rubrik9"/>
    <w:uiPriority w:val="9"/>
    <w:semiHidden/>
    <w:rsid w:val="00E9159D"/>
    <w:rPr>
      <w:rFonts w:asciiTheme="majorHAnsi" w:eastAsiaTheme="majorEastAsia" w:hAnsiTheme="majorHAnsi" w:cstheme="majorBidi"/>
      <w:i/>
      <w:iCs/>
      <w:color w:val="404040" w:themeColor="text1" w:themeTint="BF"/>
      <w:lang w:eastAsia="en-US"/>
    </w:rPr>
  </w:style>
  <w:style w:type="character" w:customStyle="1" w:styleId="rubrik4Char0">
    <w:name w:val="rubrik 4 Char"/>
    <w:basedOn w:val="Standardstycketeckensnitt"/>
    <w:link w:val="rubrik40"/>
    <w:rsid w:val="004468C9"/>
    <w:rPr>
      <w:rFonts w:ascii="Arial" w:eastAsiaTheme="minorHAnsi" w:hAnsi="Arial" w:cstheme="minorBidi"/>
      <w:b/>
      <w:sz w:val="22"/>
      <w:szCs w:val="22"/>
      <w:lang w:eastAsia="en-US"/>
    </w:rPr>
  </w:style>
  <w:style w:type="paragraph" w:styleId="HTML-frformaterad">
    <w:name w:val="HTML Preformatted"/>
    <w:basedOn w:val="Normal"/>
    <w:link w:val="HTML-frformateradChar"/>
    <w:uiPriority w:val="99"/>
    <w:semiHidden/>
    <w:unhideWhenUsed/>
    <w:rsid w:val="004B76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Cs w:val="20"/>
      <w:lang w:eastAsia="sv-SE"/>
    </w:rPr>
  </w:style>
  <w:style w:type="character" w:customStyle="1" w:styleId="HTML-frformateradChar">
    <w:name w:val="HTML - förformaterad Char"/>
    <w:basedOn w:val="Standardstycketeckensnitt"/>
    <w:link w:val="HTML-frformaterad"/>
    <w:uiPriority w:val="99"/>
    <w:semiHidden/>
    <w:rsid w:val="004B7619"/>
    <w:rPr>
      <w:rFonts w:ascii="Courier New" w:eastAsia="Times New Roman" w:hAnsi="Courier New" w:cs="Courier New"/>
    </w:rPr>
  </w:style>
  <w:style w:type="paragraph" w:customStyle="1" w:styleId="StyckeefterRubrik">
    <w:name w:val="Stycke efter Rubrik"/>
    <w:basedOn w:val="Normal"/>
    <w:next w:val="Normal"/>
    <w:qFormat/>
    <w:rsid w:val="00605EFD"/>
    <w:pPr>
      <w:spacing w:after="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Times New Roman"/>
        <w:lang w:val="sv-SE" w:eastAsia="sv-SE"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0" w:qFormat="1"/>
    <w:lsdException w:name="heading 4" w:uiPriority="9"/>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caption" w:uiPriority="35" w:qFormat="1"/>
    <w:lsdException w:name="footnote reference" w:uiPriority="0"/>
    <w:lsdException w:name="annotation reference" w:uiPriority="0"/>
    <w:lsdException w:name="page number" w:uiPriority="0"/>
    <w:lsdException w:name="Title" w:semiHidden="0" w:uiPriority="0" w:unhideWhenUsed="0"/>
    <w:lsdException w:name="Default Paragraph Font" w:uiPriority="1"/>
    <w:lsdException w:name="Subtitle" w:semiHidden="0" w:uiPriority="11" w:unhideWhenUsed="0"/>
    <w:lsdException w:name="Strong" w:semiHidden="0" w:uiPriority="22" w:unhideWhenUsed="0"/>
    <w:lsdException w:name="Emphasis" w:semiHidden="0" w:uiPriority="20" w:unhideWhenUsed="0" w:qFormat="1"/>
    <w:lsdException w:name="annotation subject" w:uiPriority="0"/>
    <w:lsdException w:name="Table Simple 1" w:uiPriority="0"/>
    <w:lsdException w:name="Balloon Text" w:uiPriority="0"/>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next w:val="Ingetavstnd"/>
    <w:rsid w:val="00F15094"/>
    <w:pPr>
      <w:spacing w:after="200" w:line="276" w:lineRule="auto"/>
    </w:pPr>
    <w:rPr>
      <w:rFonts w:ascii="Bookman Old Style" w:eastAsiaTheme="minorHAnsi" w:hAnsi="Bookman Old Style" w:cstheme="minorBidi"/>
      <w:szCs w:val="22"/>
      <w:lang w:eastAsia="en-US"/>
    </w:rPr>
  </w:style>
  <w:style w:type="paragraph" w:styleId="Rubrik1">
    <w:name w:val="heading 1"/>
    <w:basedOn w:val="Normal"/>
    <w:next w:val="Normal"/>
    <w:link w:val="Rubrik1Char"/>
    <w:uiPriority w:val="9"/>
    <w:qFormat/>
    <w:rsid w:val="004939BB"/>
    <w:pPr>
      <w:keepNext/>
      <w:keepLines/>
      <w:numPr>
        <w:numId w:val="12"/>
      </w:numPr>
      <w:spacing w:before="480" w:after="0"/>
      <w:outlineLvl w:val="0"/>
    </w:pPr>
    <w:rPr>
      <w:rFonts w:ascii="Arial" w:eastAsiaTheme="majorEastAsia" w:hAnsi="Arial" w:cs="Arial"/>
      <w:b/>
      <w:bCs/>
      <w:sz w:val="28"/>
      <w:szCs w:val="28"/>
    </w:rPr>
  </w:style>
  <w:style w:type="paragraph" w:styleId="Rubrik2">
    <w:name w:val="heading 2"/>
    <w:basedOn w:val="Normal"/>
    <w:next w:val="Normal"/>
    <w:link w:val="Rubrik2Char"/>
    <w:unhideWhenUsed/>
    <w:qFormat/>
    <w:rsid w:val="004939BB"/>
    <w:pPr>
      <w:keepNext/>
      <w:numPr>
        <w:ilvl w:val="1"/>
        <w:numId w:val="12"/>
      </w:numPr>
      <w:spacing w:after="0" w:line="240" w:lineRule="auto"/>
      <w:outlineLvl w:val="1"/>
    </w:pPr>
    <w:rPr>
      <w:rFonts w:ascii="Arial" w:eastAsiaTheme="majorEastAsia" w:hAnsi="Arial" w:cs="Arial"/>
      <w:b/>
      <w:bCs/>
      <w:iCs/>
      <w:sz w:val="24"/>
      <w:szCs w:val="24"/>
    </w:rPr>
  </w:style>
  <w:style w:type="paragraph" w:styleId="Rubrik3">
    <w:name w:val="heading 3"/>
    <w:basedOn w:val="Normal"/>
    <w:next w:val="Normal"/>
    <w:link w:val="Rubrik3Char"/>
    <w:unhideWhenUsed/>
    <w:qFormat/>
    <w:rsid w:val="000145BC"/>
    <w:pPr>
      <w:keepNext/>
      <w:numPr>
        <w:ilvl w:val="2"/>
        <w:numId w:val="12"/>
      </w:numPr>
      <w:spacing w:before="240" w:after="60" w:line="240" w:lineRule="auto"/>
      <w:outlineLvl w:val="2"/>
    </w:pPr>
    <w:rPr>
      <w:rFonts w:ascii="Arial" w:eastAsiaTheme="majorEastAsia" w:hAnsi="Arial" w:cs="Arial"/>
      <w:b/>
      <w:bCs/>
      <w:sz w:val="22"/>
      <w:lang w:val="en-US"/>
    </w:rPr>
  </w:style>
  <w:style w:type="paragraph" w:styleId="Rubrik4">
    <w:name w:val="heading 4"/>
    <w:basedOn w:val="Normal"/>
    <w:next w:val="Normal"/>
    <w:link w:val="Rubrik4Char"/>
    <w:uiPriority w:val="9"/>
    <w:semiHidden/>
    <w:unhideWhenUsed/>
    <w:rsid w:val="00E9159D"/>
    <w:pPr>
      <w:keepNext/>
      <w:keepLines/>
      <w:numPr>
        <w:ilvl w:val="3"/>
        <w:numId w:val="12"/>
      </w:numPr>
      <w:spacing w:before="200" w:after="0"/>
      <w:outlineLvl w:val="3"/>
    </w:pPr>
    <w:rPr>
      <w:rFonts w:asciiTheme="majorHAnsi" w:eastAsiaTheme="majorEastAsia" w:hAnsiTheme="majorHAnsi" w:cstheme="majorBidi"/>
      <w:b/>
      <w:bCs/>
      <w:i/>
      <w:iCs/>
      <w:color w:val="4F81BD" w:themeColor="accent1"/>
    </w:rPr>
  </w:style>
  <w:style w:type="paragraph" w:styleId="Rubrik5">
    <w:name w:val="heading 5"/>
    <w:basedOn w:val="Normal"/>
    <w:next w:val="Normal"/>
    <w:link w:val="Rubrik5Char"/>
    <w:uiPriority w:val="9"/>
    <w:semiHidden/>
    <w:unhideWhenUsed/>
    <w:qFormat/>
    <w:rsid w:val="00E9159D"/>
    <w:pPr>
      <w:keepNext/>
      <w:keepLines/>
      <w:numPr>
        <w:ilvl w:val="4"/>
        <w:numId w:val="12"/>
      </w:numPr>
      <w:spacing w:before="200" w:after="0"/>
      <w:outlineLvl w:val="4"/>
    </w:pPr>
    <w:rPr>
      <w:rFonts w:asciiTheme="majorHAnsi" w:eastAsiaTheme="majorEastAsia" w:hAnsiTheme="majorHAnsi" w:cstheme="majorBidi"/>
      <w:color w:val="243F60" w:themeColor="accent1" w:themeShade="7F"/>
    </w:rPr>
  </w:style>
  <w:style w:type="paragraph" w:styleId="Rubrik6">
    <w:name w:val="heading 6"/>
    <w:basedOn w:val="Normal"/>
    <w:next w:val="Normal"/>
    <w:link w:val="Rubrik6Char"/>
    <w:uiPriority w:val="9"/>
    <w:semiHidden/>
    <w:unhideWhenUsed/>
    <w:qFormat/>
    <w:rsid w:val="00E9159D"/>
    <w:pPr>
      <w:keepNext/>
      <w:keepLines/>
      <w:numPr>
        <w:ilvl w:val="5"/>
        <w:numId w:val="12"/>
      </w:numPr>
      <w:spacing w:before="200" w:after="0"/>
      <w:outlineLvl w:val="5"/>
    </w:pPr>
    <w:rPr>
      <w:rFonts w:asciiTheme="majorHAnsi" w:eastAsiaTheme="majorEastAsia" w:hAnsiTheme="majorHAnsi" w:cstheme="majorBidi"/>
      <w:i/>
      <w:iCs/>
      <w:color w:val="243F60" w:themeColor="accent1" w:themeShade="7F"/>
    </w:rPr>
  </w:style>
  <w:style w:type="paragraph" w:styleId="Rubrik7">
    <w:name w:val="heading 7"/>
    <w:basedOn w:val="Normal"/>
    <w:next w:val="Normal"/>
    <w:link w:val="Rubrik7Char"/>
    <w:uiPriority w:val="9"/>
    <w:semiHidden/>
    <w:unhideWhenUsed/>
    <w:qFormat/>
    <w:rsid w:val="00E9159D"/>
    <w:pPr>
      <w:keepNext/>
      <w:keepLines/>
      <w:numPr>
        <w:ilvl w:val="6"/>
        <w:numId w:val="12"/>
      </w:numPr>
      <w:spacing w:before="200" w:after="0"/>
      <w:outlineLvl w:val="6"/>
    </w:pPr>
    <w:rPr>
      <w:rFonts w:asciiTheme="majorHAnsi" w:eastAsiaTheme="majorEastAsia" w:hAnsiTheme="majorHAnsi" w:cstheme="majorBidi"/>
      <w:i/>
      <w:iCs/>
      <w:color w:val="404040" w:themeColor="text1" w:themeTint="BF"/>
    </w:rPr>
  </w:style>
  <w:style w:type="paragraph" w:styleId="Rubrik8">
    <w:name w:val="heading 8"/>
    <w:basedOn w:val="Normal"/>
    <w:next w:val="Normal"/>
    <w:link w:val="Rubrik8Char"/>
    <w:uiPriority w:val="9"/>
    <w:semiHidden/>
    <w:unhideWhenUsed/>
    <w:qFormat/>
    <w:rsid w:val="00E9159D"/>
    <w:pPr>
      <w:keepNext/>
      <w:keepLines/>
      <w:numPr>
        <w:ilvl w:val="7"/>
        <w:numId w:val="12"/>
      </w:numPr>
      <w:spacing w:before="200" w:after="0"/>
      <w:outlineLvl w:val="7"/>
    </w:pPr>
    <w:rPr>
      <w:rFonts w:asciiTheme="majorHAnsi" w:eastAsiaTheme="majorEastAsia" w:hAnsiTheme="majorHAnsi" w:cstheme="majorBidi"/>
      <w:color w:val="404040" w:themeColor="text1" w:themeTint="BF"/>
      <w:szCs w:val="20"/>
    </w:rPr>
  </w:style>
  <w:style w:type="paragraph" w:styleId="Rubrik9">
    <w:name w:val="heading 9"/>
    <w:basedOn w:val="Normal"/>
    <w:next w:val="Normal"/>
    <w:link w:val="Rubrik9Char"/>
    <w:uiPriority w:val="9"/>
    <w:semiHidden/>
    <w:unhideWhenUsed/>
    <w:qFormat/>
    <w:rsid w:val="00E9159D"/>
    <w:pPr>
      <w:keepNext/>
      <w:keepLines/>
      <w:numPr>
        <w:ilvl w:val="8"/>
        <w:numId w:val="12"/>
      </w:numPr>
      <w:spacing w:before="200" w:after="0"/>
      <w:outlineLvl w:val="8"/>
    </w:pPr>
    <w:rPr>
      <w:rFonts w:asciiTheme="majorHAnsi" w:eastAsiaTheme="majorEastAsia" w:hAnsiTheme="majorHAnsi" w:cstheme="majorBidi"/>
      <w:i/>
      <w:iCs/>
      <w:color w:val="404040" w:themeColor="text1" w:themeTint="BF"/>
      <w:szCs w:val="20"/>
    </w:rPr>
  </w:style>
  <w:style w:type="character" w:default="1" w:styleId="Standardstycketeckensnitt">
    <w:name w:val="Default Paragraph Font"/>
    <w:uiPriority w:val="1"/>
    <w:semiHidden/>
    <w:unhideWhenUsed/>
  </w:style>
  <w:style w:type="table" w:default="1" w:styleId="Normaltabell">
    <w:name w:val="Normal Table"/>
    <w:uiPriority w:val="99"/>
    <w:semiHidden/>
    <w:unhideWhenUsed/>
    <w:tblPr>
      <w:tblInd w:w="0" w:type="dxa"/>
      <w:tblCellMar>
        <w:top w:w="0" w:type="dxa"/>
        <w:left w:w="108" w:type="dxa"/>
        <w:bottom w:w="0" w:type="dxa"/>
        <w:right w:w="108" w:type="dxa"/>
      </w:tblCellMar>
    </w:tblPr>
  </w:style>
  <w:style w:type="numbering" w:default="1" w:styleId="Ingenlista">
    <w:name w:val="No List"/>
    <w:uiPriority w:val="99"/>
    <w:semiHidden/>
    <w:unhideWhenUsed/>
  </w:style>
  <w:style w:type="paragraph" w:styleId="Ballongtext">
    <w:name w:val="Balloon Text"/>
    <w:basedOn w:val="Normal"/>
    <w:link w:val="BallongtextChar"/>
    <w:semiHidden/>
    <w:unhideWhenUsed/>
    <w:rsid w:val="00264E82"/>
    <w:pPr>
      <w:spacing w:after="0" w:line="240" w:lineRule="auto"/>
    </w:pPr>
    <w:rPr>
      <w:rFonts w:ascii="Tahoma" w:eastAsia="Calibri" w:hAnsi="Tahoma" w:cs="Tahoma"/>
      <w:sz w:val="16"/>
      <w:szCs w:val="16"/>
    </w:rPr>
  </w:style>
  <w:style w:type="character" w:customStyle="1" w:styleId="BallongtextChar">
    <w:name w:val="Ballongtext Char"/>
    <w:basedOn w:val="Standardstycketeckensnitt"/>
    <w:link w:val="Ballongtext"/>
    <w:uiPriority w:val="99"/>
    <w:semiHidden/>
    <w:rsid w:val="00264E82"/>
    <w:rPr>
      <w:rFonts w:ascii="Tahoma" w:hAnsi="Tahoma" w:cs="Tahoma"/>
      <w:sz w:val="16"/>
      <w:szCs w:val="16"/>
    </w:rPr>
  </w:style>
  <w:style w:type="paragraph" w:styleId="Ingetavstnd">
    <w:name w:val="No Spacing"/>
    <w:uiPriority w:val="1"/>
    <w:qFormat/>
    <w:rsid w:val="00B42DC3"/>
    <w:rPr>
      <w:rFonts w:ascii="Arial Narrow" w:hAnsi="Arial Narrow"/>
      <w:szCs w:val="22"/>
      <w:lang w:eastAsia="en-US"/>
    </w:rPr>
  </w:style>
  <w:style w:type="character" w:customStyle="1" w:styleId="Rubrik1Char">
    <w:name w:val="Rubrik 1 Char"/>
    <w:basedOn w:val="Standardstycketeckensnitt"/>
    <w:link w:val="Rubrik1"/>
    <w:uiPriority w:val="9"/>
    <w:rsid w:val="004939BB"/>
    <w:rPr>
      <w:rFonts w:ascii="Arial" w:eastAsiaTheme="majorEastAsia" w:hAnsi="Arial" w:cs="Arial"/>
      <w:b/>
      <w:bCs/>
      <w:sz w:val="28"/>
      <w:szCs w:val="28"/>
      <w:lang w:eastAsia="en-US"/>
    </w:rPr>
  </w:style>
  <w:style w:type="character" w:customStyle="1" w:styleId="Rubrik2Char">
    <w:name w:val="Rubrik 2 Char"/>
    <w:basedOn w:val="Standardstycketeckensnitt"/>
    <w:link w:val="Rubrik2"/>
    <w:rsid w:val="004939BB"/>
    <w:rPr>
      <w:rFonts w:ascii="Arial" w:eastAsiaTheme="majorEastAsia" w:hAnsi="Arial" w:cs="Arial"/>
      <w:b/>
      <w:bCs/>
      <w:iCs/>
      <w:sz w:val="24"/>
      <w:szCs w:val="24"/>
      <w:lang w:eastAsia="en-US"/>
    </w:rPr>
  </w:style>
  <w:style w:type="character" w:customStyle="1" w:styleId="Rubrik3Char">
    <w:name w:val="Rubrik 3 Char"/>
    <w:basedOn w:val="Standardstycketeckensnitt"/>
    <w:link w:val="Rubrik3"/>
    <w:rsid w:val="000145BC"/>
    <w:rPr>
      <w:rFonts w:ascii="Arial" w:eastAsiaTheme="majorEastAsia" w:hAnsi="Arial" w:cs="Arial"/>
      <w:b/>
      <w:bCs/>
      <w:sz w:val="22"/>
      <w:szCs w:val="22"/>
      <w:lang w:val="en-US" w:eastAsia="en-US"/>
    </w:rPr>
  </w:style>
  <w:style w:type="paragraph" w:styleId="Rubrik">
    <w:name w:val="Title"/>
    <w:basedOn w:val="Normal"/>
    <w:next w:val="Normal"/>
    <w:link w:val="RubrikChar"/>
    <w:rsid w:val="00696556"/>
    <w:pPr>
      <w:spacing w:after="0" w:line="240" w:lineRule="auto"/>
      <w:outlineLvl w:val="0"/>
    </w:pPr>
    <w:rPr>
      <w:rFonts w:ascii="Times New Roman" w:eastAsiaTheme="majorEastAsia" w:hAnsi="Times New Roman" w:cstheme="majorBidi"/>
      <w:bCs/>
      <w:kern w:val="28"/>
      <w:sz w:val="48"/>
      <w:szCs w:val="32"/>
    </w:rPr>
  </w:style>
  <w:style w:type="character" w:customStyle="1" w:styleId="RubrikChar">
    <w:name w:val="Rubrik Char"/>
    <w:basedOn w:val="Standardstycketeckensnitt"/>
    <w:link w:val="Rubrik"/>
    <w:rsid w:val="00696556"/>
    <w:rPr>
      <w:rFonts w:ascii="Arial Narrow" w:eastAsiaTheme="majorEastAsia" w:hAnsi="Arial Narrow" w:cstheme="majorBidi"/>
      <w:bCs/>
      <w:kern w:val="28"/>
      <w:sz w:val="48"/>
      <w:szCs w:val="32"/>
      <w:lang w:eastAsia="en-US"/>
    </w:rPr>
  </w:style>
  <w:style w:type="character" w:styleId="Kommentarsreferens">
    <w:name w:val="annotation reference"/>
    <w:basedOn w:val="Standardstycketeckensnitt"/>
    <w:semiHidden/>
    <w:unhideWhenUsed/>
    <w:rsid w:val="00FD4562"/>
    <w:rPr>
      <w:sz w:val="16"/>
      <w:szCs w:val="16"/>
    </w:rPr>
  </w:style>
  <w:style w:type="paragraph" w:styleId="Kommentarer">
    <w:name w:val="annotation text"/>
    <w:basedOn w:val="Normal"/>
    <w:link w:val="KommentarerChar"/>
    <w:semiHidden/>
    <w:unhideWhenUsed/>
    <w:rsid w:val="00FD4562"/>
    <w:pPr>
      <w:spacing w:after="0" w:line="240" w:lineRule="auto"/>
    </w:pPr>
    <w:rPr>
      <w:rFonts w:ascii="Times New Roman" w:eastAsia="Calibri" w:hAnsi="Times New Roman" w:cs="Times New Roman"/>
      <w:sz w:val="24"/>
      <w:szCs w:val="20"/>
    </w:rPr>
  </w:style>
  <w:style w:type="character" w:customStyle="1" w:styleId="KommentarerChar">
    <w:name w:val="Kommentarer Char"/>
    <w:basedOn w:val="Standardstycketeckensnitt"/>
    <w:link w:val="Kommentarer"/>
    <w:uiPriority w:val="99"/>
    <w:semiHidden/>
    <w:rsid w:val="00FD4562"/>
    <w:rPr>
      <w:rFonts w:ascii="Arial Narrow" w:hAnsi="Arial Narrow"/>
      <w:lang w:eastAsia="en-US"/>
    </w:rPr>
  </w:style>
  <w:style w:type="paragraph" w:styleId="Kommentarsmne">
    <w:name w:val="annotation subject"/>
    <w:basedOn w:val="Kommentarer"/>
    <w:next w:val="Kommentarer"/>
    <w:link w:val="KommentarsmneChar"/>
    <w:semiHidden/>
    <w:unhideWhenUsed/>
    <w:rsid w:val="00FD4562"/>
    <w:rPr>
      <w:b/>
      <w:bCs/>
    </w:rPr>
  </w:style>
  <w:style w:type="character" w:customStyle="1" w:styleId="KommentarsmneChar">
    <w:name w:val="Kommentarsämne Char"/>
    <w:basedOn w:val="KommentarerChar"/>
    <w:link w:val="Kommentarsmne"/>
    <w:uiPriority w:val="99"/>
    <w:semiHidden/>
    <w:rsid w:val="00FD4562"/>
    <w:rPr>
      <w:rFonts w:ascii="Arial Narrow" w:hAnsi="Arial Narrow"/>
      <w:b/>
      <w:bCs/>
      <w:lang w:eastAsia="en-US"/>
    </w:rPr>
  </w:style>
  <w:style w:type="paragraph" w:styleId="Sidhuvud">
    <w:name w:val="header"/>
    <w:basedOn w:val="Normal"/>
    <w:link w:val="SidhuvudChar"/>
    <w:uiPriority w:val="99"/>
    <w:unhideWhenUsed/>
    <w:rsid w:val="009A0744"/>
    <w:pPr>
      <w:tabs>
        <w:tab w:val="center" w:pos="4536"/>
        <w:tab w:val="right" w:pos="9072"/>
      </w:tabs>
      <w:spacing w:after="0" w:line="240" w:lineRule="auto"/>
    </w:pPr>
    <w:rPr>
      <w:rFonts w:ascii="Times New Roman" w:eastAsia="Calibri" w:hAnsi="Times New Roman" w:cs="Times New Roman"/>
      <w:sz w:val="24"/>
    </w:rPr>
  </w:style>
  <w:style w:type="character" w:customStyle="1" w:styleId="SidhuvudChar">
    <w:name w:val="Sidhuvud Char"/>
    <w:basedOn w:val="Standardstycketeckensnitt"/>
    <w:link w:val="Sidhuvud"/>
    <w:uiPriority w:val="99"/>
    <w:rsid w:val="009A0744"/>
    <w:rPr>
      <w:rFonts w:ascii="Arial Narrow" w:hAnsi="Arial Narrow"/>
      <w:sz w:val="21"/>
      <w:szCs w:val="22"/>
      <w:lang w:eastAsia="en-US"/>
    </w:rPr>
  </w:style>
  <w:style w:type="paragraph" w:styleId="Sidfot">
    <w:name w:val="footer"/>
    <w:basedOn w:val="Normal"/>
    <w:link w:val="SidfotChar"/>
    <w:uiPriority w:val="99"/>
    <w:unhideWhenUsed/>
    <w:rsid w:val="009A0744"/>
    <w:pPr>
      <w:tabs>
        <w:tab w:val="center" w:pos="4536"/>
        <w:tab w:val="right" w:pos="9072"/>
      </w:tabs>
      <w:spacing w:after="0" w:line="240" w:lineRule="auto"/>
    </w:pPr>
    <w:rPr>
      <w:rFonts w:ascii="Times New Roman" w:eastAsia="Calibri" w:hAnsi="Times New Roman" w:cs="Times New Roman"/>
      <w:sz w:val="24"/>
    </w:rPr>
  </w:style>
  <w:style w:type="character" w:customStyle="1" w:styleId="SidfotChar">
    <w:name w:val="Sidfot Char"/>
    <w:basedOn w:val="Standardstycketeckensnitt"/>
    <w:link w:val="Sidfot"/>
    <w:uiPriority w:val="99"/>
    <w:rsid w:val="009A0744"/>
    <w:rPr>
      <w:rFonts w:ascii="Arial Narrow" w:hAnsi="Arial Narrow"/>
      <w:sz w:val="21"/>
      <w:szCs w:val="22"/>
      <w:lang w:eastAsia="en-US"/>
    </w:rPr>
  </w:style>
  <w:style w:type="character" w:styleId="Platshllartext">
    <w:name w:val="Placeholder Text"/>
    <w:basedOn w:val="Standardstycketeckensnitt"/>
    <w:uiPriority w:val="99"/>
    <w:semiHidden/>
    <w:rsid w:val="00D30B0B"/>
    <w:rPr>
      <w:color w:val="808080"/>
    </w:rPr>
  </w:style>
  <w:style w:type="paragraph" w:customStyle="1" w:styleId="titelrubrik1">
    <w:name w:val="titelrubrik1"/>
    <w:link w:val="titelrubrik1Char"/>
    <w:qFormat/>
    <w:rsid w:val="007B7BFA"/>
    <w:pPr>
      <w:jc w:val="center"/>
    </w:pPr>
    <w:rPr>
      <w:rFonts w:ascii="Arial Narrow" w:hAnsi="Arial Narrow"/>
      <w:sz w:val="48"/>
      <w:szCs w:val="48"/>
      <w:lang w:eastAsia="en-US"/>
    </w:rPr>
  </w:style>
  <w:style w:type="paragraph" w:customStyle="1" w:styleId="titelrubrik2">
    <w:name w:val="titelrubrik2"/>
    <w:link w:val="titelrubrik2Char"/>
    <w:qFormat/>
    <w:rsid w:val="007B7BFA"/>
    <w:pPr>
      <w:jc w:val="center"/>
    </w:pPr>
    <w:rPr>
      <w:rFonts w:ascii="Arial Narrow" w:hAnsi="Arial Narrow"/>
      <w:sz w:val="32"/>
      <w:szCs w:val="32"/>
      <w:lang w:eastAsia="en-US"/>
    </w:rPr>
  </w:style>
  <w:style w:type="character" w:customStyle="1" w:styleId="titelrubrik1Char">
    <w:name w:val="titelrubrik1 Char"/>
    <w:basedOn w:val="Standardstycketeckensnitt"/>
    <w:link w:val="titelrubrik1"/>
    <w:rsid w:val="007B7BFA"/>
    <w:rPr>
      <w:rFonts w:ascii="Arial Narrow" w:hAnsi="Arial Narrow"/>
      <w:sz w:val="48"/>
      <w:szCs w:val="48"/>
      <w:lang w:eastAsia="en-US"/>
    </w:rPr>
  </w:style>
  <w:style w:type="paragraph" w:customStyle="1" w:styleId="titelinfo">
    <w:name w:val="titelinfo"/>
    <w:link w:val="titelinfoChar"/>
    <w:qFormat/>
    <w:rsid w:val="00721836"/>
    <w:pPr>
      <w:jc w:val="center"/>
    </w:pPr>
    <w:rPr>
      <w:rFonts w:ascii="Arial Narrow" w:hAnsi="Arial Narrow"/>
      <w:sz w:val="24"/>
      <w:szCs w:val="24"/>
      <w:lang w:eastAsia="en-US"/>
    </w:rPr>
  </w:style>
  <w:style w:type="character" w:customStyle="1" w:styleId="titelrubrik2Char">
    <w:name w:val="titelrubrik2 Char"/>
    <w:basedOn w:val="Standardstycketeckensnitt"/>
    <w:link w:val="titelrubrik2"/>
    <w:rsid w:val="007B7BFA"/>
    <w:rPr>
      <w:rFonts w:ascii="Arial Narrow" w:hAnsi="Arial Narrow"/>
      <w:sz w:val="32"/>
      <w:szCs w:val="32"/>
      <w:lang w:eastAsia="en-US"/>
    </w:rPr>
  </w:style>
  <w:style w:type="paragraph" w:customStyle="1" w:styleId="frfattarer">
    <w:name w:val="författare_år"/>
    <w:link w:val="frfattarerChar"/>
    <w:rsid w:val="00836DD8"/>
    <w:pPr>
      <w:jc w:val="center"/>
    </w:pPr>
    <w:rPr>
      <w:rFonts w:ascii="Arial Narrow" w:eastAsiaTheme="majorEastAsia" w:hAnsi="Arial Narrow" w:cstheme="majorBidi"/>
      <w:bCs/>
      <w:sz w:val="32"/>
      <w:szCs w:val="32"/>
      <w:lang w:eastAsia="en-US"/>
    </w:rPr>
  </w:style>
  <w:style w:type="character" w:customStyle="1" w:styleId="titelinfoChar">
    <w:name w:val="titelinfo Char"/>
    <w:basedOn w:val="Standardstycketeckensnitt"/>
    <w:link w:val="titelinfo"/>
    <w:rsid w:val="00721836"/>
    <w:rPr>
      <w:rFonts w:ascii="Arial Narrow" w:hAnsi="Arial Narrow"/>
      <w:sz w:val="24"/>
      <w:szCs w:val="24"/>
      <w:lang w:eastAsia="en-US"/>
    </w:rPr>
  </w:style>
  <w:style w:type="paragraph" w:customStyle="1" w:styleId="citat">
    <w:name w:val="citat"/>
    <w:basedOn w:val="Normal"/>
    <w:autoRedefine/>
    <w:rsid w:val="00492100"/>
    <w:pPr>
      <w:spacing w:before="120" w:after="120" w:line="240" w:lineRule="auto"/>
      <w:ind w:left="851" w:right="851"/>
    </w:pPr>
    <w:rPr>
      <w:rFonts w:ascii="Times New Roman" w:eastAsia="Times New Roman" w:hAnsi="Times New Roman" w:cs="Times New Roman"/>
      <w:sz w:val="24"/>
      <w:szCs w:val="24"/>
      <w:lang w:eastAsia="sv-SE"/>
    </w:rPr>
  </w:style>
  <w:style w:type="character" w:customStyle="1" w:styleId="frfattarerChar">
    <w:name w:val="författare_år Char"/>
    <w:basedOn w:val="Rubrik3Char"/>
    <w:link w:val="frfattarer"/>
    <w:rsid w:val="00836DD8"/>
    <w:rPr>
      <w:rFonts w:ascii="Arial Narrow" w:eastAsiaTheme="majorEastAsia" w:hAnsi="Arial Narrow" w:cstheme="majorBidi"/>
      <w:b/>
      <w:bCs/>
      <w:sz w:val="32"/>
      <w:szCs w:val="32"/>
      <w:lang w:val="en-US" w:eastAsia="en-US"/>
    </w:rPr>
  </w:style>
  <w:style w:type="table" w:styleId="Tabellrutnt">
    <w:name w:val="Table Grid"/>
    <w:basedOn w:val="Normaltabell"/>
    <w:rsid w:val="00492100"/>
    <w:rPr>
      <w:rFonts w:ascii="Times New Roman" w:eastAsia="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idnummer">
    <w:name w:val="page number"/>
    <w:basedOn w:val="Standardstycketeckensnitt"/>
    <w:rsid w:val="00492100"/>
  </w:style>
  <w:style w:type="paragraph" w:styleId="Normalwebb">
    <w:name w:val="Normal (Web)"/>
    <w:aliases w:val=" webb"/>
    <w:basedOn w:val="Normal"/>
    <w:uiPriority w:val="99"/>
    <w:rsid w:val="00492100"/>
    <w:pPr>
      <w:spacing w:after="0" w:line="240" w:lineRule="auto"/>
    </w:pPr>
    <w:rPr>
      <w:rFonts w:ascii="Times New Roman" w:eastAsia="Times New Roman" w:hAnsi="Times New Roman" w:cs="Times New Roman"/>
      <w:sz w:val="24"/>
      <w:szCs w:val="24"/>
      <w:lang w:eastAsia="sv-SE"/>
    </w:rPr>
  </w:style>
  <w:style w:type="paragraph" w:styleId="Citat0">
    <w:name w:val="Quote"/>
    <w:basedOn w:val="Normal"/>
    <w:next w:val="Normal"/>
    <w:link w:val="CitatChar"/>
    <w:uiPriority w:val="29"/>
    <w:qFormat/>
    <w:rsid w:val="00522A27"/>
    <w:pPr>
      <w:spacing w:before="120" w:after="120" w:line="240" w:lineRule="auto"/>
      <w:ind w:left="680" w:right="680"/>
      <w:jc w:val="both"/>
    </w:pPr>
    <w:rPr>
      <w:rFonts w:ascii="Garamond" w:hAnsi="Garamond" w:cs="Times New Roman"/>
      <w:iCs/>
      <w:color w:val="000000"/>
      <w:sz w:val="22"/>
    </w:rPr>
  </w:style>
  <w:style w:type="character" w:customStyle="1" w:styleId="CitatChar">
    <w:name w:val="Citat Char"/>
    <w:basedOn w:val="Standardstycketeckensnitt"/>
    <w:link w:val="Citat0"/>
    <w:uiPriority w:val="29"/>
    <w:rsid w:val="00522A27"/>
    <w:rPr>
      <w:rFonts w:ascii="Garamond" w:eastAsiaTheme="minorHAnsi" w:hAnsi="Garamond"/>
      <w:iCs/>
      <w:color w:val="000000"/>
      <w:sz w:val="22"/>
      <w:szCs w:val="22"/>
      <w:lang w:eastAsia="en-US"/>
    </w:rPr>
  </w:style>
  <w:style w:type="paragraph" w:styleId="Fotnotstext">
    <w:name w:val="footnote text"/>
    <w:basedOn w:val="Normal"/>
    <w:link w:val="FotnotstextChar"/>
    <w:rsid w:val="00492100"/>
    <w:pPr>
      <w:spacing w:after="0" w:line="240" w:lineRule="auto"/>
    </w:pPr>
    <w:rPr>
      <w:rFonts w:ascii="Times New Roman" w:eastAsia="Times New Roman" w:hAnsi="Times New Roman" w:cs="Times New Roman"/>
      <w:szCs w:val="20"/>
      <w:lang w:eastAsia="sv-SE"/>
    </w:rPr>
  </w:style>
  <w:style w:type="character" w:customStyle="1" w:styleId="FotnotstextChar">
    <w:name w:val="Fotnotstext Char"/>
    <w:basedOn w:val="Standardstycketeckensnitt"/>
    <w:link w:val="Fotnotstext"/>
    <w:rsid w:val="00492100"/>
    <w:rPr>
      <w:rFonts w:ascii="Times New Roman" w:eastAsia="Times New Roman" w:hAnsi="Times New Roman"/>
    </w:rPr>
  </w:style>
  <w:style w:type="character" w:styleId="Fotnotsreferens">
    <w:name w:val="footnote reference"/>
    <w:rsid w:val="00492100"/>
    <w:rPr>
      <w:vertAlign w:val="superscript"/>
    </w:rPr>
  </w:style>
  <w:style w:type="paragraph" w:styleId="Liststycke">
    <w:name w:val="List Paragraph"/>
    <w:basedOn w:val="Normal"/>
    <w:uiPriority w:val="34"/>
    <w:qFormat/>
    <w:rsid w:val="00492100"/>
    <w:pPr>
      <w:spacing w:after="0" w:line="240" w:lineRule="auto"/>
      <w:ind w:left="720"/>
      <w:contextualSpacing/>
    </w:pPr>
    <w:rPr>
      <w:rFonts w:ascii="Times New Roman" w:eastAsia="Times New Roman" w:hAnsi="Times New Roman" w:cs="Times New Roman"/>
      <w:sz w:val="24"/>
      <w:szCs w:val="24"/>
      <w:lang w:eastAsia="sv-SE"/>
    </w:rPr>
  </w:style>
  <w:style w:type="character" w:styleId="Betoning">
    <w:name w:val="Emphasis"/>
    <w:uiPriority w:val="20"/>
    <w:qFormat/>
    <w:rsid w:val="00492100"/>
    <w:rPr>
      <w:i/>
      <w:iCs/>
    </w:rPr>
  </w:style>
  <w:style w:type="paragraph" w:customStyle="1" w:styleId="Default">
    <w:name w:val="Default"/>
    <w:rsid w:val="00492100"/>
    <w:pPr>
      <w:autoSpaceDE w:val="0"/>
      <w:autoSpaceDN w:val="0"/>
      <w:adjustRightInd w:val="0"/>
    </w:pPr>
    <w:rPr>
      <w:rFonts w:ascii="Times New Roman" w:eastAsia="Times New Roman" w:hAnsi="Times New Roman"/>
      <w:color w:val="000000"/>
      <w:sz w:val="24"/>
      <w:szCs w:val="24"/>
    </w:rPr>
  </w:style>
  <w:style w:type="paragraph" w:styleId="Innehll1">
    <w:name w:val="toc 1"/>
    <w:basedOn w:val="Normal"/>
    <w:next w:val="Normal"/>
    <w:autoRedefine/>
    <w:uiPriority w:val="39"/>
    <w:rsid w:val="0071418E"/>
    <w:pPr>
      <w:tabs>
        <w:tab w:val="right" w:leader="dot" w:pos="7359"/>
      </w:tabs>
      <w:spacing w:before="120" w:after="0" w:line="240" w:lineRule="auto"/>
    </w:pPr>
    <w:rPr>
      <w:rFonts w:ascii="Times New Roman" w:eastAsia="Times New Roman" w:hAnsi="Times New Roman" w:cs="Times New Roman"/>
      <w:sz w:val="24"/>
      <w:szCs w:val="24"/>
      <w:lang w:eastAsia="sv-SE"/>
    </w:rPr>
  </w:style>
  <w:style w:type="paragraph" w:styleId="Innehll2">
    <w:name w:val="toc 2"/>
    <w:basedOn w:val="Normal"/>
    <w:next w:val="Normal"/>
    <w:autoRedefine/>
    <w:uiPriority w:val="39"/>
    <w:rsid w:val="00492100"/>
    <w:pPr>
      <w:spacing w:after="0" w:line="240" w:lineRule="auto"/>
      <w:ind w:left="240"/>
    </w:pPr>
    <w:rPr>
      <w:rFonts w:ascii="Times New Roman" w:eastAsia="Times New Roman" w:hAnsi="Times New Roman" w:cs="Times New Roman"/>
      <w:sz w:val="24"/>
      <w:szCs w:val="24"/>
      <w:lang w:eastAsia="sv-SE"/>
    </w:rPr>
  </w:style>
  <w:style w:type="paragraph" w:styleId="Innehll3">
    <w:name w:val="toc 3"/>
    <w:basedOn w:val="Normal"/>
    <w:next w:val="Normal"/>
    <w:autoRedefine/>
    <w:uiPriority w:val="39"/>
    <w:rsid w:val="00492100"/>
    <w:pPr>
      <w:spacing w:after="0" w:line="240" w:lineRule="auto"/>
      <w:ind w:left="480"/>
    </w:pPr>
    <w:rPr>
      <w:rFonts w:ascii="Times New Roman" w:eastAsia="Times New Roman" w:hAnsi="Times New Roman" w:cs="Times New Roman"/>
      <w:sz w:val="24"/>
      <w:szCs w:val="24"/>
      <w:lang w:eastAsia="sv-SE"/>
    </w:rPr>
  </w:style>
  <w:style w:type="character" w:styleId="Hyperlnk">
    <w:name w:val="Hyperlink"/>
    <w:uiPriority w:val="99"/>
    <w:unhideWhenUsed/>
    <w:rsid w:val="00492100"/>
    <w:rPr>
      <w:color w:val="0000FF"/>
      <w:u w:val="single"/>
    </w:rPr>
  </w:style>
  <w:style w:type="table" w:styleId="Enkeltabell1">
    <w:name w:val="Table Simple 1"/>
    <w:basedOn w:val="Normaltabell"/>
    <w:rsid w:val="00492100"/>
    <w:rPr>
      <w:rFonts w:ascii="Times New Roman" w:eastAsia="Times New Roman" w:hAnsi="Times New Roman"/>
    </w:r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paragraph" w:customStyle="1" w:styleId="info">
    <w:name w:val="info"/>
    <w:qFormat/>
    <w:rsid w:val="00FB60E4"/>
    <w:pPr>
      <w:jc w:val="center"/>
    </w:pPr>
    <w:rPr>
      <w:rFonts w:ascii="Arial Narrow" w:hAnsi="Arial Narrow"/>
      <w:sz w:val="22"/>
      <w:szCs w:val="22"/>
      <w:lang w:val="en-US" w:eastAsia="en-US"/>
    </w:rPr>
  </w:style>
  <w:style w:type="character" w:customStyle="1" w:styleId="shorttext">
    <w:name w:val="short_text"/>
    <w:basedOn w:val="Standardstycketeckensnitt"/>
    <w:rsid w:val="00AA6930"/>
  </w:style>
  <w:style w:type="character" w:customStyle="1" w:styleId="hps">
    <w:name w:val="hps"/>
    <w:basedOn w:val="Standardstycketeckensnitt"/>
    <w:rsid w:val="00AA6930"/>
  </w:style>
  <w:style w:type="paragraph" w:customStyle="1" w:styleId="Normal1">
    <w:name w:val="Normal1"/>
    <w:basedOn w:val="Normal"/>
    <w:rsid w:val="000E135A"/>
    <w:pPr>
      <w:spacing w:before="100" w:beforeAutospacing="1" w:after="100" w:afterAutospacing="1" w:line="312" w:lineRule="auto"/>
    </w:pPr>
    <w:rPr>
      <w:rFonts w:ascii="Verdana" w:eastAsia="Times New Roman" w:hAnsi="Verdana" w:cs="Times New Roman"/>
      <w:color w:val="333333"/>
      <w:sz w:val="24"/>
      <w:szCs w:val="24"/>
      <w:lang w:eastAsia="sv-SE"/>
    </w:rPr>
  </w:style>
  <w:style w:type="paragraph" w:styleId="Litteraturfrteckning">
    <w:name w:val="Bibliography"/>
    <w:basedOn w:val="Normal"/>
    <w:next w:val="Normal"/>
    <w:uiPriority w:val="37"/>
    <w:unhideWhenUsed/>
    <w:rsid w:val="00F15094"/>
  </w:style>
  <w:style w:type="paragraph" w:styleId="Beskrivning">
    <w:name w:val="caption"/>
    <w:aliases w:val="Figurtext"/>
    <w:basedOn w:val="Normal"/>
    <w:next w:val="Normal"/>
    <w:uiPriority w:val="35"/>
    <w:unhideWhenUsed/>
    <w:qFormat/>
    <w:rsid w:val="00F15094"/>
    <w:pPr>
      <w:spacing w:line="240" w:lineRule="auto"/>
    </w:pPr>
    <w:rPr>
      <w:bCs/>
      <w:i/>
      <w:sz w:val="18"/>
      <w:szCs w:val="18"/>
    </w:rPr>
  </w:style>
  <w:style w:type="paragraph" w:customStyle="1" w:styleId="rubrik40">
    <w:name w:val="rubrik 4"/>
    <w:basedOn w:val="Normal"/>
    <w:next w:val="Normal"/>
    <w:link w:val="rubrik4Char0"/>
    <w:qFormat/>
    <w:rsid w:val="004468C9"/>
    <w:pPr>
      <w:keepNext/>
      <w:numPr>
        <w:numId w:val="30"/>
      </w:numPr>
      <w:spacing w:after="0"/>
      <w:ind w:left="714" w:hanging="357"/>
    </w:pPr>
    <w:rPr>
      <w:rFonts w:ascii="Arial" w:hAnsi="Arial"/>
      <w:b/>
      <w:sz w:val="22"/>
    </w:rPr>
  </w:style>
  <w:style w:type="paragraph" w:customStyle="1" w:styleId="Stycke">
    <w:name w:val="Stycke"/>
    <w:basedOn w:val="Normal"/>
    <w:qFormat/>
    <w:rsid w:val="00F15094"/>
    <w:pPr>
      <w:ind w:firstLine="284"/>
      <w:contextualSpacing/>
    </w:pPr>
  </w:style>
  <w:style w:type="paragraph" w:styleId="Innehllsfrteckningsrubrik">
    <w:name w:val="TOC Heading"/>
    <w:basedOn w:val="Rubrik1"/>
    <w:next w:val="Normal"/>
    <w:uiPriority w:val="39"/>
    <w:unhideWhenUsed/>
    <w:qFormat/>
    <w:rsid w:val="00A90B14"/>
    <w:pPr>
      <w:numPr>
        <w:numId w:val="0"/>
      </w:numPr>
      <w:outlineLvl w:val="9"/>
    </w:pPr>
    <w:rPr>
      <w:b w:val="0"/>
      <w:lang w:eastAsia="sv-SE"/>
    </w:rPr>
  </w:style>
  <w:style w:type="character" w:customStyle="1" w:styleId="Rubrik4Char">
    <w:name w:val="Rubrik 4 Char"/>
    <w:basedOn w:val="Standardstycketeckensnitt"/>
    <w:link w:val="Rubrik4"/>
    <w:uiPriority w:val="9"/>
    <w:semiHidden/>
    <w:rsid w:val="00E9159D"/>
    <w:rPr>
      <w:rFonts w:asciiTheme="majorHAnsi" w:eastAsiaTheme="majorEastAsia" w:hAnsiTheme="majorHAnsi" w:cstheme="majorBidi"/>
      <w:b/>
      <w:bCs/>
      <w:i/>
      <w:iCs/>
      <w:color w:val="4F81BD" w:themeColor="accent1"/>
      <w:szCs w:val="22"/>
      <w:lang w:eastAsia="en-US"/>
    </w:rPr>
  </w:style>
  <w:style w:type="character" w:customStyle="1" w:styleId="Rubrik5Char">
    <w:name w:val="Rubrik 5 Char"/>
    <w:basedOn w:val="Standardstycketeckensnitt"/>
    <w:link w:val="Rubrik5"/>
    <w:uiPriority w:val="9"/>
    <w:semiHidden/>
    <w:rsid w:val="00E9159D"/>
    <w:rPr>
      <w:rFonts w:asciiTheme="majorHAnsi" w:eastAsiaTheme="majorEastAsia" w:hAnsiTheme="majorHAnsi" w:cstheme="majorBidi"/>
      <w:color w:val="243F60" w:themeColor="accent1" w:themeShade="7F"/>
      <w:szCs w:val="22"/>
      <w:lang w:eastAsia="en-US"/>
    </w:rPr>
  </w:style>
  <w:style w:type="character" w:customStyle="1" w:styleId="Rubrik6Char">
    <w:name w:val="Rubrik 6 Char"/>
    <w:basedOn w:val="Standardstycketeckensnitt"/>
    <w:link w:val="Rubrik6"/>
    <w:uiPriority w:val="9"/>
    <w:semiHidden/>
    <w:rsid w:val="00E9159D"/>
    <w:rPr>
      <w:rFonts w:asciiTheme="majorHAnsi" w:eastAsiaTheme="majorEastAsia" w:hAnsiTheme="majorHAnsi" w:cstheme="majorBidi"/>
      <w:i/>
      <w:iCs/>
      <w:color w:val="243F60" w:themeColor="accent1" w:themeShade="7F"/>
      <w:szCs w:val="22"/>
      <w:lang w:eastAsia="en-US"/>
    </w:rPr>
  </w:style>
  <w:style w:type="character" w:customStyle="1" w:styleId="Rubrik7Char">
    <w:name w:val="Rubrik 7 Char"/>
    <w:basedOn w:val="Standardstycketeckensnitt"/>
    <w:link w:val="Rubrik7"/>
    <w:uiPriority w:val="9"/>
    <w:semiHidden/>
    <w:rsid w:val="00E9159D"/>
    <w:rPr>
      <w:rFonts w:asciiTheme="majorHAnsi" w:eastAsiaTheme="majorEastAsia" w:hAnsiTheme="majorHAnsi" w:cstheme="majorBidi"/>
      <w:i/>
      <w:iCs/>
      <w:color w:val="404040" w:themeColor="text1" w:themeTint="BF"/>
      <w:szCs w:val="22"/>
      <w:lang w:eastAsia="en-US"/>
    </w:rPr>
  </w:style>
  <w:style w:type="character" w:customStyle="1" w:styleId="Rubrik8Char">
    <w:name w:val="Rubrik 8 Char"/>
    <w:basedOn w:val="Standardstycketeckensnitt"/>
    <w:link w:val="Rubrik8"/>
    <w:uiPriority w:val="9"/>
    <w:semiHidden/>
    <w:rsid w:val="00E9159D"/>
    <w:rPr>
      <w:rFonts w:asciiTheme="majorHAnsi" w:eastAsiaTheme="majorEastAsia" w:hAnsiTheme="majorHAnsi" w:cstheme="majorBidi"/>
      <w:color w:val="404040" w:themeColor="text1" w:themeTint="BF"/>
      <w:lang w:eastAsia="en-US"/>
    </w:rPr>
  </w:style>
  <w:style w:type="character" w:customStyle="1" w:styleId="Rubrik9Char">
    <w:name w:val="Rubrik 9 Char"/>
    <w:basedOn w:val="Standardstycketeckensnitt"/>
    <w:link w:val="Rubrik9"/>
    <w:uiPriority w:val="9"/>
    <w:semiHidden/>
    <w:rsid w:val="00E9159D"/>
    <w:rPr>
      <w:rFonts w:asciiTheme="majorHAnsi" w:eastAsiaTheme="majorEastAsia" w:hAnsiTheme="majorHAnsi" w:cstheme="majorBidi"/>
      <w:i/>
      <w:iCs/>
      <w:color w:val="404040" w:themeColor="text1" w:themeTint="BF"/>
      <w:lang w:eastAsia="en-US"/>
    </w:rPr>
  </w:style>
  <w:style w:type="character" w:customStyle="1" w:styleId="rubrik4Char0">
    <w:name w:val="rubrik 4 Char"/>
    <w:basedOn w:val="Standardstycketeckensnitt"/>
    <w:link w:val="rubrik40"/>
    <w:rsid w:val="004468C9"/>
    <w:rPr>
      <w:rFonts w:ascii="Arial" w:eastAsiaTheme="minorHAnsi" w:hAnsi="Arial" w:cstheme="minorBidi"/>
      <w:b/>
      <w:sz w:val="22"/>
      <w:szCs w:val="22"/>
      <w:lang w:eastAsia="en-US"/>
    </w:rPr>
  </w:style>
  <w:style w:type="paragraph" w:styleId="HTML-frformaterad">
    <w:name w:val="HTML Preformatted"/>
    <w:basedOn w:val="Normal"/>
    <w:link w:val="HTML-frformateradChar"/>
    <w:uiPriority w:val="99"/>
    <w:semiHidden/>
    <w:unhideWhenUsed/>
    <w:rsid w:val="004B76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Cs w:val="20"/>
      <w:lang w:eastAsia="sv-SE"/>
    </w:rPr>
  </w:style>
  <w:style w:type="character" w:customStyle="1" w:styleId="HTML-frformateradChar">
    <w:name w:val="HTML - förformaterad Char"/>
    <w:basedOn w:val="Standardstycketeckensnitt"/>
    <w:link w:val="HTML-frformaterad"/>
    <w:uiPriority w:val="99"/>
    <w:semiHidden/>
    <w:rsid w:val="004B7619"/>
    <w:rPr>
      <w:rFonts w:ascii="Courier New" w:eastAsia="Times New Roman" w:hAnsi="Courier New" w:cs="Courier New"/>
    </w:rPr>
  </w:style>
  <w:style w:type="paragraph" w:customStyle="1" w:styleId="StyckeefterRubrik">
    <w:name w:val="Stycke efter Rubrik"/>
    <w:basedOn w:val="Normal"/>
    <w:next w:val="Normal"/>
    <w:qFormat/>
    <w:rsid w:val="00605EFD"/>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564331">
      <w:bodyDiv w:val="1"/>
      <w:marLeft w:val="0"/>
      <w:marRight w:val="0"/>
      <w:marTop w:val="0"/>
      <w:marBottom w:val="0"/>
      <w:divBdr>
        <w:top w:val="none" w:sz="0" w:space="0" w:color="auto"/>
        <w:left w:val="none" w:sz="0" w:space="0" w:color="auto"/>
        <w:bottom w:val="none" w:sz="0" w:space="0" w:color="auto"/>
        <w:right w:val="none" w:sz="0" w:space="0" w:color="auto"/>
      </w:divBdr>
    </w:div>
    <w:div w:id="194971181">
      <w:bodyDiv w:val="1"/>
      <w:marLeft w:val="0"/>
      <w:marRight w:val="0"/>
      <w:marTop w:val="0"/>
      <w:marBottom w:val="0"/>
      <w:divBdr>
        <w:top w:val="none" w:sz="0" w:space="0" w:color="auto"/>
        <w:left w:val="none" w:sz="0" w:space="0" w:color="auto"/>
        <w:bottom w:val="none" w:sz="0" w:space="0" w:color="auto"/>
        <w:right w:val="none" w:sz="0" w:space="0" w:color="auto"/>
      </w:divBdr>
    </w:div>
    <w:div w:id="489951148">
      <w:bodyDiv w:val="1"/>
      <w:marLeft w:val="0"/>
      <w:marRight w:val="0"/>
      <w:marTop w:val="0"/>
      <w:marBottom w:val="0"/>
      <w:divBdr>
        <w:top w:val="none" w:sz="0" w:space="0" w:color="auto"/>
        <w:left w:val="none" w:sz="0" w:space="0" w:color="auto"/>
        <w:bottom w:val="none" w:sz="0" w:space="0" w:color="auto"/>
        <w:right w:val="none" w:sz="0" w:space="0" w:color="auto"/>
      </w:divBdr>
    </w:div>
    <w:div w:id="573659677">
      <w:bodyDiv w:val="1"/>
      <w:marLeft w:val="0"/>
      <w:marRight w:val="0"/>
      <w:marTop w:val="0"/>
      <w:marBottom w:val="0"/>
      <w:divBdr>
        <w:top w:val="none" w:sz="0" w:space="0" w:color="auto"/>
        <w:left w:val="none" w:sz="0" w:space="0" w:color="auto"/>
        <w:bottom w:val="none" w:sz="0" w:space="0" w:color="auto"/>
        <w:right w:val="none" w:sz="0" w:space="0" w:color="auto"/>
      </w:divBdr>
    </w:div>
    <w:div w:id="724528868">
      <w:bodyDiv w:val="1"/>
      <w:marLeft w:val="0"/>
      <w:marRight w:val="0"/>
      <w:marTop w:val="0"/>
      <w:marBottom w:val="0"/>
      <w:divBdr>
        <w:top w:val="none" w:sz="0" w:space="0" w:color="auto"/>
        <w:left w:val="none" w:sz="0" w:space="0" w:color="auto"/>
        <w:bottom w:val="none" w:sz="0" w:space="0" w:color="auto"/>
        <w:right w:val="none" w:sz="0" w:space="0" w:color="auto"/>
      </w:divBdr>
    </w:div>
    <w:div w:id="783885555">
      <w:bodyDiv w:val="1"/>
      <w:marLeft w:val="0"/>
      <w:marRight w:val="0"/>
      <w:marTop w:val="0"/>
      <w:marBottom w:val="0"/>
      <w:divBdr>
        <w:top w:val="none" w:sz="0" w:space="0" w:color="auto"/>
        <w:left w:val="none" w:sz="0" w:space="0" w:color="auto"/>
        <w:bottom w:val="none" w:sz="0" w:space="0" w:color="auto"/>
        <w:right w:val="none" w:sz="0" w:space="0" w:color="auto"/>
      </w:divBdr>
    </w:div>
    <w:div w:id="927233250">
      <w:bodyDiv w:val="1"/>
      <w:marLeft w:val="0"/>
      <w:marRight w:val="0"/>
      <w:marTop w:val="0"/>
      <w:marBottom w:val="0"/>
      <w:divBdr>
        <w:top w:val="none" w:sz="0" w:space="0" w:color="auto"/>
        <w:left w:val="none" w:sz="0" w:space="0" w:color="auto"/>
        <w:bottom w:val="none" w:sz="0" w:space="0" w:color="auto"/>
        <w:right w:val="none" w:sz="0" w:space="0" w:color="auto"/>
      </w:divBdr>
    </w:div>
    <w:div w:id="968824173">
      <w:bodyDiv w:val="1"/>
      <w:marLeft w:val="0"/>
      <w:marRight w:val="0"/>
      <w:marTop w:val="0"/>
      <w:marBottom w:val="0"/>
      <w:divBdr>
        <w:top w:val="none" w:sz="0" w:space="0" w:color="auto"/>
        <w:left w:val="none" w:sz="0" w:space="0" w:color="auto"/>
        <w:bottom w:val="none" w:sz="0" w:space="0" w:color="auto"/>
        <w:right w:val="none" w:sz="0" w:space="0" w:color="auto"/>
      </w:divBdr>
    </w:div>
    <w:div w:id="1215309871">
      <w:bodyDiv w:val="1"/>
      <w:marLeft w:val="0"/>
      <w:marRight w:val="0"/>
      <w:marTop w:val="0"/>
      <w:marBottom w:val="0"/>
      <w:divBdr>
        <w:top w:val="none" w:sz="0" w:space="0" w:color="auto"/>
        <w:left w:val="none" w:sz="0" w:space="0" w:color="auto"/>
        <w:bottom w:val="none" w:sz="0" w:space="0" w:color="auto"/>
        <w:right w:val="none" w:sz="0" w:space="0" w:color="auto"/>
      </w:divBdr>
    </w:div>
    <w:div w:id="1485315944">
      <w:bodyDiv w:val="1"/>
      <w:marLeft w:val="0"/>
      <w:marRight w:val="0"/>
      <w:marTop w:val="0"/>
      <w:marBottom w:val="0"/>
      <w:divBdr>
        <w:top w:val="none" w:sz="0" w:space="0" w:color="auto"/>
        <w:left w:val="none" w:sz="0" w:space="0" w:color="auto"/>
        <w:bottom w:val="none" w:sz="0" w:space="0" w:color="auto"/>
        <w:right w:val="none" w:sz="0" w:space="0" w:color="auto"/>
      </w:divBdr>
    </w:div>
    <w:div w:id="1953972877">
      <w:bodyDiv w:val="1"/>
      <w:marLeft w:val="0"/>
      <w:marRight w:val="0"/>
      <w:marTop w:val="0"/>
      <w:marBottom w:val="0"/>
      <w:divBdr>
        <w:top w:val="none" w:sz="0" w:space="0" w:color="auto"/>
        <w:left w:val="none" w:sz="0" w:space="0" w:color="auto"/>
        <w:bottom w:val="none" w:sz="0" w:space="0" w:color="auto"/>
        <w:right w:val="none" w:sz="0" w:space="0" w:color="auto"/>
      </w:divBdr>
    </w:div>
    <w:div w:id="2037073758">
      <w:bodyDiv w:val="1"/>
      <w:marLeft w:val="0"/>
      <w:marRight w:val="0"/>
      <w:marTop w:val="0"/>
      <w:marBottom w:val="0"/>
      <w:divBdr>
        <w:top w:val="none" w:sz="0" w:space="0" w:color="auto"/>
        <w:left w:val="none" w:sz="0" w:space="0" w:color="auto"/>
        <w:bottom w:val="none" w:sz="0" w:space="0" w:color="auto"/>
        <w:right w:val="none" w:sz="0" w:space="0" w:color="auto"/>
      </w:divBdr>
    </w:div>
    <w:div w:id="21352949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hyperlink" Target="http://www.jotform.me/form/43360673924458" TargetMode="External"/><Relationship Id="rId26" Type="http://schemas.openxmlformats.org/officeDocument/2006/relationships/image" Target="media/image8.jpeg"/><Relationship Id="rId39"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hyperlink" Target="https://media.epactnetwork.com/paper-forms/" TargetMode="External"/><Relationship Id="rId34" Type="http://schemas.openxmlformats.org/officeDocument/2006/relationships/image" Target="media/image12.png"/><Relationship Id="rId42" Type="http://schemas.openxmlformats.org/officeDocument/2006/relationships/image" Target="media/image20.png"/><Relationship Id="rId47" Type="http://schemas.openxmlformats.org/officeDocument/2006/relationships/footer" Target="footer4.xml"/><Relationship Id="rId7" Type="http://schemas.openxmlformats.org/officeDocument/2006/relationships/footnotes" Target="footnotes.xml"/><Relationship Id="rId12" Type="http://schemas.openxmlformats.org/officeDocument/2006/relationships/footer" Target="footer2.xml"/><Relationship Id="rId17" Type="http://schemas.openxmlformats.org/officeDocument/2006/relationships/image" Target="media/image6.png"/><Relationship Id="rId25" Type="http://schemas.openxmlformats.org/officeDocument/2006/relationships/image" Target="media/image7.png"/><Relationship Id="rId33" Type="http://schemas.openxmlformats.org/officeDocument/2006/relationships/image" Target="media/image11.png"/><Relationship Id="rId38" Type="http://schemas.openxmlformats.org/officeDocument/2006/relationships/image" Target="media/image16.png"/><Relationship Id="rId46" Type="http://schemas.openxmlformats.org/officeDocument/2006/relationships/image" Target="media/image24.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hyperlink" Target="http://www.formassembly.com/blog/web-form-design/" TargetMode="External"/><Relationship Id="rId29" Type="http://schemas.openxmlformats.org/officeDocument/2006/relationships/chart" Target="charts/chart1.xml"/><Relationship Id="rId41"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2.xml"/><Relationship Id="rId24" Type="http://schemas.openxmlformats.org/officeDocument/2006/relationships/hyperlink" Target="http://outside.hotjar.com/2014/07/14/form-design-for-dummies-10-simple-tips-on-designing-a-form-that-converts/" TargetMode="External"/><Relationship Id="rId32" Type="http://schemas.openxmlformats.org/officeDocument/2006/relationships/chart" Target="charts/chart4.xml"/><Relationship Id="rId37" Type="http://schemas.openxmlformats.org/officeDocument/2006/relationships/image" Target="media/image15.png"/><Relationship Id="rId40" Type="http://schemas.openxmlformats.org/officeDocument/2006/relationships/image" Target="media/image18.png"/><Relationship Id="rId45" Type="http://schemas.openxmlformats.org/officeDocument/2006/relationships/image" Target="media/image23.png"/><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hyperlink" Target="http://www.dailyblogtips.com/43-web-design-mistakes-you-should-avoid/" TargetMode="External"/><Relationship Id="rId28" Type="http://schemas.openxmlformats.org/officeDocument/2006/relationships/image" Target="media/image10.png"/><Relationship Id="rId36" Type="http://schemas.openxmlformats.org/officeDocument/2006/relationships/image" Target="media/image14.png"/><Relationship Id="rId49"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hyperlink" Target="http://www.sitepoint.com/best-size-website/" TargetMode="External"/><Relationship Id="rId31" Type="http://schemas.openxmlformats.org/officeDocument/2006/relationships/chart" Target="charts/chart3.xml"/><Relationship Id="rId44" Type="http://schemas.openxmlformats.org/officeDocument/2006/relationships/image" Target="media/image22.png"/><Relationship Id="rId4" Type="http://schemas.microsoft.com/office/2007/relationships/stylesWithEffects" Target="stylesWithEffects.xml"/><Relationship Id="rId9" Type="http://schemas.openxmlformats.org/officeDocument/2006/relationships/header" Target="header1.xml"/><Relationship Id="rId14" Type="http://schemas.openxmlformats.org/officeDocument/2006/relationships/image" Target="media/image3.png"/><Relationship Id="rId22" Type="http://schemas.openxmlformats.org/officeDocument/2006/relationships/hyperlink" Target="http://knowledgeway.org/living/communications/homepage.html" TargetMode="External"/><Relationship Id="rId27" Type="http://schemas.openxmlformats.org/officeDocument/2006/relationships/image" Target="media/image9.jpeg"/><Relationship Id="rId30" Type="http://schemas.openxmlformats.org/officeDocument/2006/relationships/chart" Target="charts/chart2.xml"/><Relationship Id="rId35" Type="http://schemas.openxmlformats.org/officeDocument/2006/relationships/image" Target="media/image13.png"/><Relationship Id="rId43" Type="http://schemas.openxmlformats.org/officeDocument/2006/relationships/image" Target="media/image21.png"/><Relationship Id="rId48" Type="http://schemas.openxmlformats.org/officeDocument/2006/relationships/fontTable" Target="fontTable.xml"/><Relationship Id="rId8" Type="http://schemas.openxmlformats.org/officeDocument/2006/relationships/endnotes" Target="endnotes.xml"/></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ti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wi\AppData\Local\Temp\higmall+ATMiesg.dotx" TargetMode="External"/></Relationships>
</file>

<file path=word/charts/_rels/chart1.xml.rels><?xml version="1.0" encoding="UTF-8" standalone="yes"?>
<Relationships xmlns="http://schemas.openxmlformats.org/package/2006/relationships"><Relationship Id="rId1" Type="http://schemas.openxmlformats.org/officeDocument/2006/relationships/oleObject" Target="file:///C:\xampp\htdocs\varmepumpar\dokument\grafer.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xampp\htdocs\varmepumpar\dokument\grafer.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C:\xampp\htdocs\varmepumpar\dokument\grafer.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C:\xampp\htdocs\varmepumpar\dokument\grafer.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sv-SE"/>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col"/>
        <c:grouping val="clustered"/>
        <c:varyColors val="0"/>
        <c:ser>
          <c:idx val="0"/>
          <c:order val="0"/>
          <c:tx>
            <c:strRef>
              <c:f>Blad1!$B$3</c:f>
              <c:strCache>
                <c:ptCount val="1"/>
                <c:pt idx="0">
                  <c:v>2012</c:v>
                </c:pt>
              </c:strCache>
            </c:strRef>
          </c:tx>
          <c:invertIfNegative val="0"/>
          <c:cat>
            <c:strRef>
              <c:f>Blad1!$A$4:$A$16</c:f>
              <c:strCache>
                <c:ptCount val="13"/>
                <c:pt idx="0">
                  <c:v>Kartfunktionen</c:v>
                </c:pt>
                <c:pt idx="2">
                  <c:v>Vattenskyddat område</c:v>
                </c:pt>
                <c:pt idx="4">
                  <c:v>Formuläret</c:v>
                </c:pt>
                <c:pt idx="6">
                  <c:v>Kommunalt område</c:v>
                </c:pt>
                <c:pt idx="8">
                  <c:v>Övrigt</c:v>
                </c:pt>
                <c:pt idx="10">
                  <c:v>installatör/borrare</c:v>
                </c:pt>
                <c:pt idx="12">
                  <c:v>Åtgärdsinformation</c:v>
                </c:pt>
              </c:strCache>
            </c:strRef>
          </c:cat>
          <c:val>
            <c:numRef>
              <c:f>Blad1!$B$4:$B$16</c:f>
              <c:numCache>
                <c:formatCode>General</c:formatCode>
                <c:ptCount val="13"/>
                <c:pt idx="0">
                  <c:v>26</c:v>
                </c:pt>
                <c:pt idx="2">
                  <c:v>0</c:v>
                </c:pt>
                <c:pt idx="4">
                  <c:v>2</c:v>
                </c:pt>
                <c:pt idx="6">
                  <c:v>0</c:v>
                </c:pt>
                <c:pt idx="8">
                  <c:v>1</c:v>
                </c:pt>
                <c:pt idx="10">
                  <c:v>0</c:v>
                </c:pt>
                <c:pt idx="12">
                  <c:v>0</c:v>
                </c:pt>
              </c:numCache>
            </c:numRef>
          </c:val>
        </c:ser>
        <c:ser>
          <c:idx val="1"/>
          <c:order val="1"/>
          <c:tx>
            <c:strRef>
              <c:f>Blad1!$C$3</c:f>
              <c:strCache>
                <c:ptCount val="1"/>
                <c:pt idx="0">
                  <c:v>2013</c:v>
                </c:pt>
              </c:strCache>
            </c:strRef>
          </c:tx>
          <c:invertIfNegative val="0"/>
          <c:cat>
            <c:strRef>
              <c:f>Blad1!$A$4:$A$16</c:f>
              <c:strCache>
                <c:ptCount val="13"/>
                <c:pt idx="0">
                  <c:v>Kartfunktionen</c:v>
                </c:pt>
                <c:pt idx="2">
                  <c:v>Vattenskyddat område</c:v>
                </c:pt>
                <c:pt idx="4">
                  <c:v>Formuläret</c:v>
                </c:pt>
                <c:pt idx="6">
                  <c:v>Kommunalt område</c:v>
                </c:pt>
                <c:pt idx="8">
                  <c:v>Övrigt</c:v>
                </c:pt>
                <c:pt idx="10">
                  <c:v>installatör/borrare</c:v>
                </c:pt>
                <c:pt idx="12">
                  <c:v>Åtgärdsinformation</c:v>
                </c:pt>
              </c:strCache>
            </c:strRef>
          </c:cat>
          <c:val>
            <c:numRef>
              <c:f>Blad1!$C$4:$C$16</c:f>
              <c:numCache>
                <c:formatCode>General</c:formatCode>
                <c:ptCount val="13"/>
                <c:pt idx="0">
                  <c:v>43</c:v>
                </c:pt>
                <c:pt idx="2">
                  <c:v>5</c:v>
                </c:pt>
                <c:pt idx="4">
                  <c:v>20</c:v>
                </c:pt>
                <c:pt idx="6">
                  <c:v>1</c:v>
                </c:pt>
                <c:pt idx="8">
                  <c:v>14</c:v>
                </c:pt>
                <c:pt idx="10">
                  <c:v>0</c:v>
                </c:pt>
                <c:pt idx="12">
                  <c:v>2</c:v>
                </c:pt>
              </c:numCache>
            </c:numRef>
          </c:val>
        </c:ser>
        <c:ser>
          <c:idx val="2"/>
          <c:order val="2"/>
          <c:tx>
            <c:strRef>
              <c:f>Blad1!$D$3</c:f>
              <c:strCache>
                <c:ptCount val="1"/>
                <c:pt idx="0">
                  <c:v>2014</c:v>
                </c:pt>
              </c:strCache>
            </c:strRef>
          </c:tx>
          <c:invertIfNegative val="0"/>
          <c:cat>
            <c:strRef>
              <c:f>Blad1!$A$4:$A$16</c:f>
              <c:strCache>
                <c:ptCount val="13"/>
                <c:pt idx="0">
                  <c:v>Kartfunktionen</c:v>
                </c:pt>
                <c:pt idx="2">
                  <c:v>Vattenskyddat område</c:v>
                </c:pt>
                <c:pt idx="4">
                  <c:v>Formuläret</c:v>
                </c:pt>
                <c:pt idx="6">
                  <c:v>Kommunalt område</c:v>
                </c:pt>
                <c:pt idx="8">
                  <c:v>Övrigt</c:v>
                </c:pt>
                <c:pt idx="10">
                  <c:v>installatör/borrare</c:v>
                </c:pt>
                <c:pt idx="12">
                  <c:v>Åtgärdsinformation</c:v>
                </c:pt>
              </c:strCache>
            </c:strRef>
          </c:cat>
          <c:val>
            <c:numRef>
              <c:f>Blad1!$D$4:$D$16</c:f>
              <c:numCache>
                <c:formatCode>General</c:formatCode>
                <c:ptCount val="13"/>
                <c:pt idx="0">
                  <c:v>14</c:v>
                </c:pt>
                <c:pt idx="2">
                  <c:v>1</c:v>
                </c:pt>
                <c:pt idx="4">
                  <c:v>5</c:v>
                </c:pt>
                <c:pt idx="6">
                  <c:v>2</c:v>
                </c:pt>
                <c:pt idx="8">
                  <c:v>1</c:v>
                </c:pt>
                <c:pt idx="10">
                  <c:v>2</c:v>
                </c:pt>
                <c:pt idx="12">
                  <c:v>1</c:v>
                </c:pt>
              </c:numCache>
            </c:numRef>
          </c:val>
        </c:ser>
        <c:dLbls>
          <c:showLegendKey val="0"/>
          <c:showVal val="0"/>
          <c:showCatName val="0"/>
          <c:showSerName val="0"/>
          <c:showPercent val="0"/>
          <c:showBubbleSize val="0"/>
        </c:dLbls>
        <c:gapWidth val="150"/>
        <c:axId val="512862080"/>
        <c:axId val="513032192"/>
      </c:barChart>
      <c:catAx>
        <c:axId val="512862080"/>
        <c:scaling>
          <c:orientation val="minMax"/>
        </c:scaling>
        <c:delete val="0"/>
        <c:axPos val="b"/>
        <c:majorTickMark val="out"/>
        <c:minorTickMark val="none"/>
        <c:tickLblPos val="nextTo"/>
        <c:crossAx val="513032192"/>
        <c:crosses val="autoZero"/>
        <c:auto val="1"/>
        <c:lblAlgn val="ctr"/>
        <c:lblOffset val="100"/>
        <c:noMultiLvlLbl val="0"/>
      </c:catAx>
      <c:valAx>
        <c:axId val="513032192"/>
        <c:scaling>
          <c:orientation val="minMax"/>
        </c:scaling>
        <c:delete val="0"/>
        <c:axPos val="l"/>
        <c:majorGridlines/>
        <c:numFmt formatCode="General" sourceLinked="1"/>
        <c:majorTickMark val="out"/>
        <c:minorTickMark val="none"/>
        <c:tickLblPos val="nextTo"/>
        <c:crossAx val="512862080"/>
        <c:crosses val="autoZero"/>
        <c:crossBetween val="between"/>
      </c:valAx>
    </c:plotArea>
    <c:legend>
      <c:legendPos val="r"/>
      <c:overlay val="0"/>
    </c:legend>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sv-SE"/>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col"/>
        <c:grouping val="clustered"/>
        <c:varyColors val="0"/>
        <c:ser>
          <c:idx val="0"/>
          <c:order val="0"/>
          <c:tx>
            <c:strRef>
              <c:f>Blad1!$B$21</c:f>
              <c:strCache>
                <c:ptCount val="1"/>
                <c:pt idx="0">
                  <c:v>2012</c:v>
                </c:pt>
              </c:strCache>
            </c:strRef>
          </c:tx>
          <c:invertIfNegative val="0"/>
          <c:cat>
            <c:strRef>
              <c:f>Blad1!$A$22:$A$34</c:f>
              <c:strCache>
                <c:ptCount val="13"/>
                <c:pt idx="0">
                  <c:v>Kartfunktionen</c:v>
                </c:pt>
                <c:pt idx="2">
                  <c:v>Vattenskyddat område</c:v>
                </c:pt>
                <c:pt idx="4">
                  <c:v>Formuläret</c:v>
                </c:pt>
                <c:pt idx="6">
                  <c:v>Kommunalt område</c:v>
                </c:pt>
                <c:pt idx="8">
                  <c:v>Övrigt</c:v>
                </c:pt>
                <c:pt idx="10">
                  <c:v>installatör/borrare</c:v>
                </c:pt>
                <c:pt idx="12">
                  <c:v>Åtgärdsinformation</c:v>
                </c:pt>
              </c:strCache>
            </c:strRef>
          </c:cat>
          <c:val>
            <c:numRef>
              <c:f>Blad1!$B$22:$B$34</c:f>
              <c:numCache>
                <c:formatCode>General</c:formatCode>
                <c:ptCount val="13"/>
                <c:pt idx="0">
                  <c:v>13</c:v>
                </c:pt>
                <c:pt idx="2">
                  <c:v>0</c:v>
                </c:pt>
                <c:pt idx="4">
                  <c:v>2</c:v>
                </c:pt>
                <c:pt idx="6">
                  <c:v>0</c:v>
                </c:pt>
                <c:pt idx="8">
                  <c:v>1</c:v>
                </c:pt>
                <c:pt idx="10">
                  <c:v>0</c:v>
                </c:pt>
                <c:pt idx="12">
                  <c:v>0</c:v>
                </c:pt>
              </c:numCache>
            </c:numRef>
          </c:val>
        </c:ser>
        <c:ser>
          <c:idx val="1"/>
          <c:order val="1"/>
          <c:tx>
            <c:strRef>
              <c:f>Blad1!$C$21</c:f>
              <c:strCache>
                <c:ptCount val="1"/>
                <c:pt idx="0">
                  <c:v>2013</c:v>
                </c:pt>
              </c:strCache>
            </c:strRef>
          </c:tx>
          <c:invertIfNegative val="0"/>
          <c:cat>
            <c:strRef>
              <c:f>Blad1!$A$22:$A$34</c:f>
              <c:strCache>
                <c:ptCount val="13"/>
                <c:pt idx="0">
                  <c:v>Kartfunktionen</c:v>
                </c:pt>
                <c:pt idx="2">
                  <c:v>Vattenskyddat område</c:v>
                </c:pt>
                <c:pt idx="4">
                  <c:v>Formuläret</c:v>
                </c:pt>
                <c:pt idx="6">
                  <c:v>Kommunalt område</c:v>
                </c:pt>
                <c:pt idx="8">
                  <c:v>Övrigt</c:v>
                </c:pt>
                <c:pt idx="10">
                  <c:v>installatör/borrare</c:v>
                </c:pt>
                <c:pt idx="12">
                  <c:v>Åtgärdsinformation</c:v>
                </c:pt>
              </c:strCache>
            </c:strRef>
          </c:cat>
          <c:val>
            <c:numRef>
              <c:f>Blad1!$C$22:$C$34</c:f>
              <c:numCache>
                <c:formatCode>General</c:formatCode>
                <c:ptCount val="13"/>
                <c:pt idx="0">
                  <c:v>32</c:v>
                </c:pt>
                <c:pt idx="2">
                  <c:v>5</c:v>
                </c:pt>
                <c:pt idx="4">
                  <c:v>11</c:v>
                </c:pt>
                <c:pt idx="6">
                  <c:v>1</c:v>
                </c:pt>
                <c:pt idx="8">
                  <c:v>13</c:v>
                </c:pt>
                <c:pt idx="10">
                  <c:v>0</c:v>
                </c:pt>
                <c:pt idx="12">
                  <c:v>2</c:v>
                </c:pt>
              </c:numCache>
            </c:numRef>
          </c:val>
        </c:ser>
        <c:ser>
          <c:idx val="2"/>
          <c:order val="2"/>
          <c:tx>
            <c:strRef>
              <c:f>Blad1!$D$21</c:f>
              <c:strCache>
                <c:ptCount val="1"/>
                <c:pt idx="0">
                  <c:v>2014</c:v>
                </c:pt>
              </c:strCache>
            </c:strRef>
          </c:tx>
          <c:invertIfNegative val="0"/>
          <c:cat>
            <c:strRef>
              <c:f>Blad1!$A$22:$A$34</c:f>
              <c:strCache>
                <c:ptCount val="13"/>
                <c:pt idx="0">
                  <c:v>Kartfunktionen</c:v>
                </c:pt>
                <c:pt idx="2">
                  <c:v>Vattenskyddat område</c:v>
                </c:pt>
                <c:pt idx="4">
                  <c:v>Formuläret</c:v>
                </c:pt>
                <c:pt idx="6">
                  <c:v>Kommunalt område</c:v>
                </c:pt>
                <c:pt idx="8">
                  <c:v>Övrigt</c:v>
                </c:pt>
                <c:pt idx="10">
                  <c:v>installatör/borrare</c:v>
                </c:pt>
                <c:pt idx="12">
                  <c:v>Åtgärdsinformation</c:v>
                </c:pt>
              </c:strCache>
            </c:strRef>
          </c:cat>
          <c:val>
            <c:numRef>
              <c:f>Blad1!$D$22:$D$34</c:f>
              <c:numCache>
                <c:formatCode>General</c:formatCode>
                <c:ptCount val="13"/>
                <c:pt idx="0">
                  <c:v>9</c:v>
                </c:pt>
                <c:pt idx="2">
                  <c:v>1</c:v>
                </c:pt>
                <c:pt idx="4">
                  <c:v>2</c:v>
                </c:pt>
                <c:pt idx="6">
                  <c:v>1</c:v>
                </c:pt>
                <c:pt idx="8">
                  <c:v>1</c:v>
                </c:pt>
                <c:pt idx="10">
                  <c:v>2</c:v>
                </c:pt>
                <c:pt idx="12">
                  <c:v>1</c:v>
                </c:pt>
              </c:numCache>
            </c:numRef>
          </c:val>
        </c:ser>
        <c:dLbls>
          <c:showLegendKey val="0"/>
          <c:showVal val="0"/>
          <c:showCatName val="0"/>
          <c:showSerName val="0"/>
          <c:showPercent val="0"/>
          <c:showBubbleSize val="0"/>
        </c:dLbls>
        <c:gapWidth val="150"/>
        <c:axId val="520857088"/>
        <c:axId val="520858624"/>
      </c:barChart>
      <c:catAx>
        <c:axId val="520857088"/>
        <c:scaling>
          <c:orientation val="minMax"/>
        </c:scaling>
        <c:delete val="0"/>
        <c:axPos val="b"/>
        <c:majorTickMark val="out"/>
        <c:minorTickMark val="none"/>
        <c:tickLblPos val="nextTo"/>
        <c:crossAx val="520858624"/>
        <c:crosses val="autoZero"/>
        <c:auto val="1"/>
        <c:lblAlgn val="ctr"/>
        <c:lblOffset val="100"/>
        <c:noMultiLvlLbl val="0"/>
      </c:catAx>
      <c:valAx>
        <c:axId val="520858624"/>
        <c:scaling>
          <c:orientation val="minMax"/>
        </c:scaling>
        <c:delete val="0"/>
        <c:axPos val="l"/>
        <c:majorGridlines/>
        <c:numFmt formatCode="General" sourceLinked="1"/>
        <c:majorTickMark val="out"/>
        <c:minorTickMark val="none"/>
        <c:tickLblPos val="nextTo"/>
        <c:crossAx val="520857088"/>
        <c:crosses val="autoZero"/>
        <c:crossBetween val="between"/>
      </c:valAx>
    </c:plotArea>
    <c:legend>
      <c:legendPos val="r"/>
      <c:overlay val="0"/>
    </c:legend>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sv-SE"/>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col"/>
        <c:grouping val="clustered"/>
        <c:varyColors val="0"/>
        <c:ser>
          <c:idx val="0"/>
          <c:order val="0"/>
          <c:tx>
            <c:strRef>
              <c:f>Blad1!$B$41</c:f>
              <c:strCache>
                <c:ptCount val="1"/>
                <c:pt idx="0">
                  <c:v>2012</c:v>
                </c:pt>
              </c:strCache>
            </c:strRef>
          </c:tx>
          <c:invertIfNegative val="0"/>
          <c:cat>
            <c:strRef>
              <c:f>Blad1!$A$42:$A$53</c:f>
              <c:strCache>
                <c:ptCount val="12"/>
                <c:pt idx="0">
                  <c:v>Närliggande vattentäkter</c:v>
                </c:pt>
                <c:pt idx="1">
                  <c:v>20-meter</c:v>
                </c:pt>
                <c:pt idx="2">
                  <c:v>uppgifter om vart bergvärmehålet skall placeras</c:v>
                </c:pt>
                <c:pt idx="3">
                  <c:v>redovisning av vattenbrunn. Borrad eller grävd?</c:v>
                </c:pt>
                <c:pt idx="4">
                  <c:v>bergvärmehålets placering i relation till hus/fastighetsgräns</c:v>
                </c:pt>
                <c:pt idx="5">
                  <c:v>Närliggande bergvärmehål</c:v>
                </c:pt>
                <c:pt idx="6">
                  <c:v>Närliggande värmepumpar</c:v>
                </c:pt>
                <c:pt idx="7">
                  <c:v>Närliggande avloppsanläggning</c:v>
                </c:pt>
                <c:pt idx="8">
                  <c:v>ange avstånd mellan planerat hål och egen avloppsanläggnings infiltrerande delar</c:v>
                </c:pt>
                <c:pt idx="9">
                  <c:v>avstånd till avloppsanläggning och grävd brunn saknas</c:v>
                </c:pt>
                <c:pt idx="10">
                  <c:v>ny placering av borrhål</c:v>
                </c:pt>
                <c:pt idx="11">
                  <c:v>redovisning av vattentäkt, borrad eller grävd?</c:v>
                </c:pt>
              </c:strCache>
            </c:strRef>
          </c:cat>
          <c:val>
            <c:numRef>
              <c:f>Blad1!$B$42:$B$53</c:f>
              <c:numCache>
                <c:formatCode>General</c:formatCode>
                <c:ptCount val="12"/>
                <c:pt idx="0">
                  <c:v>2</c:v>
                </c:pt>
                <c:pt idx="1">
                  <c:v>1</c:v>
                </c:pt>
                <c:pt idx="2">
                  <c:v>2</c:v>
                </c:pt>
                <c:pt idx="4">
                  <c:v>3</c:v>
                </c:pt>
                <c:pt idx="5">
                  <c:v>3</c:v>
                </c:pt>
                <c:pt idx="7">
                  <c:v>6</c:v>
                </c:pt>
                <c:pt idx="10">
                  <c:v>4</c:v>
                </c:pt>
                <c:pt idx="11">
                  <c:v>2</c:v>
                </c:pt>
              </c:numCache>
            </c:numRef>
          </c:val>
        </c:ser>
        <c:ser>
          <c:idx val="1"/>
          <c:order val="1"/>
          <c:tx>
            <c:strRef>
              <c:f>Blad1!$C$41</c:f>
              <c:strCache>
                <c:ptCount val="1"/>
                <c:pt idx="0">
                  <c:v>2013</c:v>
                </c:pt>
              </c:strCache>
            </c:strRef>
          </c:tx>
          <c:invertIfNegative val="0"/>
          <c:cat>
            <c:strRef>
              <c:f>Blad1!$A$42:$A$53</c:f>
              <c:strCache>
                <c:ptCount val="12"/>
                <c:pt idx="0">
                  <c:v>Närliggande vattentäkter</c:v>
                </c:pt>
                <c:pt idx="1">
                  <c:v>20-meter</c:v>
                </c:pt>
                <c:pt idx="2">
                  <c:v>uppgifter om vart bergvärmehålet skall placeras</c:v>
                </c:pt>
                <c:pt idx="3">
                  <c:v>redovisning av vattenbrunn. Borrad eller grävd?</c:v>
                </c:pt>
                <c:pt idx="4">
                  <c:v>bergvärmehålets placering i relation till hus/fastighetsgräns</c:v>
                </c:pt>
                <c:pt idx="5">
                  <c:v>Närliggande bergvärmehål</c:v>
                </c:pt>
                <c:pt idx="6">
                  <c:v>Närliggande värmepumpar</c:v>
                </c:pt>
                <c:pt idx="7">
                  <c:v>Närliggande avloppsanläggning</c:v>
                </c:pt>
                <c:pt idx="8">
                  <c:v>ange avstånd mellan planerat hål och egen avloppsanläggnings infiltrerande delar</c:v>
                </c:pt>
                <c:pt idx="9">
                  <c:v>avstånd till avloppsanläggning och grävd brunn saknas</c:v>
                </c:pt>
                <c:pt idx="10">
                  <c:v>ny placering av borrhål</c:v>
                </c:pt>
                <c:pt idx="11">
                  <c:v>redovisning av vattentäkt, borrad eller grävd?</c:v>
                </c:pt>
              </c:strCache>
            </c:strRef>
          </c:cat>
          <c:val>
            <c:numRef>
              <c:f>Blad1!$C$42:$C$53</c:f>
              <c:numCache>
                <c:formatCode>General</c:formatCode>
                <c:ptCount val="12"/>
                <c:pt idx="0">
                  <c:v>2</c:v>
                </c:pt>
                <c:pt idx="1">
                  <c:v>4</c:v>
                </c:pt>
                <c:pt idx="2">
                  <c:v>2</c:v>
                </c:pt>
                <c:pt idx="3">
                  <c:v>2</c:v>
                </c:pt>
                <c:pt idx="5">
                  <c:v>6</c:v>
                </c:pt>
                <c:pt idx="6">
                  <c:v>5</c:v>
                </c:pt>
                <c:pt idx="7">
                  <c:v>6</c:v>
                </c:pt>
                <c:pt idx="8">
                  <c:v>5</c:v>
                </c:pt>
                <c:pt idx="9">
                  <c:v>2</c:v>
                </c:pt>
                <c:pt idx="11">
                  <c:v>3</c:v>
                </c:pt>
              </c:numCache>
            </c:numRef>
          </c:val>
        </c:ser>
        <c:ser>
          <c:idx val="2"/>
          <c:order val="2"/>
          <c:tx>
            <c:strRef>
              <c:f>Blad1!$D$41</c:f>
              <c:strCache>
                <c:ptCount val="1"/>
                <c:pt idx="0">
                  <c:v>2014</c:v>
                </c:pt>
              </c:strCache>
            </c:strRef>
          </c:tx>
          <c:invertIfNegative val="0"/>
          <c:cat>
            <c:strRef>
              <c:f>Blad1!$A$42:$A$53</c:f>
              <c:strCache>
                <c:ptCount val="12"/>
                <c:pt idx="0">
                  <c:v>Närliggande vattentäkter</c:v>
                </c:pt>
                <c:pt idx="1">
                  <c:v>20-meter</c:v>
                </c:pt>
                <c:pt idx="2">
                  <c:v>uppgifter om vart bergvärmehålet skall placeras</c:v>
                </c:pt>
                <c:pt idx="3">
                  <c:v>redovisning av vattenbrunn. Borrad eller grävd?</c:v>
                </c:pt>
                <c:pt idx="4">
                  <c:v>bergvärmehålets placering i relation till hus/fastighetsgräns</c:v>
                </c:pt>
                <c:pt idx="5">
                  <c:v>Närliggande bergvärmehål</c:v>
                </c:pt>
                <c:pt idx="6">
                  <c:v>Närliggande värmepumpar</c:v>
                </c:pt>
                <c:pt idx="7">
                  <c:v>Närliggande avloppsanläggning</c:v>
                </c:pt>
                <c:pt idx="8">
                  <c:v>ange avstånd mellan planerat hål och egen avloppsanläggnings infiltrerande delar</c:v>
                </c:pt>
                <c:pt idx="9">
                  <c:v>avstånd till avloppsanläggning och grävd brunn saknas</c:v>
                </c:pt>
                <c:pt idx="10">
                  <c:v>ny placering av borrhål</c:v>
                </c:pt>
                <c:pt idx="11">
                  <c:v>redovisning av vattentäkt, borrad eller grävd?</c:v>
                </c:pt>
              </c:strCache>
            </c:strRef>
          </c:cat>
          <c:val>
            <c:numRef>
              <c:f>Blad1!$D$42:$D$53</c:f>
              <c:numCache>
                <c:formatCode>General</c:formatCode>
                <c:ptCount val="12"/>
                <c:pt idx="0">
                  <c:v>2</c:v>
                </c:pt>
                <c:pt idx="1">
                  <c:v>1</c:v>
                </c:pt>
                <c:pt idx="5">
                  <c:v>1</c:v>
                </c:pt>
                <c:pt idx="7">
                  <c:v>3</c:v>
                </c:pt>
                <c:pt idx="9">
                  <c:v>2</c:v>
                </c:pt>
                <c:pt idx="11">
                  <c:v>2</c:v>
                </c:pt>
              </c:numCache>
            </c:numRef>
          </c:val>
        </c:ser>
        <c:dLbls>
          <c:showLegendKey val="0"/>
          <c:showVal val="0"/>
          <c:showCatName val="0"/>
          <c:showSerName val="0"/>
          <c:showPercent val="0"/>
          <c:showBubbleSize val="0"/>
        </c:dLbls>
        <c:gapWidth val="150"/>
        <c:axId val="528612352"/>
        <c:axId val="543706112"/>
      </c:barChart>
      <c:catAx>
        <c:axId val="528612352"/>
        <c:scaling>
          <c:orientation val="minMax"/>
        </c:scaling>
        <c:delete val="0"/>
        <c:axPos val="b"/>
        <c:majorTickMark val="out"/>
        <c:minorTickMark val="none"/>
        <c:tickLblPos val="nextTo"/>
        <c:crossAx val="543706112"/>
        <c:crosses val="autoZero"/>
        <c:auto val="1"/>
        <c:lblAlgn val="ctr"/>
        <c:lblOffset val="100"/>
        <c:noMultiLvlLbl val="0"/>
      </c:catAx>
      <c:valAx>
        <c:axId val="543706112"/>
        <c:scaling>
          <c:orientation val="minMax"/>
        </c:scaling>
        <c:delete val="0"/>
        <c:axPos val="l"/>
        <c:majorGridlines/>
        <c:numFmt formatCode="General" sourceLinked="1"/>
        <c:majorTickMark val="out"/>
        <c:minorTickMark val="none"/>
        <c:tickLblPos val="nextTo"/>
        <c:crossAx val="528612352"/>
        <c:crosses val="autoZero"/>
        <c:crossBetween val="between"/>
      </c:valAx>
    </c:plotArea>
    <c:legend>
      <c:legendPos val="r"/>
      <c:overlay val="0"/>
    </c:legend>
    <c:plotVisOnly val="1"/>
    <c:dispBlanksAs val="gap"/>
    <c:showDLblsOverMax val="0"/>
  </c:chart>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sv-SE"/>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col"/>
        <c:grouping val="clustered"/>
        <c:varyColors val="0"/>
        <c:ser>
          <c:idx val="0"/>
          <c:order val="0"/>
          <c:tx>
            <c:strRef>
              <c:f>Blad1!$B$77</c:f>
              <c:strCache>
                <c:ptCount val="1"/>
                <c:pt idx="0">
                  <c:v>2012</c:v>
                </c:pt>
              </c:strCache>
            </c:strRef>
          </c:tx>
          <c:invertIfNegative val="0"/>
          <c:cat>
            <c:strRef>
              <c:f>Blad1!$A$78:$A$90</c:f>
              <c:strCache>
                <c:ptCount val="13"/>
                <c:pt idx="0">
                  <c:v>kontrollera uppgifter om mängden köldbärarvätska stämmer</c:v>
                </c:pt>
                <c:pt idx="1">
                  <c:v>kontrollera att ingen automatisk avstängning finns för köldbärarkretsen stämmer</c:v>
                </c:pt>
                <c:pt idx="2">
                  <c:v>stämmer köldbärarmängd?</c:v>
                </c:pt>
                <c:pt idx="3">
                  <c:v>typ och mängd köldmedia</c:v>
                </c:pt>
                <c:pt idx="4">
                  <c:v>uppgifter om vem som skall utföra själva installationen</c:v>
                </c:pt>
                <c:pt idx="5">
                  <c:v>ifall anslutning finns till kommunalt avlopp</c:v>
                </c:pt>
                <c:pt idx="6">
                  <c:v>borrdjup</c:v>
                </c:pt>
                <c:pt idx="7">
                  <c:v>lokalisering av värmepump bör ta hänsyn till avloppsanläggningen i framtiden</c:v>
                </c:pt>
                <c:pt idx="8">
                  <c:v>värmepumpens effekt</c:v>
                </c:pt>
                <c:pt idx="9">
                  <c:v>typ och mängd kölbärare</c:v>
                </c:pt>
                <c:pt idx="10">
                  <c:v>typ av värmepumpsanläggning</c:v>
                </c:pt>
                <c:pt idx="11">
                  <c:v>fyll i bifogad blankett "e-tjänster och blanketter"</c:v>
                </c:pt>
                <c:pt idx="12">
                  <c:v>anläggningens effekt</c:v>
                </c:pt>
              </c:strCache>
            </c:strRef>
          </c:cat>
          <c:val>
            <c:numRef>
              <c:f>Blad1!$B$78:$B$90</c:f>
              <c:numCache>
                <c:formatCode>General</c:formatCode>
                <c:ptCount val="13"/>
                <c:pt idx="2">
                  <c:v>1</c:v>
                </c:pt>
                <c:pt idx="9">
                  <c:v>1</c:v>
                </c:pt>
              </c:numCache>
            </c:numRef>
          </c:val>
        </c:ser>
        <c:ser>
          <c:idx val="1"/>
          <c:order val="1"/>
          <c:tx>
            <c:strRef>
              <c:f>Blad1!$C$77</c:f>
              <c:strCache>
                <c:ptCount val="1"/>
                <c:pt idx="0">
                  <c:v>2013</c:v>
                </c:pt>
              </c:strCache>
            </c:strRef>
          </c:tx>
          <c:invertIfNegative val="0"/>
          <c:cat>
            <c:strRef>
              <c:f>Blad1!$A$78:$A$90</c:f>
              <c:strCache>
                <c:ptCount val="13"/>
                <c:pt idx="0">
                  <c:v>kontrollera uppgifter om mängden köldbärarvätska stämmer</c:v>
                </c:pt>
                <c:pt idx="1">
                  <c:v>kontrollera att ingen automatisk avstängning finns för köldbärarkretsen stämmer</c:v>
                </c:pt>
                <c:pt idx="2">
                  <c:v>stämmer köldbärarmängd?</c:v>
                </c:pt>
                <c:pt idx="3">
                  <c:v>typ och mängd köldmedia</c:v>
                </c:pt>
                <c:pt idx="4">
                  <c:v>uppgifter om vem som skall utföra själva installationen</c:v>
                </c:pt>
                <c:pt idx="5">
                  <c:v>ifall anslutning finns till kommunalt avlopp</c:v>
                </c:pt>
                <c:pt idx="6">
                  <c:v>borrdjup</c:v>
                </c:pt>
                <c:pt idx="7">
                  <c:v>lokalisering av värmepump bör ta hänsyn till avloppsanläggningen i framtiden</c:v>
                </c:pt>
                <c:pt idx="8">
                  <c:v>värmepumpens effekt</c:v>
                </c:pt>
                <c:pt idx="9">
                  <c:v>typ och mängd kölbärare</c:v>
                </c:pt>
                <c:pt idx="10">
                  <c:v>typ av värmepumpsanläggning</c:v>
                </c:pt>
                <c:pt idx="11">
                  <c:v>fyll i bifogad blankett "e-tjänster och blanketter"</c:v>
                </c:pt>
                <c:pt idx="12">
                  <c:v>anläggningens effekt</c:v>
                </c:pt>
              </c:strCache>
            </c:strRef>
          </c:cat>
          <c:val>
            <c:numRef>
              <c:f>Blad1!$C$78:$C$90</c:f>
              <c:numCache>
                <c:formatCode>General</c:formatCode>
                <c:ptCount val="13"/>
                <c:pt idx="0">
                  <c:v>1</c:v>
                </c:pt>
                <c:pt idx="1">
                  <c:v>1</c:v>
                </c:pt>
                <c:pt idx="2">
                  <c:v>2</c:v>
                </c:pt>
                <c:pt idx="3">
                  <c:v>4</c:v>
                </c:pt>
                <c:pt idx="5">
                  <c:v>1</c:v>
                </c:pt>
                <c:pt idx="7">
                  <c:v>1</c:v>
                </c:pt>
                <c:pt idx="8">
                  <c:v>3</c:v>
                </c:pt>
                <c:pt idx="9">
                  <c:v>5</c:v>
                </c:pt>
                <c:pt idx="11">
                  <c:v>1</c:v>
                </c:pt>
                <c:pt idx="12">
                  <c:v>1</c:v>
                </c:pt>
              </c:numCache>
            </c:numRef>
          </c:val>
        </c:ser>
        <c:ser>
          <c:idx val="2"/>
          <c:order val="2"/>
          <c:tx>
            <c:strRef>
              <c:f>Blad1!$D$77</c:f>
              <c:strCache>
                <c:ptCount val="1"/>
                <c:pt idx="0">
                  <c:v>2014</c:v>
                </c:pt>
              </c:strCache>
            </c:strRef>
          </c:tx>
          <c:invertIfNegative val="0"/>
          <c:cat>
            <c:strRef>
              <c:f>Blad1!$A$78:$A$90</c:f>
              <c:strCache>
                <c:ptCount val="13"/>
                <c:pt idx="0">
                  <c:v>kontrollera uppgifter om mängden köldbärarvätska stämmer</c:v>
                </c:pt>
                <c:pt idx="1">
                  <c:v>kontrollera att ingen automatisk avstängning finns för köldbärarkretsen stämmer</c:v>
                </c:pt>
                <c:pt idx="2">
                  <c:v>stämmer köldbärarmängd?</c:v>
                </c:pt>
                <c:pt idx="3">
                  <c:v>typ och mängd köldmedia</c:v>
                </c:pt>
                <c:pt idx="4">
                  <c:v>uppgifter om vem som skall utföra själva installationen</c:v>
                </c:pt>
                <c:pt idx="5">
                  <c:v>ifall anslutning finns till kommunalt avlopp</c:v>
                </c:pt>
                <c:pt idx="6">
                  <c:v>borrdjup</c:v>
                </c:pt>
                <c:pt idx="7">
                  <c:v>lokalisering av värmepump bör ta hänsyn till avloppsanläggningen i framtiden</c:v>
                </c:pt>
                <c:pt idx="8">
                  <c:v>värmepumpens effekt</c:v>
                </c:pt>
                <c:pt idx="9">
                  <c:v>typ och mängd kölbärare</c:v>
                </c:pt>
                <c:pt idx="10">
                  <c:v>typ av värmepumpsanläggning</c:v>
                </c:pt>
                <c:pt idx="11">
                  <c:v>fyll i bifogad blankett "e-tjänster och blanketter"</c:v>
                </c:pt>
                <c:pt idx="12">
                  <c:v>anläggningens effekt</c:v>
                </c:pt>
              </c:strCache>
            </c:strRef>
          </c:cat>
          <c:val>
            <c:numRef>
              <c:f>Blad1!$D$78:$D$90</c:f>
              <c:numCache>
                <c:formatCode>General</c:formatCode>
                <c:ptCount val="13"/>
                <c:pt idx="3">
                  <c:v>1</c:v>
                </c:pt>
                <c:pt idx="4">
                  <c:v>1</c:v>
                </c:pt>
                <c:pt idx="6">
                  <c:v>1</c:v>
                </c:pt>
                <c:pt idx="9">
                  <c:v>1</c:v>
                </c:pt>
                <c:pt idx="10">
                  <c:v>1</c:v>
                </c:pt>
              </c:numCache>
            </c:numRef>
          </c:val>
        </c:ser>
        <c:dLbls>
          <c:showLegendKey val="0"/>
          <c:showVal val="0"/>
          <c:showCatName val="0"/>
          <c:showSerName val="0"/>
          <c:showPercent val="0"/>
          <c:showBubbleSize val="0"/>
        </c:dLbls>
        <c:gapWidth val="150"/>
        <c:axId val="551291136"/>
        <c:axId val="619311104"/>
      </c:barChart>
      <c:catAx>
        <c:axId val="551291136"/>
        <c:scaling>
          <c:orientation val="minMax"/>
        </c:scaling>
        <c:delete val="0"/>
        <c:axPos val="b"/>
        <c:majorTickMark val="out"/>
        <c:minorTickMark val="none"/>
        <c:tickLblPos val="nextTo"/>
        <c:crossAx val="619311104"/>
        <c:crosses val="autoZero"/>
        <c:auto val="1"/>
        <c:lblAlgn val="ctr"/>
        <c:lblOffset val="100"/>
        <c:noMultiLvlLbl val="0"/>
      </c:catAx>
      <c:valAx>
        <c:axId val="619311104"/>
        <c:scaling>
          <c:orientation val="minMax"/>
        </c:scaling>
        <c:delete val="0"/>
        <c:axPos val="l"/>
        <c:majorGridlines/>
        <c:numFmt formatCode="General" sourceLinked="1"/>
        <c:majorTickMark val="out"/>
        <c:minorTickMark val="none"/>
        <c:tickLblPos val="nextTo"/>
        <c:crossAx val="551291136"/>
        <c:crosses val="autoZero"/>
        <c:crossBetween val="between"/>
      </c:valAx>
    </c:plotArea>
    <c:legend>
      <c:legendPos val="r"/>
      <c:overlay val="0"/>
    </c:legend>
    <c:plotVisOnly val="1"/>
    <c:dispBlanksAs val="gap"/>
    <c:showDLblsOverMax val="0"/>
  </c:chart>
  <c:externalData r:id="rId1">
    <c:autoUpdate val="0"/>
  </c:externalData>
</c:chartSpace>
</file>

<file path=word/theme/theme1.xml><?xml version="1.0" encoding="utf-8"?>
<a:theme xmlns:a="http://schemas.openxmlformats.org/drawingml/2006/main" name="Office-tema">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b:Source>
    <b:Tag>Lin14</b:Tag>
    <b:SourceType>InternetSite</b:SourceType>
    <b:Guid>{D07CBDE2-888F-4ED8-9D5A-A69FB3B6BFF2}</b:Guid>
    <b:Title>Linux Knowledge Base and Tutorial</b:Title>
    <b:LCID>sv-SE</b:LCID>
    <b:ProductionCompany>The Linux Tutorial</b:ProductionCompany>
    <b:YearAccessed>2014</b:YearAccessed>
    <b:MonthAccessed>Januari</b:MonthAccessed>
    <b:DayAccessed>30</b:DayAccessed>
    <b:URL>http://www.linux-tutorial.info/</b:URL>
    <b:RefOrder>1</b:RefOrder>
  </b:Source>
  <b:Source>
    <b:Tag>Ras14</b:Tag>
    <b:SourceType>InternetSite</b:SourceType>
    <b:Guid>{7CAA60CB-030D-4E99-899D-0E4EA82D9797}</b:Guid>
    <b:Title>Raspberrypi org</b:Title>
    <b:YearAccessed>2014</b:YearAccessed>
    <b:MonthAccessed>Februari</b:MonthAccessed>
    <b:DayAccessed>2</b:DayAccessed>
    <b:URL>http://www.raspberrypi.org/</b:URL>
    <b:RefOrder>2</b:RefOrder>
  </b:Source>
  <b:Source>
    <b:Tag>Rob12</b:Tag>
    <b:SourceType>BookSection</b:SourceType>
    <b:Guid>{1F650E0D-DA2A-497E-93BA-E1CE83AB62B0}</b:Guid>
    <b:LCID>en-US</b:LCID>
    <b:Author>
      <b:Author>
        <b:NameList>
          <b:Person>
            <b:Last>Martin</b:Last>
            <b:First>Robert</b:First>
            <b:Middle>C.</b:Middle>
          </b:Person>
        </b:NameList>
      </b:Author>
    </b:Author>
    <b:Title>Chapter 2: Meningful names</b:Title>
    <b:Year>2012</b:Year>
    <b:City>Boston, MA</b:City>
    <b:Publisher>Prentice Hall, Pearson Education</b:Publisher>
    <b:Pages>17-30</b:Pages>
    <b:BookTitle>Clean Code</b:BookTitle>
    <b:RefOrder>3</b:RefOrder>
  </b:Source>
</b:Sources>
</file>

<file path=customXml/itemProps1.xml><?xml version="1.0" encoding="utf-8"?>
<ds:datastoreItem xmlns:ds="http://schemas.openxmlformats.org/officeDocument/2006/customXml" ds:itemID="{9B550A17-2AC1-4C5A-9540-FD9DFF52B2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higmall+ATMiesg.dotx</Template>
  <TotalTime>2103</TotalTime>
  <Pages>44</Pages>
  <Words>9455</Words>
  <Characters>50116</Characters>
  <Application>Microsoft Office Word</Application>
  <DocSecurity>0</DocSecurity>
  <Lines>417</Lines>
  <Paragraphs>118</Paragraphs>
  <ScaleCrop>false</ScaleCrop>
  <HeadingPairs>
    <vt:vector size="4" baseType="variant">
      <vt:variant>
        <vt:lpstr>Rubrik</vt:lpstr>
      </vt:variant>
      <vt:variant>
        <vt:i4>1</vt:i4>
      </vt:variant>
      <vt:variant>
        <vt:lpstr>Title</vt:lpstr>
      </vt:variant>
      <vt:variant>
        <vt:i4>1</vt:i4>
      </vt:variant>
    </vt:vector>
  </HeadingPairs>
  <TitlesOfParts>
    <vt:vector size="2" baseType="lpstr">
      <vt:lpstr>_</vt:lpstr>
      <vt:lpstr/>
    </vt:vector>
  </TitlesOfParts>
  <Company>Högskolan i Gävle</Company>
  <LinksUpToDate>false</LinksUpToDate>
  <CharactersWithSpaces>59453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_</dc:title>
  <dc:creator>Ake Wallin</dc:creator>
  <cp:lastModifiedBy>Niklas Sjögren</cp:lastModifiedBy>
  <cp:revision>354</cp:revision>
  <cp:lastPrinted>2015-05-26T14:26:00Z</cp:lastPrinted>
  <dcterms:created xsi:type="dcterms:W3CDTF">2015-05-15T09:01:00Z</dcterms:created>
  <dcterms:modified xsi:type="dcterms:W3CDTF">2015-05-27T15:23:00Z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WnCUserId">
    <vt:lpwstr>1412</vt:lpwstr>
  </property>
  <property fmtid="{D5CDD505-2E9C-101B-9397-08002B2CF9AE}" pid="3" name="WnCSubscriberId">
    <vt:lpwstr>6107</vt:lpwstr>
  </property>
  <property fmtid="{D5CDD505-2E9C-101B-9397-08002B2CF9AE}" pid="4" name="WnCOutputStyleId">
    <vt:lpwstr>70</vt:lpwstr>
  </property>
  <property fmtid="{D5CDD505-2E9C-101B-9397-08002B2CF9AE}" pid="5" name="RWProductId">
    <vt:lpwstr>WnC</vt:lpwstr>
  </property>
  <property fmtid="{D5CDD505-2E9C-101B-9397-08002B2CF9AE}" pid="6" name="WnC4Folder">
    <vt:lpwstr>Documents///Rapport_Examensarbete_Niklas_Sjögren</vt:lpwstr>
  </property>
</Properties>
</file>