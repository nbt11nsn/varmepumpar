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D7F8B" w:rsidRDefault="008D7F8B" w:rsidP="004315A9">
      <w:pPr>
        <w:rPr>
          <w:noProof/>
          <w:lang w:eastAsia="sv-SE"/>
        </w:rPr>
      </w:pPr>
      <w:bookmarkStart w:id="0" w:name="_GoBack"/>
      <w:bookmarkEnd w:id="0"/>
    </w:p>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8F2F3C" w:rsidRDefault="008F2F3C" w:rsidP="004315A9"/>
    <w:p w:rsidR="00781840" w:rsidRP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59264" behindDoc="0" locked="0" layoutInCell="1" allowOverlap="1" wp14:anchorId="4CFB42BD" wp14:editId="5E3C1EB5">
                <wp:simplePos x="0" y="0"/>
                <wp:positionH relativeFrom="column">
                  <wp:posOffset>74295</wp:posOffset>
                </wp:positionH>
                <wp:positionV relativeFrom="paragraph">
                  <wp:posOffset>263525</wp:posOffset>
                </wp:positionV>
                <wp:extent cx="5300345" cy="1122680"/>
                <wp:effectExtent l="0" t="0" r="0" b="12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0345" cy="1122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Pr="00CC0473" w:rsidRDefault="00627510" w:rsidP="005777DE">
                            <w:pPr>
                              <w:pStyle w:val="titelrubrik1"/>
                            </w:pPr>
                            <w:bookmarkStart w:id="1" w:name="_Toc417543779"/>
                            <w:bookmarkStart w:id="2" w:name="_Toc418071883"/>
                            <w:bookmarkStart w:id="3" w:name="_Toc419444497"/>
                            <w:r>
                              <w:t>Ansökningsformulär från pappersform till e-tjänst</w:t>
                            </w:r>
                            <w:bookmarkEnd w:id="1"/>
                            <w:bookmarkEnd w:id="2"/>
                            <w:bookmarkEnd w:id="3"/>
                          </w:p>
                          <w:p w:rsidR="00627510" w:rsidRPr="007B7BFA" w:rsidRDefault="00627510" w:rsidP="00D51875">
                            <w:pPr>
                              <w:pStyle w:val="titelrubrik1"/>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1" o:spid="_x0000_s1026" type="#_x0000_t202" style="position:absolute;margin-left:5.85pt;margin-top:20.75pt;width:417.35pt;height:8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" filled="f" stroked="f" strokecolor="black [3213]">
                <v:textbox>
                  <w:txbxContent>
                    <w:p w:rsidR="00627510" w:rsidRPr="00CC0473" w:rsidRDefault="00627510" w:rsidP="005777DE">
                      <w:pPr>
                        <w:pStyle w:val="titelrubrik1"/>
                      </w:pPr>
                      <w:bookmarkStart w:id="3" w:name="_Toc417543779"/>
                      <w:bookmarkStart w:id="4" w:name="_Toc418071883"/>
                      <w:bookmarkStart w:id="5" w:name="_Toc419444497"/>
                      <w:r>
                        <w:t>Ansökningsformulär från pappersform till e-tjänst</w:t>
                      </w:r>
                      <w:bookmarkEnd w:id="3"/>
                      <w:bookmarkEnd w:id="4"/>
                      <w:bookmarkEnd w:id="5"/>
                    </w:p>
                    <w:p w:rsidR="00627510" w:rsidRPr="007B7BFA" w:rsidRDefault="00627510" w:rsidP="00D51875">
                      <w:pPr>
                        <w:pStyle w:val="titelrubrik1"/>
                      </w:pPr>
                    </w:p>
                  </w:txbxContent>
                </v:textbox>
              </v:shape>
            </w:pict>
          </mc:Fallback>
        </mc:AlternateContent>
      </w:r>
    </w:p>
    <w:p w:rsidR="001F7D13" w:rsidRDefault="001F7D13"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1312" behindDoc="0" locked="0" layoutInCell="1" allowOverlap="1" wp14:anchorId="2439A545" wp14:editId="52861431">
                <wp:simplePos x="0" y="0"/>
                <wp:positionH relativeFrom="column">
                  <wp:posOffset>51435</wp:posOffset>
                </wp:positionH>
                <wp:positionV relativeFrom="paragraph">
                  <wp:posOffset>193675</wp:posOffset>
                </wp:positionV>
                <wp:extent cx="5324475" cy="777875"/>
                <wp:effectExtent l="0" t="0" r="0" b="3175"/>
                <wp:wrapNone/>
                <wp:docPr id="10"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4475" cy="777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Pr="007B7BFA" w:rsidRDefault="00627510" w:rsidP="00D51875">
                            <w:pPr>
                              <w:pStyle w:val="titelrubrik2"/>
                            </w:pPr>
                            <w:bookmarkStart w:id="4" w:name="_Toc417543780"/>
                            <w:bookmarkStart w:id="5" w:name="_Toc418071884"/>
                            <w:bookmarkStart w:id="6" w:name="_Toc419444498"/>
                            <w:r>
                              <w:t xml:space="preserve">Minimera risken av ofullständiga ansökningar </w:t>
                            </w:r>
                            <w:bookmarkEnd w:id="4"/>
                            <w:bookmarkEnd w:id="5"/>
                            <w:r>
                              <w:t>för tillstånd av värmepumpsanläggning</w:t>
                            </w:r>
                            <w:bookmarkEnd w:id="6"/>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27" type="#_x0000_t202" style="position:absolute;margin-left:4.05pt;margin-top:15.25pt;width:419.25pt;height:6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Zkz1w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" filled="f" stroked="f" strokecolor="black [3213]">
                <v:textbox>
                  <w:txbxContent>
                    <w:p w:rsidR="00627510" w:rsidRPr="007B7BFA" w:rsidRDefault="00627510" w:rsidP="00D51875">
                      <w:pPr>
                        <w:pStyle w:val="titelrubrik2"/>
                      </w:pPr>
                      <w:bookmarkStart w:id="9" w:name="_Toc417543780"/>
                      <w:bookmarkStart w:id="10" w:name="_Toc418071884"/>
                      <w:bookmarkStart w:id="11" w:name="_Toc419444498"/>
                      <w:r>
                        <w:t xml:space="preserve">Minimera risken av ofullständiga ansökningar </w:t>
                      </w:r>
                      <w:bookmarkEnd w:id="9"/>
                      <w:bookmarkEnd w:id="10"/>
                      <w:r>
                        <w:t>för tillstånd av värmepumpsanläggning</w:t>
                      </w:r>
                      <w:bookmarkEnd w:id="11"/>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3360" behindDoc="0" locked="0" layoutInCell="1" allowOverlap="1" wp14:anchorId="3181CE8F" wp14:editId="5BDE2102">
                <wp:simplePos x="0" y="0"/>
                <wp:positionH relativeFrom="column">
                  <wp:posOffset>4445</wp:posOffset>
                </wp:positionH>
                <wp:positionV relativeFrom="paragraph">
                  <wp:posOffset>219075</wp:posOffset>
                </wp:positionV>
                <wp:extent cx="5309870" cy="715645"/>
                <wp:effectExtent l="0" t="0" r="0" b="8255"/>
                <wp:wrapNone/>
                <wp:docPr id="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9870" cy="7156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Pr="00CC0473" w:rsidRDefault="00627510" w:rsidP="005777DE">
                            <w:pPr>
                              <w:pStyle w:val="titelrubrik2"/>
                            </w:pPr>
                            <w:r w:rsidRPr="00CC0473">
                              <w:t>Niklas Sjögren (nbt11nsn@student.hig.se)</w:t>
                            </w:r>
                          </w:p>
                          <w:p w:rsidR="00627510" w:rsidRPr="00263465" w:rsidRDefault="00627510" w:rsidP="00263465">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28" type="#_x0000_t202" style="position:absolute;margin-left:.35pt;margin-top:17.25pt;width:418.1pt;height:56.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" filled="f" stroked="f" strokecolor="black [3213]">
                <v:textbox>
                  <w:txbxContent>
                    <w:p w:rsidR="00627510" w:rsidRPr="00CC0473" w:rsidRDefault="00627510" w:rsidP="005777DE">
                      <w:pPr>
                        <w:pStyle w:val="titelrubrik2"/>
                      </w:pPr>
                      <w:r w:rsidRPr="00CC0473">
                        <w:t>Niklas Sjögren (nbt11nsn@student.hig.se)</w:t>
                      </w:r>
                    </w:p>
                    <w:p w:rsidR="00627510" w:rsidRPr="00263465" w:rsidRDefault="00627510" w:rsidP="00263465">
                      <w:pPr>
                        <w:pStyle w:val="titelrubrik2"/>
                      </w:pP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D51875"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5408" behindDoc="0" locked="0" layoutInCell="1" allowOverlap="1" wp14:anchorId="48FC00AB" wp14:editId="06B289C6">
                <wp:simplePos x="0" y="0"/>
                <wp:positionH relativeFrom="column">
                  <wp:posOffset>-3811</wp:posOffset>
                </wp:positionH>
                <wp:positionV relativeFrom="paragraph">
                  <wp:posOffset>34925</wp:posOffset>
                </wp:positionV>
                <wp:extent cx="5319395" cy="320675"/>
                <wp:effectExtent l="0" t="0" r="0" b="3175"/>
                <wp:wrapNone/>
                <wp:docPr id="8"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320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Pr="00594151" w:rsidRDefault="00627510" w:rsidP="00D51875">
                            <w:pPr>
                              <w:pStyle w:val="titelrubrik2"/>
                            </w:pPr>
                            <w:r>
                              <w:t>2015</w:t>
                            </w:r>
                          </w:p>
                          <w:p w:rsidR="00627510" w:rsidRDefault="00627510" w:rsidP="00D5187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4" o:spid="_x0000_s1029" type="#_x0000_t202" style="position:absolute;margin-left:-.3pt;margin-top:2.75pt;width:418.85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" filled="f" stroked="f" strokecolor="black [3213]">
                <v:textbox>
                  <w:txbxContent>
                    <w:p w:rsidR="00627510" w:rsidRPr="00594151" w:rsidRDefault="00627510" w:rsidP="00D51875">
                      <w:pPr>
                        <w:pStyle w:val="titelrubrik2"/>
                      </w:pPr>
                      <w:r>
                        <w:t>2015</w:t>
                      </w:r>
                    </w:p>
                    <w:p w:rsidR="00627510" w:rsidRDefault="00627510" w:rsidP="00D51875"/>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E34DF6" w:rsidP="00781840">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67456" behindDoc="0" locked="0" layoutInCell="1" allowOverlap="1" wp14:anchorId="0EE786E3" wp14:editId="632E7659">
                <wp:simplePos x="0" y="0"/>
                <wp:positionH relativeFrom="column">
                  <wp:posOffset>3810</wp:posOffset>
                </wp:positionH>
                <wp:positionV relativeFrom="paragraph">
                  <wp:posOffset>257810</wp:posOffset>
                </wp:positionV>
                <wp:extent cx="5319395" cy="1381125"/>
                <wp:effectExtent l="0" t="0" r="0" b="9525"/>
                <wp:wrapNone/>
                <wp:docPr id="7"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19395" cy="1381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Pr="0092272E" w:rsidRDefault="00627510"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627510" w:rsidRPr="0092272E" w:rsidRDefault="00627510" w:rsidP="00E34DF6">
                            <w:pPr>
                              <w:pStyle w:val="info"/>
                              <w:rPr>
                                <w:sz w:val="24"/>
                                <w:szCs w:val="24"/>
                                <w:lang w:val="sv-SE"/>
                              </w:rPr>
                            </w:pPr>
                            <w:r w:rsidRPr="006358F8">
                              <w:rPr>
                                <w:sz w:val="24"/>
                                <w:szCs w:val="24"/>
                                <w:lang w:val="sv-SE"/>
                              </w:rPr>
                              <w:t>Datavetenskap</w:t>
                            </w:r>
                          </w:p>
                          <w:p w:rsidR="00627510" w:rsidRPr="0092272E" w:rsidRDefault="00627510" w:rsidP="00E34DF6">
                            <w:pPr>
                              <w:pStyle w:val="info"/>
                              <w:rPr>
                                <w:sz w:val="24"/>
                                <w:szCs w:val="24"/>
                                <w:lang w:val="sv-SE"/>
                              </w:rPr>
                            </w:pPr>
                            <w:r w:rsidRPr="006358F8">
                              <w:rPr>
                                <w:sz w:val="24"/>
                                <w:szCs w:val="24"/>
                                <w:lang w:val="sv-SE"/>
                              </w:rPr>
                              <w:t>Dataingenjörsprogrammet</w:t>
                            </w:r>
                          </w:p>
                          <w:p w:rsidR="00627510" w:rsidRPr="0092272E" w:rsidRDefault="00627510"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627510" w:rsidRPr="0092272E" w:rsidRDefault="00627510" w:rsidP="00E34DF6">
                            <w:pPr>
                              <w:pStyle w:val="info"/>
                              <w:rPr>
                                <w:lang w:val="sv-SE"/>
                              </w:rPr>
                            </w:pPr>
                          </w:p>
                          <w:p w:rsidR="00627510" w:rsidRPr="005777DE" w:rsidRDefault="00627510"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627510" w:rsidRPr="005777DE" w:rsidRDefault="00627510"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0" type="#_x0000_t202" style="position:absolute;margin-left:.3pt;margin-top:20.3pt;width:418.85pt;height:10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" filled="f" stroked="f" strokecolor="black [3213]">
                <v:textbox>
                  <w:txbxContent>
                    <w:p w:rsidR="00627510" w:rsidRPr="0092272E" w:rsidRDefault="00627510" w:rsidP="00E34DF6">
                      <w:pPr>
                        <w:pStyle w:val="info"/>
                        <w:rPr>
                          <w:sz w:val="24"/>
                          <w:szCs w:val="24"/>
                          <w:lang w:val="sv-SE"/>
                        </w:rPr>
                      </w:pPr>
                      <w:r w:rsidRPr="0092272E">
                        <w:rPr>
                          <w:sz w:val="24"/>
                          <w:szCs w:val="24"/>
                          <w:lang w:val="sv-SE"/>
                        </w:rPr>
                        <w:t xml:space="preserve">Examensarbete, </w:t>
                      </w:r>
                      <w:r w:rsidRPr="006358F8">
                        <w:rPr>
                          <w:sz w:val="24"/>
                          <w:szCs w:val="24"/>
                          <w:lang w:val="sv-SE"/>
                        </w:rPr>
                        <w:t>Grundnivå</w:t>
                      </w:r>
                      <w:r w:rsidRPr="0092272E">
                        <w:rPr>
                          <w:sz w:val="24"/>
                          <w:szCs w:val="24"/>
                          <w:lang w:val="sv-SE"/>
                        </w:rPr>
                        <w:t xml:space="preserve">, 15 </w:t>
                      </w:r>
                      <w:proofErr w:type="spellStart"/>
                      <w:r w:rsidRPr="0092272E">
                        <w:rPr>
                          <w:sz w:val="24"/>
                          <w:szCs w:val="24"/>
                          <w:lang w:val="sv-SE"/>
                        </w:rPr>
                        <w:t>hp</w:t>
                      </w:r>
                      <w:proofErr w:type="spellEnd"/>
                    </w:p>
                    <w:p w:rsidR="00627510" w:rsidRPr="0092272E" w:rsidRDefault="00627510" w:rsidP="00E34DF6">
                      <w:pPr>
                        <w:pStyle w:val="info"/>
                        <w:rPr>
                          <w:sz w:val="24"/>
                          <w:szCs w:val="24"/>
                          <w:lang w:val="sv-SE"/>
                        </w:rPr>
                      </w:pPr>
                      <w:r w:rsidRPr="006358F8">
                        <w:rPr>
                          <w:sz w:val="24"/>
                          <w:szCs w:val="24"/>
                          <w:lang w:val="sv-SE"/>
                        </w:rPr>
                        <w:t>Datavetenskap</w:t>
                      </w:r>
                    </w:p>
                    <w:p w:rsidR="00627510" w:rsidRPr="0092272E" w:rsidRDefault="00627510" w:rsidP="00E34DF6">
                      <w:pPr>
                        <w:pStyle w:val="info"/>
                        <w:rPr>
                          <w:sz w:val="24"/>
                          <w:szCs w:val="24"/>
                          <w:lang w:val="sv-SE"/>
                        </w:rPr>
                      </w:pPr>
                      <w:r w:rsidRPr="006358F8">
                        <w:rPr>
                          <w:sz w:val="24"/>
                          <w:szCs w:val="24"/>
                          <w:lang w:val="sv-SE"/>
                        </w:rPr>
                        <w:t>Dataingenjörsprogrammet</w:t>
                      </w:r>
                    </w:p>
                    <w:p w:rsidR="00627510" w:rsidRPr="0092272E" w:rsidRDefault="00627510" w:rsidP="00E34DF6">
                      <w:pPr>
                        <w:pStyle w:val="info"/>
                        <w:rPr>
                          <w:sz w:val="24"/>
                          <w:szCs w:val="24"/>
                          <w:lang w:val="sv-SE"/>
                        </w:rPr>
                      </w:pPr>
                      <w:r w:rsidRPr="006358F8">
                        <w:rPr>
                          <w:sz w:val="24"/>
                          <w:szCs w:val="24"/>
                          <w:lang w:val="sv-SE"/>
                        </w:rPr>
                        <w:t>Examensarbete</w:t>
                      </w:r>
                      <w:r w:rsidRPr="0092272E">
                        <w:rPr>
                          <w:sz w:val="24"/>
                          <w:szCs w:val="24"/>
                          <w:lang w:val="sv-SE"/>
                        </w:rPr>
                        <w:t xml:space="preserve"> </w:t>
                      </w:r>
                      <w:r w:rsidRPr="006358F8">
                        <w:rPr>
                          <w:sz w:val="24"/>
                          <w:szCs w:val="24"/>
                          <w:lang w:val="sv-SE"/>
                        </w:rPr>
                        <w:t>för</w:t>
                      </w:r>
                      <w:r w:rsidRPr="0092272E">
                        <w:rPr>
                          <w:sz w:val="24"/>
                          <w:szCs w:val="24"/>
                          <w:lang w:val="sv-SE"/>
                        </w:rPr>
                        <w:t xml:space="preserve"> </w:t>
                      </w:r>
                      <w:r w:rsidRPr="006358F8">
                        <w:rPr>
                          <w:sz w:val="24"/>
                          <w:szCs w:val="24"/>
                          <w:lang w:val="sv-SE"/>
                        </w:rPr>
                        <w:t>högskoleingenjörsexamen</w:t>
                      </w:r>
                      <w:r w:rsidRPr="0092272E">
                        <w:rPr>
                          <w:sz w:val="24"/>
                          <w:szCs w:val="24"/>
                          <w:lang w:val="sv-SE"/>
                        </w:rPr>
                        <w:t xml:space="preserve"> inom datavetenskap</w:t>
                      </w:r>
                    </w:p>
                    <w:p w:rsidR="00627510" w:rsidRPr="0092272E" w:rsidRDefault="00627510" w:rsidP="00E34DF6">
                      <w:pPr>
                        <w:pStyle w:val="info"/>
                        <w:rPr>
                          <w:lang w:val="sv-SE"/>
                        </w:rPr>
                      </w:pPr>
                    </w:p>
                    <w:p w:rsidR="00627510" w:rsidRPr="005777DE" w:rsidRDefault="00627510" w:rsidP="00E34DF6">
                      <w:pPr>
                        <w:pStyle w:val="info"/>
                        <w:rPr>
                          <w:sz w:val="24"/>
                          <w:szCs w:val="24"/>
                          <w:lang w:val="sv-SE"/>
                        </w:rPr>
                      </w:pPr>
                      <w:r w:rsidRPr="006358F8">
                        <w:rPr>
                          <w:sz w:val="24"/>
                          <w:szCs w:val="24"/>
                          <w:lang w:val="sv-SE"/>
                        </w:rPr>
                        <w:t>Handledare</w:t>
                      </w:r>
                      <w:r w:rsidRPr="005777DE">
                        <w:rPr>
                          <w:sz w:val="24"/>
                          <w:szCs w:val="24"/>
                          <w:lang w:val="sv-SE"/>
                        </w:rPr>
                        <w:t xml:space="preserve">: </w:t>
                      </w:r>
                      <w:r>
                        <w:rPr>
                          <w:sz w:val="24"/>
                          <w:szCs w:val="24"/>
                          <w:lang w:val="sv-SE"/>
                        </w:rPr>
                        <w:t>Åke Wallin</w:t>
                      </w:r>
                    </w:p>
                    <w:p w:rsidR="00627510" w:rsidRPr="005777DE" w:rsidRDefault="00627510" w:rsidP="00E34DF6">
                      <w:pPr>
                        <w:pStyle w:val="info"/>
                        <w:rPr>
                          <w:sz w:val="24"/>
                          <w:szCs w:val="24"/>
                          <w:lang w:val="sv-SE"/>
                        </w:rPr>
                      </w:pPr>
                      <w:r w:rsidRPr="006358F8">
                        <w:rPr>
                          <w:sz w:val="24"/>
                          <w:szCs w:val="24"/>
                          <w:lang w:val="sv-SE"/>
                        </w:rPr>
                        <w:t>Examinator</w:t>
                      </w:r>
                      <w:r w:rsidRPr="005777DE">
                        <w:rPr>
                          <w:sz w:val="24"/>
                          <w:szCs w:val="24"/>
                          <w:lang w:val="sv-SE"/>
                        </w:rPr>
                        <w:t xml:space="preserve">: </w:t>
                      </w:r>
                      <w:r>
                        <w:rPr>
                          <w:sz w:val="24"/>
                          <w:szCs w:val="24"/>
                          <w:lang w:val="sv-SE"/>
                        </w:rPr>
                        <w:t>Torsten Jonsson</w:t>
                      </w:r>
                    </w:p>
                  </w:txbxContent>
                </v:textbox>
              </v:shape>
            </w:pict>
          </mc:Fallback>
        </mc:AlternateContent>
      </w: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Default="00781840" w:rsidP="00781840">
      <w:pPr>
        <w:pStyle w:val="Ingetavstnd"/>
        <w:spacing w:after="200" w:line="276" w:lineRule="auto"/>
        <w:rPr>
          <w:rFonts w:ascii="Bookman Old Style" w:hAnsi="Bookman Old Style"/>
        </w:rPr>
      </w:pPr>
    </w:p>
    <w:p w:rsidR="00781840" w:rsidRPr="00781840" w:rsidRDefault="00781840" w:rsidP="00781840">
      <w:pPr>
        <w:pStyle w:val="Ingetavstnd"/>
        <w:spacing w:after="200" w:line="276" w:lineRule="auto"/>
        <w:rPr>
          <w:rFonts w:ascii="Bookman Old Style" w:hAnsi="Bookman Old Style"/>
        </w:rPr>
      </w:pPr>
    </w:p>
    <w:p w:rsidR="00492100" w:rsidRDefault="00492100" w:rsidP="004315A9">
      <w:pPr>
        <w:rPr>
          <w:szCs w:val="21"/>
        </w:rPr>
        <w:sectPr w:rsidR="00492100" w:rsidSect="00C40573">
          <w:headerReference w:type="default" r:id="rId9"/>
          <w:footerReference w:type="default" r:id="rId10"/>
          <w:pgSz w:w="11906" w:h="16838"/>
          <w:pgMar w:top="261" w:right="1701" w:bottom="1134" w:left="1701" w:header="709" w:footer="709" w:gutter="0"/>
          <w:cols w:space="708"/>
          <w:docGrid w:linePitch="360"/>
        </w:sectPr>
      </w:pPr>
    </w:p>
    <w:p w:rsidR="005D4CEC" w:rsidRDefault="005D4CEC" w:rsidP="004315A9">
      <w:pPr>
        <w:sectPr w:rsidR="005D4CEC" w:rsidSect="00C40573">
          <w:headerReference w:type="default" r:id="rId11"/>
          <w:footerReference w:type="default" r:id="rId12"/>
          <w:pgSz w:w="11906" w:h="16838"/>
          <w:pgMar w:top="1418" w:right="1701" w:bottom="1134" w:left="1701" w:header="709" w:footer="709" w:gutter="0"/>
          <w:cols w:space="708"/>
          <w:docGrid w:linePitch="360"/>
        </w:sectPr>
      </w:pPr>
    </w:p>
    <w:p w:rsidR="00F53A85" w:rsidRPr="009F62ED" w:rsidRDefault="00F53A85" w:rsidP="00F53A85"/>
    <w:p w:rsidR="00F53A85" w:rsidRPr="009F62ED" w:rsidRDefault="00F53A85" w:rsidP="00F53A85"/>
    <w:p w:rsidR="00F53A85" w:rsidRPr="009F62ED" w:rsidRDefault="009F62ED" w:rsidP="00F53A85">
      <w:r>
        <w:rPr>
          <w:noProof/>
          <w:lang w:eastAsia="sv-SE"/>
        </w:rPr>
        <mc:AlternateContent>
          <mc:Choice Requires="wps">
            <w:drawing>
              <wp:anchor distT="0" distB="0" distL="114300" distR="114300" simplePos="0" relativeHeight="251669504" behindDoc="0" locked="0" layoutInCell="1" allowOverlap="1" wp14:anchorId="0D99B024" wp14:editId="5C06FDB0">
                <wp:simplePos x="0" y="0"/>
                <wp:positionH relativeFrom="column">
                  <wp:posOffset>44450</wp:posOffset>
                </wp:positionH>
                <wp:positionV relativeFrom="paragraph">
                  <wp:posOffset>-1906</wp:posOffset>
                </wp:positionV>
                <wp:extent cx="5400675" cy="1362075"/>
                <wp:effectExtent l="0" t="0" r="0" b="9525"/>
                <wp:wrapNone/>
                <wp:docPr id="1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362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Pr="00CC0473" w:rsidRDefault="00627510" w:rsidP="002221FE">
                            <w:pPr>
                              <w:pStyle w:val="titelrubrik1"/>
                            </w:pPr>
                            <w:r>
                              <w:t>Ansökningsformulär från pappersform till e-tjänst:</w:t>
                            </w:r>
                          </w:p>
                          <w:p w:rsidR="00627510" w:rsidRPr="007B7BFA" w:rsidRDefault="00627510" w:rsidP="002221FE">
                            <w:pPr>
                              <w:pStyle w:val="titelrubrik2"/>
                            </w:pPr>
                            <w:r>
                              <w:t xml:space="preserve">Minimera risken av ofullständiga </w:t>
                            </w:r>
                            <w:r w:rsidRPr="002221FE">
                              <w:t>ansökningar</w:t>
                            </w:r>
                            <w:r>
                              <w:t xml:space="preserve"> för tillstånd av värmepumpsanläggning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1" type="#_x0000_t202" style="position:absolute;margin-left:3.5pt;margin-top:-.15pt;width:425.25pt;height:107.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kA1QIAAPo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" filled="f" stroked="f" strokecolor="black [3213]">
                <v:textbox>
                  <w:txbxContent>
                    <w:p w:rsidR="00627510" w:rsidRPr="00CC0473" w:rsidRDefault="00627510" w:rsidP="002221FE">
                      <w:pPr>
                        <w:pStyle w:val="titelrubrik1"/>
                      </w:pPr>
                      <w:r>
                        <w:t>Ansökningsformulär från pappersform till e-tjänst:</w:t>
                      </w:r>
                    </w:p>
                    <w:p w:rsidR="00627510" w:rsidRPr="007B7BFA" w:rsidRDefault="00627510" w:rsidP="002221FE">
                      <w:pPr>
                        <w:pStyle w:val="titelrubrik2"/>
                      </w:pPr>
                      <w:r>
                        <w:t xml:space="preserve">Minimera risken av ofullständiga </w:t>
                      </w:r>
                      <w:r w:rsidRPr="002221FE">
                        <w:t>ansökningar</w:t>
                      </w:r>
                      <w:r>
                        <w:t xml:space="preserve"> för tillstånd av värmepumpsanläggning</w:t>
                      </w: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F53A85" w:rsidRPr="009F62ED" w:rsidRDefault="002221FE" w:rsidP="00F53A85">
      <w:r>
        <w:rPr>
          <w:noProof/>
          <w:lang w:eastAsia="sv-SE"/>
        </w:rPr>
        <mc:AlternateContent>
          <mc:Choice Requires="wps">
            <w:drawing>
              <wp:anchor distT="0" distB="0" distL="114300" distR="114300" simplePos="0" relativeHeight="251673600" behindDoc="0" locked="0" layoutInCell="1" allowOverlap="1" wp14:anchorId="3674CEB4" wp14:editId="3A2AAFC0">
                <wp:simplePos x="0" y="0"/>
                <wp:positionH relativeFrom="column">
                  <wp:posOffset>44450</wp:posOffset>
                </wp:positionH>
                <wp:positionV relativeFrom="paragraph">
                  <wp:posOffset>137795</wp:posOffset>
                </wp:positionV>
                <wp:extent cx="5400675" cy="1076325"/>
                <wp:effectExtent l="0" t="0" r="0" b="9525"/>
                <wp:wrapNone/>
                <wp:docPr id="16"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76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Default="00627510" w:rsidP="009F62ED">
                            <w:pPr>
                              <w:pStyle w:val="titelrubrik2"/>
                            </w:pPr>
                            <w:r>
                              <w:t>av</w:t>
                            </w:r>
                          </w:p>
                          <w:p w:rsidR="00627510" w:rsidRDefault="00627510" w:rsidP="009F62ED">
                            <w:pPr>
                              <w:pStyle w:val="titelrubrik2"/>
                            </w:pPr>
                          </w:p>
                          <w:p w:rsidR="00627510" w:rsidRDefault="00627510" w:rsidP="009F62ED">
                            <w:pPr>
                              <w:pStyle w:val="titelrubrik2"/>
                            </w:pPr>
                            <w:r>
                              <w:t>Niklas Sjögren</w:t>
                            </w:r>
                          </w:p>
                          <w:p w:rsidR="00627510" w:rsidRDefault="00627510" w:rsidP="009F62ED">
                            <w:pPr>
                              <w:pStyle w:val="titelrubrik2"/>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2" type="#_x0000_t202" style="position:absolute;margin-left:3.5pt;margin-top:10.85pt;width:425.25pt;height:8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" filled="f" stroked="f" strokecolor="black [3213]">
                <v:textbox>
                  <w:txbxContent>
                    <w:p w:rsidR="00627510" w:rsidRDefault="00627510" w:rsidP="009F62ED">
                      <w:pPr>
                        <w:pStyle w:val="titelrubrik2"/>
                      </w:pPr>
                      <w:r>
                        <w:t>av</w:t>
                      </w:r>
                    </w:p>
                    <w:p w:rsidR="00627510" w:rsidRDefault="00627510" w:rsidP="009F62ED">
                      <w:pPr>
                        <w:pStyle w:val="titelrubrik2"/>
                      </w:pPr>
                    </w:p>
                    <w:p w:rsidR="00627510" w:rsidRDefault="00627510" w:rsidP="009F62ED">
                      <w:pPr>
                        <w:pStyle w:val="titelrubrik2"/>
                      </w:pPr>
                      <w:r>
                        <w:t>Niklas Sjögren</w:t>
                      </w:r>
                    </w:p>
                    <w:p w:rsidR="00627510" w:rsidRDefault="00627510" w:rsidP="009F62ED">
                      <w:pPr>
                        <w:pStyle w:val="titelrubrik2"/>
                      </w:pPr>
                    </w:p>
                  </w:txbxContent>
                </v:textbox>
              </v:shape>
            </w:pict>
          </mc:Fallback>
        </mc:AlternateContent>
      </w:r>
    </w:p>
    <w:p w:rsidR="00F53A85" w:rsidRPr="009F62ED" w:rsidRDefault="00F53A85" w:rsidP="00F53A85"/>
    <w:p w:rsidR="00F53A85" w:rsidRPr="009F62ED" w:rsidRDefault="00F53A85" w:rsidP="00F53A85"/>
    <w:p w:rsidR="00F53A85" w:rsidRPr="009F62ED" w:rsidRDefault="00F53A85" w:rsidP="00F53A85"/>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5648" behindDoc="0" locked="0" layoutInCell="1" allowOverlap="1" wp14:anchorId="6C1F86C9" wp14:editId="1082B386">
                <wp:simplePos x="0" y="0"/>
                <wp:positionH relativeFrom="column">
                  <wp:posOffset>44450</wp:posOffset>
                </wp:positionH>
                <wp:positionV relativeFrom="paragraph">
                  <wp:posOffset>39370</wp:posOffset>
                </wp:positionV>
                <wp:extent cx="5400675" cy="1085850"/>
                <wp:effectExtent l="0" t="0" r="0" b="0"/>
                <wp:wrapNone/>
                <wp:docPr id="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1085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Default="00627510" w:rsidP="00886EE6">
                            <w:pPr>
                              <w:pStyle w:val="titelrubrik2"/>
                            </w:pPr>
                            <w:r>
                              <w:t>Akademin för teknik och miljö</w:t>
                            </w:r>
                          </w:p>
                          <w:p w:rsidR="00627510" w:rsidRDefault="00627510" w:rsidP="00886EE6">
                            <w:pPr>
                              <w:pStyle w:val="titelrubrik2"/>
                            </w:pPr>
                            <w:r>
                              <w:t>Högskolan i Gävle</w:t>
                            </w:r>
                          </w:p>
                          <w:p w:rsidR="00627510" w:rsidRDefault="00627510" w:rsidP="00886EE6">
                            <w:pPr>
                              <w:pStyle w:val="titelrubrik2"/>
                            </w:pPr>
                          </w:p>
                          <w:p w:rsidR="00627510" w:rsidRDefault="00627510" w:rsidP="00886EE6">
                            <w:pPr>
                              <w:pStyle w:val="titelrubrik2"/>
                            </w:pPr>
                            <w:r>
                              <w:t>801 76 Gävle, Sverige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3" type="#_x0000_t202" style="position:absolute;margin-left:3.5pt;margin-top:3.1pt;width:425.25pt;height:8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" filled="f" stroked="f" strokecolor="black [3213]">
                <v:textbox>
                  <w:txbxContent>
                    <w:p w:rsidR="00627510" w:rsidRDefault="00627510" w:rsidP="00886EE6">
                      <w:pPr>
                        <w:pStyle w:val="titelrubrik2"/>
                      </w:pPr>
                      <w:r>
                        <w:t>Akademin för teknik och miljö</w:t>
                      </w:r>
                    </w:p>
                    <w:p w:rsidR="00627510" w:rsidRDefault="00627510" w:rsidP="00886EE6">
                      <w:pPr>
                        <w:pStyle w:val="titelrubrik2"/>
                      </w:pPr>
                      <w:r>
                        <w:t>Högskolan i Gävle</w:t>
                      </w:r>
                    </w:p>
                    <w:p w:rsidR="00627510" w:rsidRDefault="00627510" w:rsidP="00886EE6">
                      <w:pPr>
                        <w:pStyle w:val="titelrubrik2"/>
                      </w:pPr>
                    </w:p>
                    <w:p w:rsidR="00627510" w:rsidRDefault="00627510" w:rsidP="00886EE6">
                      <w:pPr>
                        <w:pStyle w:val="titelrubrik2"/>
                      </w:pPr>
                      <w:r>
                        <w:t>801 76 Gävle, Sverige</w:t>
                      </w: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886EE6"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7696" behindDoc="0" locked="0" layoutInCell="1" allowOverlap="1" wp14:anchorId="7DC0A9B8" wp14:editId="633BE8FC">
                <wp:simplePos x="0" y="0"/>
                <wp:positionH relativeFrom="column">
                  <wp:posOffset>44450</wp:posOffset>
                </wp:positionH>
                <wp:positionV relativeFrom="paragraph">
                  <wp:posOffset>229870</wp:posOffset>
                </wp:positionV>
                <wp:extent cx="5400675" cy="857250"/>
                <wp:effectExtent l="0" t="0" r="0" b="0"/>
                <wp:wrapNone/>
                <wp:docPr id="1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857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Pr="002221FE" w:rsidRDefault="00627510" w:rsidP="00886EE6">
                            <w:pPr>
                              <w:pStyle w:val="info"/>
                              <w:rPr>
                                <w:sz w:val="24"/>
                                <w:szCs w:val="24"/>
                                <w:lang w:val="sv-SE"/>
                              </w:rPr>
                            </w:pPr>
                            <w:r w:rsidRPr="002221FE">
                              <w:rPr>
                                <w:sz w:val="24"/>
                                <w:szCs w:val="24"/>
                                <w:lang w:val="sv-SE"/>
                              </w:rPr>
                              <w:t>Email:</w:t>
                            </w:r>
                          </w:p>
                          <w:p w:rsidR="00627510" w:rsidRPr="002221FE" w:rsidRDefault="00627510" w:rsidP="00886EE6">
                            <w:pPr>
                              <w:pStyle w:val="info"/>
                              <w:rPr>
                                <w:sz w:val="24"/>
                                <w:szCs w:val="24"/>
                                <w:lang w:val="sv-SE"/>
                              </w:rPr>
                            </w:pPr>
                            <w:r>
                              <w:rPr>
                                <w:sz w:val="24"/>
                                <w:szCs w:val="24"/>
                                <w:lang w:val="sv-SE"/>
                              </w:rPr>
                              <w:t>nbt11nsn</w:t>
                            </w:r>
                            <w:r w:rsidRPr="002221FE">
                              <w:rPr>
                                <w:sz w:val="24"/>
                                <w:szCs w:val="24"/>
                                <w:lang w:val="sv-SE"/>
                              </w:rPr>
                              <w:t>@student.hig.se</w:t>
                            </w:r>
                          </w:p>
                          <w:p w:rsidR="00627510" w:rsidRPr="002221FE" w:rsidRDefault="00627510" w:rsidP="00886EE6">
                            <w:pPr>
                              <w:pStyle w:val="info"/>
                              <w:rPr>
                                <w:sz w:val="24"/>
                                <w:szCs w:val="24"/>
                                <w:lang w:val="sv-SE"/>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4" type="#_x0000_t202" style="position:absolute;margin-left:3.5pt;margin-top:18.1pt;width:425.25pt;height:67.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" filled="f" stroked="f" strokecolor="black [3213]">
                <v:textbox>
                  <w:txbxContent>
                    <w:p w:rsidR="00627510" w:rsidRPr="002221FE" w:rsidRDefault="00627510" w:rsidP="00886EE6">
                      <w:pPr>
                        <w:pStyle w:val="info"/>
                        <w:rPr>
                          <w:sz w:val="24"/>
                          <w:szCs w:val="24"/>
                          <w:lang w:val="sv-SE"/>
                        </w:rPr>
                      </w:pPr>
                      <w:r w:rsidRPr="002221FE">
                        <w:rPr>
                          <w:sz w:val="24"/>
                          <w:szCs w:val="24"/>
                          <w:lang w:val="sv-SE"/>
                        </w:rPr>
                        <w:t>Email:</w:t>
                      </w:r>
                    </w:p>
                    <w:p w:rsidR="00627510" w:rsidRPr="002221FE" w:rsidRDefault="00627510" w:rsidP="00886EE6">
                      <w:pPr>
                        <w:pStyle w:val="info"/>
                        <w:rPr>
                          <w:sz w:val="24"/>
                          <w:szCs w:val="24"/>
                          <w:lang w:val="sv-SE"/>
                        </w:rPr>
                      </w:pPr>
                      <w:r>
                        <w:rPr>
                          <w:sz w:val="24"/>
                          <w:szCs w:val="24"/>
                          <w:lang w:val="sv-SE"/>
                        </w:rPr>
                        <w:t>nbt11nsn</w:t>
                      </w:r>
                      <w:r w:rsidRPr="002221FE">
                        <w:rPr>
                          <w:sz w:val="24"/>
                          <w:szCs w:val="24"/>
                          <w:lang w:val="sv-SE"/>
                        </w:rPr>
                        <w:t>@student.hig.se</w:t>
                      </w:r>
                    </w:p>
                    <w:p w:rsidR="00627510" w:rsidRPr="002221FE" w:rsidRDefault="00627510" w:rsidP="00886EE6">
                      <w:pPr>
                        <w:pStyle w:val="info"/>
                        <w:rPr>
                          <w:sz w:val="24"/>
                          <w:szCs w:val="24"/>
                          <w:lang w:val="sv-SE"/>
                        </w:rPr>
                      </w:pPr>
                    </w:p>
                  </w:txbxContent>
                </v:textbox>
              </v:shape>
            </w:pict>
          </mc:Fallback>
        </mc:AlternateContent>
      </w: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03632E" w:rsidRPr="009F62ED" w:rsidRDefault="0003632E" w:rsidP="009F62ED">
      <w:pPr>
        <w:pStyle w:val="Ingetavstnd"/>
        <w:spacing w:after="200" w:line="276" w:lineRule="auto"/>
        <w:rPr>
          <w:rFonts w:ascii="Bookman Old Style" w:hAnsi="Bookman Old Style"/>
        </w:rPr>
      </w:pPr>
    </w:p>
    <w:p w:rsidR="009F62ED" w:rsidRPr="009F62ED" w:rsidRDefault="002221FE" w:rsidP="009F62ED">
      <w:pPr>
        <w:pStyle w:val="Ingetavstnd"/>
        <w:spacing w:after="200" w:line="276" w:lineRule="auto"/>
        <w:rPr>
          <w:rFonts w:ascii="Bookman Old Style" w:hAnsi="Bookman Old Style"/>
        </w:rPr>
      </w:pPr>
      <w:r>
        <w:rPr>
          <w:noProof/>
          <w:lang w:eastAsia="sv-SE"/>
        </w:rPr>
        <mc:AlternateContent>
          <mc:Choice Requires="wps">
            <w:drawing>
              <wp:anchor distT="0" distB="0" distL="114300" distR="114300" simplePos="0" relativeHeight="251679744" behindDoc="0" locked="0" layoutInCell="1" allowOverlap="1" wp14:anchorId="7D3EE543" wp14:editId="70EE34A5">
                <wp:simplePos x="0" y="0"/>
                <wp:positionH relativeFrom="column">
                  <wp:posOffset>44450</wp:posOffset>
                </wp:positionH>
                <wp:positionV relativeFrom="paragraph">
                  <wp:posOffset>131445</wp:posOffset>
                </wp:positionV>
                <wp:extent cx="5400675" cy="295275"/>
                <wp:effectExtent l="0" t="0" r="0" b="9525"/>
                <wp:wrapNone/>
                <wp:docPr id="1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675" cy="295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Pr="0003632E" w:rsidRDefault="00627510" w:rsidP="00BC2C5D">
                            <w:pPr>
                              <w:pStyle w:val="info"/>
                              <w:rPr>
                                <w:sz w:val="24"/>
                                <w:szCs w:val="24"/>
                                <w:lang w:val="sv-SE"/>
                              </w:rPr>
                            </w:pPr>
                            <w:r>
                              <w:rPr>
                                <w:sz w:val="24"/>
                                <w:szCs w:val="24"/>
                                <w:lang w:val="sv-SE"/>
                              </w:rPr>
                              <w:t>Abstrakt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5" type="#_x0000_t202" style="position:absolute;margin-left:3.5pt;margin-top:10.35pt;width:425.25pt;height:23.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" filled="f" stroked="f" strokecolor="black [3213]">
                <v:textbox>
                  <w:txbxContent>
                    <w:p w:rsidR="00627510" w:rsidRPr="0003632E" w:rsidRDefault="00627510" w:rsidP="00BC2C5D">
                      <w:pPr>
                        <w:pStyle w:val="info"/>
                        <w:rPr>
                          <w:sz w:val="24"/>
                          <w:szCs w:val="24"/>
                          <w:lang w:val="sv-SE"/>
                        </w:rPr>
                      </w:pPr>
                      <w:r>
                        <w:rPr>
                          <w:sz w:val="24"/>
                          <w:szCs w:val="24"/>
                          <w:lang w:val="sv-SE"/>
                        </w:rPr>
                        <w:t>Abstrakt</w:t>
                      </w:r>
                    </w:p>
                  </w:txbxContent>
                </v:textbox>
              </v:shape>
            </w:pict>
          </mc:Fallback>
        </mc:AlternateContent>
      </w:r>
    </w:p>
    <w:p w:rsidR="009F62ED" w:rsidRPr="009F62ED" w:rsidRDefault="002221FE" w:rsidP="0003632E">
      <w:pPr>
        <w:pStyle w:val="Ingetavstnd"/>
        <w:spacing w:after="200" w:line="276" w:lineRule="auto"/>
        <w:jc w:val="both"/>
        <w:rPr>
          <w:rFonts w:ascii="Bookman Old Style" w:hAnsi="Bookman Old Style"/>
        </w:rPr>
      </w:pPr>
      <w:r>
        <w:rPr>
          <w:noProof/>
          <w:lang w:eastAsia="sv-SE"/>
        </w:rPr>
        <mc:AlternateContent>
          <mc:Choice Requires="wps">
            <w:drawing>
              <wp:anchor distT="0" distB="0" distL="114300" distR="114300" simplePos="0" relativeHeight="251681792" behindDoc="0" locked="0" layoutInCell="1" allowOverlap="1" wp14:anchorId="361AD87B" wp14:editId="3EEFC013">
                <wp:simplePos x="0" y="0"/>
                <wp:positionH relativeFrom="column">
                  <wp:posOffset>625475</wp:posOffset>
                </wp:positionH>
                <wp:positionV relativeFrom="paragraph">
                  <wp:posOffset>128270</wp:posOffset>
                </wp:positionV>
                <wp:extent cx="4219575" cy="2590800"/>
                <wp:effectExtent l="0" t="0" r="0" b="0"/>
                <wp:wrapNone/>
                <wp:docPr id="20"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9575" cy="2590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627510" w:rsidRDefault="00627510" w:rsidP="00BC2C5D">
                            <w:pPr>
                              <w:pStyle w:val="info"/>
                              <w:jc w:val="both"/>
                              <w:rPr>
                                <w:rFonts w:ascii="Bookman Old Style" w:hAnsi="Bookman Old Style"/>
                                <w:sz w:val="20"/>
                                <w:szCs w:val="20"/>
                                <w:lang w:val="sv-SE"/>
                              </w:rPr>
                            </w:pPr>
                            <w:r w:rsidRPr="00BC2C5D">
                              <w:rPr>
                                <w:rFonts w:ascii="Bookman Old Style" w:hAnsi="Bookman Old Style"/>
                                <w:sz w:val="20"/>
                                <w:szCs w:val="20"/>
                                <w:lang w:val="sv-SE"/>
                              </w:rPr>
                              <w:t>Här skrivs abstrakt i det här formatet</w:t>
                            </w:r>
                            <w:r>
                              <w:rPr>
                                <w:rFonts w:ascii="Bookman Old Style" w:hAnsi="Bookman Old Style"/>
                                <w:sz w:val="20"/>
                                <w:szCs w:val="20"/>
                                <w:lang w:val="sv-SE"/>
                              </w:rPr>
                              <w:t xml:space="preserve"> med rak höger- och vänstermarginal</w:t>
                            </w:r>
                            <w:r w:rsidRPr="00BC2C5D">
                              <w:rPr>
                                <w:rFonts w:ascii="Bookman Old Style" w:hAnsi="Bookman Old Style"/>
                                <w:sz w:val="20"/>
                                <w:szCs w:val="20"/>
                                <w:lang w:val="sv-SE"/>
                              </w:rPr>
                              <w:t xml:space="preserve">. Det skall vara en </w:t>
                            </w:r>
                            <w:r>
                              <w:rPr>
                                <w:rFonts w:ascii="Bookman Old Style" w:hAnsi="Bookman Old Style"/>
                                <w:sz w:val="20"/>
                                <w:szCs w:val="20"/>
                                <w:lang w:val="sv-SE"/>
                              </w:rPr>
                              <w:t xml:space="preserve">kort </w:t>
                            </w:r>
                            <w:r w:rsidRPr="00BC2C5D">
                              <w:rPr>
                                <w:rFonts w:ascii="Bookman Old Style" w:hAnsi="Bookman Old Style"/>
                                <w:sz w:val="20"/>
                                <w:szCs w:val="20"/>
                                <w:lang w:val="sv-SE"/>
                              </w:rPr>
                              <w:t>sammanfattning av hela arbetet där man kan se frågeställning</w:t>
                            </w:r>
                            <w:r>
                              <w:rPr>
                                <w:rFonts w:ascii="Bookman Old Style" w:hAnsi="Bookman Old Style"/>
                                <w:sz w:val="20"/>
                                <w:szCs w:val="20"/>
                                <w:lang w:val="sv-SE"/>
                              </w:rPr>
                              <w:t xml:space="preserve">ar, metod och </w:t>
                            </w:r>
                            <w:r w:rsidRPr="00BC2C5D">
                              <w:rPr>
                                <w:rFonts w:ascii="Bookman Old Style" w:hAnsi="Bookman Old Style"/>
                                <w:sz w:val="20"/>
                                <w:szCs w:val="20"/>
                                <w:lang w:val="sv-SE"/>
                              </w:rPr>
                              <w:t>resultat</w:t>
                            </w:r>
                            <w:r>
                              <w:rPr>
                                <w:rFonts w:ascii="Bookman Old Style" w:hAnsi="Bookman Old Style"/>
                                <w:sz w:val="20"/>
                                <w:szCs w:val="20"/>
                                <w:lang w:val="sv-SE"/>
                              </w:rPr>
                              <w:t>.</w:t>
                            </w:r>
                          </w:p>
                          <w:p w:rsidR="00627510" w:rsidRPr="004D45A5" w:rsidRDefault="00627510"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Skriv några ord</w:t>
                            </w:r>
                            <w:r w:rsidRPr="004D45A5">
                              <w:rPr>
                                <w:rFonts w:ascii="Bookman Old Style" w:hAnsi="Bookman Old Style"/>
                                <w:b/>
                                <w:sz w:val="20"/>
                                <w:szCs w:val="20"/>
                                <w:lang w:val="sv-SE"/>
                              </w:rPr>
                              <w:t xml:space="preserve"> </w:t>
                            </w:r>
                            <w:r>
                              <w:rPr>
                                <w:rFonts w:ascii="Bookman Old Style" w:hAnsi="Bookman Old Style"/>
                                <w:b/>
                                <w:sz w:val="20"/>
                                <w:szCs w:val="20"/>
                                <w:lang w:val="sv-SE"/>
                              </w:rPr>
                              <w:t>som representerar innehållet.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36" type="#_x0000_t202" style="position:absolute;left:0;text-align:left;margin-left:49.25pt;margin-top:10.1pt;width:332.25pt;height:20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" filled="f" stroked="f" strokecolor="black [3213]">
                <v:textbox>
                  <w:txbxContent>
                    <w:p w:rsidR="00627510" w:rsidRDefault="00627510" w:rsidP="00BC2C5D">
                      <w:pPr>
                        <w:pStyle w:val="info"/>
                        <w:jc w:val="both"/>
                        <w:rPr>
                          <w:rFonts w:ascii="Bookman Old Style" w:hAnsi="Bookman Old Style"/>
                          <w:sz w:val="20"/>
                          <w:szCs w:val="20"/>
                          <w:lang w:val="sv-SE"/>
                        </w:rPr>
                      </w:pPr>
                      <w:r w:rsidRPr="00BC2C5D">
                        <w:rPr>
                          <w:rFonts w:ascii="Bookman Old Style" w:hAnsi="Bookman Old Style"/>
                          <w:sz w:val="20"/>
                          <w:szCs w:val="20"/>
                          <w:lang w:val="sv-SE"/>
                        </w:rPr>
                        <w:t>Här skrivs abstrakt i det här formatet</w:t>
                      </w:r>
                      <w:r>
                        <w:rPr>
                          <w:rFonts w:ascii="Bookman Old Style" w:hAnsi="Bookman Old Style"/>
                          <w:sz w:val="20"/>
                          <w:szCs w:val="20"/>
                          <w:lang w:val="sv-SE"/>
                        </w:rPr>
                        <w:t xml:space="preserve"> med rak höger- och vänstermarginal</w:t>
                      </w:r>
                      <w:r w:rsidRPr="00BC2C5D">
                        <w:rPr>
                          <w:rFonts w:ascii="Bookman Old Style" w:hAnsi="Bookman Old Style"/>
                          <w:sz w:val="20"/>
                          <w:szCs w:val="20"/>
                          <w:lang w:val="sv-SE"/>
                        </w:rPr>
                        <w:t xml:space="preserve">. Det skall vara en </w:t>
                      </w:r>
                      <w:r>
                        <w:rPr>
                          <w:rFonts w:ascii="Bookman Old Style" w:hAnsi="Bookman Old Style"/>
                          <w:sz w:val="20"/>
                          <w:szCs w:val="20"/>
                          <w:lang w:val="sv-SE"/>
                        </w:rPr>
                        <w:t xml:space="preserve">kort </w:t>
                      </w:r>
                      <w:r w:rsidRPr="00BC2C5D">
                        <w:rPr>
                          <w:rFonts w:ascii="Bookman Old Style" w:hAnsi="Bookman Old Style"/>
                          <w:sz w:val="20"/>
                          <w:szCs w:val="20"/>
                          <w:lang w:val="sv-SE"/>
                        </w:rPr>
                        <w:t>sammanfattning av hela arbetet där man kan se frågeställning</w:t>
                      </w:r>
                      <w:r>
                        <w:rPr>
                          <w:rFonts w:ascii="Bookman Old Style" w:hAnsi="Bookman Old Style"/>
                          <w:sz w:val="20"/>
                          <w:szCs w:val="20"/>
                          <w:lang w:val="sv-SE"/>
                        </w:rPr>
                        <w:t xml:space="preserve">ar, metod och </w:t>
                      </w:r>
                      <w:r w:rsidRPr="00BC2C5D">
                        <w:rPr>
                          <w:rFonts w:ascii="Bookman Old Style" w:hAnsi="Bookman Old Style"/>
                          <w:sz w:val="20"/>
                          <w:szCs w:val="20"/>
                          <w:lang w:val="sv-SE"/>
                        </w:rPr>
                        <w:t>resultat</w:t>
                      </w:r>
                      <w:r>
                        <w:rPr>
                          <w:rFonts w:ascii="Bookman Old Style" w:hAnsi="Bookman Old Style"/>
                          <w:sz w:val="20"/>
                          <w:szCs w:val="20"/>
                          <w:lang w:val="sv-SE"/>
                        </w:rPr>
                        <w:t>.</w:t>
                      </w:r>
                    </w:p>
                    <w:p w:rsidR="00627510" w:rsidRPr="004D45A5" w:rsidRDefault="00627510" w:rsidP="00BC2C5D">
                      <w:pPr>
                        <w:pStyle w:val="info"/>
                        <w:jc w:val="both"/>
                        <w:rPr>
                          <w:rFonts w:ascii="Bookman Old Style" w:hAnsi="Bookman Old Style"/>
                          <w:b/>
                          <w:sz w:val="20"/>
                          <w:szCs w:val="20"/>
                          <w:lang w:val="sv-SE"/>
                        </w:rPr>
                      </w:pPr>
                      <w:r w:rsidRPr="004D45A5">
                        <w:rPr>
                          <w:rFonts w:ascii="Bookman Old Style" w:hAnsi="Bookman Old Style"/>
                          <w:b/>
                          <w:sz w:val="20"/>
                          <w:szCs w:val="20"/>
                          <w:lang w:val="sv-SE"/>
                        </w:rPr>
                        <w:t>Nyckelord:</w:t>
                      </w:r>
                      <w:r>
                        <w:rPr>
                          <w:rFonts w:ascii="Bookman Old Style" w:hAnsi="Bookman Old Style"/>
                          <w:b/>
                          <w:sz w:val="20"/>
                          <w:szCs w:val="20"/>
                          <w:lang w:val="sv-SE"/>
                        </w:rPr>
                        <w:t xml:space="preserve"> Skriv några ord</w:t>
                      </w:r>
                      <w:r w:rsidRPr="004D45A5">
                        <w:rPr>
                          <w:rFonts w:ascii="Bookman Old Style" w:hAnsi="Bookman Old Style"/>
                          <w:b/>
                          <w:sz w:val="20"/>
                          <w:szCs w:val="20"/>
                          <w:lang w:val="sv-SE"/>
                        </w:rPr>
                        <w:t xml:space="preserve"> </w:t>
                      </w:r>
                      <w:r>
                        <w:rPr>
                          <w:rFonts w:ascii="Bookman Old Style" w:hAnsi="Bookman Old Style"/>
                          <w:b/>
                          <w:sz w:val="20"/>
                          <w:szCs w:val="20"/>
                          <w:lang w:val="sv-SE"/>
                        </w:rPr>
                        <w:t>som representerar innehållet.</w:t>
                      </w:r>
                    </w:p>
                  </w:txbxContent>
                </v:textbox>
              </v:shape>
            </w:pict>
          </mc:Fallback>
        </mc:AlternateContent>
      </w:r>
    </w:p>
    <w:p w:rsidR="00F53A85" w:rsidRPr="009F62ED" w:rsidRDefault="00F53A85" w:rsidP="009F62ED"/>
    <w:p w:rsidR="00F53A85" w:rsidRPr="009F62ED" w:rsidRDefault="00F53A85" w:rsidP="00F53A85"/>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9F62ED" w:rsidRPr="009F62ED" w:rsidRDefault="009F62ED" w:rsidP="009F62ED">
      <w:pPr>
        <w:pStyle w:val="Ingetavstnd"/>
        <w:spacing w:after="200" w:line="276" w:lineRule="auto"/>
        <w:rPr>
          <w:rFonts w:ascii="Bookman Old Style" w:hAnsi="Bookman Old Style"/>
        </w:rPr>
      </w:pPr>
    </w:p>
    <w:p w:rsidR="004A4279" w:rsidRDefault="004A4279">
      <w:pPr>
        <w:spacing w:after="0" w:line="240" w:lineRule="auto"/>
      </w:pPr>
      <w:r>
        <w:br w:type="page"/>
      </w:r>
    </w:p>
    <w:sdt>
      <w:sdtPr>
        <w:rPr>
          <w:rFonts w:ascii="Bookman Old Style" w:eastAsiaTheme="minorHAnsi" w:hAnsi="Bookman Old Style" w:cstheme="minorBidi"/>
          <w:bCs w:val="0"/>
          <w:sz w:val="20"/>
          <w:szCs w:val="22"/>
          <w:lang w:eastAsia="en-US"/>
        </w:rPr>
        <w:id w:val="-2068334849"/>
        <w:docPartObj>
          <w:docPartGallery w:val="Table of Contents"/>
          <w:docPartUnique/>
        </w:docPartObj>
      </w:sdtPr>
      <w:sdtEndPr>
        <w:rPr>
          <w:b/>
        </w:rPr>
      </w:sdtEndPr>
      <w:sdtContent>
        <w:p w:rsidR="0071418E" w:rsidRDefault="0071418E" w:rsidP="004939BB">
          <w:pPr>
            <w:pStyle w:val="Innehllsfrteckningsrubrik"/>
          </w:pPr>
          <w:r>
            <w:t>Innehåll</w:t>
          </w:r>
        </w:p>
        <w:p w:rsidR="006508F3" w:rsidRDefault="0071418E">
          <w:pPr>
            <w:pStyle w:val="Innehll1"/>
            <w:tabs>
              <w:tab w:val="left" w:pos="48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20321971" w:history="1">
            <w:r w:rsidR="006508F3" w:rsidRPr="00C6669D">
              <w:rPr>
                <w:rStyle w:val="Hyperlnk"/>
                <w:noProof/>
              </w:rPr>
              <w:t>1</w:t>
            </w:r>
            <w:r w:rsidR="006508F3">
              <w:rPr>
                <w:rFonts w:asciiTheme="minorHAnsi" w:eastAsiaTheme="minorEastAsia" w:hAnsiTheme="minorHAnsi" w:cstheme="minorBidi"/>
                <w:noProof/>
                <w:sz w:val="22"/>
                <w:szCs w:val="22"/>
              </w:rPr>
              <w:tab/>
            </w:r>
            <w:r w:rsidR="006508F3" w:rsidRPr="00C6669D">
              <w:rPr>
                <w:rStyle w:val="Hyperlnk"/>
                <w:noProof/>
              </w:rPr>
              <w:t>Inledning</w:t>
            </w:r>
            <w:r w:rsidR="006508F3">
              <w:rPr>
                <w:noProof/>
                <w:webHidden/>
              </w:rPr>
              <w:tab/>
            </w:r>
            <w:r w:rsidR="006508F3">
              <w:rPr>
                <w:noProof/>
                <w:webHidden/>
              </w:rPr>
              <w:fldChar w:fldCharType="begin"/>
            </w:r>
            <w:r w:rsidR="006508F3">
              <w:rPr>
                <w:noProof/>
                <w:webHidden/>
              </w:rPr>
              <w:instrText xml:space="preserve"> PAGEREF _Toc420321971 \h </w:instrText>
            </w:r>
            <w:r w:rsidR="006508F3">
              <w:rPr>
                <w:noProof/>
                <w:webHidden/>
              </w:rPr>
            </w:r>
            <w:r w:rsidR="006508F3">
              <w:rPr>
                <w:noProof/>
                <w:webHidden/>
              </w:rPr>
              <w:fldChar w:fldCharType="separate"/>
            </w:r>
            <w:r w:rsidR="005D4987">
              <w:rPr>
                <w:noProof/>
                <w:webHidden/>
              </w:rPr>
              <w:t>1</w:t>
            </w:r>
            <w:r w:rsidR="006508F3">
              <w:rPr>
                <w:noProof/>
                <w:webHidden/>
              </w:rPr>
              <w:fldChar w:fldCharType="end"/>
            </w:r>
          </w:hyperlink>
        </w:p>
        <w:p w:rsidR="006508F3" w:rsidRDefault="00B7518B">
          <w:pPr>
            <w:pStyle w:val="Innehll2"/>
            <w:tabs>
              <w:tab w:val="left" w:pos="880"/>
              <w:tab w:val="right" w:leader="dot" w:pos="7359"/>
            </w:tabs>
            <w:rPr>
              <w:rFonts w:asciiTheme="minorHAnsi" w:eastAsiaTheme="minorEastAsia" w:hAnsiTheme="minorHAnsi" w:cstheme="minorBidi"/>
              <w:noProof/>
              <w:sz w:val="22"/>
              <w:szCs w:val="22"/>
            </w:rPr>
          </w:pPr>
          <w:hyperlink w:anchor="_Toc420321972" w:history="1">
            <w:r w:rsidR="006508F3" w:rsidRPr="00C6669D">
              <w:rPr>
                <w:rStyle w:val="Hyperlnk"/>
                <w:noProof/>
              </w:rPr>
              <w:t>1.1</w:t>
            </w:r>
            <w:r w:rsidR="006508F3">
              <w:rPr>
                <w:rFonts w:asciiTheme="minorHAnsi" w:eastAsiaTheme="minorEastAsia" w:hAnsiTheme="minorHAnsi" w:cstheme="minorBidi"/>
                <w:noProof/>
                <w:sz w:val="22"/>
                <w:szCs w:val="22"/>
              </w:rPr>
              <w:tab/>
            </w:r>
            <w:r w:rsidR="006508F3" w:rsidRPr="00C6669D">
              <w:rPr>
                <w:rStyle w:val="Hyperlnk"/>
                <w:noProof/>
              </w:rPr>
              <w:t>Bakgrund</w:t>
            </w:r>
            <w:r w:rsidR="006508F3">
              <w:rPr>
                <w:noProof/>
                <w:webHidden/>
              </w:rPr>
              <w:tab/>
            </w:r>
            <w:r w:rsidR="006508F3">
              <w:rPr>
                <w:noProof/>
                <w:webHidden/>
              </w:rPr>
              <w:fldChar w:fldCharType="begin"/>
            </w:r>
            <w:r w:rsidR="006508F3">
              <w:rPr>
                <w:noProof/>
                <w:webHidden/>
              </w:rPr>
              <w:instrText xml:space="preserve"> PAGEREF _Toc420321972 \h </w:instrText>
            </w:r>
            <w:r w:rsidR="006508F3">
              <w:rPr>
                <w:noProof/>
                <w:webHidden/>
              </w:rPr>
            </w:r>
            <w:r w:rsidR="006508F3">
              <w:rPr>
                <w:noProof/>
                <w:webHidden/>
              </w:rPr>
              <w:fldChar w:fldCharType="separate"/>
            </w:r>
            <w:r w:rsidR="005D4987">
              <w:rPr>
                <w:noProof/>
                <w:webHidden/>
              </w:rPr>
              <w:t>1</w:t>
            </w:r>
            <w:r w:rsidR="006508F3">
              <w:rPr>
                <w:noProof/>
                <w:webHidden/>
              </w:rPr>
              <w:fldChar w:fldCharType="end"/>
            </w:r>
          </w:hyperlink>
        </w:p>
        <w:p w:rsidR="006508F3" w:rsidRDefault="00B7518B">
          <w:pPr>
            <w:pStyle w:val="Innehll3"/>
            <w:tabs>
              <w:tab w:val="left" w:pos="1320"/>
              <w:tab w:val="right" w:leader="dot" w:pos="7359"/>
            </w:tabs>
            <w:rPr>
              <w:rFonts w:asciiTheme="minorHAnsi" w:eastAsiaTheme="minorEastAsia" w:hAnsiTheme="minorHAnsi" w:cstheme="minorBidi"/>
              <w:noProof/>
              <w:sz w:val="22"/>
              <w:szCs w:val="22"/>
            </w:rPr>
          </w:pPr>
          <w:hyperlink w:anchor="_Toc420321973" w:history="1">
            <w:r w:rsidR="006508F3" w:rsidRPr="00C6669D">
              <w:rPr>
                <w:rStyle w:val="Hyperlnk"/>
                <w:noProof/>
                <w:lang w:val="en-US"/>
                <w14:scene3d>
                  <w14:camera w14:prst="orthographicFront"/>
                  <w14:lightRig w14:rig="threePt" w14:dir="t">
                    <w14:rot w14:lat="0" w14:lon="0" w14:rev="0"/>
                  </w14:lightRig>
                </w14:scene3d>
              </w:rPr>
              <w:t>1.1.1</w:t>
            </w:r>
            <w:r w:rsidR="006508F3">
              <w:rPr>
                <w:rFonts w:asciiTheme="minorHAnsi" w:eastAsiaTheme="minorEastAsia" w:hAnsiTheme="minorHAnsi" w:cstheme="minorBidi"/>
                <w:noProof/>
                <w:sz w:val="22"/>
                <w:szCs w:val="22"/>
              </w:rPr>
              <w:tab/>
            </w:r>
            <w:r w:rsidR="006508F3" w:rsidRPr="00C6669D">
              <w:rPr>
                <w:rStyle w:val="Hyperlnk"/>
                <w:noProof/>
              </w:rPr>
              <w:t>Pappersformulär</w:t>
            </w:r>
            <w:r w:rsidR="006508F3">
              <w:rPr>
                <w:noProof/>
                <w:webHidden/>
              </w:rPr>
              <w:tab/>
            </w:r>
            <w:r w:rsidR="006508F3">
              <w:rPr>
                <w:noProof/>
                <w:webHidden/>
              </w:rPr>
              <w:fldChar w:fldCharType="begin"/>
            </w:r>
            <w:r w:rsidR="006508F3">
              <w:rPr>
                <w:noProof/>
                <w:webHidden/>
              </w:rPr>
              <w:instrText xml:space="preserve"> PAGEREF _Toc420321973 \h </w:instrText>
            </w:r>
            <w:r w:rsidR="006508F3">
              <w:rPr>
                <w:noProof/>
                <w:webHidden/>
              </w:rPr>
            </w:r>
            <w:r w:rsidR="006508F3">
              <w:rPr>
                <w:noProof/>
                <w:webHidden/>
              </w:rPr>
              <w:fldChar w:fldCharType="separate"/>
            </w:r>
            <w:r w:rsidR="005D4987">
              <w:rPr>
                <w:noProof/>
                <w:webHidden/>
              </w:rPr>
              <w:t>3</w:t>
            </w:r>
            <w:r w:rsidR="006508F3">
              <w:rPr>
                <w:noProof/>
                <w:webHidden/>
              </w:rPr>
              <w:fldChar w:fldCharType="end"/>
            </w:r>
          </w:hyperlink>
        </w:p>
        <w:p w:rsidR="006508F3" w:rsidRDefault="00B7518B">
          <w:pPr>
            <w:pStyle w:val="Innehll3"/>
            <w:tabs>
              <w:tab w:val="left" w:pos="1320"/>
              <w:tab w:val="right" w:leader="dot" w:pos="7359"/>
            </w:tabs>
            <w:rPr>
              <w:rFonts w:asciiTheme="minorHAnsi" w:eastAsiaTheme="minorEastAsia" w:hAnsiTheme="minorHAnsi" w:cstheme="minorBidi"/>
              <w:noProof/>
              <w:sz w:val="22"/>
              <w:szCs w:val="22"/>
            </w:rPr>
          </w:pPr>
          <w:hyperlink w:anchor="_Toc420321974" w:history="1">
            <w:r w:rsidR="006508F3" w:rsidRPr="00C6669D">
              <w:rPr>
                <w:rStyle w:val="Hyperlnk"/>
                <w:noProof/>
                <w14:scene3d>
                  <w14:camera w14:prst="orthographicFront"/>
                  <w14:lightRig w14:rig="threePt" w14:dir="t">
                    <w14:rot w14:lat="0" w14:lon="0" w14:rev="0"/>
                  </w14:lightRig>
                </w14:scene3d>
              </w:rPr>
              <w:t>1.1.2</w:t>
            </w:r>
            <w:r w:rsidR="006508F3">
              <w:rPr>
                <w:rFonts w:asciiTheme="minorHAnsi" w:eastAsiaTheme="minorEastAsia" w:hAnsiTheme="minorHAnsi" w:cstheme="minorBidi"/>
                <w:noProof/>
                <w:sz w:val="22"/>
                <w:szCs w:val="22"/>
              </w:rPr>
              <w:tab/>
            </w:r>
            <w:r w:rsidR="006508F3" w:rsidRPr="00C6669D">
              <w:rPr>
                <w:rStyle w:val="Hyperlnk"/>
                <w:noProof/>
              </w:rPr>
              <w:t>Elektroniskt formulär</w:t>
            </w:r>
            <w:r w:rsidR="006508F3">
              <w:rPr>
                <w:noProof/>
                <w:webHidden/>
              </w:rPr>
              <w:tab/>
            </w:r>
            <w:r w:rsidR="006508F3">
              <w:rPr>
                <w:noProof/>
                <w:webHidden/>
              </w:rPr>
              <w:fldChar w:fldCharType="begin"/>
            </w:r>
            <w:r w:rsidR="006508F3">
              <w:rPr>
                <w:noProof/>
                <w:webHidden/>
              </w:rPr>
              <w:instrText xml:space="preserve"> PAGEREF _Toc420321974 \h </w:instrText>
            </w:r>
            <w:r w:rsidR="006508F3">
              <w:rPr>
                <w:noProof/>
                <w:webHidden/>
              </w:rPr>
            </w:r>
            <w:r w:rsidR="006508F3">
              <w:rPr>
                <w:noProof/>
                <w:webHidden/>
              </w:rPr>
              <w:fldChar w:fldCharType="separate"/>
            </w:r>
            <w:r w:rsidR="005D4987">
              <w:rPr>
                <w:noProof/>
                <w:webHidden/>
              </w:rPr>
              <w:t>5</w:t>
            </w:r>
            <w:r w:rsidR="006508F3">
              <w:rPr>
                <w:noProof/>
                <w:webHidden/>
              </w:rPr>
              <w:fldChar w:fldCharType="end"/>
            </w:r>
          </w:hyperlink>
        </w:p>
        <w:p w:rsidR="006508F3" w:rsidRDefault="00B7518B">
          <w:pPr>
            <w:pStyle w:val="Innehll2"/>
            <w:tabs>
              <w:tab w:val="left" w:pos="880"/>
              <w:tab w:val="right" w:leader="dot" w:pos="7359"/>
            </w:tabs>
            <w:rPr>
              <w:rFonts w:asciiTheme="minorHAnsi" w:eastAsiaTheme="minorEastAsia" w:hAnsiTheme="minorHAnsi" w:cstheme="minorBidi"/>
              <w:noProof/>
              <w:sz w:val="22"/>
              <w:szCs w:val="22"/>
            </w:rPr>
          </w:pPr>
          <w:hyperlink w:anchor="_Toc420321975" w:history="1">
            <w:r w:rsidR="006508F3" w:rsidRPr="00C6669D">
              <w:rPr>
                <w:rStyle w:val="Hyperlnk"/>
                <w:noProof/>
              </w:rPr>
              <w:t>1.2</w:t>
            </w:r>
            <w:r w:rsidR="006508F3">
              <w:rPr>
                <w:rFonts w:asciiTheme="minorHAnsi" w:eastAsiaTheme="minorEastAsia" w:hAnsiTheme="minorHAnsi" w:cstheme="minorBidi"/>
                <w:noProof/>
                <w:sz w:val="22"/>
                <w:szCs w:val="22"/>
              </w:rPr>
              <w:tab/>
            </w:r>
            <w:r w:rsidR="006508F3" w:rsidRPr="00C6669D">
              <w:rPr>
                <w:rStyle w:val="Hyperlnk"/>
                <w:noProof/>
              </w:rPr>
              <w:t>Syfte och frågeställningar</w:t>
            </w:r>
            <w:r w:rsidR="006508F3">
              <w:rPr>
                <w:noProof/>
                <w:webHidden/>
              </w:rPr>
              <w:tab/>
            </w:r>
            <w:r w:rsidR="006508F3">
              <w:rPr>
                <w:noProof/>
                <w:webHidden/>
              </w:rPr>
              <w:fldChar w:fldCharType="begin"/>
            </w:r>
            <w:r w:rsidR="006508F3">
              <w:rPr>
                <w:noProof/>
                <w:webHidden/>
              </w:rPr>
              <w:instrText xml:space="preserve"> PAGEREF _Toc420321975 \h </w:instrText>
            </w:r>
            <w:r w:rsidR="006508F3">
              <w:rPr>
                <w:noProof/>
                <w:webHidden/>
              </w:rPr>
            </w:r>
            <w:r w:rsidR="006508F3">
              <w:rPr>
                <w:noProof/>
                <w:webHidden/>
              </w:rPr>
              <w:fldChar w:fldCharType="separate"/>
            </w:r>
            <w:r w:rsidR="005D4987">
              <w:rPr>
                <w:noProof/>
                <w:webHidden/>
              </w:rPr>
              <w:t>7</w:t>
            </w:r>
            <w:r w:rsidR="006508F3">
              <w:rPr>
                <w:noProof/>
                <w:webHidden/>
              </w:rPr>
              <w:fldChar w:fldCharType="end"/>
            </w:r>
          </w:hyperlink>
        </w:p>
        <w:p w:rsidR="006508F3" w:rsidRDefault="00B7518B">
          <w:pPr>
            <w:pStyle w:val="Innehll2"/>
            <w:tabs>
              <w:tab w:val="left" w:pos="880"/>
              <w:tab w:val="right" w:leader="dot" w:pos="7359"/>
            </w:tabs>
            <w:rPr>
              <w:rFonts w:asciiTheme="minorHAnsi" w:eastAsiaTheme="minorEastAsia" w:hAnsiTheme="minorHAnsi" w:cstheme="minorBidi"/>
              <w:noProof/>
              <w:sz w:val="22"/>
              <w:szCs w:val="22"/>
            </w:rPr>
          </w:pPr>
          <w:hyperlink w:anchor="_Toc420321976" w:history="1">
            <w:r w:rsidR="006508F3" w:rsidRPr="00C6669D">
              <w:rPr>
                <w:rStyle w:val="Hyperlnk"/>
                <w:noProof/>
              </w:rPr>
              <w:t>1.3</w:t>
            </w:r>
            <w:r w:rsidR="006508F3">
              <w:rPr>
                <w:rFonts w:asciiTheme="minorHAnsi" w:eastAsiaTheme="minorEastAsia" w:hAnsiTheme="minorHAnsi" w:cstheme="minorBidi"/>
                <w:noProof/>
                <w:sz w:val="22"/>
                <w:szCs w:val="22"/>
              </w:rPr>
              <w:tab/>
            </w:r>
            <w:r w:rsidR="006508F3" w:rsidRPr="00C6669D">
              <w:rPr>
                <w:rStyle w:val="Hyperlnk"/>
                <w:noProof/>
              </w:rPr>
              <w:t>Avgränsningar</w:t>
            </w:r>
            <w:r w:rsidR="006508F3">
              <w:rPr>
                <w:noProof/>
                <w:webHidden/>
              </w:rPr>
              <w:tab/>
            </w:r>
            <w:r w:rsidR="006508F3">
              <w:rPr>
                <w:noProof/>
                <w:webHidden/>
              </w:rPr>
              <w:fldChar w:fldCharType="begin"/>
            </w:r>
            <w:r w:rsidR="006508F3">
              <w:rPr>
                <w:noProof/>
                <w:webHidden/>
              </w:rPr>
              <w:instrText xml:space="preserve"> PAGEREF _Toc420321976 \h </w:instrText>
            </w:r>
            <w:r w:rsidR="006508F3">
              <w:rPr>
                <w:noProof/>
                <w:webHidden/>
              </w:rPr>
            </w:r>
            <w:r w:rsidR="006508F3">
              <w:rPr>
                <w:noProof/>
                <w:webHidden/>
              </w:rPr>
              <w:fldChar w:fldCharType="separate"/>
            </w:r>
            <w:r w:rsidR="005D4987">
              <w:rPr>
                <w:noProof/>
                <w:webHidden/>
              </w:rPr>
              <w:t>9</w:t>
            </w:r>
            <w:r w:rsidR="006508F3">
              <w:rPr>
                <w:noProof/>
                <w:webHidden/>
              </w:rPr>
              <w:fldChar w:fldCharType="end"/>
            </w:r>
          </w:hyperlink>
        </w:p>
        <w:p w:rsidR="006508F3" w:rsidRDefault="00B7518B">
          <w:pPr>
            <w:pStyle w:val="Innehll2"/>
            <w:tabs>
              <w:tab w:val="right" w:leader="dot" w:pos="7359"/>
            </w:tabs>
            <w:rPr>
              <w:rFonts w:asciiTheme="minorHAnsi" w:eastAsiaTheme="minorEastAsia" w:hAnsiTheme="minorHAnsi" w:cstheme="minorBidi"/>
              <w:noProof/>
              <w:sz w:val="22"/>
              <w:szCs w:val="22"/>
            </w:rPr>
          </w:pPr>
          <w:hyperlink w:anchor="_Toc420321977" w:history="1">
            <w:r w:rsidR="006508F3" w:rsidRPr="00C6669D">
              <w:rPr>
                <w:rStyle w:val="Hyperlnk"/>
                <w:noProof/>
                <w:highlight w:val="green"/>
              </w:rPr>
              <w:t>Problemformulering</w:t>
            </w:r>
            <w:r w:rsidR="006508F3">
              <w:rPr>
                <w:noProof/>
                <w:webHidden/>
              </w:rPr>
              <w:tab/>
            </w:r>
            <w:r w:rsidR="006508F3">
              <w:rPr>
                <w:noProof/>
                <w:webHidden/>
              </w:rPr>
              <w:fldChar w:fldCharType="begin"/>
            </w:r>
            <w:r w:rsidR="006508F3">
              <w:rPr>
                <w:noProof/>
                <w:webHidden/>
              </w:rPr>
              <w:instrText xml:space="preserve"> PAGEREF _Toc420321977 \h </w:instrText>
            </w:r>
            <w:r w:rsidR="006508F3">
              <w:rPr>
                <w:noProof/>
                <w:webHidden/>
              </w:rPr>
            </w:r>
            <w:r w:rsidR="006508F3">
              <w:rPr>
                <w:noProof/>
                <w:webHidden/>
              </w:rPr>
              <w:fldChar w:fldCharType="separate"/>
            </w:r>
            <w:r w:rsidR="005D4987">
              <w:rPr>
                <w:noProof/>
                <w:webHidden/>
              </w:rPr>
              <w:t>10</w:t>
            </w:r>
            <w:r w:rsidR="006508F3">
              <w:rPr>
                <w:noProof/>
                <w:webHidden/>
              </w:rPr>
              <w:fldChar w:fldCharType="end"/>
            </w:r>
          </w:hyperlink>
        </w:p>
        <w:p w:rsidR="006508F3" w:rsidRDefault="00B7518B">
          <w:pPr>
            <w:pStyle w:val="Innehll1"/>
            <w:tabs>
              <w:tab w:val="left" w:pos="480"/>
            </w:tabs>
            <w:rPr>
              <w:rFonts w:asciiTheme="minorHAnsi" w:eastAsiaTheme="minorEastAsia" w:hAnsiTheme="minorHAnsi" w:cstheme="minorBidi"/>
              <w:noProof/>
              <w:sz w:val="22"/>
              <w:szCs w:val="22"/>
            </w:rPr>
          </w:pPr>
          <w:hyperlink w:anchor="_Toc420321978" w:history="1">
            <w:r w:rsidR="006508F3" w:rsidRPr="00C6669D">
              <w:rPr>
                <w:rStyle w:val="Hyperlnk"/>
                <w:noProof/>
              </w:rPr>
              <w:t>2</w:t>
            </w:r>
            <w:r w:rsidR="006508F3">
              <w:rPr>
                <w:rFonts w:asciiTheme="minorHAnsi" w:eastAsiaTheme="minorEastAsia" w:hAnsiTheme="minorHAnsi" w:cstheme="minorBidi"/>
                <w:noProof/>
                <w:sz w:val="22"/>
                <w:szCs w:val="22"/>
              </w:rPr>
              <w:tab/>
            </w:r>
            <w:r w:rsidR="006508F3" w:rsidRPr="00C6669D">
              <w:rPr>
                <w:rStyle w:val="Hyperlnk"/>
                <w:noProof/>
              </w:rPr>
              <w:t>Metod</w:t>
            </w:r>
            <w:r w:rsidR="006508F3">
              <w:rPr>
                <w:noProof/>
                <w:webHidden/>
              </w:rPr>
              <w:tab/>
            </w:r>
            <w:r w:rsidR="006508F3">
              <w:rPr>
                <w:noProof/>
                <w:webHidden/>
              </w:rPr>
              <w:fldChar w:fldCharType="begin"/>
            </w:r>
            <w:r w:rsidR="006508F3">
              <w:rPr>
                <w:noProof/>
                <w:webHidden/>
              </w:rPr>
              <w:instrText xml:space="preserve"> PAGEREF _Toc420321978 \h </w:instrText>
            </w:r>
            <w:r w:rsidR="006508F3">
              <w:rPr>
                <w:noProof/>
                <w:webHidden/>
              </w:rPr>
            </w:r>
            <w:r w:rsidR="006508F3">
              <w:rPr>
                <w:noProof/>
                <w:webHidden/>
              </w:rPr>
              <w:fldChar w:fldCharType="separate"/>
            </w:r>
            <w:r w:rsidR="005D4987">
              <w:rPr>
                <w:noProof/>
                <w:webHidden/>
              </w:rPr>
              <w:t>10</w:t>
            </w:r>
            <w:r w:rsidR="006508F3">
              <w:rPr>
                <w:noProof/>
                <w:webHidden/>
              </w:rPr>
              <w:fldChar w:fldCharType="end"/>
            </w:r>
          </w:hyperlink>
        </w:p>
        <w:p w:rsidR="006508F3" w:rsidRDefault="00B7518B">
          <w:pPr>
            <w:pStyle w:val="Innehll2"/>
            <w:tabs>
              <w:tab w:val="left" w:pos="880"/>
              <w:tab w:val="right" w:leader="dot" w:pos="7359"/>
            </w:tabs>
            <w:rPr>
              <w:rFonts w:asciiTheme="minorHAnsi" w:eastAsiaTheme="minorEastAsia" w:hAnsiTheme="minorHAnsi" w:cstheme="minorBidi"/>
              <w:noProof/>
              <w:sz w:val="22"/>
              <w:szCs w:val="22"/>
            </w:rPr>
          </w:pPr>
          <w:hyperlink w:anchor="_Toc420321979" w:history="1">
            <w:r w:rsidR="006508F3" w:rsidRPr="00C6669D">
              <w:rPr>
                <w:rStyle w:val="Hyperlnk"/>
                <w:noProof/>
              </w:rPr>
              <w:t>2.1</w:t>
            </w:r>
            <w:r w:rsidR="006508F3">
              <w:rPr>
                <w:rFonts w:asciiTheme="minorHAnsi" w:eastAsiaTheme="minorEastAsia" w:hAnsiTheme="minorHAnsi" w:cstheme="minorBidi"/>
                <w:noProof/>
                <w:sz w:val="22"/>
                <w:szCs w:val="22"/>
              </w:rPr>
              <w:tab/>
            </w:r>
            <w:r w:rsidR="006508F3" w:rsidRPr="00C6669D">
              <w:rPr>
                <w:rStyle w:val="Hyperlnk"/>
                <w:noProof/>
              </w:rPr>
              <w:t>Metodbeskrivning</w:t>
            </w:r>
            <w:r w:rsidR="006508F3">
              <w:rPr>
                <w:noProof/>
                <w:webHidden/>
              </w:rPr>
              <w:tab/>
            </w:r>
            <w:r w:rsidR="006508F3">
              <w:rPr>
                <w:noProof/>
                <w:webHidden/>
              </w:rPr>
              <w:fldChar w:fldCharType="begin"/>
            </w:r>
            <w:r w:rsidR="006508F3">
              <w:rPr>
                <w:noProof/>
                <w:webHidden/>
              </w:rPr>
              <w:instrText xml:space="preserve"> PAGEREF _Toc420321979 \h </w:instrText>
            </w:r>
            <w:r w:rsidR="006508F3">
              <w:rPr>
                <w:noProof/>
                <w:webHidden/>
              </w:rPr>
            </w:r>
            <w:r w:rsidR="006508F3">
              <w:rPr>
                <w:noProof/>
                <w:webHidden/>
              </w:rPr>
              <w:fldChar w:fldCharType="separate"/>
            </w:r>
            <w:r w:rsidR="005D4987">
              <w:rPr>
                <w:noProof/>
                <w:webHidden/>
              </w:rPr>
              <w:t>10</w:t>
            </w:r>
            <w:r w:rsidR="006508F3">
              <w:rPr>
                <w:noProof/>
                <w:webHidden/>
              </w:rPr>
              <w:fldChar w:fldCharType="end"/>
            </w:r>
          </w:hyperlink>
        </w:p>
        <w:p w:rsidR="006508F3" w:rsidRDefault="00B7518B">
          <w:pPr>
            <w:pStyle w:val="Innehll2"/>
            <w:tabs>
              <w:tab w:val="left" w:pos="880"/>
              <w:tab w:val="right" w:leader="dot" w:pos="7359"/>
            </w:tabs>
            <w:rPr>
              <w:rFonts w:asciiTheme="minorHAnsi" w:eastAsiaTheme="minorEastAsia" w:hAnsiTheme="minorHAnsi" w:cstheme="minorBidi"/>
              <w:noProof/>
              <w:sz w:val="22"/>
              <w:szCs w:val="22"/>
            </w:rPr>
          </w:pPr>
          <w:hyperlink w:anchor="_Toc420321980" w:history="1">
            <w:r w:rsidR="006508F3" w:rsidRPr="00C6669D">
              <w:rPr>
                <w:rStyle w:val="Hyperlnk"/>
                <w:noProof/>
              </w:rPr>
              <w:t>2.2</w:t>
            </w:r>
            <w:r w:rsidR="006508F3">
              <w:rPr>
                <w:rFonts w:asciiTheme="minorHAnsi" w:eastAsiaTheme="minorEastAsia" w:hAnsiTheme="minorHAnsi" w:cstheme="minorBidi"/>
                <w:noProof/>
                <w:sz w:val="22"/>
                <w:szCs w:val="22"/>
              </w:rPr>
              <w:tab/>
            </w:r>
            <w:r w:rsidR="006508F3" w:rsidRPr="00C6669D">
              <w:rPr>
                <w:rStyle w:val="Hyperlnk"/>
                <w:noProof/>
              </w:rPr>
              <w:t>Genomförande</w:t>
            </w:r>
            <w:r w:rsidR="006508F3">
              <w:rPr>
                <w:noProof/>
                <w:webHidden/>
              </w:rPr>
              <w:tab/>
            </w:r>
            <w:r w:rsidR="006508F3">
              <w:rPr>
                <w:noProof/>
                <w:webHidden/>
              </w:rPr>
              <w:fldChar w:fldCharType="begin"/>
            </w:r>
            <w:r w:rsidR="006508F3">
              <w:rPr>
                <w:noProof/>
                <w:webHidden/>
              </w:rPr>
              <w:instrText xml:space="preserve"> PAGEREF _Toc420321980 \h </w:instrText>
            </w:r>
            <w:r w:rsidR="006508F3">
              <w:rPr>
                <w:noProof/>
                <w:webHidden/>
              </w:rPr>
            </w:r>
            <w:r w:rsidR="006508F3">
              <w:rPr>
                <w:noProof/>
                <w:webHidden/>
              </w:rPr>
              <w:fldChar w:fldCharType="separate"/>
            </w:r>
            <w:r w:rsidR="005D4987">
              <w:rPr>
                <w:noProof/>
                <w:webHidden/>
              </w:rPr>
              <w:t>10</w:t>
            </w:r>
            <w:r w:rsidR="006508F3">
              <w:rPr>
                <w:noProof/>
                <w:webHidden/>
              </w:rPr>
              <w:fldChar w:fldCharType="end"/>
            </w:r>
          </w:hyperlink>
        </w:p>
        <w:p w:rsidR="006508F3" w:rsidRDefault="00B7518B">
          <w:pPr>
            <w:pStyle w:val="Innehll3"/>
            <w:tabs>
              <w:tab w:val="left" w:pos="1320"/>
              <w:tab w:val="right" w:leader="dot" w:pos="7359"/>
            </w:tabs>
            <w:rPr>
              <w:rFonts w:asciiTheme="minorHAnsi" w:eastAsiaTheme="minorEastAsia" w:hAnsiTheme="minorHAnsi" w:cstheme="minorBidi"/>
              <w:noProof/>
              <w:sz w:val="22"/>
              <w:szCs w:val="22"/>
            </w:rPr>
          </w:pPr>
          <w:hyperlink w:anchor="_Toc420321981" w:history="1">
            <w:r w:rsidR="006508F3" w:rsidRPr="00C6669D">
              <w:rPr>
                <w:rStyle w:val="Hyperlnk"/>
                <w:noProof/>
                <w14:scene3d>
                  <w14:camera w14:prst="orthographicFront"/>
                  <w14:lightRig w14:rig="threePt" w14:dir="t">
                    <w14:rot w14:lat="0" w14:lon="0" w14:rev="0"/>
                  </w14:lightRig>
                </w14:scene3d>
              </w:rPr>
              <w:t>2.2.1</w:t>
            </w:r>
            <w:r w:rsidR="006508F3">
              <w:rPr>
                <w:rFonts w:asciiTheme="minorHAnsi" w:eastAsiaTheme="minorEastAsia" w:hAnsiTheme="minorHAnsi" w:cstheme="minorBidi"/>
                <w:noProof/>
                <w:sz w:val="22"/>
                <w:szCs w:val="22"/>
              </w:rPr>
              <w:tab/>
            </w:r>
            <w:r w:rsidR="006508F3" w:rsidRPr="00C6669D">
              <w:rPr>
                <w:rStyle w:val="Hyperlnk"/>
                <w:noProof/>
              </w:rPr>
              <w:t>Server</w:t>
            </w:r>
            <w:r w:rsidR="006508F3">
              <w:rPr>
                <w:noProof/>
                <w:webHidden/>
              </w:rPr>
              <w:tab/>
            </w:r>
            <w:r w:rsidR="006508F3">
              <w:rPr>
                <w:noProof/>
                <w:webHidden/>
              </w:rPr>
              <w:fldChar w:fldCharType="begin"/>
            </w:r>
            <w:r w:rsidR="006508F3">
              <w:rPr>
                <w:noProof/>
                <w:webHidden/>
              </w:rPr>
              <w:instrText xml:space="preserve"> PAGEREF _Toc420321981 \h </w:instrText>
            </w:r>
            <w:r w:rsidR="006508F3">
              <w:rPr>
                <w:noProof/>
                <w:webHidden/>
              </w:rPr>
            </w:r>
            <w:r w:rsidR="006508F3">
              <w:rPr>
                <w:noProof/>
                <w:webHidden/>
              </w:rPr>
              <w:fldChar w:fldCharType="separate"/>
            </w:r>
            <w:r w:rsidR="005D4987">
              <w:rPr>
                <w:noProof/>
                <w:webHidden/>
              </w:rPr>
              <w:t>10</w:t>
            </w:r>
            <w:r w:rsidR="006508F3">
              <w:rPr>
                <w:noProof/>
                <w:webHidden/>
              </w:rPr>
              <w:fldChar w:fldCharType="end"/>
            </w:r>
          </w:hyperlink>
        </w:p>
        <w:p w:rsidR="006508F3" w:rsidRDefault="00B7518B">
          <w:pPr>
            <w:pStyle w:val="Innehll3"/>
            <w:tabs>
              <w:tab w:val="left" w:pos="1320"/>
              <w:tab w:val="right" w:leader="dot" w:pos="7359"/>
            </w:tabs>
            <w:rPr>
              <w:rFonts w:asciiTheme="minorHAnsi" w:eastAsiaTheme="minorEastAsia" w:hAnsiTheme="minorHAnsi" w:cstheme="minorBidi"/>
              <w:noProof/>
              <w:sz w:val="22"/>
              <w:szCs w:val="22"/>
            </w:rPr>
          </w:pPr>
          <w:hyperlink w:anchor="_Toc420321982" w:history="1">
            <w:r w:rsidR="006508F3" w:rsidRPr="00C6669D">
              <w:rPr>
                <w:rStyle w:val="Hyperlnk"/>
                <w:noProof/>
                <w14:scene3d>
                  <w14:camera w14:prst="orthographicFront"/>
                  <w14:lightRig w14:rig="threePt" w14:dir="t">
                    <w14:rot w14:lat="0" w14:lon="0" w14:rev="0"/>
                  </w14:lightRig>
                </w14:scene3d>
              </w:rPr>
              <w:t>2.2.2</w:t>
            </w:r>
            <w:r w:rsidR="006508F3">
              <w:rPr>
                <w:rFonts w:asciiTheme="minorHAnsi" w:eastAsiaTheme="minorEastAsia" w:hAnsiTheme="minorHAnsi" w:cstheme="minorBidi"/>
                <w:noProof/>
                <w:sz w:val="22"/>
                <w:szCs w:val="22"/>
              </w:rPr>
              <w:tab/>
            </w:r>
            <w:r w:rsidR="006508F3" w:rsidRPr="00C6669D">
              <w:rPr>
                <w:rStyle w:val="Hyperlnk"/>
                <w:noProof/>
              </w:rPr>
              <w:t>Databas</w:t>
            </w:r>
            <w:r w:rsidR="006508F3">
              <w:rPr>
                <w:noProof/>
                <w:webHidden/>
              </w:rPr>
              <w:tab/>
            </w:r>
            <w:r w:rsidR="006508F3">
              <w:rPr>
                <w:noProof/>
                <w:webHidden/>
              </w:rPr>
              <w:fldChar w:fldCharType="begin"/>
            </w:r>
            <w:r w:rsidR="006508F3">
              <w:rPr>
                <w:noProof/>
                <w:webHidden/>
              </w:rPr>
              <w:instrText xml:space="preserve"> PAGEREF _Toc420321982 \h </w:instrText>
            </w:r>
            <w:r w:rsidR="006508F3">
              <w:rPr>
                <w:noProof/>
                <w:webHidden/>
              </w:rPr>
            </w:r>
            <w:r w:rsidR="006508F3">
              <w:rPr>
                <w:noProof/>
                <w:webHidden/>
              </w:rPr>
              <w:fldChar w:fldCharType="separate"/>
            </w:r>
            <w:r w:rsidR="005D4987">
              <w:rPr>
                <w:noProof/>
                <w:webHidden/>
              </w:rPr>
              <w:t>11</w:t>
            </w:r>
            <w:r w:rsidR="006508F3">
              <w:rPr>
                <w:noProof/>
                <w:webHidden/>
              </w:rPr>
              <w:fldChar w:fldCharType="end"/>
            </w:r>
          </w:hyperlink>
        </w:p>
        <w:p w:rsidR="006508F3" w:rsidRDefault="00B7518B">
          <w:pPr>
            <w:pStyle w:val="Innehll3"/>
            <w:tabs>
              <w:tab w:val="left" w:pos="1320"/>
              <w:tab w:val="right" w:leader="dot" w:pos="7359"/>
            </w:tabs>
            <w:rPr>
              <w:rFonts w:asciiTheme="minorHAnsi" w:eastAsiaTheme="minorEastAsia" w:hAnsiTheme="minorHAnsi" w:cstheme="minorBidi"/>
              <w:noProof/>
              <w:sz w:val="22"/>
              <w:szCs w:val="22"/>
            </w:rPr>
          </w:pPr>
          <w:hyperlink w:anchor="_Toc420321983" w:history="1">
            <w:r w:rsidR="006508F3" w:rsidRPr="00C6669D">
              <w:rPr>
                <w:rStyle w:val="Hyperlnk"/>
                <w:noProof/>
                <w14:scene3d>
                  <w14:camera w14:prst="orthographicFront"/>
                  <w14:lightRig w14:rig="threePt" w14:dir="t">
                    <w14:rot w14:lat="0" w14:lon="0" w14:rev="0"/>
                  </w14:lightRig>
                </w14:scene3d>
              </w:rPr>
              <w:t>2.2.3</w:t>
            </w:r>
            <w:r w:rsidR="006508F3">
              <w:rPr>
                <w:rFonts w:asciiTheme="minorHAnsi" w:eastAsiaTheme="minorEastAsia" w:hAnsiTheme="minorHAnsi" w:cstheme="minorBidi"/>
                <w:noProof/>
                <w:sz w:val="22"/>
                <w:szCs w:val="22"/>
              </w:rPr>
              <w:tab/>
            </w:r>
            <w:r w:rsidR="006508F3" w:rsidRPr="00C6669D">
              <w:rPr>
                <w:rStyle w:val="Hyperlnk"/>
                <w:noProof/>
              </w:rPr>
              <w:t>Utveckling/Kodning</w:t>
            </w:r>
            <w:r w:rsidR="006508F3">
              <w:rPr>
                <w:noProof/>
                <w:webHidden/>
              </w:rPr>
              <w:tab/>
            </w:r>
            <w:r w:rsidR="006508F3">
              <w:rPr>
                <w:noProof/>
                <w:webHidden/>
              </w:rPr>
              <w:fldChar w:fldCharType="begin"/>
            </w:r>
            <w:r w:rsidR="006508F3">
              <w:rPr>
                <w:noProof/>
                <w:webHidden/>
              </w:rPr>
              <w:instrText xml:space="preserve"> PAGEREF _Toc420321983 \h </w:instrText>
            </w:r>
            <w:r w:rsidR="006508F3">
              <w:rPr>
                <w:noProof/>
                <w:webHidden/>
              </w:rPr>
            </w:r>
            <w:r w:rsidR="006508F3">
              <w:rPr>
                <w:noProof/>
                <w:webHidden/>
              </w:rPr>
              <w:fldChar w:fldCharType="separate"/>
            </w:r>
            <w:r w:rsidR="005D4987">
              <w:rPr>
                <w:noProof/>
                <w:webHidden/>
              </w:rPr>
              <w:t>11</w:t>
            </w:r>
            <w:r w:rsidR="006508F3">
              <w:rPr>
                <w:noProof/>
                <w:webHidden/>
              </w:rPr>
              <w:fldChar w:fldCharType="end"/>
            </w:r>
          </w:hyperlink>
        </w:p>
        <w:p w:rsidR="006508F3" w:rsidRDefault="00B7518B">
          <w:pPr>
            <w:pStyle w:val="Innehll3"/>
            <w:tabs>
              <w:tab w:val="left" w:pos="1320"/>
              <w:tab w:val="right" w:leader="dot" w:pos="7359"/>
            </w:tabs>
            <w:rPr>
              <w:rFonts w:asciiTheme="minorHAnsi" w:eastAsiaTheme="minorEastAsia" w:hAnsiTheme="minorHAnsi" w:cstheme="minorBidi"/>
              <w:noProof/>
              <w:sz w:val="22"/>
              <w:szCs w:val="22"/>
            </w:rPr>
          </w:pPr>
          <w:hyperlink w:anchor="_Toc420321984" w:history="1">
            <w:r w:rsidR="006508F3" w:rsidRPr="00C6669D">
              <w:rPr>
                <w:rStyle w:val="Hyperlnk"/>
                <w:noProof/>
                <w14:scene3d>
                  <w14:camera w14:prst="orthographicFront"/>
                  <w14:lightRig w14:rig="threePt" w14:dir="t">
                    <w14:rot w14:lat="0" w14:lon="0" w14:rev="0"/>
                  </w14:lightRig>
                </w14:scene3d>
              </w:rPr>
              <w:t>2.2.4</w:t>
            </w:r>
            <w:r w:rsidR="006508F3">
              <w:rPr>
                <w:rFonts w:asciiTheme="minorHAnsi" w:eastAsiaTheme="minorEastAsia" w:hAnsiTheme="minorHAnsi" w:cstheme="minorBidi"/>
                <w:noProof/>
                <w:sz w:val="22"/>
                <w:szCs w:val="22"/>
              </w:rPr>
              <w:tab/>
            </w:r>
            <w:r w:rsidR="006508F3" w:rsidRPr="00C6669D">
              <w:rPr>
                <w:rStyle w:val="Hyperlnk"/>
                <w:noProof/>
              </w:rPr>
              <w:t>Tidsgraf</w:t>
            </w:r>
            <w:r w:rsidR="006508F3">
              <w:rPr>
                <w:noProof/>
                <w:webHidden/>
              </w:rPr>
              <w:tab/>
            </w:r>
            <w:r w:rsidR="006508F3">
              <w:rPr>
                <w:noProof/>
                <w:webHidden/>
              </w:rPr>
              <w:fldChar w:fldCharType="begin"/>
            </w:r>
            <w:r w:rsidR="006508F3">
              <w:rPr>
                <w:noProof/>
                <w:webHidden/>
              </w:rPr>
              <w:instrText xml:space="preserve"> PAGEREF _Toc420321984 \h </w:instrText>
            </w:r>
            <w:r w:rsidR="006508F3">
              <w:rPr>
                <w:noProof/>
                <w:webHidden/>
              </w:rPr>
            </w:r>
            <w:r w:rsidR="006508F3">
              <w:rPr>
                <w:noProof/>
                <w:webHidden/>
              </w:rPr>
              <w:fldChar w:fldCharType="separate"/>
            </w:r>
            <w:r w:rsidR="005D4987">
              <w:rPr>
                <w:noProof/>
                <w:webHidden/>
              </w:rPr>
              <w:t>11</w:t>
            </w:r>
            <w:r w:rsidR="006508F3">
              <w:rPr>
                <w:noProof/>
                <w:webHidden/>
              </w:rPr>
              <w:fldChar w:fldCharType="end"/>
            </w:r>
          </w:hyperlink>
        </w:p>
        <w:p w:rsidR="006508F3" w:rsidRDefault="00B7518B">
          <w:pPr>
            <w:pStyle w:val="Innehll3"/>
            <w:tabs>
              <w:tab w:val="left" w:pos="1320"/>
              <w:tab w:val="right" w:leader="dot" w:pos="7359"/>
            </w:tabs>
            <w:rPr>
              <w:rFonts w:asciiTheme="minorHAnsi" w:eastAsiaTheme="minorEastAsia" w:hAnsiTheme="minorHAnsi" w:cstheme="minorBidi"/>
              <w:noProof/>
              <w:sz w:val="22"/>
              <w:szCs w:val="22"/>
            </w:rPr>
          </w:pPr>
          <w:hyperlink w:anchor="_Toc420321985" w:history="1">
            <w:r w:rsidR="006508F3" w:rsidRPr="00C6669D">
              <w:rPr>
                <w:rStyle w:val="Hyperlnk"/>
                <w:noProof/>
                <w14:scene3d>
                  <w14:camera w14:prst="orthographicFront"/>
                  <w14:lightRig w14:rig="threePt" w14:dir="t">
                    <w14:rot w14:lat="0" w14:lon="0" w14:rev="0"/>
                  </w14:lightRig>
                </w14:scene3d>
              </w:rPr>
              <w:t>2.2.5</w:t>
            </w:r>
            <w:r w:rsidR="006508F3">
              <w:rPr>
                <w:rFonts w:asciiTheme="minorHAnsi" w:eastAsiaTheme="minorEastAsia" w:hAnsiTheme="minorHAnsi" w:cstheme="minorBidi"/>
                <w:noProof/>
                <w:sz w:val="22"/>
                <w:szCs w:val="22"/>
              </w:rPr>
              <w:tab/>
            </w:r>
            <w:r w:rsidR="006508F3" w:rsidRPr="00C6669D">
              <w:rPr>
                <w:rStyle w:val="Hyperlnk"/>
                <w:noProof/>
              </w:rPr>
              <w:t>Testning</w:t>
            </w:r>
            <w:r w:rsidR="006508F3">
              <w:rPr>
                <w:noProof/>
                <w:webHidden/>
              </w:rPr>
              <w:tab/>
            </w:r>
            <w:r w:rsidR="006508F3">
              <w:rPr>
                <w:noProof/>
                <w:webHidden/>
              </w:rPr>
              <w:fldChar w:fldCharType="begin"/>
            </w:r>
            <w:r w:rsidR="006508F3">
              <w:rPr>
                <w:noProof/>
                <w:webHidden/>
              </w:rPr>
              <w:instrText xml:space="preserve"> PAGEREF _Toc420321985 \h </w:instrText>
            </w:r>
            <w:r w:rsidR="006508F3">
              <w:rPr>
                <w:noProof/>
                <w:webHidden/>
              </w:rPr>
            </w:r>
            <w:r w:rsidR="006508F3">
              <w:rPr>
                <w:noProof/>
                <w:webHidden/>
              </w:rPr>
              <w:fldChar w:fldCharType="separate"/>
            </w:r>
            <w:r w:rsidR="005D4987">
              <w:rPr>
                <w:noProof/>
                <w:webHidden/>
              </w:rPr>
              <w:t>12</w:t>
            </w:r>
            <w:r w:rsidR="006508F3">
              <w:rPr>
                <w:noProof/>
                <w:webHidden/>
              </w:rPr>
              <w:fldChar w:fldCharType="end"/>
            </w:r>
          </w:hyperlink>
        </w:p>
        <w:p w:rsidR="006508F3" w:rsidRDefault="00B7518B">
          <w:pPr>
            <w:pStyle w:val="Innehll3"/>
            <w:tabs>
              <w:tab w:val="left" w:pos="1320"/>
              <w:tab w:val="right" w:leader="dot" w:pos="7359"/>
            </w:tabs>
            <w:rPr>
              <w:rFonts w:asciiTheme="minorHAnsi" w:eastAsiaTheme="minorEastAsia" w:hAnsiTheme="minorHAnsi" w:cstheme="minorBidi"/>
              <w:noProof/>
              <w:sz w:val="22"/>
              <w:szCs w:val="22"/>
            </w:rPr>
          </w:pPr>
          <w:hyperlink w:anchor="_Toc420321986" w:history="1">
            <w:r w:rsidR="006508F3" w:rsidRPr="00C6669D">
              <w:rPr>
                <w:rStyle w:val="Hyperlnk"/>
                <w:noProof/>
                <w14:scene3d>
                  <w14:camera w14:prst="orthographicFront"/>
                  <w14:lightRig w14:rig="threePt" w14:dir="t">
                    <w14:rot w14:lat="0" w14:lon="0" w14:rev="0"/>
                  </w14:lightRig>
                </w14:scene3d>
              </w:rPr>
              <w:t>2.2.6</w:t>
            </w:r>
            <w:r w:rsidR="006508F3">
              <w:rPr>
                <w:rFonts w:asciiTheme="minorHAnsi" w:eastAsiaTheme="minorEastAsia" w:hAnsiTheme="minorHAnsi" w:cstheme="minorBidi"/>
                <w:noProof/>
                <w:sz w:val="22"/>
                <w:szCs w:val="22"/>
              </w:rPr>
              <w:tab/>
            </w:r>
            <w:r w:rsidR="006508F3" w:rsidRPr="00C6669D">
              <w:rPr>
                <w:rStyle w:val="Hyperlnk"/>
                <w:noProof/>
              </w:rPr>
              <w:t>Förväntade resultat</w:t>
            </w:r>
            <w:r w:rsidR="006508F3">
              <w:rPr>
                <w:noProof/>
                <w:webHidden/>
              </w:rPr>
              <w:tab/>
            </w:r>
            <w:r w:rsidR="006508F3">
              <w:rPr>
                <w:noProof/>
                <w:webHidden/>
              </w:rPr>
              <w:fldChar w:fldCharType="begin"/>
            </w:r>
            <w:r w:rsidR="006508F3">
              <w:rPr>
                <w:noProof/>
                <w:webHidden/>
              </w:rPr>
              <w:instrText xml:space="preserve"> PAGEREF _Toc420321986 \h </w:instrText>
            </w:r>
            <w:r w:rsidR="006508F3">
              <w:rPr>
                <w:noProof/>
                <w:webHidden/>
              </w:rPr>
            </w:r>
            <w:r w:rsidR="006508F3">
              <w:rPr>
                <w:noProof/>
                <w:webHidden/>
              </w:rPr>
              <w:fldChar w:fldCharType="separate"/>
            </w:r>
            <w:r w:rsidR="005D4987">
              <w:rPr>
                <w:noProof/>
                <w:webHidden/>
              </w:rPr>
              <w:t>13</w:t>
            </w:r>
            <w:r w:rsidR="006508F3">
              <w:rPr>
                <w:noProof/>
                <w:webHidden/>
              </w:rPr>
              <w:fldChar w:fldCharType="end"/>
            </w:r>
          </w:hyperlink>
        </w:p>
        <w:p w:rsidR="006508F3" w:rsidRDefault="00B7518B">
          <w:pPr>
            <w:pStyle w:val="Innehll1"/>
            <w:tabs>
              <w:tab w:val="left" w:pos="480"/>
            </w:tabs>
            <w:rPr>
              <w:rFonts w:asciiTheme="minorHAnsi" w:eastAsiaTheme="minorEastAsia" w:hAnsiTheme="minorHAnsi" w:cstheme="minorBidi"/>
              <w:noProof/>
              <w:sz w:val="22"/>
              <w:szCs w:val="22"/>
            </w:rPr>
          </w:pPr>
          <w:hyperlink w:anchor="_Toc420321987" w:history="1">
            <w:r w:rsidR="006508F3" w:rsidRPr="00C6669D">
              <w:rPr>
                <w:rStyle w:val="Hyperlnk"/>
                <w:noProof/>
              </w:rPr>
              <w:t>3</w:t>
            </w:r>
            <w:r w:rsidR="006508F3">
              <w:rPr>
                <w:rFonts w:asciiTheme="minorHAnsi" w:eastAsiaTheme="minorEastAsia" w:hAnsiTheme="minorHAnsi" w:cstheme="minorBidi"/>
                <w:noProof/>
                <w:sz w:val="22"/>
                <w:szCs w:val="22"/>
              </w:rPr>
              <w:tab/>
            </w:r>
            <w:r w:rsidR="006508F3" w:rsidRPr="00C6669D">
              <w:rPr>
                <w:rStyle w:val="Hyperlnk"/>
                <w:noProof/>
              </w:rPr>
              <w:t>Resultat</w:t>
            </w:r>
            <w:r w:rsidR="006508F3">
              <w:rPr>
                <w:noProof/>
                <w:webHidden/>
              </w:rPr>
              <w:tab/>
            </w:r>
            <w:r w:rsidR="006508F3">
              <w:rPr>
                <w:noProof/>
                <w:webHidden/>
              </w:rPr>
              <w:fldChar w:fldCharType="begin"/>
            </w:r>
            <w:r w:rsidR="006508F3">
              <w:rPr>
                <w:noProof/>
                <w:webHidden/>
              </w:rPr>
              <w:instrText xml:space="preserve"> PAGEREF _Toc420321987 \h </w:instrText>
            </w:r>
            <w:r w:rsidR="006508F3">
              <w:rPr>
                <w:noProof/>
                <w:webHidden/>
              </w:rPr>
            </w:r>
            <w:r w:rsidR="006508F3">
              <w:rPr>
                <w:noProof/>
                <w:webHidden/>
              </w:rPr>
              <w:fldChar w:fldCharType="separate"/>
            </w:r>
            <w:r w:rsidR="005D4987">
              <w:rPr>
                <w:noProof/>
                <w:webHidden/>
              </w:rPr>
              <w:t>14</w:t>
            </w:r>
            <w:r w:rsidR="006508F3">
              <w:rPr>
                <w:noProof/>
                <w:webHidden/>
              </w:rPr>
              <w:fldChar w:fldCharType="end"/>
            </w:r>
          </w:hyperlink>
        </w:p>
        <w:p w:rsidR="006508F3" w:rsidRDefault="00B7518B">
          <w:pPr>
            <w:pStyle w:val="Innehll1"/>
            <w:tabs>
              <w:tab w:val="left" w:pos="480"/>
            </w:tabs>
            <w:rPr>
              <w:rFonts w:asciiTheme="minorHAnsi" w:eastAsiaTheme="minorEastAsia" w:hAnsiTheme="minorHAnsi" w:cstheme="minorBidi"/>
              <w:noProof/>
              <w:sz w:val="22"/>
              <w:szCs w:val="22"/>
            </w:rPr>
          </w:pPr>
          <w:hyperlink w:anchor="_Toc420321988" w:history="1">
            <w:r w:rsidR="006508F3" w:rsidRPr="00C6669D">
              <w:rPr>
                <w:rStyle w:val="Hyperlnk"/>
                <w:noProof/>
              </w:rPr>
              <w:t>4</w:t>
            </w:r>
            <w:r w:rsidR="006508F3">
              <w:rPr>
                <w:rFonts w:asciiTheme="minorHAnsi" w:eastAsiaTheme="minorEastAsia" w:hAnsiTheme="minorHAnsi" w:cstheme="minorBidi"/>
                <w:noProof/>
                <w:sz w:val="22"/>
                <w:szCs w:val="22"/>
              </w:rPr>
              <w:tab/>
            </w:r>
            <w:r w:rsidR="006508F3" w:rsidRPr="00C6669D">
              <w:rPr>
                <w:rStyle w:val="Hyperlnk"/>
                <w:noProof/>
              </w:rPr>
              <w:t>Diskussion</w:t>
            </w:r>
            <w:r w:rsidR="006508F3">
              <w:rPr>
                <w:noProof/>
                <w:webHidden/>
              </w:rPr>
              <w:tab/>
            </w:r>
            <w:r w:rsidR="006508F3">
              <w:rPr>
                <w:noProof/>
                <w:webHidden/>
              </w:rPr>
              <w:fldChar w:fldCharType="begin"/>
            </w:r>
            <w:r w:rsidR="006508F3">
              <w:rPr>
                <w:noProof/>
                <w:webHidden/>
              </w:rPr>
              <w:instrText xml:space="preserve"> PAGEREF _Toc420321988 \h </w:instrText>
            </w:r>
            <w:r w:rsidR="006508F3">
              <w:rPr>
                <w:noProof/>
                <w:webHidden/>
              </w:rPr>
            </w:r>
            <w:r w:rsidR="006508F3">
              <w:rPr>
                <w:noProof/>
                <w:webHidden/>
              </w:rPr>
              <w:fldChar w:fldCharType="separate"/>
            </w:r>
            <w:r w:rsidR="005D4987">
              <w:rPr>
                <w:noProof/>
                <w:webHidden/>
              </w:rPr>
              <w:t>14</w:t>
            </w:r>
            <w:r w:rsidR="006508F3">
              <w:rPr>
                <w:noProof/>
                <w:webHidden/>
              </w:rPr>
              <w:fldChar w:fldCharType="end"/>
            </w:r>
          </w:hyperlink>
        </w:p>
        <w:p w:rsidR="006508F3" w:rsidRDefault="00B7518B">
          <w:pPr>
            <w:pStyle w:val="Innehll1"/>
            <w:tabs>
              <w:tab w:val="left" w:pos="480"/>
            </w:tabs>
            <w:rPr>
              <w:rFonts w:asciiTheme="minorHAnsi" w:eastAsiaTheme="minorEastAsia" w:hAnsiTheme="minorHAnsi" w:cstheme="minorBidi"/>
              <w:noProof/>
              <w:sz w:val="22"/>
              <w:szCs w:val="22"/>
            </w:rPr>
          </w:pPr>
          <w:hyperlink w:anchor="_Toc420321989" w:history="1">
            <w:r w:rsidR="006508F3" w:rsidRPr="00C6669D">
              <w:rPr>
                <w:rStyle w:val="Hyperlnk"/>
                <w:noProof/>
              </w:rPr>
              <w:t>5</w:t>
            </w:r>
            <w:r w:rsidR="006508F3">
              <w:rPr>
                <w:rFonts w:asciiTheme="minorHAnsi" w:eastAsiaTheme="minorEastAsia" w:hAnsiTheme="minorHAnsi" w:cstheme="minorBidi"/>
                <w:noProof/>
                <w:sz w:val="22"/>
                <w:szCs w:val="22"/>
              </w:rPr>
              <w:tab/>
            </w:r>
            <w:r w:rsidR="006508F3" w:rsidRPr="00C6669D">
              <w:rPr>
                <w:rStyle w:val="Hyperlnk"/>
                <w:noProof/>
              </w:rPr>
              <w:t>Ordlista</w:t>
            </w:r>
            <w:r w:rsidR="006508F3">
              <w:rPr>
                <w:noProof/>
                <w:webHidden/>
              </w:rPr>
              <w:tab/>
            </w:r>
            <w:r w:rsidR="006508F3">
              <w:rPr>
                <w:noProof/>
                <w:webHidden/>
              </w:rPr>
              <w:fldChar w:fldCharType="begin"/>
            </w:r>
            <w:r w:rsidR="006508F3">
              <w:rPr>
                <w:noProof/>
                <w:webHidden/>
              </w:rPr>
              <w:instrText xml:space="preserve"> PAGEREF _Toc420321989 \h </w:instrText>
            </w:r>
            <w:r w:rsidR="006508F3">
              <w:rPr>
                <w:noProof/>
                <w:webHidden/>
              </w:rPr>
            </w:r>
            <w:r w:rsidR="006508F3">
              <w:rPr>
                <w:noProof/>
                <w:webHidden/>
              </w:rPr>
              <w:fldChar w:fldCharType="separate"/>
            </w:r>
            <w:r w:rsidR="005D4987">
              <w:rPr>
                <w:noProof/>
                <w:webHidden/>
              </w:rPr>
              <w:t>15</w:t>
            </w:r>
            <w:r w:rsidR="006508F3">
              <w:rPr>
                <w:noProof/>
                <w:webHidden/>
              </w:rPr>
              <w:fldChar w:fldCharType="end"/>
            </w:r>
          </w:hyperlink>
        </w:p>
        <w:p w:rsidR="006508F3" w:rsidRDefault="00B7518B">
          <w:pPr>
            <w:pStyle w:val="Innehll1"/>
            <w:tabs>
              <w:tab w:val="left" w:pos="480"/>
            </w:tabs>
            <w:rPr>
              <w:rFonts w:asciiTheme="minorHAnsi" w:eastAsiaTheme="minorEastAsia" w:hAnsiTheme="minorHAnsi" w:cstheme="minorBidi"/>
              <w:noProof/>
              <w:sz w:val="22"/>
              <w:szCs w:val="22"/>
            </w:rPr>
          </w:pPr>
          <w:hyperlink w:anchor="_Toc420321990" w:history="1">
            <w:r w:rsidR="006508F3" w:rsidRPr="00C6669D">
              <w:rPr>
                <w:rStyle w:val="Hyperlnk"/>
                <w:noProof/>
              </w:rPr>
              <w:t>6</w:t>
            </w:r>
            <w:r w:rsidR="006508F3">
              <w:rPr>
                <w:rFonts w:asciiTheme="minorHAnsi" w:eastAsiaTheme="minorEastAsia" w:hAnsiTheme="minorHAnsi" w:cstheme="minorBidi"/>
                <w:noProof/>
                <w:sz w:val="22"/>
                <w:szCs w:val="22"/>
              </w:rPr>
              <w:tab/>
            </w:r>
            <w:r w:rsidR="006508F3" w:rsidRPr="00C6669D">
              <w:rPr>
                <w:rStyle w:val="Hyperlnk"/>
                <w:noProof/>
              </w:rPr>
              <w:t>Referenser</w:t>
            </w:r>
            <w:r w:rsidR="006508F3">
              <w:rPr>
                <w:noProof/>
                <w:webHidden/>
              </w:rPr>
              <w:tab/>
            </w:r>
            <w:r w:rsidR="006508F3">
              <w:rPr>
                <w:noProof/>
                <w:webHidden/>
              </w:rPr>
              <w:fldChar w:fldCharType="begin"/>
            </w:r>
            <w:r w:rsidR="006508F3">
              <w:rPr>
                <w:noProof/>
                <w:webHidden/>
              </w:rPr>
              <w:instrText xml:space="preserve"> PAGEREF _Toc420321990 \h </w:instrText>
            </w:r>
            <w:r w:rsidR="006508F3">
              <w:rPr>
                <w:noProof/>
                <w:webHidden/>
              </w:rPr>
            </w:r>
            <w:r w:rsidR="006508F3">
              <w:rPr>
                <w:noProof/>
                <w:webHidden/>
              </w:rPr>
              <w:fldChar w:fldCharType="separate"/>
            </w:r>
            <w:r w:rsidR="005D4987">
              <w:rPr>
                <w:noProof/>
                <w:webHidden/>
              </w:rPr>
              <w:t>15</w:t>
            </w:r>
            <w:r w:rsidR="006508F3">
              <w:rPr>
                <w:noProof/>
                <w:webHidden/>
              </w:rPr>
              <w:fldChar w:fldCharType="end"/>
            </w:r>
          </w:hyperlink>
        </w:p>
        <w:p w:rsidR="006508F3" w:rsidRDefault="00B7518B">
          <w:pPr>
            <w:pStyle w:val="Innehll1"/>
            <w:tabs>
              <w:tab w:val="left" w:pos="480"/>
            </w:tabs>
            <w:rPr>
              <w:rFonts w:asciiTheme="minorHAnsi" w:eastAsiaTheme="minorEastAsia" w:hAnsiTheme="minorHAnsi" w:cstheme="minorBidi"/>
              <w:noProof/>
              <w:sz w:val="22"/>
              <w:szCs w:val="22"/>
            </w:rPr>
          </w:pPr>
          <w:hyperlink w:anchor="_Toc420321991" w:history="1">
            <w:r w:rsidR="006508F3" w:rsidRPr="00C6669D">
              <w:rPr>
                <w:rStyle w:val="Hyperlnk"/>
                <w:noProof/>
                <w:lang w:val="en-US"/>
              </w:rPr>
              <w:t>7</w:t>
            </w:r>
            <w:r w:rsidR="006508F3">
              <w:rPr>
                <w:rFonts w:asciiTheme="minorHAnsi" w:eastAsiaTheme="minorEastAsia" w:hAnsiTheme="minorHAnsi" w:cstheme="minorBidi"/>
                <w:noProof/>
                <w:sz w:val="22"/>
                <w:szCs w:val="22"/>
              </w:rPr>
              <w:tab/>
            </w:r>
            <w:r w:rsidR="006508F3" w:rsidRPr="00C6669D">
              <w:rPr>
                <w:rStyle w:val="Hyperlnk"/>
                <w:noProof/>
                <w:lang w:val="en-US"/>
              </w:rPr>
              <w:t>Tack</w:t>
            </w:r>
            <w:r w:rsidR="006508F3">
              <w:rPr>
                <w:noProof/>
                <w:webHidden/>
              </w:rPr>
              <w:tab/>
            </w:r>
            <w:r w:rsidR="006508F3">
              <w:rPr>
                <w:noProof/>
                <w:webHidden/>
              </w:rPr>
              <w:fldChar w:fldCharType="begin"/>
            </w:r>
            <w:r w:rsidR="006508F3">
              <w:rPr>
                <w:noProof/>
                <w:webHidden/>
              </w:rPr>
              <w:instrText xml:space="preserve"> PAGEREF _Toc420321991 \h </w:instrText>
            </w:r>
            <w:r w:rsidR="006508F3">
              <w:rPr>
                <w:noProof/>
                <w:webHidden/>
              </w:rPr>
            </w:r>
            <w:r w:rsidR="006508F3">
              <w:rPr>
                <w:noProof/>
                <w:webHidden/>
              </w:rPr>
              <w:fldChar w:fldCharType="separate"/>
            </w:r>
            <w:r w:rsidR="005D4987">
              <w:rPr>
                <w:noProof/>
                <w:webHidden/>
              </w:rPr>
              <w:t>16</w:t>
            </w:r>
            <w:r w:rsidR="006508F3">
              <w:rPr>
                <w:noProof/>
                <w:webHidden/>
              </w:rPr>
              <w:fldChar w:fldCharType="end"/>
            </w:r>
          </w:hyperlink>
        </w:p>
        <w:p w:rsidR="006508F3" w:rsidRDefault="00B7518B">
          <w:pPr>
            <w:pStyle w:val="Innehll1"/>
            <w:tabs>
              <w:tab w:val="left" w:pos="480"/>
            </w:tabs>
            <w:rPr>
              <w:rFonts w:asciiTheme="minorHAnsi" w:eastAsiaTheme="minorEastAsia" w:hAnsiTheme="minorHAnsi" w:cstheme="minorBidi"/>
              <w:noProof/>
              <w:sz w:val="22"/>
              <w:szCs w:val="22"/>
            </w:rPr>
          </w:pPr>
          <w:hyperlink w:anchor="_Toc420321992" w:history="1">
            <w:r w:rsidR="006508F3" w:rsidRPr="00C6669D">
              <w:rPr>
                <w:rStyle w:val="Hyperlnk"/>
                <w:noProof/>
              </w:rPr>
              <w:t>8</w:t>
            </w:r>
            <w:r w:rsidR="006508F3">
              <w:rPr>
                <w:rFonts w:asciiTheme="minorHAnsi" w:eastAsiaTheme="minorEastAsia" w:hAnsiTheme="minorHAnsi" w:cstheme="minorBidi"/>
                <w:noProof/>
                <w:sz w:val="22"/>
                <w:szCs w:val="22"/>
              </w:rPr>
              <w:tab/>
            </w:r>
            <w:r w:rsidR="006508F3" w:rsidRPr="00C6669D">
              <w:rPr>
                <w:rStyle w:val="Hyperlnk"/>
                <w:noProof/>
              </w:rPr>
              <w:t>Bilagor</w:t>
            </w:r>
            <w:r w:rsidR="006508F3">
              <w:rPr>
                <w:noProof/>
                <w:webHidden/>
              </w:rPr>
              <w:tab/>
            </w:r>
            <w:r w:rsidR="006508F3">
              <w:rPr>
                <w:noProof/>
                <w:webHidden/>
              </w:rPr>
              <w:fldChar w:fldCharType="begin"/>
            </w:r>
            <w:r w:rsidR="006508F3">
              <w:rPr>
                <w:noProof/>
                <w:webHidden/>
              </w:rPr>
              <w:instrText xml:space="preserve"> PAGEREF _Toc420321992 \h </w:instrText>
            </w:r>
            <w:r w:rsidR="006508F3">
              <w:rPr>
                <w:noProof/>
                <w:webHidden/>
              </w:rPr>
            </w:r>
            <w:r w:rsidR="006508F3">
              <w:rPr>
                <w:noProof/>
                <w:webHidden/>
              </w:rPr>
              <w:fldChar w:fldCharType="separate"/>
            </w:r>
            <w:r w:rsidR="005D4987">
              <w:rPr>
                <w:noProof/>
                <w:webHidden/>
              </w:rPr>
              <w:t>17</w:t>
            </w:r>
            <w:r w:rsidR="006508F3">
              <w:rPr>
                <w:noProof/>
                <w:webHidden/>
              </w:rPr>
              <w:fldChar w:fldCharType="end"/>
            </w:r>
          </w:hyperlink>
        </w:p>
        <w:p w:rsidR="0071418E" w:rsidRDefault="0071418E">
          <w:r>
            <w:rPr>
              <w:b/>
              <w:bCs/>
            </w:rPr>
            <w:fldChar w:fldCharType="end"/>
          </w:r>
        </w:p>
      </w:sdtContent>
    </w:sdt>
    <w:p w:rsidR="004A4279" w:rsidRDefault="00F15094">
      <w:pPr>
        <w:spacing w:after="0" w:line="240" w:lineRule="auto"/>
        <w:sectPr w:rsidR="004A4279" w:rsidSect="007C3C8A">
          <w:footerReference w:type="default" r:id="rId13"/>
          <w:pgSz w:w="11906" w:h="16838" w:code="9"/>
          <w:pgMar w:top="1418" w:right="2552" w:bottom="1418" w:left="1985" w:header="709" w:footer="709" w:gutter="0"/>
          <w:pgNumType w:start="1"/>
          <w:cols w:space="708"/>
          <w:docGrid w:linePitch="360"/>
        </w:sectPr>
      </w:pPr>
      <w:r>
        <w:br w:type="page"/>
      </w:r>
    </w:p>
    <w:p w:rsidR="00F15094" w:rsidRDefault="00F15094" w:rsidP="004939BB">
      <w:pPr>
        <w:pStyle w:val="Rubrik1"/>
      </w:pPr>
      <w:bookmarkStart w:id="7" w:name="_Toc379271509"/>
      <w:bookmarkStart w:id="8" w:name="_Toc419184888"/>
      <w:bookmarkStart w:id="9" w:name="_Toc420321971"/>
      <w:r w:rsidRPr="004939BB">
        <w:lastRenderedPageBreak/>
        <w:t>Inledning</w:t>
      </w:r>
      <w:bookmarkEnd w:id="7"/>
      <w:bookmarkEnd w:id="8"/>
      <w:bookmarkEnd w:id="9"/>
    </w:p>
    <w:p w:rsidR="008A6FAC" w:rsidRDefault="00FE689B" w:rsidP="008A6FAC">
      <w:pPr>
        <w:pStyle w:val="Stycke"/>
        <w:ind w:firstLine="0"/>
      </w:pPr>
      <w:r>
        <w:t>Ett stort problem idag som Gävle kommun har är att när väl en ansökan om tillstånd för värmepumpar görs så uppstår det ofta komplettering på grund av att vissa u</w:t>
      </w:r>
      <w:r w:rsidR="008A6FAC">
        <w:t>ppgifter inte är fullständiga. Det</w:t>
      </w:r>
      <w:r>
        <w:t xml:space="preserve"> finns flera olika aspekter för detta problem, dels så går det endast att skriva denna ansökan genom en pappersblankett där den ansökande egentligen inte vet vad som är obligatoriskt och inte. </w:t>
      </w:r>
    </w:p>
    <w:p w:rsidR="00FE689B" w:rsidRDefault="00FE689B" w:rsidP="008A6FAC">
      <w:pPr>
        <w:pStyle w:val="Stycke"/>
      </w:pPr>
      <w:r>
        <w:t>Sedan måste de bifoga en fastighetskarta med en rad olika krav på markerade föremål i närheten av borrhålet. På grund av att det är mycket i formuläret som en privatperson/fastighetsägare inte riktigt har koll på så slutar det oftast med att de ringer till en borrfirma/installatör som får hjälpa dem att fylla i rätt uppgifter. Det är en del som idealiskt sätt inte borde existera då det kan skrämma bort mycket kunder genom att det är så omständigt att ansöka om detta tillstånd.</w:t>
      </w:r>
    </w:p>
    <w:p w:rsidR="00FE689B" w:rsidRDefault="00FE689B" w:rsidP="008A6FAC">
      <w:pPr>
        <w:pStyle w:val="Stycke"/>
      </w:pPr>
      <w:r>
        <w:t xml:space="preserve">Vad detta examensarbete kommer utföra är att skapa en e-tjänst där man kan göra denna ansökan, </w:t>
      </w:r>
      <w:r w:rsidRPr="00024EEF">
        <w:t>fokus</w:t>
      </w:r>
      <w:r>
        <w:t xml:space="preserve"> kommer läggas på användarvänligheten och funktionaliteten för att slippa begära om kompletterande uppgifter. </w:t>
      </w:r>
    </w:p>
    <w:p w:rsidR="00FE689B" w:rsidRPr="002C736C" w:rsidRDefault="00FE689B" w:rsidP="00F735C8">
      <w:pPr>
        <w:pStyle w:val="Stycke"/>
      </w:pPr>
      <w:r>
        <w:t xml:space="preserve">Målet är att en </w:t>
      </w:r>
      <w:r w:rsidR="00084C39">
        <w:t>man</w:t>
      </w:r>
      <w:r>
        <w:t xml:space="preserve"> skall kunna gå in på Gävle kommuns hemsida och välja att ansöka om ett tillstånd för värmepumpar, väl i ansökningsformuläret kommer all information som behövs finnas för att den sökande inte ska tv</w:t>
      </w:r>
      <w:r w:rsidR="00F735C8">
        <w:t>ivla på vad som måste fyllas i.</w:t>
      </w:r>
    </w:p>
    <w:p w:rsidR="00FE689B" w:rsidRDefault="00FE689B" w:rsidP="00FE689B">
      <w:pPr>
        <w:pStyle w:val="Rubrik2"/>
      </w:pPr>
      <w:bookmarkStart w:id="10" w:name="_Toc419444501"/>
      <w:bookmarkStart w:id="11" w:name="_Toc420321972"/>
      <w:r w:rsidRPr="00FE689B">
        <w:t>Bakgrund</w:t>
      </w:r>
      <w:bookmarkEnd w:id="10"/>
      <w:bookmarkEnd w:id="11"/>
    </w:p>
    <w:p w:rsidR="004B0946" w:rsidRPr="004B7619" w:rsidRDefault="00F03308" w:rsidP="008A6FAC">
      <w:pPr>
        <w:pStyle w:val="Stycke"/>
        <w:ind w:firstLine="0"/>
      </w:pPr>
      <w:r w:rsidRPr="004B7619">
        <w:t>Formulär finns överallt idag. De fylls i både i papperform och på webben. Det kommer alltid att finns formulär för de har större betydelse än vad man kanske tror</w:t>
      </w:r>
      <w:r w:rsidR="004B0946" w:rsidRPr="004B7619">
        <w:t xml:space="preserve">. Ska du skapa ett användarkonto på en </w:t>
      </w:r>
      <w:r w:rsidR="008D0C09">
        <w:t>webbsida</w:t>
      </w:r>
      <w:r w:rsidR="004B0946" w:rsidRPr="004B7619">
        <w:t xml:space="preserve"> sida måste du fylla i formulär för att kunna skapa en användare. Ska du köpa en tv måste du fylla i ett formulär. Ska du söka till skola måste du fylla i formulär etc. </w:t>
      </w:r>
    </w:p>
    <w:p w:rsidR="008A6FAC" w:rsidRDefault="004B7619" w:rsidP="008A6FAC">
      <w:pPr>
        <w:pStyle w:val="Stycke"/>
      </w:pPr>
      <w:r w:rsidRPr="00712F6E">
        <w:t xml:space="preserve">Varför man vill gå från pappersform till e-tjänst beskrivs väldigt bra på en webbsida som ägs av Potomac </w:t>
      </w:r>
      <w:proofErr w:type="spellStart"/>
      <w:r w:rsidRPr="00712F6E">
        <w:t>KnowledgeWay</w:t>
      </w:r>
      <w:proofErr w:type="spellEnd"/>
      <w:r w:rsidRPr="00712F6E">
        <w:t xml:space="preserve">[10]. </w:t>
      </w:r>
      <w:r w:rsidRPr="008A6FAC">
        <w:rPr>
          <w:lang w:val="en-US"/>
        </w:rPr>
        <w:t xml:space="preserve">De </w:t>
      </w:r>
      <w:proofErr w:type="spellStart"/>
      <w:proofErr w:type="gramStart"/>
      <w:r w:rsidR="00712F6E" w:rsidRPr="008A6FAC">
        <w:rPr>
          <w:lang w:val="en-US"/>
        </w:rPr>
        <w:t>s</w:t>
      </w:r>
      <w:r w:rsidRPr="008A6FAC">
        <w:rPr>
          <w:lang w:val="en-US"/>
        </w:rPr>
        <w:t>kriver</w:t>
      </w:r>
      <w:proofErr w:type="spellEnd"/>
      <w:r w:rsidRPr="008A6FAC">
        <w:rPr>
          <w:lang w:val="en-US"/>
        </w:rPr>
        <w:t xml:space="preserve"> ”</w:t>
      </w:r>
      <w:proofErr w:type="gramEnd"/>
      <w:r w:rsidRPr="008A6FAC">
        <w:rPr>
          <w:lang w:val="en-US"/>
        </w:rPr>
        <w:t>With the Internet you have the ability to transmit and receive large amounts of information quickly to and from individuals and workgroups around the world”</w:t>
      </w:r>
      <w:r w:rsidR="00712F6E" w:rsidRPr="008A6FAC">
        <w:rPr>
          <w:lang w:val="en-US"/>
        </w:rPr>
        <w:t xml:space="preserve">. </w:t>
      </w:r>
      <w:r w:rsidR="00712F6E" w:rsidRPr="00712F6E">
        <w:t xml:space="preserve">Vad man kan tolka utifrån detta är att genom internet och en e-tjänst så kan informationen mellan parterna förmedlas väldigt snabbt. Däremot i pappersformat skulle de behöva postas eller levereras av personen själv. Skulle </w:t>
      </w:r>
      <w:r w:rsidR="00712F6E">
        <w:t>det bli uppstå något fel,</w:t>
      </w:r>
      <w:r w:rsidR="00712F6E" w:rsidRPr="00712F6E">
        <w:t xml:space="preserve"> exempelvis ofullständig information</w:t>
      </w:r>
      <w:r w:rsidR="00712F6E">
        <w:t>,</w:t>
      </w:r>
      <w:r w:rsidR="00712F6E" w:rsidRPr="00712F6E">
        <w:t xml:space="preserve"> så är kompletteringstiden </w:t>
      </w:r>
      <w:r w:rsidR="00712F6E">
        <w:t>längre</w:t>
      </w:r>
      <w:r w:rsidR="00712F6E" w:rsidRPr="00712F6E">
        <w:t xml:space="preserve"> än om de gjordes via internet.</w:t>
      </w:r>
    </w:p>
    <w:p w:rsidR="008A6FAC" w:rsidRDefault="004B7619" w:rsidP="008A6FAC">
      <w:pPr>
        <w:pStyle w:val="Stycke"/>
      </w:pPr>
      <w:r>
        <w:t>Det finns många</w:t>
      </w:r>
      <w:r w:rsidR="00547731">
        <w:t xml:space="preserve"> webbsidor, böcker, artiklar som tar upp exempelvis hur man borde skapa ett formulär</w:t>
      </w:r>
      <w:r w:rsidR="00A65A01">
        <w:t>/webbsidor[3][4][5][10][12][</w:t>
      </w:r>
      <w:r w:rsidR="00973B3D">
        <w:t>14</w:t>
      </w:r>
      <w:r w:rsidR="00A65A01">
        <w:t>]</w:t>
      </w:r>
      <w:r w:rsidR="00547731">
        <w:t xml:space="preserve">. Vad ska man tänka på gällande design, hur får man personer att fylla i rätt information, hur får man personer att förstå vad som ska fyllas i, finns det vissa delar man kanske inte behöver </w:t>
      </w:r>
      <w:r w:rsidR="00547731" w:rsidRPr="00720F9E">
        <w:t xml:space="preserve">fylla i utan bara klicka i med radio-knapp eller kryssruta etc. </w:t>
      </w:r>
      <w:r w:rsidR="00720F9E" w:rsidRPr="00720F9E">
        <w:t xml:space="preserve">Man ska även tänka att människor kan ha funktionshinder. </w:t>
      </w:r>
    </w:p>
    <w:p w:rsidR="00720F9E" w:rsidRPr="00720F9E" w:rsidRDefault="00720F9E" w:rsidP="008A6FAC">
      <w:pPr>
        <w:pStyle w:val="Stycke"/>
      </w:pPr>
      <w:r w:rsidRPr="00720F9E">
        <w:t>S. Hau Chua et al.[8]</w:t>
      </w:r>
      <w:r w:rsidR="00EA5950">
        <w:t xml:space="preserve"> skriver</w:t>
      </w:r>
      <w:r w:rsidRPr="00720F9E">
        <w:t xml:space="preserve"> </w:t>
      </w:r>
      <w:r>
        <w:t>i</w:t>
      </w:r>
      <w:r w:rsidRPr="00720F9E">
        <w:t xml:space="preserve"> deras </w:t>
      </w:r>
      <w:r w:rsidR="00EA5950">
        <w:t xml:space="preserve">artikel </w:t>
      </w:r>
      <w:r w:rsidRPr="00720F9E">
        <w:t>om färgblindhet att uppskattningsvis 200 miljoner människor världen över har någon typ av färgblindhet.</w:t>
      </w:r>
      <w:r w:rsidR="00CF6D7C">
        <w:t xml:space="preserve"> Av människor som har nordeuropeisk bakgrund i släktet så </w:t>
      </w:r>
      <w:r w:rsidR="00CF6D7C">
        <w:lastRenderedPageBreak/>
        <w:t>lider</w:t>
      </w:r>
      <w:r w:rsidRPr="00720F9E">
        <w:t xml:space="preserve"> </w:t>
      </w:r>
      <w:r w:rsidR="00CF6D7C">
        <w:t>c</w:t>
      </w:r>
      <w:r w:rsidRPr="00720F9E">
        <w:t xml:space="preserve">a 8 % </w:t>
      </w:r>
      <w:r w:rsidR="00CF6D7C">
        <w:t>av män och 0.5% av kvinnor</w:t>
      </w:r>
      <w:r w:rsidRPr="00720F9E">
        <w:t xml:space="preserve"> av röd-grön färgblindhet. </w:t>
      </w:r>
      <w:r>
        <w:t>Det betyder att om man skulle ha ett formulär med röd-gröna färger och 100 personer skulle f</w:t>
      </w:r>
      <w:r w:rsidR="00CF6D7C">
        <w:t>ylla i detta skulle teoretiskt 8 stycken av dessa kunna bli felaktiga just av den anledningen att personerna kan vara färgblinda.</w:t>
      </w:r>
    </w:p>
    <w:p w:rsidR="008A6FAC" w:rsidRDefault="00547731" w:rsidP="008A6FAC">
      <w:pPr>
        <w:pStyle w:val="Stycke"/>
      </w:pPr>
      <w:r>
        <w:t>Som sagt. Att skapa ett formulär är inte bara att ställa några frågor på ett papper eller på webben. Det ligger väldigt mycket med forskning bakom detta för att få ett så bra, välförståeligt, välformulerat och väl designat formulär som möjligt som gör att personer fyller i ans</w:t>
      </w:r>
      <w:r w:rsidR="00E653AE">
        <w:t xml:space="preserve">ökan och inte struntar i den.  </w:t>
      </w:r>
    </w:p>
    <w:p w:rsidR="00EF0C40" w:rsidRDefault="002967D2" w:rsidP="008A6FAC">
      <w:pPr>
        <w:pStyle w:val="Stycke"/>
      </w:pPr>
      <w:r>
        <w:t>R. Barnett[</w:t>
      </w:r>
      <w:r w:rsidR="004E59C6">
        <w:t>2</w:t>
      </w:r>
      <w:r>
        <w:t xml:space="preserve">] nämner i sin bok att </w:t>
      </w:r>
      <w:r w:rsidR="00EF0C40">
        <w:t>när man utvecklar ett formulär så är den största kostnaden oftast vid hantering av formulär. För ett ifyllnadsformulär så är det vanligt att hitta minst ett eller flera fel i 80-100% av fallen. R. Barnett</w:t>
      </w:r>
      <w:r w:rsidR="004E59C6">
        <w:t>[2]</w:t>
      </w:r>
      <w:r w:rsidR="00EF0C40">
        <w:t xml:space="preserve"> har funnit olika orsaker till </w:t>
      </w:r>
      <w:r w:rsidR="00A65A01">
        <w:t>att denna procentsats är så hög:</w:t>
      </w:r>
    </w:p>
    <w:p w:rsidR="00EF0C40" w:rsidRDefault="00EF0C40" w:rsidP="004468C9">
      <w:pPr>
        <w:pStyle w:val="rubrik40"/>
        <w:numPr>
          <w:ilvl w:val="0"/>
          <w:numId w:val="0"/>
        </w:numPr>
      </w:pPr>
      <w:r>
        <w:t>Brist på kunskap</w:t>
      </w:r>
    </w:p>
    <w:p w:rsidR="00EF0C40" w:rsidRDefault="00EF0C40" w:rsidP="009B7B74">
      <w:pPr>
        <w:pStyle w:val="Stycke"/>
        <w:ind w:firstLine="0"/>
      </w:pPr>
      <w:r>
        <w:t xml:space="preserve">Människor vill gärna göra på sitt egna sätt och inte följa de riktlinjer som finns, de vill hellre göra på det sättet de själva tycker passar deras design och funktioner för de vill inte höra av någon annan exempelvis att deras design är dålig. </w:t>
      </w:r>
    </w:p>
    <w:p w:rsidR="009B7B74" w:rsidRDefault="009B7B74" w:rsidP="004468C9">
      <w:pPr>
        <w:pStyle w:val="rubrik40"/>
        <w:numPr>
          <w:ilvl w:val="0"/>
          <w:numId w:val="0"/>
        </w:numPr>
      </w:pPr>
      <w:r>
        <w:t>Missuppfattning av människor</w:t>
      </w:r>
    </w:p>
    <w:p w:rsidR="00712054" w:rsidRDefault="009B7B74" w:rsidP="00712054">
      <w:pPr>
        <w:pStyle w:val="Stycke"/>
        <w:ind w:firstLine="0"/>
      </w:pPr>
      <w:r>
        <w:t xml:space="preserve">Ett annat vanligt fel är att man som utvecklare av formuläret missuppfattar hur människor fungerar och tänker. Man kan skapa ett formulär som går snabbt att fylla i men den kan fortfarande innehålla mycket irrelevant information eller till och med dålig information. </w:t>
      </w:r>
    </w:p>
    <w:p w:rsidR="009B7B74" w:rsidRPr="009B7B74" w:rsidRDefault="009B7B74" w:rsidP="00712054">
      <w:pPr>
        <w:pStyle w:val="Stycke"/>
      </w:pPr>
      <w:r>
        <w:t>Detta ka</w:t>
      </w:r>
      <w:r w:rsidR="00712054">
        <w:t>n</w:t>
      </w:r>
      <w:r>
        <w:t xml:space="preserve"> bero på att personen som fyller i uppfattar frågan helt annorlunda än vad man själv tänkt sig.</w:t>
      </w:r>
    </w:p>
    <w:p w:rsidR="009B7B74" w:rsidRDefault="008610CA" w:rsidP="004468C9">
      <w:pPr>
        <w:pStyle w:val="rubrik40"/>
        <w:numPr>
          <w:ilvl w:val="0"/>
          <w:numId w:val="0"/>
        </w:numPr>
      </w:pPr>
      <w:r>
        <w:t>Missanvändning av regler</w:t>
      </w:r>
    </w:p>
    <w:p w:rsidR="00712054" w:rsidRDefault="008610CA" w:rsidP="00712054">
      <w:pPr>
        <w:pStyle w:val="Stycke"/>
        <w:ind w:firstLine="0"/>
      </w:pPr>
      <w:r>
        <w:t>Den tredje orsaken R. Barnett</w:t>
      </w:r>
      <w:r w:rsidR="00936E5F">
        <w:t>[</w:t>
      </w:r>
      <w:r w:rsidR="004E59C6">
        <w:t>2</w:t>
      </w:r>
      <w:r w:rsidR="00936E5F">
        <w:t>]</w:t>
      </w:r>
      <w:r>
        <w:t xml:space="preserve"> tar upp är att människan tror sig kunna producera ett bra formulär genom att göra en behovsanalys och sedan utforma formuläret efter </w:t>
      </w:r>
      <w:r w:rsidRPr="009D70F3">
        <w:t>förutbestämda</w:t>
      </w:r>
      <w:r>
        <w:t xml:space="preserve"> regler. </w:t>
      </w:r>
    </w:p>
    <w:p w:rsidR="008610CA" w:rsidRDefault="00712054" w:rsidP="00712054">
      <w:pPr>
        <w:pStyle w:val="Stycke"/>
      </w:pPr>
      <w:r>
        <w:t xml:space="preserve">Men i själva verket så hatar människor formulär och de följer oftast inte reglerna om det finns kryphål i exempelvis designen. </w:t>
      </w:r>
    </w:p>
    <w:p w:rsidR="00712054" w:rsidRPr="00712054" w:rsidRDefault="00712054" w:rsidP="004468C9">
      <w:pPr>
        <w:pStyle w:val="rubrik40"/>
        <w:numPr>
          <w:ilvl w:val="0"/>
          <w:numId w:val="0"/>
        </w:numPr>
      </w:pPr>
      <w:r>
        <w:t>Misslyckad testning</w:t>
      </w:r>
    </w:p>
    <w:p w:rsidR="008F1475" w:rsidRPr="008F1475" w:rsidRDefault="004B32F5" w:rsidP="008F1475">
      <w:pPr>
        <w:pStyle w:val="Stycke"/>
        <w:ind w:firstLine="0"/>
      </w:pPr>
      <w:r w:rsidRPr="008F1475">
        <w:t xml:space="preserve">R. </w:t>
      </w:r>
      <w:r w:rsidR="00936E5F" w:rsidRPr="008F1475">
        <w:t>Barnett[</w:t>
      </w:r>
      <w:r w:rsidR="004E59C6" w:rsidRPr="008F1475">
        <w:t>2</w:t>
      </w:r>
      <w:r w:rsidR="00936E5F" w:rsidRPr="008F1475">
        <w:t>]</w:t>
      </w:r>
      <w:r w:rsidRPr="008F1475">
        <w:t xml:space="preserve"> skriver att många människor tror att de testar former när de samlar in åsikter via enkäter och fokusgrupper, </w:t>
      </w:r>
      <w:r w:rsidR="00936E5F" w:rsidRPr="008F1475">
        <w:t xml:space="preserve">men sällan så fungerar opinionsundersökningar för formulär. </w:t>
      </w:r>
    </w:p>
    <w:p w:rsidR="008610CA" w:rsidRPr="008F1475" w:rsidRDefault="00936E5F" w:rsidP="008F1475">
      <w:pPr>
        <w:pStyle w:val="Stycke"/>
      </w:pPr>
      <w:r w:rsidRPr="008F1475">
        <w:t>Människor förlitar sig på dessa. De tror att eftersom alla andra gör det så måste det vara rätt. Men åsikter är inte ren fakta så det är inte klokt att använda dem när det redan finns mer tillförlitliga metoder.</w:t>
      </w:r>
    </w:p>
    <w:p w:rsidR="00084C39" w:rsidRDefault="00084C39" w:rsidP="00750E7E">
      <w:pPr>
        <w:pStyle w:val="Stycke"/>
      </w:pPr>
    </w:p>
    <w:p w:rsidR="00F57F50" w:rsidRDefault="004B0946" w:rsidP="00F57F50">
      <w:pPr>
        <w:pStyle w:val="Stycke"/>
        <w:ind w:firstLine="0"/>
      </w:pPr>
      <w:r>
        <w:t>Många gånger kanske man kan tycka att det är onödigt att fylla i ett formulär</w:t>
      </w:r>
      <w:r w:rsidR="006A3227">
        <w:t xml:space="preserve">. Oftast fylls dessa inte </w:t>
      </w:r>
      <w:r>
        <w:t>i för att den som skall fylla i den behöver informationen utan det är den som kräver en ifyllnad som behöver informationen.</w:t>
      </w:r>
      <w:r w:rsidR="00750E7E" w:rsidRPr="00750E7E">
        <w:t xml:space="preserve"> </w:t>
      </w:r>
    </w:p>
    <w:p w:rsidR="00750E7E" w:rsidRDefault="00750E7E" w:rsidP="00CD02E9">
      <w:pPr>
        <w:pStyle w:val="Stycke"/>
      </w:pPr>
      <w:r w:rsidRPr="00720F9E">
        <w:t>Som D. P. Haine</w:t>
      </w:r>
      <w:r w:rsidRPr="00720F9E">
        <w:fldChar w:fldCharType="begin"/>
      </w:r>
      <w:r w:rsidRPr="00720F9E">
        <w:instrText>ADDIN RW.CITE{{45 Haine,D.Philip 2008}}</w:instrText>
      </w:r>
      <w:r w:rsidRPr="00720F9E">
        <w:fldChar w:fldCharType="separate"/>
      </w:r>
      <w:r w:rsidR="008B167E" w:rsidRPr="00720F9E">
        <w:t>[</w:t>
      </w:r>
      <w:r w:rsidR="001C67BB" w:rsidRPr="00720F9E">
        <w:t>7</w:t>
      </w:r>
      <w:r w:rsidR="008B167E" w:rsidRPr="00720F9E">
        <w:t>]</w:t>
      </w:r>
      <w:r w:rsidRPr="00720F9E">
        <w:fldChar w:fldCharType="end"/>
      </w:r>
      <w:r w:rsidRPr="00720F9E">
        <w:t xml:space="preserve"> </w:t>
      </w:r>
      <w:r>
        <w:t>nämner i sin recensions-artikel om boken ”Web Form Design: Filling in the Blanks” som är skriven av Luke Wroblewski, så är det</w:t>
      </w:r>
      <w:r w:rsidR="00084C39">
        <w:t xml:space="preserve"> egentligen</w:t>
      </w:r>
      <w:r>
        <w:t xml:space="preserve"> ingen som gillar att fylla i blanketter. Men det är en del av den röda tråden som ibland måste göras för att få det vi vill ha.</w:t>
      </w:r>
      <w:r w:rsidR="00CD02E9">
        <w:t xml:space="preserve"> </w:t>
      </w:r>
      <w:r>
        <w:t xml:space="preserve">Vad </w:t>
      </w:r>
      <w:r>
        <w:lastRenderedPageBreak/>
        <w:t>personer ibland inte förstår är varför vissa frågor ställs även om de är</w:t>
      </w:r>
      <w:r w:rsidR="00084C39">
        <w:t xml:space="preserve"> väldigt personliga.</w:t>
      </w:r>
      <w:r>
        <w:t xml:space="preserve"> Sedan kan man fråga sig om vissa frågor verkligen behövs eller inte. </w:t>
      </w:r>
    </w:p>
    <w:p w:rsidR="00CD02E9" w:rsidRDefault="00750E7E" w:rsidP="00CD02E9">
      <w:pPr>
        <w:pStyle w:val="Stycke"/>
      </w:pPr>
      <w:r w:rsidRPr="00720F9E">
        <w:t xml:space="preserve">Exempelvis </w:t>
      </w:r>
      <w:r w:rsidR="00084C39" w:rsidRPr="00720F9E">
        <w:t>så nämner D. P. Haine</w:t>
      </w:r>
      <w:r w:rsidRPr="00720F9E">
        <w:fldChar w:fldCharType="begin"/>
      </w:r>
      <w:r w:rsidRPr="00720F9E">
        <w:instrText>ADDIN RW.CITE{{45 Haine,D.Philip 2008}}</w:instrText>
      </w:r>
      <w:r w:rsidRPr="00720F9E">
        <w:fldChar w:fldCharType="separate"/>
      </w:r>
      <w:r w:rsidR="001C67BB" w:rsidRPr="00720F9E">
        <w:t>[7</w:t>
      </w:r>
      <w:r w:rsidR="008B167E" w:rsidRPr="00720F9E">
        <w:t>]</w:t>
      </w:r>
      <w:r w:rsidRPr="00720F9E">
        <w:fldChar w:fldCharType="end"/>
      </w:r>
      <w:r w:rsidRPr="00720F9E">
        <w:t xml:space="preserve"> en sak</w:t>
      </w:r>
      <w:r w:rsidRPr="00750E7E">
        <w:t xml:space="preserve"> ha</w:t>
      </w:r>
      <w:r>
        <w:t>n hittade i boken som han tyckte var väldigt fascinerande, Att ställa frågor som ”När är du född?”, ”Vad är inkomsten i hushållet?” är väldigt privata frågor men som även är väldigt viktig att veta i vissa fall. Kanske inte för den som söker men för den som tar emot blanketten. Människor tenderar att avvika från att fullfölja ansökan om det blir för personliga frågor och de inte är väl införstådd i varför informationen behövs.</w:t>
      </w:r>
    </w:p>
    <w:p w:rsidR="00CD02E9" w:rsidRDefault="00750E7E" w:rsidP="00CD02E9">
      <w:pPr>
        <w:pStyle w:val="Stycke"/>
      </w:pPr>
      <w:r w:rsidRPr="00750E7E">
        <w:t>D. P. Haine</w:t>
      </w:r>
      <w:r w:rsidR="00084C39">
        <w:t>[</w:t>
      </w:r>
      <w:r w:rsidR="00172974">
        <w:t>7</w:t>
      </w:r>
      <w:r w:rsidR="00084C39">
        <w:t>]</w:t>
      </w:r>
      <w:r w:rsidRPr="00750E7E">
        <w:t xml:space="preserve"> skriver att de hade dessa</w:t>
      </w:r>
      <w:r>
        <w:t xml:space="preserve"> frågor i en marknadsundersökning på eBay och de var en stor del som avbröt undersökningen när de kom till dessa frågor. När de sedan gjorde en ändring och tog bort dessa frågor och istället ställde dem senare efter registreringen så var det signifikant fler personer som var </w:t>
      </w:r>
      <w:r w:rsidR="00F735C8">
        <w:t xml:space="preserve">villig att fylla i blanketten. </w:t>
      </w:r>
    </w:p>
    <w:p w:rsidR="00AC36AF" w:rsidRDefault="00A12B91" w:rsidP="00AC36AF">
      <w:pPr>
        <w:pStyle w:val="Stycke"/>
      </w:pPr>
      <w:r w:rsidRPr="00DC62D7">
        <w:t>Galliher, J</w:t>
      </w:r>
      <w:proofErr w:type="gramStart"/>
      <w:r w:rsidRPr="00DC62D7">
        <w:t>.M et</w:t>
      </w:r>
      <w:proofErr w:type="gramEnd"/>
      <w:r w:rsidRPr="00DC62D7">
        <w:t xml:space="preserve"> al.[6] har skrivit en artikel där de jämför pappersformulär med PDA</w:t>
      </w:r>
      <w:r w:rsidR="00736E59">
        <w:t>(Personal D</w:t>
      </w:r>
      <w:r w:rsidRPr="00DC62D7">
        <w:t xml:space="preserve">igital </w:t>
      </w:r>
      <w:r w:rsidR="00736E59" w:rsidRPr="00DC62D7">
        <w:t>Assistants</w:t>
      </w:r>
      <w:r w:rsidRPr="00DC62D7">
        <w:t>)</w:t>
      </w:r>
      <w:r w:rsidR="004D2B6D" w:rsidRPr="00DC62D7">
        <w:t xml:space="preserve">-formulär. De hade fått in 1003/1140 </w:t>
      </w:r>
      <w:r w:rsidR="00885840">
        <w:t xml:space="preserve">stycken </w:t>
      </w:r>
      <w:r w:rsidR="00CD02E9">
        <w:t xml:space="preserve">svar varav </w:t>
      </w:r>
      <w:proofErr w:type="gramStart"/>
      <w:r w:rsidR="00CD02E9">
        <w:t>94%</w:t>
      </w:r>
      <w:proofErr w:type="gramEnd"/>
      <w:r w:rsidR="00CD02E9">
        <w:t xml:space="preserve">(537 av 570) var </w:t>
      </w:r>
      <w:r w:rsidR="004D2B6D" w:rsidRPr="00DC62D7">
        <w:t xml:space="preserve">pappersformulär och 82%(466 av </w:t>
      </w:r>
      <w:r w:rsidR="00CD02E9">
        <w:t xml:space="preserve">570) var elektroniskt formulär. </w:t>
      </w:r>
      <w:r w:rsidR="004D2B6D" w:rsidRPr="00DC62D7">
        <w:t xml:space="preserve">När de fått in resultaten och granskade antalet fel på formulären så konstaterades det att </w:t>
      </w:r>
      <w:proofErr w:type="gramStart"/>
      <w:r w:rsidR="004D2B6D" w:rsidRPr="00DC62D7">
        <w:t>35</w:t>
      </w:r>
      <w:r w:rsidR="00EB3E89" w:rsidRPr="00DC62D7">
        <w:t>%</w:t>
      </w:r>
      <w:proofErr w:type="gramEnd"/>
      <w:r w:rsidR="004D2B6D" w:rsidRPr="00DC62D7">
        <w:t xml:space="preserve">(186 av 537) av pappersformulären hade något typ av fel </w:t>
      </w:r>
      <w:r w:rsidR="00EB3E89" w:rsidRPr="00DC62D7">
        <w:t>till skillnad från de elektroniska formuläret som endast hade</w:t>
      </w:r>
      <w:r w:rsidR="004D2B6D" w:rsidRPr="00DC62D7">
        <w:t xml:space="preserve"> </w:t>
      </w:r>
      <w:r w:rsidR="00EB3E89" w:rsidRPr="00DC62D7">
        <w:t>3</w:t>
      </w:r>
      <w:r w:rsidR="004D2B6D" w:rsidRPr="00DC62D7">
        <w:t>%</w:t>
      </w:r>
      <w:r w:rsidR="00EB3E89" w:rsidRPr="00DC62D7">
        <w:t>(15 av 466)</w:t>
      </w:r>
      <w:r w:rsidR="004D2B6D" w:rsidRPr="00DC62D7">
        <w:t xml:space="preserve"> </w:t>
      </w:r>
      <w:r w:rsidR="00EB3E89" w:rsidRPr="00DC62D7">
        <w:t>fel.</w:t>
      </w:r>
      <w:r w:rsidR="004D2B6D" w:rsidRPr="00DC62D7">
        <w:t xml:space="preserve"> </w:t>
      </w:r>
    </w:p>
    <w:p w:rsidR="00AA4D74" w:rsidRDefault="00AA4D74" w:rsidP="00AC36AF">
      <w:pPr>
        <w:pStyle w:val="Stycke"/>
      </w:pPr>
      <w:r w:rsidRPr="00AA4D74">
        <w:t>I en artikel skriven av D. Reed and J. Davies [11]</w:t>
      </w:r>
      <w:r>
        <w:t xml:space="preserve"> forskar de om konvergensen mellan datorprogrammering och grafisk design. De diskuterar och kommer fram till riktlinje</w:t>
      </w:r>
      <w:r w:rsidR="003F2D90">
        <w:t>r</w:t>
      </w:r>
      <w:r>
        <w:t xml:space="preserve"> gällande grafisk design för webben.</w:t>
      </w:r>
      <w:r w:rsidR="003F2D90">
        <w:t xml:space="preserve"> Några av dessa riktlinjer är följande:</w:t>
      </w:r>
      <w:r>
        <w:t xml:space="preserve"> </w:t>
      </w:r>
    </w:p>
    <w:p w:rsidR="00CC3D5D" w:rsidRDefault="00AA4D74" w:rsidP="00EA5950">
      <w:pPr>
        <w:pStyle w:val="Stycke"/>
        <w:numPr>
          <w:ilvl w:val="0"/>
          <w:numId w:val="27"/>
        </w:numPr>
      </w:pPr>
      <w:r w:rsidRPr="00CC3D5D">
        <w:rPr>
          <w:b/>
        </w:rPr>
        <w:t>Typografi:</w:t>
      </w:r>
      <w:r>
        <w:t xml:space="preserve"> Verdana och Arial är två fonter som används när man har större skärmar/monitorer medan Times New Roman används för mindre skärmar</w:t>
      </w:r>
      <w:r w:rsidR="00CC3D5D">
        <w:t>.</w:t>
      </w:r>
    </w:p>
    <w:p w:rsidR="00CC3D5D" w:rsidRDefault="00CC3D5D" w:rsidP="00EA5950">
      <w:pPr>
        <w:pStyle w:val="Stycke"/>
        <w:numPr>
          <w:ilvl w:val="0"/>
          <w:numId w:val="27"/>
        </w:numPr>
      </w:pPr>
      <w:r w:rsidRPr="003F2D90">
        <w:rPr>
          <w:b/>
        </w:rPr>
        <w:t>Storlek:</w:t>
      </w:r>
      <w:r>
        <w:t xml:space="preserve"> generellt sätt så är det idealiskt att ha mellan 50-80 tecken/rad inkluderat punktnotationer och mellanslag.</w:t>
      </w:r>
    </w:p>
    <w:p w:rsidR="003F2D90" w:rsidRPr="00EA5950" w:rsidRDefault="00EA5950" w:rsidP="00EA5950">
      <w:pPr>
        <w:pStyle w:val="Stycke"/>
        <w:numPr>
          <w:ilvl w:val="0"/>
          <w:numId w:val="27"/>
        </w:numPr>
      </w:pPr>
      <w:r w:rsidRPr="00EA5950">
        <w:rPr>
          <w:b/>
        </w:rPr>
        <w:t>Färg</w:t>
      </w:r>
      <w:r w:rsidR="003F2D90" w:rsidRPr="00EA5950">
        <w:rPr>
          <w:b/>
        </w:rPr>
        <w:t>:</w:t>
      </w:r>
      <w:r w:rsidRPr="00EA5950">
        <w:rPr>
          <w:b/>
        </w:rPr>
        <w:t xml:space="preserve"> </w:t>
      </w:r>
      <w:r w:rsidR="00131E3B">
        <w:t xml:space="preserve">Till skillnad från vad </w:t>
      </w:r>
      <w:r w:rsidR="00131E3B" w:rsidRPr="00720F9E">
        <w:t>S. Hau Chua et al.[8]</w:t>
      </w:r>
      <w:r w:rsidR="00131E3B">
        <w:t xml:space="preserve"> nämner så tar även </w:t>
      </w:r>
      <w:r w:rsidR="00131E3B" w:rsidRPr="00AA4D74">
        <w:t>D. Reed and J. Davies</w:t>
      </w:r>
      <w:r w:rsidR="00131E3B">
        <w:t xml:space="preserve"> upp färgblindhet. De skriver att c</w:t>
      </w:r>
      <w:r w:rsidRPr="00EA5950">
        <w:t xml:space="preserve">a </w:t>
      </w:r>
      <w:r w:rsidR="00DC4AFB" w:rsidRPr="00EA5950">
        <w:t>5 %</w:t>
      </w:r>
      <w:r w:rsidRPr="00EA5950">
        <w:t xml:space="preserve"> av människor är färgblinda och </w:t>
      </w:r>
      <w:r>
        <w:t>därför skall man undvika att använda sig av röd/grön</w:t>
      </w:r>
      <w:r w:rsidR="00A34680">
        <w:t>a</w:t>
      </w:r>
      <w:r>
        <w:t xml:space="preserve"> samt blå/orange</w:t>
      </w:r>
      <w:r w:rsidR="00A34680">
        <w:t>a</w:t>
      </w:r>
      <w:r>
        <w:t xml:space="preserve"> </w:t>
      </w:r>
      <w:r w:rsidR="00A34680">
        <w:t>färgkombinationer</w:t>
      </w:r>
      <w:r>
        <w:t xml:space="preserve">. </w:t>
      </w:r>
    </w:p>
    <w:p w:rsidR="00C87B55" w:rsidRPr="00AA4D74" w:rsidRDefault="00C87B55" w:rsidP="000145BC">
      <w:pPr>
        <w:pStyle w:val="Rubrik3"/>
      </w:pPr>
      <w:bookmarkStart w:id="12" w:name="_Toc420321973"/>
      <w:r>
        <w:t>Pappersformulär</w:t>
      </w:r>
      <w:bookmarkEnd w:id="12"/>
    </w:p>
    <w:p w:rsidR="00084C39" w:rsidRDefault="00084C39" w:rsidP="00CB4545">
      <w:pPr>
        <w:pStyle w:val="StyckeefterRubrik"/>
      </w:pPr>
      <w:r>
        <w:t xml:space="preserve">När en person ska fylla i ett formulär på papper så kan det vara svårt att kontrollera så alla obligatoriska fält verkligen är ifyllda. </w:t>
      </w:r>
      <w:r w:rsidR="00CB4545">
        <w:t xml:space="preserve"> </w:t>
      </w:r>
      <w:r w:rsidR="004B0946">
        <w:t xml:space="preserve">Man måste vara noggrann med vad som måste fyllas i och vad som är frivilligt så att inte en person fullföljer en ansökan men </w:t>
      </w:r>
      <w:r w:rsidR="00750E7E">
        <w:t>ä</w:t>
      </w:r>
      <w:r w:rsidR="004B0946">
        <w:t>ndå glömmer att exempelvis skriva in sitt personnummer som är en obligatorisk del att svara på.</w:t>
      </w:r>
      <w:r w:rsidR="00CB4545">
        <w:t xml:space="preserve"> </w:t>
      </w:r>
      <w:r>
        <w:t>Man skulle kunna visa med exempelvis en liten stjärna och skriva ”*=Obligatoriskt”, dock bevisar inte detta att personerna</w:t>
      </w:r>
      <w:r w:rsidR="00C87B55">
        <w:t xml:space="preserve"> som söker</w:t>
      </w:r>
      <w:r>
        <w:t xml:space="preserve"> kommer se detta och följa de strikta regler som finns </w:t>
      </w:r>
      <w:r w:rsidR="00C87B55">
        <w:t>för att få en fullständig ansökan</w:t>
      </w:r>
      <w:r w:rsidR="000145BC">
        <w:t>.</w:t>
      </w:r>
    </w:p>
    <w:p w:rsidR="00CB4545" w:rsidRDefault="004B0946" w:rsidP="00CB4545">
      <w:pPr>
        <w:pStyle w:val="Stycke"/>
      </w:pPr>
      <w:r>
        <w:t>Det kan även vara svårt a</w:t>
      </w:r>
      <w:r w:rsidR="00084C39">
        <w:t>tt ge förklaring för delar som</w:t>
      </w:r>
      <w:r>
        <w:t xml:space="preserve"> oftast</w:t>
      </w:r>
      <w:r w:rsidR="00084C39">
        <w:t xml:space="preserve"> kanske</w:t>
      </w:r>
      <w:r>
        <w:t xml:space="preserve"> brukar förvirra personerna som genomför ansökan.</w:t>
      </w:r>
      <w:r w:rsidR="00750E7E">
        <w:t xml:space="preserve"> </w:t>
      </w:r>
      <w:r w:rsidR="00C87B55">
        <w:t xml:space="preserve">Exempelvis om man skulle fylla i ett formulär och kommer till en fråga där den sökande inte har en aning om en </w:t>
      </w:r>
      <w:r w:rsidR="00A8193D">
        <w:t xml:space="preserve">vad denne skall fylla i så kanske personen fyller i fel </w:t>
      </w:r>
      <w:r w:rsidR="00A8193D">
        <w:lastRenderedPageBreak/>
        <w:t>information, struntar helt i att fylla i något eller kanske till och med låter bli att genomföra ansökan.</w:t>
      </w:r>
      <w:r w:rsidR="00CB4545">
        <w:t xml:space="preserve"> </w:t>
      </w:r>
      <w:r w:rsidR="00C87B55">
        <w:t>Ett lämpligt sätt att hjälpa denne person att veta vad som skall fyllas i hade varit någon form av förklarande text alternativt att ge exempel på vad som vanligast fylls i på den frågan</w:t>
      </w:r>
      <w:r w:rsidR="00B16DFB">
        <w:t xml:space="preserve"> som finns med i formuläret</w:t>
      </w:r>
      <w:r w:rsidR="00C87B55">
        <w:t>.</w:t>
      </w:r>
      <w:r w:rsidR="00CB4545">
        <w:t xml:space="preserve"> </w:t>
      </w:r>
    </w:p>
    <w:p w:rsidR="00BA2871" w:rsidRPr="00F735C8" w:rsidRDefault="00464B94" w:rsidP="00CB4545">
      <w:pPr>
        <w:pStyle w:val="Stycke"/>
      </w:pPr>
      <w:r>
        <w:t>En okänd författare har skrivit på webbsidan epactNetwork[5] en artikel om kostnaden för att använda sig av papperformulär. Denne författare säger att pappersformulär är inte bara utdaterade utan de är ä</w:t>
      </w:r>
      <w:r w:rsidR="00F735C8">
        <w:t xml:space="preserve">ven ineffektiva och kostsamma. </w:t>
      </w:r>
    </w:p>
    <w:p w:rsidR="00D2690C" w:rsidRDefault="00D2690C" w:rsidP="004468C9">
      <w:pPr>
        <w:pStyle w:val="rubrik40"/>
        <w:numPr>
          <w:ilvl w:val="0"/>
          <w:numId w:val="0"/>
        </w:numPr>
      </w:pPr>
      <w:r w:rsidRPr="00D2690C">
        <w:t>Funktioner</w:t>
      </w:r>
    </w:p>
    <w:p w:rsidR="00F735C8" w:rsidRDefault="00303B46" w:rsidP="00303B46">
      <w:pPr>
        <w:pStyle w:val="Stycke"/>
        <w:ind w:firstLine="0"/>
        <w:rPr>
          <w:b/>
          <w:i/>
        </w:rPr>
      </w:pPr>
      <w:r w:rsidRPr="00303B46">
        <w:rPr>
          <w:b/>
          <w:i/>
        </w:rPr>
        <w:t>Design</w:t>
      </w:r>
    </w:p>
    <w:p w:rsidR="00896391" w:rsidRPr="00F735C8" w:rsidRDefault="005E473F" w:rsidP="00303B46">
      <w:pPr>
        <w:pStyle w:val="Stycke"/>
        <w:ind w:firstLine="0"/>
        <w:rPr>
          <w:b/>
          <w:i/>
        </w:rPr>
      </w:pPr>
      <w:r>
        <w:t>När man skapar ett formulär i pappersform tenderar det oftast till att man vill få in så mycket information som möjligt på ett papper för att göra det ekonomiskt</w:t>
      </w:r>
      <w:r w:rsidR="00506CD6">
        <w:t>.</w:t>
      </w:r>
      <w:r>
        <w:t xml:space="preserve">[4] </w:t>
      </w:r>
    </w:p>
    <w:p w:rsidR="00896391" w:rsidRDefault="00896391" w:rsidP="00303B46">
      <w:pPr>
        <w:pStyle w:val="Stycke"/>
        <w:ind w:firstLine="0"/>
        <w:rPr>
          <w:b/>
          <w:i/>
        </w:rPr>
      </w:pPr>
    </w:p>
    <w:p w:rsidR="00303B46" w:rsidRDefault="00303B46" w:rsidP="00303B46">
      <w:pPr>
        <w:pStyle w:val="Stycke"/>
        <w:ind w:firstLine="0"/>
        <w:rPr>
          <w:b/>
          <w:i/>
        </w:rPr>
      </w:pPr>
      <w:r w:rsidRPr="00303B46">
        <w:rPr>
          <w:b/>
          <w:i/>
        </w:rPr>
        <w:t>Tvingande</w:t>
      </w:r>
      <w:r w:rsidR="00D2690C">
        <w:rPr>
          <w:b/>
          <w:i/>
        </w:rPr>
        <w:t xml:space="preserve"> </w:t>
      </w:r>
    </w:p>
    <w:p w:rsidR="003727D5" w:rsidRPr="00896391" w:rsidRDefault="003727D5" w:rsidP="00FB531B">
      <w:pPr>
        <w:pStyle w:val="Stycke"/>
        <w:ind w:firstLine="0"/>
      </w:pPr>
      <w:r w:rsidRPr="00896391">
        <w:t>Att tvinga personer som gör en ansökan är svårt att verkligen ha kontroll över. Man kan visa vad som är obligatoriska fält men det finns inget som säger att personen fyller i detta område och skickar in det. Resultatet blir att en begäran av komplettering måste göras och den ansökande kanske blir frustrerad för denne måste fylla i ytterligare information och handläggningstiden förlängs.</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Exempel</w:t>
      </w:r>
    </w:p>
    <w:p w:rsidR="003727D5" w:rsidRPr="00896391" w:rsidRDefault="003727D5" w:rsidP="00896391">
      <w:pPr>
        <w:pStyle w:val="Stycke"/>
        <w:ind w:firstLine="0"/>
      </w:pPr>
      <w:r w:rsidRPr="00896391">
        <w:t>Exempel på vad som skall fyllas i skulle ta upp mycket med plats på ett pappersformulär då man inte kan lägga den i textrutan och få den att försvinna när ny text skrivs in. Detta skulle kunna resultera i att fler pappersark används.</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Kontrollerande</w:t>
      </w:r>
    </w:p>
    <w:p w:rsidR="003727D5" w:rsidRPr="00896391" w:rsidRDefault="003727D5" w:rsidP="00345179">
      <w:pPr>
        <w:pStyle w:val="Stycke"/>
        <w:ind w:firstLine="0"/>
      </w:pPr>
      <w:r w:rsidRPr="00896391">
        <w:t xml:space="preserve">Att kunna kontrollera ifyllnad av fälten går inte för ett pappersformulär om inte den som skall granska ansökan sitter </w:t>
      </w:r>
      <w:r w:rsidR="007820FD" w:rsidRPr="00896391">
        <w:t>med när de fyller i formuläret. Denna del är väldigt viktig att ha i åtanke då det fångar upp misstag och låter den sökande rätta till sitt fel innan ansökan skickas vidare för godkännande</w:t>
      </w:r>
      <w:r w:rsidR="00506CD6">
        <w:t>.</w:t>
      </w:r>
      <w:r w:rsidR="00E858AC">
        <w:t>[4]</w:t>
      </w:r>
      <w:r w:rsidRPr="00896391">
        <w:t>[</w:t>
      </w:r>
      <w:r w:rsidR="00973B3D">
        <w:t>14</w:t>
      </w:r>
      <w:r w:rsidRPr="00896391">
        <w:t>]</w:t>
      </w:r>
    </w:p>
    <w:p w:rsidR="0016184D" w:rsidRDefault="0016184D" w:rsidP="00303B46">
      <w:pPr>
        <w:pStyle w:val="Stycke"/>
        <w:ind w:firstLine="0"/>
        <w:rPr>
          <w:b/>
          <w:i/>
        </w:rPr>
      </w:pPr>
    </w:p>
    <w:p w:rsidR="00303B46" w:rsidRDefault="00303B46" w:rsidP="00303B46">
      <w:pPr>
        <w:pStyle w:val="Stycke"/>
        <w:ind w:firstLine="0"/>
        <w:rPr>
          <w:b/>
          <w:i/>
        </w:rPr>
      </w:pPr>
      <w:r w:rsidRPr="00303B46">
        <w:rPr>
          <w:b/>
          <w:i/>
        </w:rPr>
        <w:t>Hjälpande</w:t>
      </w:r>
    </w:p>
    <w:p w:rsidR="007820FD" w:rsidRPr="00896391" w:rsidRDefault="007820FD" w:rsidP="00137854">
      <w:pPr>
        <w:pStyle w:val="Stycke"/>
        <w:ind w:firstLine="0"/>
      </w:pPr>
      <w:r w:rsidRPr="00896391">
        <w:t xml:space="preserve">I formulär brukar det kunna finnas delar som kanske många inte förstå exakt vad de ska ge för svar. Då kan det vara bra att ge en hjälpande förklaring av något slag för att ge den ansökande den hjälp som behövs för att denne person skall fylla i rätt. Återigen är detta ett problem med pappersformulär då det skulle gå åt mycket med pappersyta för att förklara de lite krångligare delarna. </w:t>
      </w:r>
    </w:p>
    <w:p w:rsidR="0016184D" w:rsidRDefault="0016184D" w:rsidP="00303B46">
      <w:pPr>
        <w:pStyle w:val="Stycke"/>
        <w:ind w:firstLine="0"/>
        <w:rPr>
          <w:b/>
          <w:i/>
        </w:rPr>
      </w:pPr>
    </w:p>
    <w:p w:rsidR="00303B46" w:rsidRPr="00303B46" w:rsidRDefault="00303B46" w:rsidP="00303B46">
      <w:pPr>
        <w:pStyle w:val="Stycke"/>
        <w:ind w:firstLine="0"/>
        <w:rPr>
          <w:b/>
          <w:i/>
        </w:rPr>
      </w:pPr>
      <w:r w:rsidRPr="00303B46">
        <w:rPr>
          <w:b/>
          <w:i/>
        </w:rPr>
        <w:t xml:space="preserve">Förval </w:t>
      </w:r>
    </w:p>
    <w:p w:rsidR="00C87B55" w:rsidRDefault="007820FD" w:rsidP="00C87B55">
      <w:pPr>
        <w:pStyle w:val="Stycke"/>
        <w:ind w:firstLine="0"/>
      </w:pPr>
      <w:r>
        <w:t xml:space="preserve">Förval kan man ha med i papperformulär. Nästan i alla formulär kan man se att förval finns för vilket kön man är. </w:t>
      </w:r>
      <w:proofErr w:type="gramStart"/>
      <w:r>
        <w:t>Dvs</w:t>
      </w:r>
      <w:proofErr w:type="gramEnd"/>
      <w:r>
        <w:t xml:space="preserve"> man kan kryssa i en ruta för om man är man eller kvinna[</w:t>
      </w:r>
      <w:r w:rsidR="00896391">
        <w:t>XXX</w:t>
      </w:r>
      <w:r>
        <w:t xml:space="preserve">]. </w:t>
      </w:r>
    </w:p>
    <w:p w:rsidR="004B0946" w:rsidRDefault="00C87B55" w:rsidP="000145BC">
      <w:pPr>
        <w:pStyle w:val="Rubrik3"/>
      </w:pPr>
      <w:bookmarkStart w:id="13" w:name="_Toc420321974"/>
      <w:r w:rsidRPr="00E331EB">
        <w:lastRenderedPageBreak/>
        <w:t>Elektroniskt</w:t>
      </w:r>
      <w:r>
        <w:t xml:space="preserve"> formulär</w:t>
      </w:r>
      <w:bookmarkEnd w:id="13"/>
    </w:p>
    <w:p w:rsidR="00BA2871" w:rsidRPr="0086735D" w:rsidRDefault="004B0946" w:rsidP="0086735D">
      <w:pPr>
        <w:pStyle w:val="Stycke"/>
        <w:ind w:firstLine="0"/>
      </w:pPr>
      <w:r w:rsidRPr="0086735D">
        <w:t xml:space="preserve">Skapar man däremot ett </w:t>
      </w:r>
      <w:r w:rsidR="00835F4A" w:rsidRPr="0086735D">
        <w:t>elektroniskt-</w:t>
      </w:r>
      <w:r w:rsidRPr="0086735D">
        <w:t xml:space="preserve">formulär så eliminerar man </w:t>
      </w:r>
      <w:r w:rsidR="00835F4A" w:rsidRPr="0086735D">
        <w:t>mycket av</w:t>
      </w:r>
      <w:r w:rsidRPr="0086735D">
        <w:t xml:space="preserve"> de p</w:t>
      </w:r>
      <w:r w:rsidR="00835F4A" w:rsidRPr="0086735D">
        <w:t>roblem som finns med pappersblanketter. Men allt har en kostnad, h</w:t>
      </w:r>
      <w:r w:rsidRPr="0086735D">
        <w:t>är skapas då nya problem som inte finns om m</w:t>
      </w:r>
      <w:r w:rsidR="00A8193D" w:rsidRPr="0086735D">
        <w:t>an skulle ha en pappersblanket</w:t>
      </w:r>
      <w:r w:rsidRPr="0086735D">
        <w:t>.</w:t>
      </w:r>
      <w:r w:rsidR="00A8193D" w:rsidRPr="0086735D">
        <w:t xml:space="preserve"> </w:t>
      </w:r>
    </w:p>
    <w:p w:rsidR="00A8193D" w:rsidRDefault="00A8193D" w:rsidP="0086735D">
      <w:pPr>
        <w:pStyle w:val="Stycke"/>
      </w:pPr>
      <w:r w:rsidRPr="0086735D">
        <w:t xml:space="preserve">Deborah Kim[4] skriver i sin blogg på Formassembly om </w:t>
      </w:r>
      <w:r w:rsidR="0016184D" w:rsidRPr="0086735D">
        <w:t>sju</w:t>
      </w:r>
      <w:r w:rsidRPr="0086735D">
        <w:t xml:space="preserve"> vanliga designfel som görs när man skapar ett webbformulär. Dessa fel leder till att de som genomför ansökan blir irriterad och man sänker antalet genomförda ansökningar. </w:t>
      </w:r>
      <w:r w:rsidR="0016184D">
        <w:t>Det finns fyra</w:t>
      </w:r>
      <w:r>
        <w:t xml:space="preserve"> grundpelare </w:t>
      </w:r>
      <w:r w:rsidR="00692C44">
        <w:t>Deborah Kim</w:t>
      </w:r>
      <w:r>
        <w:t xml:space="preserve"> </w:t>
      </w:r>
      <w:r w:rsidR="00692C44">
        <w:t xml:space="preserve">lyfter </w:t>
      </w:r>
      <w:r>
        <w:t>fram</w:t>
      </w:r>
      <w:r w:rsidR="00692C44">
        <w:t xml:space="preserve"> som resultat för ”Bad practice”</w:t>
      </w:r>
      <w:r>
        <w:t>:</w:t>
      </w:r>
    </w:p>
    <w:p w:rsidR="00A8193D" w:rsidRDefault="00A8193D" w:rsidP="00A8193D">
      <w:pPr>
        <w:pStyle w:val="Stycke"/>
        <w:numPr>
          <w:ilvl w:val="0"/>
          <w:numId w:val="24"/>
        </w:numPr>
      </w:pPr>
      <w:r>
        <w:t xml:space="preserve">Förvirring </w:t>
      </w:r>
    </w:p>
    <w:p w:rsidR="00A8193D" w:rsidRDefault="00A8193D" w:rsidP="00A8193D">
      <w:pPr>
        <w:pStyle w:val="Stycke"/>
        <w:numPr>
          <w:ilvl w:val="0"/>
          <w:numId w:val="24"/>
        </w:numPr>
      </w:pPr>
      <w:r>
        <w:t>Frustration</w:t>
      </w:r>
    </w:p>
    <w:p w:rsidR="00A8193D" w:rsidRDefault="00A8193D" w:rsidP="00A8193D">
      <w:pPr>
        <w:pStyle w:val="Stycke"/>
        <w:numPr>
          <w:ilvl w:val="0"/>
          <w:numId w:val="24"/>
        </w:numPr>
      </w:pPr>
      <w:r>
        <w:t>K</w:t>
      </w:r>
      <w:r w:rsidR="00692C44">
        <w:t>aos</w:t>
      </w:r>
    </w:p>
    <w:p w:rsidR="00A8193D" w:rsidRDefault="00A8193D" w:rsidP="00A8193D">
      <w:pPr>
        <w:pStyle w:val="Stycke"/>
        <w:numPr>
          <w:ilvl w:val="0"/>
          <w:numId w:val="24"/>
        </w:numPr>
      </w:pPr>
      <w:r>
        <w:t>Ovänligt</w:t>
      </w:r>
    </w:p>
    <w:p w:rsidR="00E331EB" w:rsidRDefault="00E331EB" w:rsidP="00E331EB">
      <w:pPr>
        <w:pStyle w:val="Stycke"/>
        <w:ind w:firstLine="0"/>
      </w:pPr>
    </w:p>
    <w:p w:rsidR="00D2690C" w:rsidRPr="00E331EB" w:rsidRDefault="00E331EB" w:rsidP="004468C9">
      <w:pPr>
        <w:pStyle w:val="rubrik40"/>
        <w:numPr>
          <w:ilvl w:val="0"/>
          <w:numId w:val="0"/>
        </w:numPr>
      </w:pPr>
      <w:r w:rsidRPr="00E331EB">
        <w:t>Funktioner</w:t>
      </w:r>
    </w:p>
    <w:p w:rsidR="00303B46" w:rsidRDefault="00303B46" w:rsidP="00303B46">
      <w:pPr>
        <w:pStyle w:val="Stycke"/>
        <w:ind w:firstLine="0"/>
        <w:rPr>
          <w:b/>
          <w:i/>
        </w:rPr>
      </w:pPr>
      <w:r w:rsidRPr="00303B46">
        <w:rPr>
          <w:b/>
          <w:i/>
        </w:rPr>
        <w:t>Design</w:t>
      </w:r>
    </w:p>
    <w:p w:rsidR="008B167E" w:rsidRPr="008B167E" w:rsidRDefault="008B167E" w:rsidP="00E331EB">
      <w:pPr>
        <w:pStyle w:val="Stycke"/>
        <w:ind w:firstLine="0"/>
      </w:pPr>
      <w:r w:rsidRPr="008B167E">
        <w:t xml:space="preserve">När man skapar formulär i elektronisk form så släpper många gränser vad man kan skapa för att få de resultat man vill ha. Men det är fortfarande viktigt att de olika delarna representeras på ett bra sätt. </w:t>
      </w:r>
    </w:p>
    <w:p w:rsidR="008B167E" w:rsidRDefault="008B167E" w:rsidP="008B167E">
      <w:pPr>
        <w:pStyle w:val="Stycke"/>
      </w:pPr>
      <w:r w:rsidRPr="008B167E">
        <w:t>M. Seckler et al.</w:t>
      </w:r>
      <w:r w:rsidR="00E51E01">
        <w:t>[13]</w:t>
      </w:r>
      <w:r w:rsidRPr="008B167E">
        <w:t xml:space="preserve"> har </w:t>
      </w:r>
      <w:r>
        <w:t>i</w:t>
      </w:r>
      <w:r w:rsidRPr="008B167E">
        <w:t xml:space="preserve"> sin artikel </w:t>
      </w:r>
      <w:r>
        <w:t xml:space="preserve">hittat en lista från en annan artikel där de listar 20 olika riktlinjer vid skapande av elektroniskt formulär. </w:t>
      </w:r>
    </w:p>
    <w:p w:rsidR="009D74D2" w:rsidRDefault="009D74D2" w:rsidP="00801496">
      <w:pPr>
        <w:pStyle w:val="Stycke"/>
        <w:keepNext/>
        <w:ind w:firstLine="0"/>
      </w:pPr>
      <w:r>
        <w:rPr>
          <w:noProof/>
          <w:lang w:eastAsia="sv-SE"/>
        </w:rPr>
        <w:lastRenderedPageBreak/>
        <w:drawing>
          <wp:inline distT="0" distB="0" distL="0" distR="0" wp14:anchorId="2DFD08B7" wp14:editId="5F442195">
            <wp:extent cx="5270126" cy="4676775"/>
            <wp:effectExtent l="0" t="0" r="6985" b="0"/>
            <wp:docPr id="1" name="Bild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2988" cy="4679315"/>
                    </a:xfrm>
                    <a:prstGeom prst="rect">
                      <a:avLst/>
                    </a:prstGeom>
                  </pic:spPr>
                </pic:pic>
              </a:graphicData>
            </a:graphic>
          </wp:inline>
        </w:drawing>
      </w:r>
    </w:p>
    <w:p w:rsidR="008B167E" w:rsidRDefault="009D74D2" w:rsidP="00E44225">
      <w:pPr>
        <w:pStyle w:val="Beskrivning"/>
      </w:pPr>
      <w:r>
        <w:t xml:space="preserve">Figur </w:t>
      </w:r>
      <w:fldSimple w:instr=" SEQ Figur \* ARABIC ">
        <w:r w:rsidR="005D4987">
          <w:rPr>
            <w:noProof/>
          </w:rPr>
          <w:t>1</w:t>
        </w:r>
      </w:fldSimple>
      <w:r>
        <w:t xml:space="preserve">. 20 riktlinjer för användbart webbformulär(subreferens från </w:t>
      </w:r>
      <w:r w:rsidR="0053383A">
        <w:t>M. Seckler</w:t>
      </w:r>
      <w:r>
        <w:t xml:space="preserve"> et al.)</w:t>
      </w:r>
      <w:r w:rsidR="008B167E">
        <w:t xml:space="preserve"> </w:t>
      </w:r>
    </w:p>
    <w:p w:rsidR="008070CC" w:rsidRDefault="008F1D58" w:rsidP="008070CC">
      <w:pPr>
        <w:pStyle w:val="Stycke"/>
      </w:pPr>
      <w:r>
        <w:t>Jotform</w:t>
      </w:r>
      <w:r w:rsidR="008E18A5">
        <w:t>[1]</w:t>
      </w:r>
      <w:r>
        <w:t xml:space="preserve"> är en webbsida där man kan skapa formulär. 2014 hade de en tävling där personer skulle skapa ett formulär och man kunde vinna på olika vis. De hade bland annat pris för sämsta formuläret,</w:t>
      </w:r>
      <w:r w:rsidR="006D0E72">
        <w:t xml:space="preserve"> bästa formuläret enligt J</w:t>
      </w:r>
      <w:r>
        <w:t>otform etc. Det var ett pris som var väldigt bra och det var ”</w:t>
      </w:r>
      <w:r w:rsidR="006D0E72">
        <w:t>Users Choice A</w:t>
      </w:r>
      <w:r>
        <w:t>ward” där användarna av forumet fick ge sin röst på det b</w:t>
      </w:r>
      <w:r w:rsidR="008070CC">
        <w:t xml:space="preserve">ästa formuläret som skapades. </w:t>
      </w:r>
    </w:p>
    <w:p w:rsidR="008F1D58" w:rsidRDefault="008F1D58" w:rsidP="008070CC">
      <w:pPr>
        <w:pStyle w:val="Stycke"/>
      </w:pPr>
      <w:r>
        <w:t xml:space="preserve">En person vid namn Donna Navarrete fick detta pris med sitt formulär och vann </w:t>
      </w:r>
      <w:r w:rsidR="003A7003">
        <w:t>första priset</w:t>
      </w:r>
      <w:r>
        <w:t xml:space="preserve"> och mycket av de delar som ett bra formulär ska innehålla har denne person tagit hänsyn till.</w:t>
      </w:r>
      <w:r w:rsidR="00801496">
        <w:t xml:space="preserve"> Det hon hade tänkt på var obligatorisk ifyllnad samt att mejladressen måste vara korrekt ifyllt. Även orten och postnu</w:t>
      </w:r>
      <w:r w:rsidR="00CD6E3A">
        <w:t>mret var inte</w:t>
      </w:r>
      <w:r w:rsidR="00801496">
        <w:t xml:space="preserve"> obligatoriskt, anledning till det är okänt. </w:t>
      </w:r>
      <w:r>
        <w:t xml:space="preserve"> B</w:t>
      </w:r>
      <w:r w:rsidR="006D0E72">
        <w:t>ilder på det</w:t>
      </w:r>
      <w:r>
        <w:t xml:space="preserve"> vinnande formuläret kan ses under bilagor bild XXX</w:t>
      </w:r>
      <w:r w:rsidR="007E7D3D">
        <w:t>.</w:t>
      </w:r>
    </w:p>
    <w:p w:rsidR="007E7D3D" w:rsidRPr="008F1D58" w:rsidRDefault="007E7D3D" w:rsidP="007E7D3D">
      <w:pPr>
        <w:pStyle w:val="Stycke"/>
        <w:ind w:firstLine="0"/>
      </w:pPr>
    </w:p>
    <w:p w:rsidR="00CD6E3A" w:rsidRDefault="00303B46" w:rsidP="00CD6E3A">
      <w:pPr>
        <w:pStyle w:val="Stycke"/>
        <w:ind w:firstLine="0"/>
        <w:rPr>
          <w:b/>
          <w:i/>
        </w:rPr>
      </w:pPr>
      <w:r w:rsidRPr="00303B46">
        <w:rPr>
          <w:b/>
          <w:i/>
        </w:rPr>
        <w:t>Tvingande</w:t>
      </w:r>
    </w:p>
    <w:p w:rsidR="008E18A5" w:rsidRDefault="007E7D3D" w:rsidP="00303B46">
      <w:pPr>
        <w:pStyle w:val="Stycke"/>
        <w:ind w:firstLine="0"/>
        <w:rPr>
          <w:b/>
          <w:i/>
        </w:rPr>
      </w:pPr>
      <w:r w:rsidRPr="00D1729E">
        <w:t>Att ha obligatoriska fält är et</w:t>
      </w:r>
      <w:r w:rsidR="001C67BB" w:rsidRPr="00D1729E">
        <w:t>t lättkontrollerat område för ett</w:t>
      </w:r>
      <w:r w:rsidRPr="00D1729E">
        <w:t xml:space="preserve"> </w:t>
      </w:r>
      <w:r w:rsidR="003B7623" w:rsidRPr="00D1729E">
        <w:t>elektroniskt</w:t>
      </w:r>
      <w:r w:rsidRPr="00D1729E">
        <w:t xml:space="preserve"> </w:t>
      </w:r>
      <w:r w:rsidR="001C67BB" w:rsidRPr="00D1729E">
        <w:t>formulär</w:t>
      </w:r>
      <w:r w:rsidRPr="00D1729E">
        <w:t xml:space="preserve">. Man kan </w:t>
      </w:r>
      <w:r w:rsidR="00882E21" w:rsidRPr="00D1729E">
        <w:t>bestämma om man vill göra denna kontroll direkt man lämnar en textruta alter</w:t>
      </w:r>
      <w:r w:rsidR="001C67BB" w:rsidRPr="00D1729E">
        <w:t xml:space="preserve">nativt kolla alla textrutor när man </w:t>
      </w:r>
      <w:r w:rsidR="00882E21" w:rsidRPr="00D1729E">
        <w:t xml:space="preserve">exempelvis </w:t>
      </w:r>
      <w:r w:rsidR="001C67BB" w:rsidRPr="00D1729E">
        <w:t xml:space="preserve">klickar på en </w:t>
      </w:r>
      <w:r w:rsidR="00882E21" w:rsidRPr="00D1729E">
        <w:t>spara/skicka-knapp.</w:t>
      </w:r>
      <w:r w:rsidR="00CD6E3A">
        <w:t>[</w:t>
      </w:r>
      <w:r w:rsidR="00973B3D">
        <w:t>4][7][13][14</w:t>
      </w:r>
      <w:r w:rsidR="00CD6E3A" w:rsidRPr="00D1729E">
        <w:t>]</w:t>
      </w:r>
    </w:p>
    <w:p w:rsidR="008E18A5" w:rsidRDefault="008E18A5" w:rsidP="00303B46">
      <w:pPr>
        <w:pStyle w:val="Stycke"/>
        <w:ind w:firstLine="0"/>
        <w:rPr>
          <w:b/>
          <w:i/>
        </w:rPr>
      </w:pPr>
    </w:p>
    <w:p w:rsidR="00AA4D74" w:rsidRDefault="00AA4D74" w:rsidP="00303B46">
      <w:pPr>
        <w:pStyle w:val="Stycke"/>
        <w:ind w:firstLine="0"/>
        <w:rPr>
          <w:b/>
          <w:i/>
        </w:rPr>
      </w:pPr>
    </w:p>
    <w:p w:rsidR="00AA4D74" w:rsidRDefault="00AA4D74" w:rsidP="00303B46">
      <w:pPr>
        <w:pStyle w:val="Stycke"/>
        <w:ind w:firstLine="0"/>
        <w:rPr>
          <w:b/>
          <w:i/>
        </w:rPr>
      </w:pPr>
    </w:p>
    <w:p w:rsidR="000B3253" w:rsidRDefault="000B3253" w:rsidP="00303B46">
      <w:pPr>
        <w:pStyle w:val="Stycke"/>
        <w:ind w:firstLine="0"/>
        <w:rPr>
          <w:b/>
          <w:i/>
        </w:rPr>
      </w:pPr>
    </w:p>
    <w:p w:rsidR="00303B46" w:rsidRDefault="00303B46" w:rsidP="00303B46">
      <w:pPr>
        <w:pStyle w:val="Stycke"/>
        <w:ind w:firstLine="0"/>
        <w:rPr>
          <w:b/>
          <w:i/>
        </w:rPr>
      </w:pPr>
      <w:r w:rsidRPr="00303B46">
        <w:rPr>
          <w:b/>
          <w:i/>
        </w:rPr>
        <w:lastRenderedPageBreak/>
        <w:t>Exempel</w:t>
      </w:r>
    </w:p>
    <w:p w:rsidR="00D1729E" w:rsidRPr="002B4D71" w:rsidRDefault="00D1729E" w:rsidP="008070CC">
      <w:pPr>
        <w:pStyle w:val="Stycke"/>
        <w:ind w:firstLine="0"/>
      </w:pPr>
      <w:r w:rsidRPr="00D1729E">
        <w:t>I ett elektroniskt formulär har man möjligheterna att uppdatera efter varje aktivitet. Om man skulle vilja ge exempel som den sökande kan skriva in kan detta göras med en text direkt</w:t>
      </w:r>
      <w:r w:rsidR="008070CC">
        <w:t xml:space="preserve"> i textrutan som ska fyllas i. </w:t>
      </w:r>
      <w:r w:rsidRPr="00D1729E">
        <w:t>När personen sedan fyller i sin egen text försvinner exempeltexten, detta gör att sökanden får bra med hjälp och riktlinjer för ifyllnad samt att man ser till att de förstår vad som skall fyllas i för information</w:t>
      </w:r>
      <w:r>
        <w:t>.</w:t>
      </w:r>
      <w:r w:rsidR="00CD6E3A">
        <w:t>[</w:t>
      </w:r>
      <w:r w:rsidR="00973B3D">
        <w:t>4][7][13][14</w:t>
      </w:r>
      <w:r w:rsidR="00CD6E3A" w:rsidRPr="00D1729E">
        <w:t>]</w:t>
      </w:r>
    </w:p>
    <w:p w:rsidR="008070CC" w:rsidRDefault="008070CC" w:rsidP="002B4D71">
      <w:pPr>
        <w:pStyle w:val="Stycke"/>
        <w:ind w:firstLine="0"/>
        <w:rPr>
          <w:b/>
          <w:i/>
        </w:rPr>
      </w:pPr>
    </w:p>
    <w:p w:rsidR="002B4D71" w:rsidRDefault="00303B46" w:rsidP="002B4D71">
      <w:pPr>
        <w:pStyle w:val="Stycke"/>
        <w:ind w:firstLine="0"/>
        <w:rPr>
          <w:b/>
          <w:i/>
        </w:rPr>
      </w:pPr>
      <w:r w:rsidRPr="00303B46">
        <w:rPr>
          <w:b/>
          <w:i/>
        </w:rPr>
        <w:t>Kontrollerande</w:t>
      </w:r>
    </w:p>
    <w:p w:rsidR="00CD6E3A" w:rsidRPr="0020631B" w:rsidRDefault="00E858AC" w:rsidP="000B3253">
      <w:pPr>
        <w:pStyle w:val="Stycke"/>
        <w:ind w:firstLine="0"/>
      </w:pPr>
      <w:r w:rsidRPr="0020631B">
        <w:t xml:space="preserve">Även kontroller i formuläret möjliggörs på ett enkelt vis genom elektroniska formulär. Oftast brukar personnummer skrivas in på ett visst sätt som den som tar hand om ansökningarna kräver. Det kan vara exempelvis ÅÅMMDD, ÅÅÅÅMMDD eller ÅÅ-MM-DD. </w:t>
      </w:r>
      <w:r w:rsidR="002B4D71" w:rsidRPr="0020631B">
        <w:t>Detta kan kontrolleras direkt genom att skriva funktionen så att den sökande endast kan skriva personnumret på ett sätt och inget annat är möjligt.</w:t>
      </w:r>
      <w:r w:rsidR="00973B3D">
        <w:t>[4][7][13][14</w:t>
      </w:r>
      <w:r w:rsidR="00CD6E3A" w:rsidRPr="0020631B">
        <w:t>]</w:t>
      </w:r>
    </w:p>
    <w:p w:rsidR="00E858AC" w:rsidRDefault="00E858AC" w:rsidP="00303B46">
      <w:pPr>
        <w:pStyle w:val="Stycke"/>
        <w:ind w:firstLine="0"/>
      </w:pPr>
    </w:p>
    <w:p w:rsidR="00303B46" w:rsidRDefault="00303B46" w:rsidP="00303B46">
      <w:pPr>
        <w:pStyle w:val="Stycke"/>
        <w:ind w:firstLine="0"/>
        <w:rPr>
          <w:b/>
          <w:i/>
        </w:rPr>
      </w:pPr>
      <w:r w:rsidRPr="00303B46">
        <w:rPr>
          <w:b/>
          <w:i/>
        </w:rPr>
        <w:t>Hjälpande</w:t>
      </w:r>
    </w:p>
    <w:p w:rsidR="002B4D71" w:rsidRPr="002B4D71" w:rsidRDefault="002B4D71" w:rsidP="002B4D71">
      <w:pPr>
        <w:pStyle w:val="Stycke"/>
        <w:ind w:firstLine="0"/>
      </w:pPr>
      <w:r w:rsidRPr="002B4D71">
        <w:t>Som det nämnts tidigare så finns det ibland områden i ett formulär som personer kanske inte riktigt förstår sig på hur de ska svara. De kanske aldrig hört talas om vad man frågar efter. Därför är det bra att ha förklarande hjälptext som exempelvis ett popupfönster där förklaring står.</w:t>
      </w:r>
    </w:p>
    <w:p w:rsidR="002B4D71" w:rsidRPr="002B4D71" w:rsidRDefault="00270D07" w:rsidP="00D16B3A">
      <w:pPr>
        <w:pStyle w:val="Stycke"/>
        <w:ind w:firstLine="0"/>
      </w:pPr>
      <w:r>
        <w:t>Vanligast är att det finns en</w:t>
      </w:r>
      <w:r w:rsidR="002B4D71" w:rsidRPr="002B4D71">
        <w:t xml:space="preserve"> </w:t>
      </w:r>
      <w:r>
        <w:t xml:space="preserve">klickbar </w:t>
      </w:r>
      <w:r w:rsidR="002B4D71" w:rsidRPr="002B4D71">
        <w:t>ikon bred</w:t>
      </w:r>
      <w:r>
        <w:t>vid frågan. När man sedan klickar på ikonen så</w:t>
      </w:r>
      <w:r w:rsidR="002B4D71" w:rsidRPr="002B4D71">
        <w:t xml:space="preserve"> öppnas det upp en ruta med text i som legat gömd innan för att slippa visa den i onödan.  </w:t>
      </w:r>
    </w:p>
    <w:p w:rsidR="00270D07" w:rsidRDefault="00270D07" w:rsidP="00303B46">
      <w:pPr>
        <w:pStyle w:val="Stycke"/>
        <w:ind w:firstLine="0"/>
        <w:rPr>
          <w:b/>
          <w:i/>
        </w:rPr>
      </w:pPr>
    </w:p>
    <w:p w:rsidR="00303B46" w:rsidRDefault="00303B46" w:rsidP="00303B46">
      <w:pPr>
        <w:pStyle w:val="Stycke"/>
        <w:ind w:firstLine="0"/>
        <w:rPr>
          <w:b/>
          <w:i/>
        </w:rPr>
      </w:pPr>
      <w:r w:rsidRPr="00303B46">
        <w:rPr>
          <w:b/>
          <w:i/>
        </w:rPr>
        <w:t xml:space="preserve">Förval </w:t>
      </w:r>
    </w:p>
    <w:p w:rsidR="0020631B" w:rsidRDefault="0020631B" w:rsidP="00303B46">
      <w:pPr>
        <w:pStyle w:val="Stycke"/>
        <w:ind w:firstLine="0"/>
      </w:pPr>
      <w:r>
        <w:t xml:space="preserve">Förval </w:t>
      </w:r>
      <w:r w:rsidR="006062E0">
        <w:t xml:space="preserve">har egentligen samma funktion i elektroniskt formulär som ett pappersformulär. Det finns vissa val man välja att kryssa i och det kan vara exempelvis att man väljer man eller kvinna som kön.  </w:t>
      </w:r>
    </w:p>
    <w:p w:rsidR="004B0946" w:rsidRPr="004B0946" w:rsidRDefault="006062E0" w:rsidP="004B0946">
      <w:pPr>
        <w:pStyle w:val="Stycke"/>
        <w:ind w:firstLine="0"/>
      </w:pPr>
      <w:r>
        <w:t xml:space="preserve">Dessa förval brukar oftast representeras genom radioknappar, kryssrutor eller dropdown-menyer. </w:t>
      </w:r>
    </w:p>
    <w:p w:rsidR="00FE689B" w:rsidRPr="00024EEF" w:rsidRDefault="00FE689B" w:rsidP="00F33B9B">
      <w:pPr>
        <w:pStyle w:val="Stycke"/>
        <w:ind w:firstLine="576"/>
      </w:pPr>
      <w:r w:rsidRPr="004752EA">
        <w:t>Under</w:t>
      </w:r>
      <w:r w:rsidRPr="00A87A3B">
        <w:t xml:space="preserve"> 2012-2014 har </w:t>
      </w:r>
      <w:r>
        <w:t>349st</w:t>
      </w:r>
      <w:r w:rsidRPr="00A87A3B">
        <w:t xml:space="preserve"> ansökningar </w:t>
      </w:r>
      <w:r>
        <w:t xml:space="preserve">om tillstånd för värmepump </w:t>
      </w:r>
      <w:r w:rsidRPr="00A87A3B">
        <w:t xml:space="preserve">gjorts </w:t>
      </w:r>
      <w:r>
        <w:t xml:space="preserve">varav 72st av dessa har </w:t>
      </w:r>
      <w:r w:rsidR="00AE37DF">
        <w:t xml:space="preserve">varit ofullständiga. </w:t>
      </w:r>
      <w:r>
        <w:t>Det betyder att ca 20.6</w:t>
      </w:r>
      <w:r w:rsidRPr="00A87A3B">
        <w:t xml:space="preserve">% av </w:t>
      </w:r>
      <w:r>
        <w:t xml:space="preserve">ansökningarna </w:t>
      </w:r>
      <w:r w:rsidRPr="00A87A3B">
        <w:t xml:space="preserve">har kommunen </w:t>
      </w:r>
      <w:r w:rsidR="004D6EB0">
        <w:t>varit tvungna att göra en begäran av komplettering för</w:t>
      </w:r>
      <w:r w:rsidRPr="00A87A3B">
        <w:t>.</w:t>
      </w:r>
      <w:r>
        <w:t xml:space="preserve"> Utöver denna siffra så har handläggarna på kommunen sagt att de ringer på fler än vad de skickar brev på. Dock när de ringer så för de inte in det i någon typ av historik eller liknande så de vet inte exakt hur många som kompletteras. De uppskattar dock att drygt 30 % av ansökningarna per år behövs kompletteras. Den handläggningstid som det tar för en</w:t>
      </w:r>
      <w:r w:rsidRPr="00A87A3B">
        <w:t xml:space="preserve"> ansökan är ca 7 dagar </w:t>
      </w:r>
      <w:r>
        <w:t>förutsatt att ansökan</w:t>
      </w:r>
      <w:r w:rsidRPr="00A87A3B">
        <w:t xml:space="preserve"> är </w:t>
      </w:r>
      <w:r>
        <w:t>fullständigt och grannar som bor inom ca 20 meter från borrhålet har yttrat sig</w:t>
      </w:r>
      <w:r w:rsidRPr="00A87A3B">
        <w:t xml:space="preserve">.  </w:t>
      </w:r>
    </w:p>
    <w:p w:rsidR="00FE689B" w:rsidRDefault="00FE689B" w:rsidP="0061176E">
      <w:pPr>
        <w:pStyle w:val="Stycke"/>
      </w:pPr>
    </w:p>
    <w:p w:rsidR="00FE689B" w:rsidRPr="002F03AC" w:rsidRDefault="00FE689B" w:rsidP="00FE689B">
      <w:pPr>
        <w:pStyle w:val="Rubrik2"/>
      </w:pPr>
      <w:bookmarkStart w:id="14" w:name="_Toc419444503"/>
      <w:bookmarkStart w:id="15" w:name="_Toc420321975"/>
      <w:r w:rsidRPr="002044E9">
        <w:t>Syfte</w:t>
      </w:r>
      <w:r>
        <w:t xml:space="preserve"> och </w:t>
      </w:r>
      <w:r w:rsidRPr="00CB47E9">
        <w:t>frågeställningar</w:t>
      </w:r>
      <w:bookmarkEnd w:id="14"/>
      <w:bookmarkEnd w:id="15"/>
    </w:p>
    <w:p w:rsidR="00FE689B" w:rsidRPr="00484097" w:rsidRDefault="004B3086" w:rsidP="00484097">
      <w:pPr>
        <w:pStyle w:val="Stycke"/>
        <w:ind w:firstLine="0"/>
      </w:pPr>
      <w:r w:rsidRPr="00484097">
        <w:t>Det generella s</w:t>
      </w:r>
      <w:r w:rsidR="00FE689B" w:rsidRPr="00484097">
        <w:t xml:space="preserve">yftet med detta examensarbete är att få förståelse </w:t>
      </w:r>
      <w:r w:rsidRPr="00484097">
        <w:t xml:space="preserve">vad de största skillnaderna är mellan pappersformulär och elektroniska formulär. Huvudsyftet för examensarbetet är att applicera denna kunskap för att designa ett formulär som är anpassat för att ansökan om tillstånd för värmepumpar och se till att färre kompletteringar uppstår jämfört med </w:t>
      </w:r>
      <w:r w:rsidRPr="00484097">
        <w:lastRenderedPageBreak/>
        <w:t>statistiken som finns idag</w:t>
      </w:r>
      <w:r w:rsidR="00FE689B" w:rsidRPr="00484097">
        <w:t xml:space="preserve">. </w:t>
      </w:r>
      <w:r w:rsidRPr="00484097">
        <w:t>För att lösa detta måste vissa områden och frågor undersökas</w:t>
      </w:r>
      <w:r w:rsidR="00FE689B" w:rsidRPr="00484097">
        <w:t xml:space="preserve">. </w:t>
      </w:r>
    </w:p>
    <w:p w:rsidR="00FE689B" w:rsidRPr="00484097" w:rsidRDefault="00FE689B" w:rsidP="00484097">
      <w:pPr>
        <w:pStyle w:val="Stycke"/>
      </w:pPr>
      <w:r w:rsidRPr="00484097">
        <w:t xml:space="preserve">Just för att så många borrfirmor gör ansökningarna idag kommer fokus ligga på att få dessa personer att få förståelse hur processen kommer gå till, hur de ska fylla i formuläret och hur de skapar en fullständig ansökan. Dock är även ett mål att skapa ett formulär så lättförståeligt så även en privatperson/fastighetsägare kan gå in och göra ansökan utan att kontakta borrfirman   </w:t>
      </w:r>
    </w:p>
    <w:p w:rsidR="00FE689B" w:rsidRDefault="00FE689B" w:rsidP="00FE689B">
      <w:pPr>
        <w:pStyle w:val="Stycke"/>
      </w:pPr>
    </w:p>
    <w:p w:rsidR="00FE689B" w:rsidRDefault="00FE689B" w:rsidP="00B92E56">
      <w:pPr>
        <w:pStyle w:val="Stycke"/>
        <w:ind w:firstLine="0"/>
        <w:rPr>
          <w:i/>
        </w:rPr>
      </w:pPr>
      <w:r w:rsidRPr="0048762B">
        <w:rPr>
          <w:highlight w:val="lightGray"/>
        </w:rPr>
        <w:t>Forskningsfrågan</w:t>
      </w:r>
      <w:r w:rsidR="00CB11E1" w:rsidRPr="0048762B">
        <w:rPr>
          <w:highlight w:val="lightGray"/>
        </w:rPr>
        <w:t>(exempel 1)</w:t>
      </w:r>
      <w:r w:rsidRPr="0048762B">
        <w:rPr>
          <w:highlight w:val="lightGray"/>
        </w:rPr>
        <w:t xml:space="preserve"> som </w:t>
      </w:r>
      <w:r w:rsidR="000A53A7" w:rsidRPr="0048762B">
        <w:rPr>
          <w:highlight w:val="lightGray"/>
        </w:rPr>
        <w:t>studerats</w:t>
      </w:r>
      <w:r w:rsidRPr="0048762B">
        <w:rPr>
          <w:highlight w:val="lightGray"/>
        </w:rPr>
        <w:t xml:space="preserve"> lyder: </w:t>
      </w:r>
      <w:r w:rsidRPr="0048762B">
        <w:rPr>
          <w:i/>
          <w:highlight w:val="lightGray"/>
        </w:rPr>
        <w:t xml:space="preserve">Hur kan en e-tjänst för ansökan om </w:t>
      </w:r>
      <w:r w:rsidR="00D57C79" w:rsidRPr="0048762B">
        <w:rPr>
          <w:i/>
          <w:highlight w:val="lightGray"/>
        </w:rPr>
        <w:t>tillstånd att installera</w:t>
      </w:r>
      <w:r w:rsidR="00511CDC" w:rsidRPr="0048762B">
        <w:rPr>
          <w:i/>
          <w:highlight w:val="lightGray"/>
        </w:rPr>
        <w:t xml:space="preserve"> en</w:t>
      </w:r>
      <w:r w:rsidR="00D57C79" w:rsidRPr="0048762B">
        <w:rPr>
          <w:i/>
          <w:highlight w:val="lightGray"/>
        </w:rPr>
        <w:t xml:space="preserve"> </w:t>
      </w:r>
      <w:r w:rsidR="00627510" w:rsidRPr="0048762B">
        <w:rPr>
          <w:i/>
          <w:highlight w:val="lightGray"/>
        </w:rPr>
        <w:t>värmepump</w:t>
      </w:r>
      <w:r w:rsidRPr="0048762B">
        <w:rPr>
          <w:i/>
          <w:highlight w:val="lightGray"/>
        </w:rPr>
        <w:t xml:space="preserve"> förebygga risken av ofullständiga ansökningar genom att skapa förståelse i de områden som idag är de största orsakerna till begäran av komplettering samt ge den sökande den hjälp denne behöver för att förstå alla delar som måste besvaras?</w:t>
      </w:r>
    </w:p>
    <w:p w:rsidR="00D73D6F" w:rsidRDefault="00D73D6F" w:rsidP="00B92E56">
      <w:pPr>
        <w:pStyle w:val="Stycke"/>
        <w:ind w:firstLine="0"/>
        <w:rPr>
          <w:i/>
        </w:rPr>
      </w:pPr>
    </w:p>
    <w:p w:rsidR="00CB11E1" w:rsidRPr="0005585B" w:rsidRDefault="00CB11E1" w:rsidP="00D73D6F">
      <w:pPr>
        <w:rPr>
          <w:highlight w:val="lightGray"/>
        </w:rPr>
      </w:pPr>
      <w:r w:rsidRPr="0005585B">
        <w:rPr>
          <w:highlight w:val="lightGray"/>
        </w:rPr>
        <w:t>Forskningsfråga(Exempel 2)</w:t>
      </w:r>
    </w:p>
    <w:p w:rsidR="00D73D6F" w:rsidRPr="00512D80" w:rsidRDefault="00D73D6F" w:rsidP="00D73D6F">
      <w:r w:rsidRPr="00D73D6F">
        <w:rPr>
          <w:highlight w:val="lightGray"/>
        </w:rPr>
        <w:t>Hur kan en e-tjänst för ansökan om tillstånd att installera en värmepump förebygga risken av ofullständiga ansökningar genom att skapa förståelse i de områden som idag är de största orsakerna till begäran av komplettering?</w:t>
      </w:r>
    </w:p>
    <w:p w:rsidR="00D73D6F" w:rsidRDefault="00D73D6F" w:rsidP="00D73D6F">
      <w:pPr>
        <w:rPr>
          <w:i/>
        </w:rPr>
      </w:pPr>
    </w:p>
    <w:p w:rsidR="0005585B" w:rsidRPr="0005585B" w:rsidRDefault="0005585B" w:rsidP="0005585B">
      <w:pPr>
        <w:rPr>
          <w:highlight w:val="lightGray"/>
        </w:rPr>
      </w:pPr>
      <w:r w:rsidRPr="0005585B">
        <w:rPr>
          <w:highlight w:val="lightGray"/>
        </w:rPr>
        <w:t>Forskningsfråga(</w:t>
      </w:r>
      <w:r w:rsidR="0048762B">
        <w:rPr>
          <w:highlight w:val="lightGray"/>
        </w:rPr>
        <w:t>Exempel 3</w:t>
      </w:r>
      <w:r w:rsidRPr="0005585B">
        <w:rPr>
          <w:highlight w:val="lightGray"/>
        </w:rPr>
        <w:t>)</w:t>
      </w:r>
    </w:p>
    <w:p w:rsidR="00D73D6F" w:rsidRDefault="00D73D6F" w:rsidP="00D73D6F">
      <w:r w:rsidRPr="00D73D6F">
        <w:rPr>
          <w:highlight w:val="lightGray"/>
        </w:rPr>
        <w:t>Hur kan en e-tjänst utvecklas som förebygger begäran av komplettering vid ansökan om tillstånd för värmepumpar genom att tillämpa funktioner som ett pappersformulär inte kan?</w:t>
      </w:r>
    </w:p>
    <w:p w:rsidR="0005585B" w:rsidRDefault="0005585B" w:rsidP="00D73D6F"/>
    <w:p w:rsidR="00D73D6F" w:rsidRPr="0005585B" w:rsidRDefault="0005585B" w:rsidP="00D73D6F">
      <w:pPr>
        <w:rPr>
          <w:highlight w:val="lightGray"/>
        </w:rPr>
      </w:pPr>
      <w:r w:rsidRPr="0005585B">
        <w:rPr>
          <w:highlight w:val="lightGray"/>
        </w:rPr>
        <w:t>Forskningsfråga(</w:t>
      </w:r>
      <w:r w:rsidR="0048762B">
        <w:rPr>
          <w:highlight w:val="lightGray"/>
        </w:rPr>
        <w:t>Exempel 4</w:t>
      </w:r>
      <w:r w:rsidRPr="0005585B">
        <w:rPr>
          <w:highlight w:val="lightGray"/>
        </w:rPr>
        <w:t>)</w:t>
      </w:r>
    </w:p>
    <w:p w:rsidR="00D73D6F" w:rsidRDefault="00D73D6F" w:rsidP="00D73D6F">
      <w:r w:rsidRPr="00D73D6F">
        <w:rPr>
          <w:highlight w:val="lightGray"/>
        </w:rPr>
        <w:t>Hur kan begäran av komplettering för ansökan om tillstånd för värmepumpar förebyggas genom att från pappersformulär utveckla ett elektroniskt formulär?</w:t>
      </w:r>
    </w:p>
    <w:p w:rsidR="00D73D6F" w:rsidRPr="00C62044" w:rsidRDefault="00D73D6F" w:rsidP="00B92E56">
      <w:pPr>
        <w:pStyle w:val="Stycke"/>
        <w:ind w:firstLine="0"/>
      </w:pPr>
    </w:p>
    <w:p w:rsidR="00FE689B" w:rsidRPr="00C62044" w:rsidRDefault="00FE689B" w:rsidP="00FE689B">
      <w:pPr>
        <w:pStyle w:val="Stycke"/>
      </w:pPr>
    </w:p>
    <w:p w:rsidR="00FE689B" w:rsidRPr="00C62044" w:rsidRDefault="00FE689B" w:rsidP="00FE689B">
      <w:pPr>
        <w:pStyle w:val="Stycke"/>
      </w:pPr>
      <w:r>
        <w:t xml:space="preserve">För att besvara forskningsfrågan kommer olika områden att undersökas och dessa är: </w:t>
      </w:r>
    </w:p>
    <w:p w:rsidR="00FE689B" w:rsidRPr="00C62044" w:rsidRDefault="00FE689B" w:rsidP="00B43FD4">
      <w:pPr>
        <w:pStyle w:val="Stycke"/>
        <w:numPr>
          <w:ilvl w:val="0"/>
          <w:numId w:val="25"/>
        </w:numPr>
      </w:pPr>
      <w:r>
        <w:t>Vilka är de s</w:t>
      </w:r>
      <w:r w:rsidRPr="00C62044">
        <w:t>törsta faktorerna som bidr</w:t>
      </w:r>
      <w:r>
        <w:t>ar till en ofullständig ansökan?</w:t>
      </w:r>
    </w:p>
    <w:p w:rsidR="00FE689B" w:rsidRDefault="00FE689B" w:rsidP="00B43FD4">
      <w:pPr>
        <w:pStyle w:val="Stycke"/>
        <w:numPr>
          <w:ilvl w:val="0"/>
          <w:numId w:val="25"/>
        </w:numPr>
      </w:pPr>
      <w:r w:rsidRPr="00B75221">
        <w:t xml:space="preserve">Hur kan </w:t>
      </w:r>
      <w:r>
        <w:t>en tillämpad lösning av dessa faktorer användas för att skapa en e</w:t>
      </w:r>
      <w:r w:rsidRPr="00B75221">
        <w:t>-tjänst</w:t>
      </w:r>
      <w:r>
        <w:t xml:space="preserve"> som är lätt att förstå?</w:t>
      </w:r>
    </w:p>
    <w:p w:rsidR="00FE689B" w:rsidRPr="00C86EF5" w:rsidRDefault="00FE689B" w:rsidP="00B43FD4">
      <w:pPr>
        <w:pStyle w:val="Stycke"/>
        <w:numPr>
          <w:ilvl w:val="0"/>
          <w:numId w:val="25"/>
        </w:numPr>
      </w:pPr>
      <w:r>
        <w:t>H</w:t>
      </w:r>
      <w:r w:rsidR="00FE3979">
        <w:t xml:space="preserve">ur kan </w:t>
      </w:r>
      <w:r>
        <w:t>ansökningsformuläret testas</w:t>
      </w:r>
      <w:r w:rsidR="00FE3979">
        <w:t xml:space="preserve"> för att fastslå förbättrad kvalité och funktionalitet</w:t>
      </w:r>
      <w:r>
        <w:t>?</w:t>
      </w:r>
    </w:p>
    <w:p w:rsidR="00B43FD4" w:rsidRDefault="00B43FD4" w:rsidP="00FE689B">
      <w:pPr>
        <w:pStyle w:val="Stycke"/>
      </w:pPr>
    </w:p>
    <w:p w:rsidR="00FE689B" w:rsidRDefault="00FE689B" w:rsidP="00D47D86">
      <w:pPr>
        <w:pStyle w:val="Stycke"/>
        <w:ind w:firstLine="360"/>
      </w:pPr>
      <w:r w:rsidRPr="00A87A3B">
        <w:t xml:space="preserve">Detta projekt är endast en liten del </w:t>
      </w:r>
      <w:r>
        <w:t>av ett större projekt där Gävle kommun</w:t>
      </w:r>
      <w:r w:rsidRPr="00A87A3B">
        <w:t xml:space="preserve"> kommer inhandla en helt ny e-tjänst</w:t>
      </w:r>
      <w:r>
        <w:t>e</w:t>
      </w:r>
      <w:r w:rsidRPr="00A87A3B">
        <w:t xml:space="preserve">plattform. Att skapa detta formulär som en e-tjänst är ett test för att se om de lyckas genomföra detta </w:t>
      </w:r>
      <w:r w:rsidRPr="00A87A3B">
        <w:lastRenderedPageBreak/>
        <w:t xml:space="preserve">på ett ekonomiskt och </w:t>
      </w:r>
      <w:r>
        <w:t xml:space="preserve">tidsbesparande </w:t>
      </w:r>
      <w:r w:rsidRPr="00A87A3B">
        <w:t>vis för att sedan u</w:t>
      </w:r>
      <w:r>
        <w:t>tveckla de andra ansökningsformuläre</w:t>
      </w:r>
      <w:r w:rsidRPr="00A87A3B">
        <w:t xml:space="preserve">n </w:t>
      </w:r>
      <w:r>
        <w:t>som</w:t>
      </w:r>
      <w:r w:rsidRPr="00A87A3B">
        <w:t xml:space="preserve"> idag</w:t>
      </w:r>
      <w:r>
        <w:t xml:space="preserve"> </w:t>
      </w:r>
      <w:r w:rsidRPr="00A87A3B">
        <w:t>endast görs genom pappersblanketter.</w:t>
      </w:r>
    </w:p>
    <w:p w:rsidR="00FE689B" w:rsidRDefault="00FE689B" w:rsidP="00FE689B">
      <w:pPr>
        <w:pStyle w:val="Rubrik2"/>
        <w:numPr>
          <w:ilvl w:val="0"/>
          <w:numId w:val="0"/>
        </w:numPr>
        <w:rPr>
          <w:rFonts w:ascii="Bookman Old Style" w:eastAsiaTheme="minorHAnsi" w:hAnsi="Bookman Old Style" w:cstheme="minorBidi"/>
          <w:b w:val="0"/>
          <w:bCs w:val="0"/>
          <w:iCs w:val="0"/>
          <w:sz w:val="20"/>
          <w:szCs w:val="22"/>
        </w:rPr>
      </w:pPr>
      <w:bookmarkStart w:id="16" w:name="_Toc419444504"/>
    </w:p>
    <w:p w:rsidR="00FE689B" w:rsidRDefault="00FE689B" w:rsidP="00FE689B">
      <w:pPr>
        <w:pStyle w:val="Rubrik2"/>
      </w:pPr>
      <w:bookmarkStart w:id="17" w:name="_Toc420321976"/>
      <w:r>
        <w:t>Avgränsningar</w:t>
      </w:r>
      <w:bookmarkEnd w:id="16"/>
      <w:bookmarkEnd w:id="17"/>
    </w:p>
    <w:p w:rsidR="00FE689B" w:rsidRDefault="00FE689B" w:rsidP="0024582A">
      <w:pPr>
        <w:pStyle w:val="Stycke"/>
        <w:ind w:firstLine="0"/>
      </w:pPr>
      <w:r w:rsidRPr="004B404F">
        <w:t xml:space="preserve">Vad som är viktigt att komma ihåg är att detta examensarbete skall genomföras under 10 veckor varav efter 9 veckor skall rapporten och arbetet vara färdigt för att börja förbereda presentation och opponering. </w:t>
      </w:r>
    </w:p>
    <w:p w:rsidR="00FE689B" w:rsidRPr="0024582A" w:rsidRDefault="00FE689B" w:rsidP="00F80469">
      <w:pPr>
        <w:pStyle w:val="Stycke"/>
        <w:ind w:firstLine="0"/>
      </w:pPr>
      <w:r w:rsidRPr="0024582A">
        <w:t xml:space="preserve">Detta har medfört att det har blivit en del avgränsningar i utvecklingen av denna e-tjänst.  </w:t>
      </w:r>
    </w:p>
    <w:p w:rsidR="00FE689B" w:rsidRPr="0024582A" w:rsidRDefault="00FE689B" w:rsidP="00F80469">
      <w:pPr>
        <w:pStyle w:val="Stycke"/>
      </w:pPr>
      <w:r w:rsidRPr="0024582A">
        <w:t>Det finns tre stora områden med denna e-tjänst som kommunen vill ska genomföras, antingen nu under examensarbetet eller som en vidareutveckling i ett senare skede.</w:t>
      </w:r>
      <w:r w:rsidR="00F80469">
        <w:t xml:space="preserve"> </w:t>
      </w:r>
      <w:r w:rsidRPr="0024582A">
        <w:t>De tre områdena är:</w:t>
      </w:r>
    </w:p>
    <w:p w:rsidR="00FE689B" w:rsidRPr="0024582A" w:rsidRDefault="00FE689B" w:rsidP="002C19EF">
      <w:pPr>
        <w:pStyle w:val="Stycke"/>
        <w:numPr>
          <w:ilvl w:val="0"/>
          <w:numId w:val="28"/>
        </w:numPr>
      </w:pPr>
      <w:r w:rsidRPr="0024582A">
        <w:t xml:space="preserve">Utveckla digitalt ansökningsformulär </w:t>
      </w:r>
    </w:p>
    <w:p w:rsidR="00FE689B" w:rsidRPr="0024582A" w:rsidRDefault="00FE689B" w:rsidP="002C19EF">
      <w:pPr>
        <w:pStyle w:val="Stycke"/>
        <w:numPr>
          <w:ilvl w:val="0"/>
          <w:numId w:val="28"/>
        </w:numPr>
      </w:pPr>
      <w:r w:rsidRPr="0024582A">
        <w:t>Utveckla en kartfunktion</w:t>
      </w:r>
    </w:p>
    <w:p w:rsidR="00FE689B" w:rsidRPr="0024582A" w:rsidRDefault="00FE689B" w:rsidP="002C19EF">
      <w:pPr>
        <w:pStyle w:val="Stycke"/>
        <w:numPr>
          <w:ilvl w:val="0"/>
          <w:numId w:val="28"/>
        </w:numPr>
      </w:pPr>
      <w:r w:rsidRPr="0024582A">
        <w:t>Digital signering med e-leg</w:t>
      </w:r>
    </w:p>
    <w:p w:rsidR="00FE689B" w:rsidRPr="003160A4" w:rsidRDefault="00FE689B" w:rsidP="00FE689B">
      <w:pPr>
        <w:pStyle w:val="Stycke"/>
      </w:pPr>
    </w:p>
    <w:p w:rsidR="0024582A" w:rsidRDefault="00FE689B" w:rsidP="006C4BE1">
      <w:pPr>
        <w:pStyle w:val="Stycke"/>
      </w:pPr>
      <w:r w:rsidRPr="00FD447C">
        <w:t xml:space="preserve">Till en början var avgränsningen att inte lägga tid på att lösa en e-signering just för att Sveriges lagar skulle sätta stopp för </w:t>
      </w:r>
      <w:r w:rsidR="002C19EF">
        <w:t>detta</w:t>
      </w:r>
      <w:r w:rsidRPr="00FD447C">
        <w:t xml:space="preserve">. </w:t>
      </w:r>
    </w:p>
    <w:p w:rsidR="0024582A" w:rsidRDefault="00FE689B" w:rsidP="006C4BE1">
      <w:pPr>
        <w:pStyle w:val="Stycke"/>
        <w:ind w:firstLine="0"/>
      </w:pPr>
      <w:r w:rsidRPr="00FD447C">
        <w:t xml:space="preserve">Fokus har legat på från början att utveckla ett digitalt ansökningsformulär som möjligtvis skulle ha en kartfunktion där den som ansöker kan markera det som måste markeras på kartan. </w:t>
      </w:r>
    </w:p>
    <w:p w:rsidR="00FE689B" w:rsidRDefault="00FE689B" w:rsidP="0024582A">
      <w:pPr>
        <w:pStyle w:val="Stycke"/>
      </w:pPr>
      <w:r w:rsidRPr="00FD447C">
        <w:t>Under arbetets gång har ett beslut tagits</w:t>
      </w:r>
      <w:r>
        <w:t xml:space="preserve"> där formuläret kommer att utvecklas och en teoretisk lösning kommer tas fram för att visa resultat på vad en kartfunktion skulle medföra till ansökan.</w:t>
      </w:r>
    </w:p>
    <w:p w:rsidR="006C4BE1" w:rsidRDefault="00FE689B" w:rsidP="006C4BE1">
      <w:pPr>
        <w:pStyle w:val="Stycke"/>
      </w:pPr>
      <w:r>
        <w:t xml:space="preserve">De två största faktorerna till att endast en teoretisk lösning kommer tas fram för kartfunktionen är att dels så har Gävle kommun köpt en ny e-tjänsteplattform de kommer börja använda så fort som möjligt, i den e-tjänsteplattformen ska det finnas funktioner både för e-signering samt kartor. </w:t>
      </w:r>
    </w:p>
    <w:p w:rsidR="006C4BE1" w:rsidRDefault="002C19EF" w:rsidP="006C4BE1">
      <w:pPr>
        <w:pStyle w:val="Stycke"/>
      </w:pPr>
      <w:r>
        <w:t xml:space="preserve">Gävle kommun har gått med på att produkten av detta examensarbete endast kommer vara en prototyp som de kan använda som en väldigt specificerad kravspec när de vidareutvecklar den. Anledningen till detta är kommunen inte använder de program som kommer användas för utvecklingen av formuläret, därför kommer de behöva utveckla formuläret på nytt i deras egna system efteråt. </w:t>
      </w:r>
    </w:p>
    <w:p w:rsidR="002C19EF" w:rsidRDefault="002C19EF" w:rsidP="006C4BE1">
      <w:pPr>
        <w:pStyle w:val="Stycke"/>
      </w:pPr>
      <w:r>
        <w:t>För att en person som ansöker om tillstånd skall kunna få ett godkänt tillstånd måste denna markera ut vissa föremål på en fastighetskarta. Denna fastighetskarta är inget offentligt utan det måste göras en begäran för att få ut denna karta.</w:t>
      </w:r>
    </w:p>
    <w:p w:rsidR="000D79E8" w:rsidRPr="000D79E8" w:rsidRDefault="00FE689B" w:rsidP="006C4BE1">
      <w:pPr>
        <w:pStyle w:val="Stycke"/>
        <w:ind w:firstLine="0"/>
      </w:pPr>
      <w:r>
        <w:t>Detta medför att en karta som kommer visas i denna kartfunktion</w:t>
      </w:r>
      <w:r w:rsidR="002C19EF">
        <w:t xml:space="preserve"> kommer inte kunna vara en fastighetskarta och </w:t>
      </w:r>
      <w:r>
        <w:t>kan</w:t>
      </w:r>
      <w:r w:rsidR="002C19EF">
        <w:t xml:space="preserve"> alltså inte klassas som en godkänd karta. </w:t>
      </w:r>
      <w:r w:rsidRPr="000D79E8">
        <w:t xml:space="preserve">Därför blir det bättre att dels ta fram en teoretisk lösning som täcker upp alla delar som behövs vara med i en kartfunktion för att inte behöver kompletteras, och dels så ger det mer tid till att utveckla ett bra ansökningsformulär. </w:t>
      </w:r>
    </w:p>
    <w:p w:rsidR="00FE689B" w:rsidRPr="000D79E8" w:rsidRDefault="00FE689B" w:rsidP="000D79E8">
      <w:pPr>
        <w:pStyle w:val="Stycke"/>
      </w:pPr>
      <w:r w:rsidRPr="000D79E8">
        <w:t xml:space="preserve">De avgränsningar som ställs i detta examensarbete är godkänt av projektledaren från Gävle kommun och de accepterar ett digitalt ansökningsformulär med en teoretisk framtagen kartfunktion.  </w:t>
      </w:r>
    </w:p>
    <w:p w:rsidR="00FE689B" w:rsidRPr="003160A4" w:rsidRDefault="00FE689B" w:rsidP="00FE689B">
      <w:pPr>
        <w:pStyle w:val="Stycke"/>
      </w:pPr>
    </w:p>
    <w:p w:rsidR="00F913A3" w:rsidRPr="00FE689B" w:rsidRDefault="00F913A3" w:rsidP="00F913A3">
      <w:pPr>
        <w:pStyle w:val="Stycke"/>
        <w:rPr>
          <w:highlight w:val="green"/>
        </w:rPr>
      </w:pPr>
    </w:p>
    <w:p w:rsidR="00E9159D" w:rsidRDefault="00E9159D" w:rsidP="001615D1">
      <w:pPr>
        <w:pStyle w:val="Rubrik2"/>
        <w:numPr>
          <w:ilvl w:val="0"/>
          <w:numId w:val="0"/>
        </w:numPr>
        <w:ind w:left="576" w:hanging="576"/>
      </w:pPr>
      <w:bookmarkStart w:id="18" w:name="_Toc420321977"/>
      <w:r w:rsidRPr="00F26AB0">
        <w:rPr>
          <w:highlight w:val="green"/>
        </w:rPr>
        <w:lastRenderedPageBreak/>
        <w:t>Problemformulering</w:t>
      </w:r>
      <w:bookmarkEnd w:id="18"/>
    </w:p>
    <w:p w:rsidR="00E9159D" w:rsidRDefault="00E9159D" w:rsidP="00E9159D">
      <w:r w:rsidRPr="00FE689B">
        <w:rPr>
          <w:highlight w:val="green"/>
        </w:rPr>
        <w:t>Kan också heta Frågeställning</w:t>
      </w:r>
      <w:r w:rsidR="00E46DB1" w:rsidRPr="00FE689B">
        <w:rPr>
          <w:highlight w:val="green"/>
        </w:rPr>
        <w:t>. Här anger man själva kärnfrågan eller frågorna som arbetet skall försöka svara på. Det är mycket viktigt att dessa frågor tar upp under Resultat och Diskussion. Man kan även försöka sträva efter att beröra dem under Metod. De är den röda tråden i hela arbetet.</w:t>
      </w:r>
    </w:p>
    <w:p w:rsidR="00F15094" w:rsidRPr="004A4279" w:rsidRDefault="00F15094" w:rsidP="004939BB">
      <w:pPr>
        <w:pStyle w:val="Rubrik1"/>
      </w:pPr>
      <w:bookmarkStart w:id="19" w:name="_Toc379271510"/>
      <w:bookmarkStart w:id="20" w:name="_Toc419184889"/>
      <w:bookmarkStart w:id="21" w:name="_Toc420321978"/>
      <w:r w:rsidRPr="004A4279">
        <w:t>Metod</w:t>
      </w:r>
      <w:bookmarkEnd w:id="19"/>
      <w:bookmarkEnd w:id="20"/>
      <w:bookmarkEnd w:id="21"/>
    </w:p>
    <w:p w:rsidR="00F15094" w:rsidRPr="00FE689B" w:rsidRDefault="00F15094" w:rsidP="004468C9">
      <w:pPr>
        <w:pStyle w:val="rubrik40"/>
        <w:rPr>
          <w:highlight w:val="green"/>
        </w:rPr>
      </w:pPr>
      <w:r w:rsidRPr="00FE689B">
        <w:rPr>
          <w:highlight w:val="green"/>
        </w:rPr>
        <w:t>Under metod beskrivs hur man har genomfört arbetet. Vilka olika alternativ finns? Vad valdes? Hur genomförde man det?</w:t>
      </w:r>
      <w:r w:rsidR="005D0DB2" w:rsidRPr="00FE689B">
        <w:rPr>
          <w:highlight w:val="green"/>
        </w:rPr>
        <w:t xml:space="preserve"> Återigen kan man ha en kort sammanfattning direkt här under huvudrubriken och sedan beskriver man det mer detaljerat i underrubriker.</w:t>
      </w:r>
      <w:r w:rsidR="00CF70DF" w:rsidRPr="00FE689B">
        <w:rPr>
          <w:highlight w:val="green"/>
        </w:rPr>
        <w:t xml:space="preserve"> Ofta blir olika metodsätt underrubriker.</w:t>
      </w:r>
    </w:p>
    <w:p w:rsidR="00F15094" w:rsidRPr="00FE689B" w:rsidRDefault="00F15094" w:rsidP="00F15094">
      <w:pPr>
        <w:pStyle w:val="Stycke"/>
        <w:rPr>
          <w:highlight w:val="green"/>
        </w:rPr>
      </w:pPr>
      <w:r w:rsidRPr="00FE689B">
        <w:rPr>
          <w:highlight w:val="green"/>
        </w:rPr>
        <w:t xml:space="preserve">I ett </w:t>
      </w:r>
      <w:r w:rsidR="005D0DB2" w:rsidRPr="00FE689B">
        <w:rPr>
          <w:highlight w:val="green"/>
        </w:rPr>
        <w:t xml:space="preserve">mer undersökande/utredande </w:t>
      </w:r>
      <w:r w:rsidRPr="00FE689B">
        <w:rPr>
          <w:highlight w:val="green"/>
        </w:rPr>
        <w:t>arbete kan metod innehålla vilket beprövat sätt man angripit arbetet på, ex. empirisk testning, undersökningar, statistiska analyser</w:t>
      </w:r>
      <w:r w:rsidR="005D0DB2" w:rsidRPr="00FE689B">
        <w:rPr>
          <w:highlight w:val="green"/>
        </w:rPr>
        <w:t xml:space="preserve">, intervjuer </w:t>
      </w:r>
      <w:r w:rsidRPr="00FE689B">
        <w:rPr>
          <w:highlight w:val="green"/>
        </w:rPr>
        <w:t xml:space="preserve">osv.. men i ett </w:t>
      </w:r>
      <w:r w:rsidR="005D0DB2" w:rsidRPr="00FE689B">
        <w:rPr>
          <w:highlight w:val="green"/>
        </w:rPr>
        <w:t xml:space="preserve">mer implementationstungt arbete, som ett utvecklingsarbete av system eller applikation </w:t>
      </w:r>
      <w:r w:rsidRPr="00FE689B">
        <w:rPr>
          <w:highlight w:val="green"/>
        </w:rPr>
        <w:t xml:space="preserve">blir det mer en beskrivning av uppställningen man använde, hur man genomförde och vilka olika vägval man funderade på och till slut tog. </w:t>
      </w:r>
      <w:r w:rsidR="005D0DB2" w:rsidRPr="00FE689B">
        <w:rPr>
          <w:highlight w:val="green"/>
        </w:rPr>
        <w:t xml:space="preserve">I sådana fall kan man överväga att ändra huvudrubriken till Metod och genomförande och ha Genomförande som en underrubrik. Alternativt kan man ha underrubrikerna Metodbeskrivning och Genomförande. </w:t>
      </w:r>
      <w:r w:rsidRPr="00FE689B">
        <w:rPr>
          <w:highlight w:val="green"/>
        </w:rPr>
        <w:t>Även här passar det med referenser till relevant litteratur och källor.</w:t>
      </w:r>
    </w:p>
    <w:p w:rsidR="00F15094" w:rsidRPr="00FE689B" w:rsidRDefault="00F15094" w:rsidP="00F15094">
      <w:pPr>
        <w:pStyle w:val="Stycke"/>
        <w:rPr>
          <w:highlight w:val="green"/>
        </w:rPr>
      </w:pPr>
      <w:r w:rsidRPr="00FE689B">
        <w:rPr>
          <w:highlight w:val="green"/>
        </w:rPr>
        <w:t xml:space="preserve">Tänk på att kod och hänvisningar till kod och nyckelord samt filnamn i löpande text skall vara i avvikande teckensnitt. Använd </w:t>
      </w:r>
      <w:r w:rsidRPr="00FE689B">
        <w:rPr>
          <w:rFonts w:ascii="Courier New" w:hAnsi="Courier New" w:cs="Courier New"/>
          <w:highlight w:val="green"/>
        </w:rPr>
        <w:t>Curier New</w:t>
      </w:r>
      <w:r w:rsidRPr="00FE689B">
        <w:rPr>
          <w:highlight w:val="green"/>
        </w:rPr>
        <w:t xml:space="preserve"> för detta, ev. i fet stil.</w:t>
      </w:r>
      <w:r w:rsidRPr="00FE689B">
        <w:rPr>
          <w:highlight w:val="green"/>
        </w:rPr>
        <w:br/>
        <w:t>Exempel:</w:t>
      </w:r>
    </w:p>
    <w:p w:rsidR="00F15094" w:rsidRPr="00FE689B" w:rsidRDefault="00F15094" w:rsidP="00522A27">
      <w:pPr>
        <w:pStyle w:val="Citat0"/>
        <w:rPr>
          <w:i/>
          <w:highlight w:val="green"/>
        </w:rPr>
      </w:pPr>
      <w:r w:rsidRPr="00FE689B">
        <w:rPr>
          <w:highlight w:val="green"/>
        </w:rPr>
        <w:t>För att kontrollerar nä</w:t>
      </w:r>
      <w:r w:rsidR="001255F7" w:rsidRPr="00FE689B">
        <w:rPr>
          <w:highlight w:val="green"/>
        </w:rPr>
        <w:t>tverksinställningarna användes</w:t>
      </w:r>
      <w:r w:rsidRPr="00FE689B">
        <w:rPr>
          <w:highlight w:val="green"/>
        </w:rPr>
        <w:t xml:space="preserve"> </w:t>
      </w:r>
      <w:proofErr w:type="gramStart"/>
      <w:r w:rsidRPr="00FE689B">
        <w:rPr>
          <w:rFonts w:ascii="Courier New" w:hAnsi="Courier New" w:cs="Courier New"/>
          <w:highlight w:val="green"/>
        </w:rPr>
        <w:t>ipconfig /all</w:t>
      </w:r>
      <w:proofErr w:type="gramEnd"/>
      <w:r w:rsidRPr="00FE689B">
        <w:rPr>
          <w:highlight w:val="green"/>
        </w:rPr>
        <w:t xml:space="preserve"> som ger en listning på alla satta </w:t>
      </w:r>
      <w:r w:rsidRPr="00FE689B">
        <w:rPr>
          <w:rFonts w:ascii="Courier New" w:hAnsi="Courier New" w:cs="Courier New"/>
          <w:highlight w:val="green"/>
        </w:rPr>
        <w:t>IP</w:t>
      </w:r>
      <w:r w:rsidRPr="00FE689B">
        <w:rPr>
          <w:highlight w:val="green"/>
        </w:rPr>
        <w:t xml:space="preserve"> adresser och </w:t>
      </w:r>
      <w:r w:rsidRPr="00FE689B">
        <w:rPr>
          <w:rFonts w:ascii="Courier New" w:hAnsi="Courier New" w:cs="Courier New"/>
          <w:highlight w:val="green"/>
        </w:rPr>
        <w:t>MAC</w:t>
      </w:r>
      <w:r w:rsidRPr="00FE689B">
        <w:rPr>
          <w:highlight w:val="green"/>
        </w:rPr>
        <w:t xml:space="preserve"> adresser.</w:t>
      </w:r>
      <w:r w:rsidRPr="00FE689B">
        <w:rPr>
          <w:highlight w:val="green"/>
        </w:rPr>
        <w:br/>
        <w:t xml:space="preserve">Scriptet sparades i en fil: </w:t>
      </w:r>
      <w:r w:rsidRPr="00FE689B">
        <w:rPr>
          <w:rFonts w:ascii="Courier New" w:hAnsi="Courier New" w:cs="Courier New"/>
          <w:highlight w:val="green"/>
        </w:rPr>
        <w:t>~home/lab1/script.sc</w:t>
      </w:r>
      <w:r w:rsidRPr="00FE689B">
        <w:rPr>
          <w:highlight w:val="green"/>
        </w:rPr>
        <w:t xml:space="preserve"> som senare gick att köra från </w:t>
      </w:r>
      <w:r w:rsidRPr="00FE689B">
        <w:rPr>
          <w:rFonts w:ascii="Courier New" w:hAnsi="Courier New" w:cs="Courier New"/>
          <w:highlight w:val="green"/>
        </w:rPr>
        <w:t>BASH</w:t>
      </w:r>
      <w:r w:rsidRPr="00FE689B">
        <w:rPr>
          <w:highlight w:val="green"/>
        </w:rPr>
        <w:t xml:space="preserve"> skalet.</w:t>
      </w:r>
    </w:p>
    <w:p w:rsidR="005D0DB2" w:rsidRDefault="005D0DB2" w:rsidP="00522A27">
      <w:pPr>
        <w:pStyle w:val="Stycke"/>
      </w:pPr>
      <w:r w:rsidRPr="00FE689B">
        <w:rPr>
          <w:highlight w:val="green"/>
        </w:rPr>
        <w:t>Exempel på underrubriker är:</w:t>
      </w:r>
    </w:p>
    <w:p w:rsidR="005D0DB2" w:rsidRDefault="005D0DB2" w:rsidP="00522A27">
      <w:pPr>
        <w:pStyle w:val="Rubrik2"/>
      </w:pPr>
      <w:bookmarkStart w:id="22" w:name="_Toc420321979"/>
      <w:r w:rsidRPr="00522A27">
        <w:t>Metodbeskrivning</w:t>
      </w:r>
      <w:bookmarkEnd w:id="22"/>
    </w:p>
    <w:p w:rsidR="00FC2391" w:rsidRPr="00957645" w:rsidRDefault="005D0DB2" w:rsidP="00885840">
      <w:r w:rsidRPr="00FE689B">
        <w:rPr>
          <w:highlight w:val="green"/>
        </w:rPr>
        <w:t>Beskriv hur ni har gått till väga. Det skall synas att ni har haft en metodisk tanke med hela genomförandet. Det får inte bara ”bli så här”. Tänkt dock på att även experimenterande kan vara en metod, bara det sker metodiskt och genomtänkt.</w:t>
      </w:r>
    </w:p>
    <w:p w:rsidR="005D0DB2" w:rsidRDefault="005D0DB2" w:rsidP="004939BB">
      <w:pPr>
        <w:pStyle w:val="Rubrik2"/>
      </w:pPr>
      <w:bookmarkStart w:id="23" w:name="_Toc420321980"/>
      <w:r>
        <w:t>Genomförande</w:t>
      </w:r>
      <w:bookmarkEnd w:id="23"/>
    </w:p>
    <w:p w:rsidR="00885840" w:rsidRDefault="00885840" w:rsidP="00885840"/>
    <w:p w:rsidR="00957645" w:rsidRDefault="00957645" w:rsidP="000145BC">
      <w:pPr>
        <w:pStyle w:val="Rubrik3"/>
      </w:pPr>
      <w:bookmarkStart w:id="24" w:name="_Toc420321981"/>
      <w:r>
        <w:t>Server</w:t>
      </w:r>
      <w:bookmarkEnd w:id="24"/>
    </w:p>
    <w:p w:rsidR="00B2166C" w:rsidRPr="00B2166C" w:rsidRDefault="00B2166C" w:rsidP="008E6853">
      <w:pPr>
        <w:pStyle w:val="Stycke"/>
        <w:ind w:firstLine="0"/>
      </w:pPr>
      <w:r>
        <w:t xml:space="preserve">Den server som har tilldelades för det här examensarbetet var en apacheserver som Högskolan i Gävle äger. Ett konto tilldelades tillsammans med en publik webblänk så att vem som helst kan komma till webbsidan för att kunna lägga upp det elektroniska formuläret och på så vis kunna testa det på ett enkelt och smidigt sätt. De krav som ställdes på servern var att det var en apache server, hanterade PHP samt MySQL. </w:t>
      </w:r>
      <w:r>
        <w:lastRenderedPageBreak/>
        <w:t>Servern har använts för att samla in datat när formuläret har testats. De testpersoner som gått med på att fylla i detta formulär har fått en länk Rigel.hig.se/VP där de kommit in till det utvecklade formuläret. Sedan har de fått fylla i uppgifter och följt instruktionerna som stått för att sedan kunna lämna feedback till utvecklaren. På så vis kan det funktionella testas för att säkerställa och analysera om rätt data fylls i men även att utvecklaren skall få feedback för att kunna se vad som möjligvis blir fel, få in tips på delar som inte upptäckts ännu etc.</w:t>
      </w:r>
    </w:p>
    <w:p w:rsidR="00957645" w:rsidRDefault="00957645" w:rsidP="000145BC">
      <w:pPr>
        <w:pStyle w:val="Rubrik3"/>
      </w:pPr>
      <w:bookmarkStart w:id="25" w:name="_Toc420321982"/>
      <w:r>
        <w:t>Databas</w:t>
      </w:r>
      <w:bookmarkEnd w:id="25"/>
    </w:p>
    <w:p w:rsidR="007F3858" w:rsidRPr="007F3858" w:rsidRDefault="007F3858" w:rsidP="00B46DC4">
      <w:pPr>
        <w:pStyle w:val="Stycke"/>
        <w:ind w:firstLine="0"/>
      </w:pPr>
      <w:r>
        <w:t xml:space="preserve">Detta examensarbete krävde att man använde sig av en databas för att lagra all data som sparas när personer gör en ansökan. Det språk som använts är MySQL och var känt sen tidigare av utvecklaren. Dock är även detta inget som Gävle kommun använder sig av men de godkände användningen av detta för prototypens skull. </w:t>
      </w:r>
    </w:p>
    <w:p w:rsidR="00957645" w:rsidRDefault="00957645" w:rsidP="000145BC">
      <w:pPr>
        <w:pStyle w:val="Rubrik3"/>
      </w:pPr>
      <w:bookmarkStart w:id="26" w:name="_Toc420321983"/>
      <w:r>
        <w:t>Utveckling/Kodning</w:t>
      </w:r>
      <w:bookmarkEnd w:id="26"/>
    </w:p>
    <w:p w:rsidR="008772E8" w:rsidRPr="00605EFD" w:rsidRDefault="00605EFD" w:rsidP="008B33E1">
      <w:pPr>
        <w:pStyle w:val="Stycke"/>
        <w:ind w:firstLine="0"/>
      </w:pPr>
      <w:r>
        <w:t xml:space="preserve">De program som används för utvecklingen av det elektroniska formuläret är PHP, JavaScript, HTML samt CSS. De användes just för att de var bekanta sen tidigare för utvecklaren. Tanken var inte att lära sig nya språk i det här examensarbetet utan tanken var att hinna skapa en så bra prototyp som möjligt åt Gävle kommun som de sedan kunde vidareutveckla i deras egna program. </w:t>
      </w:r>
      <w:r w:rsidR="008772E8">
        <w:t>Just för att effektivisera utvecklingen så mycket som möjligt så har refaktorisering av kod inte tagits till hänsyn utan formuläret har utvecklats för att få så mycket funktionalitet som möjligt, inte ha en snygg, lättförståelig och väldokumenterad kod.</w:t>
      </w:r>
    </w:p>
    <w:p w:rsidR="00957645" w:rsidRDefault="00957645" w:rsidP="000145BC">
      <w:pPr>
        <w:pStyle w:val="Rubrik3"/>
      </w:pPr>
      <w:bookmarkStart w:id="27" w:name="_Toc420321984"/>
      <w:r>
        <w:t>Tidsgraf</w:t>
      </w:r>
      <w:bookmarkEnd w:id="27"/>
    </w:p>
    <w:p w:rsidR="009A5CCD" w:rsidRDefault="009A5CCD" w:rsidP="009A5CCD">
      <w:r>
        <w:t>Ett gantt-schema har skapats för det tidsschema detta examensarbete kommer hålla sig till</w:t>
      </w:r>
    </w:p>
    <w:p w:rsidR="009A5CCD" w:rsidRDefault="009A5CCD" w:rsidP="009A5CCD">
      <w:pPr>
        <w:pStyle w:val="Ingetavstnd"/>
        <w:keepNext/>
      </w:pPr>
      <w:r>
        <w:rPr>
          <w:bCs/>
          <w:i/>
          <w:noProof/>
          <w:lang w:eastAsia="sv-SE"/>
        </w:rPr>
        <w:lastRenderedPageBreak/>
        <w:drawing>
          <wp:inline distT="0" distB="0" distL="0" distR="0" wp14:anchorId="6F89ADAC" wp14:editId="0FD89427">
            <wp:extent cx="4511615" cy="4165491"/>
            <wp:effectExtent l="0" t="0" r="3810" b="6985"/>
            <wp:docPr id="2" name="Bildobjekt 2" descr="C:\Users\Niklas\Documents\exjobb\gantt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iklas\Documents\exjobb\gantt_3.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6402" cy="4169911"/>
                    </a:xfrm>
                    <a:prstGeom prst="rect">
                      <a:avLst/>
                    </a:prstGeom>
                    <a:noFill/>
                    <a:ln>
                      <a:noFill/>
                    </a:ln>
                  </pic:spPr>
                </pic:pic>
              </a:graphicData>
            </a:graphic>
          </wp:inline>
        </w:drawing>
      </w:r>
    </w:p>
    <w:p w:rsidR="009A5CCD" w:rsidRPr="009A5CCD" w:rsidRDefault="009A5CCD" w:rsidP="00001087">
      <w:pPr>
        <w:pStyle w:val="Beskrivning"/>
      </w:pPr>
      <w:r>
        <w:t xml:space="preserve">Figur </w:t>
      </w:r>
      <w:r w:rsidR="00EB3EAE">
        <w:t>2</w:t>
      </w:r>
      <w:r>
        <w:t xml:space="preserve"> Gantt-schema</w:t>
      </w:r>
    </w:p>
    <w:p w:rsidR="00321B3B" w:rsidRPr="00321B3B" w:rsidRDefault="00957645" w:rsidP="000145BC">
      <w:pPr>
        <w:pStyle w:val="Rubrik3"/>
      </w:pPr>
      <w:bookmarkStart w:id="28" w:name="_Toc420321985"/>
      <w:r>
        <w:t>Testning</w:t>
      </w:r>
      <w:bookmarkEnd w:id="28"/>
    </w:p>
    <w:p w:rsidR="001E6F56" w:rsidRDefault="00675444" w:rsidP="001E6F56">
      <w:pPr>
        <w:pStyle w:val="Stycke"/>
        <w:ind w:firstLine="0"/>
      </w:pPr>
      <w:r w:rsidRPr="00F72854">
        <w:t xml:space="preserve">Testningen av formuläret genomfördes på så vis att 30 stycken borrfirmor/installatörer </w:t>
      </w:r>
      <w:r w:rsidR="00512D1D">
        <w:t>samt</w:t>
      </w:r>
      <w:r w:rsidRPr="00F72854">
        <w:t xml:space="preserve"> personal på Gävle kommun kontaktades.</w:t>
      </w:r>
      <w:r w:rsidR="001E6F56">
        <w:t xml:space="preserve"> </w:t>
      </w:r>
      <w:r w:rsidR="00857D00" w:rsidRPr="00F72854">
        <w:t xml:space="preserve">Anledningen till att just dessa personer är de som testar formuläret är för att enligt handläggarna på kommunen så är det över </w:t>
      </w:r>
      <w:r w:rsidR="00512D1D" w:rsidRPr="00F72854">
        <w:t>95 %</w:t>
      </w:r>
      <w:r w:rsidRPr="00F72854">
        <w:t xml:space="preserve"> </w:t>
      </w:r>
      <w:r w:rsidR="00857D00" w:rsidRPr="00F72854">
        <w:t xml:space="preserve">av ansökningarna </w:t>
      </w:r>
      <w:r w:rsidR="00512D1D">
        <w:t>som görs genom borrfirmor och inte genom</w:t>
      </w:r>
      <w:r w:rsidR="00857D00" w:rsidRPr="00F72854">
        <w:t xml:space="preserve"> privatpersoner/fastighetsägare.</w:t>
      </w:r>
      <w:r w:rsidR="00F72854" w:rsidRPr="00F72854">
        <w:t xml:space="preserve"> </w:t>
      </w:r>
      <w:r w:rsidR="001E6F56">
        <w:t xml:space="preserve"> </w:t>
      </w:r>
    </w:p>
    <w:p w:rsidR="00CE73BF" w:rsidRPr="00675444" w:rsidRDefault="00F72854" w:rsidP="001E6F56">
      <w:pPr>
        <w:pStyle w:val="Stycke"/>
      </w:pPr>
      <w:r w:rsidRPr="00F72854">
        <w:t>De personer på kommunen</w:t>
      </w:r>
      <w:r w:rsidR="00512D1D">
        <w:t xml:space="preserve"> som kommer testa formuläret är 2 </w:t>
      </w:r>
      <w:r w:rsidRPr="00F72854">
        <w:t xml:space="preserve">handläggare </w:t>
      </w:r>
      <w:r w:rsidR="00512D1D">
        <w:t>som ansvarar över</w:t>
      </w:r>
      <w:r w:rsidRPr="00F72854">
        <w:t xml:space="preserve"> just tillstånd av värmepumpar, projektledaren för detta projekt samt chefen för miljöreda som även är en del av projektet.</w:t>
      </w:r>
      <w:r w:rsidR="00857D00" w:rsidRPr="00F72854">
        <w:t xml:space="preserve"> </w:t>
      </w:r>
      <w:r w:rsidR="00675444" w:rsidRPr="00F72854">
        <w:t>Genom att beskriva arbetet och syftet med testningen så var det 10 borrfirmor och 4 personer på kommunen som hade tackat ja till att delta i undersökningen.</w:t>
      </w:r>
      <w:r w:rsidR="001E6F56">
        <w:t xml:space="preserve"> </w:t>
      </w:r>
      <w:r w:rsidR="00675444">
        <w:t xml:space="preserve">Vad detta gick ut på var att de skulle göra en ansökan så realistiskt som möjligt. De fick en länk på deras mejl som dirigerade dem till det elektroniska formuläret. Där fanns instruktioner på startsidan innan de påbörjade en ansökan samt möjlighet till att ge feedback efter att de genomfört en ansökan. </w:t>
      </w:r>
      <w:r w:rsidR="00CE73BF">
        <w:t>Efter att testerna genomförts så sammanställdes den nya statistiken för att jämföra den med den gamla som togs fram av pappersblanketterna.</w:t>
      </w:r>
    </w:p>
    <w:p w:rsidR="00CE73BF" w:rsidRDefault="00CE73BF" w:rsidP="00675444">
      <w:pPr>
        <w:pStyle w:val="Stycke"/>
        <w:ind w:firstLine="0"/>
      </w:pPr>
    </w:p>
    <w:p w:rsidR="00321B3B" w:rsidRPr="00321B3B" w:rsidRDefault="00321B3B" w:rsidP="000145BC">
      <w:pPr>
        <w:pStyle w:val="Rubrik3"/>
      </w:pPr>
      <w:r w:rsidRPr="00321B3B">
        <w:t>Observation av testet</w:t>
      </w:r>
    </w:p>
    <w:p w:rsidR="00321B3B" w:rsidRDefault="00321B3B" w:rsidP="00675444">
      <w:pPr>
        <w:pStyle w:val="Stycke"/>
        <w:ind w:firstLine="0"/>
      </w:pPr>
      <w:r>
        <w:t>För observation av testningen var det tänkt att ha två olika strategier:</w:t>
      </w:r>
    </w:p>
    <w:p w:rsidR="00321B3B" w:rsidRDefault="00321B3B" w:rsidP="00321B3B">
      <w:pPr>
        <w:pStyle w:val="Stycke"/>
        <w:numPr>
          <w:ilvl w:val="0"/>
          <w:numId w:val="29"/>
        </w:numPr>
      </w:pPr>
      <w:r>
        <w:t>Låta testpersonerna genomföra ansökan själv</w:t>
      </w:r>
      <w:r w:rsidR="004015D2">
        <w:t>a</w:t>
      </w:r>
    </w:p>
    <w:p w:rsidR="00321B3B" w:rsidRDefault="00321B3B" w:rsidP="00321B3B">
      <w:pPr>
        <w:pStyle w:val="Stycke"/>
        <w:numPr>
          <w:ilvl w:val="0"/>
          <w:numId w:val="29"/>
        </w:numPr>
      </w:pPr>
      <w:r>
        <w:lastRenderedPageBreak/>
        <w:t xml:space="preserve">Låta testpersonerna genomföra ansökan där deras agerande blev studerat genom observation på plats. </w:t>
      </w:r>
      <w:r w:rsidR="0023154C">
        <w:t>D.v.s.</w:t>
      </w:r>
      <w:r>
        <w:t xml:space="preserve"> stå bakom de och anteckna alternativt filma deras genomförande.</w:t>
      </w:r>
    </w:p>
    <w:p w:rsidR="00993232" w:rsidRDefault="00993232" w:rsidP="00321B3B">
      <w:pPr>
        <w:pStyle w:val="Stycke"/>
        <w:ind w:firstLine="0"/>
      </w:pPr>
    </w:p>
    <w:p w:rsidR="00321B3B" w:rsidRDefault="00321B3B" w:rsidP="00321B3B">
      <w:pPr>
        <w:pStyle w:val="Stycke"/>
        <w:ind w:firstLine="0"/>
      </w:pPr>
      <w:r>
        <w:t>Efter att ha frågat så var det ingen av testpersonerna som kände sig bekväm med att bli observerade men de accepterade att genomföra en ansökan om de fick sitta själva när de hade tid.</w:t>
      </w:r>
    </w:p>
    <w:p w:rsidR="00675444" w:rsidRPr="00675444" w:rsidRDefault="00675444" w:rsidP="00E1202E">
      <w:pPr>
        <w:pStyle w:val="Stycke"/>
        <w:ind w:firstLine="0"/>
      </w:pPr>
    </w:p>
    <w:p w:rsidR="00957645" w:rsidRDefault="00957645" w:rsidP="000145BC">
      <w:pPr>
        <w:pStyle w:val="Rubrik3"/>
      </w:pPr>
      <w:bookmarkStart w:id="29" w:name="_Toc420321986"/>
      <w:r>
        <w:t>Förväntade resultat</w:t>
      </w:r>
      <w:bookmarkEnd w:id="29"/>
    </w:p>
    <w:p w:rsidR="00C15CF8" w:rsidRPr="001D18B2" w:rsidRDefault="00C15CF8" w:rsidP="001D18B2">
      <w:pPr>
        <w:pStyle w:val="Stycke"/>
        <w:ind w:firstLine="0"/>
      </w:pPr>
      <w:r w:rsidRPr="001D18B2">
        <w:t xml:space="preserve">Förväntade resultatet av detta examensarbete är att ett elektroniskt formulär skall skapas där personer kan ansöka om tillstånd för värmepumpar direkt på Gävle kommuns webbsida. </w:t>
      </w:r>
    </w:p>
    <w:p w:rsidR="004C44BF" w:rsidRPr="001D18B2" w:rsidRDefault="00C15CF8" w:rsidP="001D18B2">
      <w:pPr>
        <w:pStyle w:val="Stycke"/>
      </w:pPr>
      <w:r w:rsidRPr="001D18B2">
        <w:t>D</w:t>
      </w:r>
      <w:r w:rsidR="004C44BF" w:rsidRPr="001D18B2">
        <w:t xml:space="preserve">et elektroniska formuläret </w:t>
      </w:r>
      <w:r w:rsidRPr="001D18B2">
        <w:t>kommer att ha bättre kontroll</w:t>
      </w:r>
      <w:r w:rsidR="004C44BF" w:rsidRPr="001D18B2">
        <w:t xml:space="preserve"> </w:t>
      </w:r>
      <w:r w:rsidRPr="001D18B2">
        <w:t>så att exempelvis</w:t>
      </w:r>
      <w:r w:rsidR="004C44BF" w:rsidRPr="001D18B2">
        <w:t xml:space="preserve"> </w:t>
      </w:r>
      <w:r w:rsidRPr="001D18B2">
        <w:t>e</w:t>
      </w:r>
      <w:r w:rsidR="004C44BF" w:rsidRPr="001D18B2">
        <w:t xml:space="preserve">n person som genomför ansökan skall inte kunna skicka in en ansökan där de obligatoriska fälten inte är ifyllda. </w:t>
      </w:r>
    </w:p>
    <w:p w:rsidR="004C44BF" w:rsidRPr="001D18B2" w:rsidRDefault="00C15CF8" w:rsidP="001D18B2">
      <w:pPr>
        <w:pStyle w:val="Stycke"/>
      </w:pPr>
      <w:r w:rsidRPr="001D18B2">
        <w:t>Statistiken för ofullständiga ansökningar skall minska så att h</w:t>
      </w:r>
      <w:r w:rsidR="004C44BF" w:rsidRPr="001D18B2">
        <w:t xml:space="preserve">andläggarna skall kunna lägga mer fokus på andra arbeten istället för att lägga mycket av deras tid på att begära kompletteringar. </w:t>
      </w:r>
      <w:r w:rsidRPr="001D18B2">
        <w:t xml:space="preserve">De nya problem som uppstår genom att skapa en e-tjänst skall uppmärksammas och förebygga ofullständiga ansökningar på så effektivt sätt som möjligt. </w:t>
      </w:r>
    </w:p>
    <w:p w:rsidR="004C44BF" w:rsidRPr="004C44BF" w:rsidRDefault="004C44BF" w:rsidP="004C44BF">
      <w:pPr>
        <w:pStyle w:val="Stycke"/>
      </w:pPr>
    </w:p>
    <w:p w:rsidR="004C44BF" w:rsidRPr="004C44BF" w:rsidRDefault="004C44BF" w:rsidP="004C44BF">
      <w:pPr>
        <w:pStyle w:val="Ingetavstnd"/>
      </w:pPr>
    </w:p>
    <w:p w:rsidR="005D0DB2" w:rsidRPr="005D0DB2" w:rsidRDefault="005D0DB2" w:rsidP="005D0DB2">
      <w:r w:rsidRPr="00FE689B">
        <w:rPr>
          <w:highlight w:val="green"/>
        </w:rPr>
        <w:t xml:space="preserve">Om det är ett </w:t>
      </w:r>
      <w:r w:rsidR="00E46DB1" w:rsidRPr="00FE689B">
        <w:rPr>
          <w:highlight w:val="green"/>
        </w:rPr>
        <w:t xml:space="preserve">arbetsintensivt arbete, </w:t>
      </w:r>
      <w:proofErr w:type="gramStart"/>
      <w:r w:rsidR="00E46DB1" w:rsidRPr="00FE689B">
        <w:rPr>
          <w:highlight w:val="green"/>
        </w:rPr>
        <w:t>dvs</w:t>
      </w:r>
      <w:proofErr w:type="gramEnd"/>
      <w:r w:rsidR="00E46DB1" w:rsidRPr="00FE689B">
        <w:rPr>
          <w:highlight w:val="green"/>
        </w:rPr>
        <w:t xml:space="preserve"> mycket tid ligger i själva utvecklandet av ett system eller likande, så kan det passa med denna underrubrik. Då beskriver ni helt enkelt hur ni gått till väga. Se bara upp så det inte blir en dagbok med alla småsteg som ni tog, försök att hitta en bra balans.</w:t>
      </w:r>
    </w:p>
    <w:p w:rsidR="00C82176" w:rsidRDefault="00C82176">
      <w:pPr>
        <w:spacing w:after="0" w:line="240" w:lineRule="auto"/>
        <w:rPr>
          <w:rFonts w:eastAsiaTheme="majorEastAsia" w:cstheme="majorBidi"/>
          <w:b/>
          <w:bCs/>
          <w:sz w:val="28"/>
          <w:szCs w:val="28"/>
        </w:rPr>
      </w:pPr>
      <w:bookmarkStart w:id="30" w:name="_Toc379271511"/>
      <w:bookmarkStart w:id="31" w:name="_Toc419184890"/>
      <w:r>
        <w:br w:type="page"/>
      </w:r>
    </w:p>
    <w:p w:rsidR="00F15094" w:rsidRPr="004A4279" w:rsidRDefault="00F15094" w:rsidP="004939BB">
      <w:pPr>
        <w:pStyle w:val="Rubrik1"/>
      </w:pPr>
      <w:bookmarkStart w:id="32" w:name="_Toc420321987"/>
      <w:r w:rsidRPr="004A4279">
        <w:lastRenderedPageBreak/>
        <w:t>R</w:t>
      </w:r>
      <w:r w:rsidRPr="00885831">
        <w:t>esult</w:t>
      </w:r>
      <w:r w:rsidRPr="004A4279">
        <w:t>at</w:t>
      </w:r>
      <w:bookmarkEnd w:id="30"/>
      <w:bookmarkEnd w:id="31"/>
      <w:bookmarkEnd w:id="32"/>
    </w:p>
    <w:p w:rsidR="00F15094" w:rsidRPr="00FE689B" w:rsidRDefault="00F15094" w:rsidP="004468C9">
      <w:pPr>
        <w:pStyle w:val="rubrik40"/>
        <w:rPr>
          <w:highlight w:val="green"/>
        </w:rPr>
      </w:pPr>
      <w:r w:rsidRPr="00FE689B">
        <w:rPr>
          <w:highlight w:val="green"/>
        </w:rPr>
        <w:t xml:space="preserve">Här kommer det som arbetet mynnar ut </w:t>
      </w:r>
      <w:r w:rsidR="007C7E02" w:rsidRPr="00FE689B">
        <w:rPr>
          <w:highlight w:val="green"/>
        </w:rPr>
        <w:t>i. Vad är resultatet? Redogör för fakta, undvik egna</w:t>
      </w:r>
      <w:r w:rsidRPr="00FE689B">
        <w:rPr>
          <w:highlight w:val="green"/>
        </w:rPr>
        <w:t xml:space="preserve"> åsikter och tyckande. Beskriv och redovisa vad som producera</w:t>
      </w:r>
      <w:r w:rsidR="007C7E02" w:rsidRPr="00FE689B">
        <w:rPr>
          <w:highlight w:val="green"/>
        </w:rPr>
        <w:t>ts</w:t>
      </w:r>
      <w:r w:rsidR="002D0253" w:rsidRPr="00FE689B">
        <w:rPr>
          <w:highlight w:val="green"/>
        </w:rPr>
        <w:t xml:space="preserve"> eller </w:t>
      </w:r>
      <w:r w:rsidR="007C7E02" w:rsidRPr="00FE689B">
        <w:rPr>
          <w:highlight w:val="green"/>
        </w:rPr>
        <w:t>be</w:t>
      </w:r>
      <w:r w:rsidR="002D0253" w:rsidRPr="00FE689B">
        <w:rPr>
          <w:highlight w:val="green"/>
        </w:rPr>
        <w:t>svara</w:t>
      </w:r>
      <w:r w:rsidR="007C7E02" w:rsidRPr="00FE689B">
        <w:rPr>
          <w:highlight w:val="green"/>
        </w:rPr>
        <w:t>ts</w:t>
      </w:r>
      <w:r w:rsidRPr="00FE689B">
        <w:rPr>
          <w:highlight w:val="green"/>
        </w:rPr>
        <w:t xml:space="preserve">. </w:t>
      </w:r>
      <w:r w:rsidR="002D0253" w:rsidRPr="00FE689B">
        <w:rPr>
          <w:highlight w:val="green"/>
        </w:rPr>
        <w:t>Var noga med att ta upp resultaten för de frågeställningar som ställdes under Inledning.</w:t>
      </w:r>
    </w:p>
    <w:p w:rsidR="00F15094" w:rsidRPr="00FE689B" w:rsidRDefault="002D0253" w:rsidP="00F15094">
      <w:pPr>
        <w:pStyle w:val="Stycke"/>
        <w:rPr>
          <w:highlight w:val="green"/>
        </w:rPr>
      </w:pPr>
      <w:r w:rsidRPr="00FE689B">
        <w:rPr>
          <w:highlight w:val="green"/>
        </w:rPr>
        <w:t xml:space="preserve">Om det finns en naturlig uppdelning i delresultat (som härrör till olika frågeställningar) så kan man dela upp resultatet i underrubriker. </w:t>
      </w:r>
      <w:r w:rsidR="00F15094" w:rsidRPr="00FE689B">
        <w:rPr>
          <w:highlight w:val="green"/>
        </w:rPr>
        <w:t>Kom ihåg att ge bilder ett referensnamn (Figur 3, Tabell 1, osv) och gärna även en mycket kort förklaring</w:t>
      </w:r>
      <w:r w:rsidR="00816278" w:rsidRPr="00FE689B">
        <w:rPr>
          <w:highlight w:val="green"/>
        </w:rPr>
        <w:t>. Figurt</w:t>
      </w:r>
      <w:r w:rsidR="00B668B6" w:rsidRPr="00FE689B">
        <w:rPr>
          <w:highlight w:val="green"/>
        </w:rPr>
        <w:t>exten skall vara centrerad och kursiv</w:t>
      </w:r>
      <w:r w:rsidR="00F15094" w:rsidRPr="00FE689B">
        <w:rPr>
          <w:highlight w:val="green"/>
        </w:rPr>
        <w:t>. Bilder finns med av en orsak och skall refereras till i texten.</w:t>
      </w:r>
      <w:r w:rsidR="00816278" w:rsidRPr="00FE689B">
        <w:rPr>
          <w:highlight w:val="green"/>
        </w:rPr>
        <w:t xml:space="preserve"> Högerklicka på bilden och välj ”Infoga beskrivning” så kan du använda Referenser – Korsreferens när du skall infoga referensen till bilden. Då sköter Word automatisk numrering av figurerna.</w:t>
      </w:r>
      <w:r w:rsidR="00F15094" w:rsidRPr="00FE689B">
        <w:rPr>
          <w:highlight w:val="green"/>
        </w:rPr>
        <w:br/>
        <w:t>Ex</w:t>
      </w:r>
      <w:r w:rsidR="00B668B6" w:rsidRPr="00FE689B">
        <w:rPr>
          <w:highlight w:val="green"/>
        </w:rPr>
        <w:t>empel</w:t>
      </w:r>
      <w:r w:rsidR="00F15094" w:rsidRPr="00FE689B">
        <w:rPr>
          <w:highlight w:val="green"/>
        </w:rPr>
        <w:t>:</w:t>
      </w:r>
    </w:p>
    <w:p w:rsidR="00F15094" w:rsidRPr="00FE689B" w:rsidRDefault="00F15094" w:rsidP="00522A27">
      <w:pPr>
        <w:pStyle w:val="Citat0"/>
        <w:rPr>
          <w:i/>
          <w:highlight w:val="green"/>
        </w:rPr>
      </w:pPr>
      <w:r w:rsidRPr="00FE689B">
        <w:rPr>
          <w:highlight w:val="green"/>
        </w:rPr>
        <w:t>Som man ser av UML-diagrammet (se Figur 1) har vi skapat en lösning som löser uppgiften på en grundläggand</w:t>
      </w:r>
      <w:r w:rsidR="00384188" w:rsidRPr="00FE689B">
        <w:rPr>
          <w:highlight w:val="green"/>
        </w:rPr>
        <w:t>e nivå, men givet våra avgränsningar inte har nå</w:t>
      </w:r>
      <w:r w:rsidR="00B668B6" w:rsidRPr="00FE689B">
        <w:rPr>
          <w:highlight w:val="green"/>
        </w:rPr>
        <w:t>go</w:t>
      </w:r>
      <w:r w:rsidR="00384188" w:rsidRPr="00FE689B">
        <w:rPr>
          <w:highlight w:val="green"/>
        </w:rPr>
        <w:t>n extra funktionalitet.</w:t>
      </w:r>
    </w:p>
    <w:p w:rsidR="00F15094" w:rsidRPr="00FE689B" w:rsidRDefault="00F15094" w:rsidP="00F15094">
      <w:pPr>
        <w:keepNext/>
        <w:jc w:val="center"/>
        <w:rPr>
          <w:highlight w:val="green"/>
        </w:rPr>
      </w:pPr>
      <w:r w:rsidRPr="00FE689B">
        <w:rPr>
          <w:noProof/>
          <w:highlight w:val="green"/>
          <w:lang w:eastAsia="sv-SE"/>
        </w:rPr>
        <w:drawing>
          <wp:inline distT="0" distB="0" distL="0" distR="0" wp14:anchorId="07948AE5" wp14:editId="68A11F79">
            <wp:extent cx="3829050" cy="1581150"/>
            <wp:effectExtent l="0" t="0" r="0" b="0"/>
            <wp:docPr id="3" name="Bildobjekt 3" descr="http://www.gliffy.com/go/publish/image/4218693/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gliffy.com/go/publish/image/4218693/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9050" cy="1581150"/>
                    </a:xfrm>
                    <a:prstGeom prst="rect">
                      <a:avLst/>
                    </a:prstGeom>
                    <a:noFill/>
                    <a:ln>
                      <a:noFill/>
                    </a:ln>
                  </pic:spPr>
                </pic:pic>
              </a:graphicData>
            </a:graphic>
          </wp:inline>
        </w:drawing>
      </w:r>
    </w:p>
    <w:p w:rsidR="00F15094" w:rsidRDefault="00F15094" w:rsidP="00F15094">
      <w:pPr>
        <w:pStyle w:val="Beskrivning"/>
        <w:jc w:val="center"/>
      </w:pPr>
      <w:r w:rsidRPr="00FE689B">
        <w:rPr>
          <w:highlight w:val="green"/>
        </w:rPr>
        <w:t xml:space="preserve">Figur </w:t>
      </w:r>
      <w:r w:rsidR="008C0D56" w:rsidRPr="00FE689B">
        <w:rPr>
          <w:highlight w:val="green"/>
        </w:rPr>
        <w:fldChar w:fldCharType="begin"/>
      </w:r>
      <w:r w:rsidR="008C0D56" w:rsidRPr="00FE689B">
        <w:rPr>
          <w:highlight w:val="green"/>
        </w:rPr>
        <w:instrText xml:space="preserve"> SEQ Figur \* ARABIC </w:instrText>
      </w:r>
      <w:r w:rsidR="008C0D56" w:rsidRPr="00FE689B">
        <w:rPr>
          <w:highlight w:val="green"/>
        </w:rPr>
        <w:fldChar w:fldCharType="separate"/>
      </w:r>
      <w:r w:rsidR="005D4987">
        <w:rPr>
          <w:noProof/>
          <w:highlight w:val="green"/>
        </w:rPr>
        <w:t>2</w:t>
      </w:r>
      <w:r w:rsidR="008C0D56" w:rsidRPr="00FE689B">
        <w:rPr>
          <w:noProof/>
          <w:highlight w:val="green"/>
        </w:rPr>
        <w:fldChar w:fldCharType="end"/>
      </w:r>
      <w:r w:rsidRPr="00FE689B">
        <w:rPr>
          <w:highlight w:val="green"/>
        </w:rPr>
        <w:t>. UML-diagram av vår lösning</w:t>
      </w:r>
    </w:p>
    <w:p w:rsidR="00F15094" w:rsidRPr="004A4279" w:rsidRDefault="00F15094" w:rsidP="004939BB">
      <w:pPr>
        <w:pStyle w:val="Rubrik1"/>
      </w:pPr>
      <w:bookmarkStart w:id="33" w:name="_Toc379271512"/>
      <w:bookmarkStart w:id="34" w:name="_Toc419184891"/>
      <w:bookmarkStart w:id="35" w:name="_Toc420321988"/>
      <w:r w:rsidRPr="004A4279">
        <w:t>Diskussion</w:t>
      </w:r>
      <w:bookmarkEnd w:id="33"/>
      <w:bookmarkEnd w:id="34"/>
      <w:bookmarkEnd w:id="35"/>
    </w:p>
    <w:p w:rsidR="00F15094" w:rsidRPr="00FE689B" w:rsidRDefault="00F15094" w:rsidP="004468C9">
      <w:pPr>
        <w:pStyle w:val="rubrik40"/>
        <w:rPr>
          <w:highlight w:val="green"/>
        </w:rPr>
      </w:pPr>
      <w:r w:rsidRPr="00FE689B">
        <w:rPr>
          <w:highlight w:val="green"/>
        </w:rPr>
        <w:t>Slutligen kommer man till diskussionen där man försöker analysera sitt resultat och koppla det till ev. frågeställningar och val gjorda under Inledning och Metod. Blev det bra eller inte? Här skall man ge uttryck för sina egna personliga reflekt</w:t>
      </w:r>
      <w:r w:rsidR="002D0253" w:rsidRPr="00FE689B">
        <w:rPr>
          <w:highlight w:val="green"/>
        </w:rPr>
        <w:t>ioner på sitt arbete</w:t>
      </w:r>
      <w:r w:rsidR="0060595C" w:rsidRPr="00FE689B">
        <w:rPr>
          <w:highlight w:val="green"/>
        </w:rPr>
        <w:t xml:space="preserve"> och det är helt ok att skriva ”jag” eller ”vi.</w:t>
      </w:r>
      <w:r w:rsidRPr="00FE689B">
        <w:rPr>
          <w:highlight w:val="green"/>
        </w:rPr>
        <w:t xml:space="preserve"> I större arbeten bör man försöka värdera sitt resultat och sätta det i p</w:t>
      </w:r>
      <w:r w:rsidR="002D0253" w:rsidRPr="00FE689B">
        <w:rPr>
          <w:highlight w:val="green"/>
        </w:rPr>
        <w:t xml:space="preserve">erspektiv samt fundera över </w:t>
      </w:r>
      <w:r w:rsidRPr="00FE689B">
        <w:rPr>
          <w:highlight w:val="green"/>
        </w:rPr>
        <w:t>hur arbetet skulle ha kunnat göras mer omfattande eller annorlunda, med tanke på de erfarenheter som skaffats under arbetet.</w:t>
      </w:r>
      <w:r w:rsidR="0060595C" w:rsidRPr="00FE689B">
        <w:rPr>
          <w:highlight w:val="green"/>
        </w:rPr>
        <w:t xml:space="preserve"> Försöka att tänka i termer av generalisering kontra specialisering om det går</w:t>
      </w:r>
      <w:r w:rsidR="0004191F" w:rsidRPr="00FE689B">
        <w:rPr>
          <w:highlight w:val="green"/>
        </w:rPr>
        <w:t>,</w:t>
      </w:r>
      <w:r w:rsidR="0060595C" w:rsidRPr="00FE689B">
        <w:rPr>
          <w:highlight w:val="green"/>
        </w:rPr>
        <w:t xml:space="preserve"> d.v.s. få i in ert arbete i ett generellt sammanhang.</w:t>
      </w:r>
    </w:p>
    <w:p w:rsidR="00F15094" w:rsidRPr="00FE689B" w:rsidRDefault="00F15094" w:rsidP="00F15094">
      <w:pPr>
        <w:rPr>
          <w:highlight w:val="green"/>
        </w:rPr>
      </w:pPr>
      <w:r w:rsidRPr="00FE689B">
        <w:rPr>
          <w:highlight w:val="green"/>
        </w:rPr>
        <w:t>Exempel:</w:t>
      </w:r>
    </w:p>
    <w:p w:rsidR="00F15094" w:rsidRPr="00522A27" w:rsidRDefault="00F15094" w:rsidP="00522A27">
      <w:pPr>
        <w:pStyle w:val="Citat0"/>
      </w:pPr>
      <w:r w:rsidRPr="00FE689B">
        <w:rPr>
          <w:highlight w:val="green"/>
        </w:rPr>
        <w:t xml:space="preserve">Vårt program klarar av att hantera alla grundfunktioner som ställdes i uppgiften. Vi prioriterade den enklare lösningen då vi ville vara säkra på att få en fungerande slutprodukt. Med facit i hand inser vi att vi har kunnat lägga till funktioner för </w:t>
      </w:r>
      <w:r w:rsidR="002D0253" w:rsidRPr="00FE689B">
        <w:rPr>
          <w:highlight w:val="green"/>
        </w:rPr>
        <w:t>fler sensorer</w:t>
      </w:r>
      <w:r w:rsidRPr="00FE689B">
        <w:rPr>
          <w:highlight w:val="green"/>
        </w:rPr>
        <w:t xml:space="preserve">, som diskuterade i </w:t>
      </w:r>
      <w:r w:rsidRPr="00FE689B">
        <w:rPr>
          <w:highlight w:val="green"/>
        </w:rPr>
        <w:lastRenderedPageBreak/>
        <w:t xml:space="preserve">inledningen, men det har då funnits en risk att vi inte hunnit färdigt då vi haft en del problem med </w:t>
      </w:r>
      <w:r w:rsidR="002D0253" w:rsidRPr="00FE689B">
        <w:rPr>
          <w:highlight w:val="green"/>
        </w:rPr>
        <w:t>störningar på signalerna från sensorerna</w:t>
      </w:r>
      <w:r w:rsidRPr="00FE689B">
        <w:rPr>
          <w:highlight w:val="green"/>
        </w:rPr>
        <w:t xml:space="preserve">. På det hela är vi nöjda med slutresultatet men med bättre </w:t>
      </w:r>
      <w:r w:rsidR="002D0253" w:rsidRPr="00FE689B">
        <w:rPr>
          <w:highlight w:val="green"/>
        </w:rPr>
        <w:t xml:space="preserve">spänningsmatningar hade vi sluppit tyda och leta efter felsignaler och </w:t>
      </w:r>
      <w:r w:rsidRPr="00FE689B">
        <w:rPr>
          <w:highlight w:val="green"/>
        </w:rPr>
        <w:t xml:space="preserve">hade </w:t>
      </w:r>
      <w:r w:rsidR="002D0253" w:rsidRPr="00FE689B">
        <w:rPr>
          <w:highlight w:val="green"/>
        </w:rPr>
        <w:t xml:space="preserve">troligen </w:t>
      </w:r>
      <w:r w:rsidRPr="00FE689B">
        <w:rPr>
          <w:highlight w:val="green"/>
        </w:rPr>
        <w:t>nått längre på samma tid.</w:t>
      </w:r>
      <w:r w:rsidR="002D0253" w:rsidRPr="00FE689B">
        <w:rPr>
          <w:highlight w:val="green"/>
        </w:rPr>
        <w:t xml:space="preserve"> Jämför man med de </w:t>
      </w:r>
      <w:r w:rsidR="0060595C" w:rsidRPr="00FE689B">
        <w:rPr>
          <w:highlight w:val="green"/>
        </w:rPr>
        <w:t xml:space="preserve">generella </w:t>
      </w:r>
      <w:r w:rsidR="002D0253" w:rsidRPr="00FE689B">
        <w:rPr>
          <w:highlight w:val="green"/>
        </w:rPr>
        <w:t xml:space="preserve">resultat som Jackson [12] </w:t>
      </w:r>
      <w:r w:rsidR="0060595C" w:rsidRPr="00FE689B">
        <w:rPr>
          <w:highlight w:val="green"/>
        </w:rPr>
        <w:t xml:space="preserve">och Hermansson[13] berör </w:t>
      </w:r>
      <w:r w:rsidR="002D0253" w:rsidRPr="00FE689B">
        <w:rPr>
          <w:highlight w:val="green"/>
        </w:rPr>
        <w:t>i sin</w:t>
      </w:r>
      <w:r w:rsidR="0060595C" w:rsidRPr="00FE689B">
        <w:rPr>
          <w:highlight w:val="green"/>
        </w:rPr>
        <w:t>a</w:t>
      </w:r>
      <w:r w:rsidR="002D0253" w:rsidRPr="00FE689B">
        <w:rPr>
          <w:highlight w:val="green"/>
        </w:rPr>
        <w:t xml:space="preserve"> undersökning</w:t>
      </w:r>
      <w:r w:rsidR="0060595C" w:rsidRPr="00FE689B">
        <w:rPr>
          <w:highlight w:val="green"/>
        </w:rPr>
        <w:t>ar</w:t>
      </w:r>
      <w:r w:rsidR="002D0253" w:rsidRPr="00FE689B">
        <w:rPr>
          <w:highlight w:val="green"/>
        </w:rPr>
        <w:t xml:space="preserve"> så ligger våra värden helt i linje</w:t>
      </w:r>
      <w:r w:rsidR="0060595C" w:rsidRPr="00FE689B">
        <w:rPr>
          <w:highlight w:val="green"/>
        </w:rPr>
        <w:t xml:space="preserve"> med dessa</w:t>
      </w:r>
      <w:r w:rsidR="002D0253" w:rsidRPr="00FE689B">
        <w:rPr>
          <w:highlight w:val="green"/>
        </w:rPr>
        <w:t xml:space="preserve">, </w:t>
      </w:r>
      <w:r w:rsidR="0060595C" w:rsidRPr="00FE689B">
        <w:rPr>
          <w:highlight w:val="green"/>
        </w:rPr>
        <w:t xml:space="preserve">givet att man tar hänsyn till de speciella </w:t>
      </w:r>
      <w:r w:rsidR="002D0253" w:rsidRPr="00FE689B">
        <w:rPr>
          <w:highlight w:val="green"/>
        </w:rPr>
        <w:t>begränsningar som användes i vårt arbete.</w:t>
      </w:r>
    </w:p>
    <w:p w:rsidR="00821D6A" w:rsidRDefault="00821D6A" w:rsidP="004939BB">
      <w:pPr>
        <w:pStyle w:val="Rubrik1"/>
      </w:pPr>
      <w:bookmarkStart w:id="36" w:name="_Toc420321989"/>
      <w:bookmarkStart w:id="37" w:name="_Toc419184892"/>
      <w:r>
        <w:t>Ordlista</w:t>
      </w:r>
      <w:bookmarkEnd w:id="36"/>
    </w:p>
    <w:p w:rsidR="00821D6A" w:rsidRPr="00FE689B" w:rsidRDefault="00821D6A" w:rsidP="004468C9">
      <w:pPr>
        <w:pStyle w:val="rubrik40"/>
        <w:rPr>
          <w:highlight w:val="green"/>
        </w:rPr>
      </w:pPr>
      <w:r w:rsidRPr="00FE689B">
        <w:rPr>
          <w:highlight w:val="green"/>
        </w:rPr>
        <w:t xml:space="preserve">Denna rubrik kan man ta med om man har ett arbete som innehåller en mängd ”krångliga ord” och förkortningar. </w:t>
      </w:r>
      <w:r w:rsidR="00816278" w:rsidRPr="00FE689B">
        <w:rPr>
          <w:highlight w:val="green"/>
        </w:rPr>
        <w:t xml:space="preserve">Dessa skrivs då upp, i bokstavsordning, tillsammas med en kort förklaring. </w:t>
      </w:r>
      <w:r w:rsidRPr="00FE689B">
        <w:rPr>
          <w:highlight w:val="green"/>
        </w:rPr>
        <w:t>Tänk dock</w:t>
      </w:r>
      <w:r w:rsidR="00816278" w:rsidRPr="00FE689B">
        <w:rPr>
          <w:highlight w:val="green"/>
        </w:rPr>
        <w:t xml:space="preserve"> på att skriva </w:t>
      </w:r>
      <w:r w:rsidRPr="00FE689B">
        <w:rPr>
          <w:highlight w:val="green"/>
        </w:rPr>
        <w:t xml:space="preserve">ut </w:t>
      </w:r>
      <w:r w:rsidR="00816278" w:rsidRPr="00FE689B">
        <w:rPr>
          <w:highlight w:val="green"/>
        </w:rPr>
        <w:t xml:space="preserve">hela betydelsen </w:t>
      </w:r>
      <w:r w:rsidRPr="00FE689B">
        <w:rPr>
          <w:highlight w:val="green"/>
        </w:rPr>
        <w:t>första gången det nämns</w:t>
      </w:r>
      <w:r w:rsidR="00816278" w:rsidRPr="00FE689B">
        <w:rPr>
          <w:highlight w:val="green"/>
        </w:rPr>
        <w:t xml:space="preserve"> i texten</w:t>
      </w:r>
      <w:r w:rsidRPr="00FE689B">
        <w:rPr>
          <w:highlight w:val="green"/>
        </w:rPr>
        <w:t>.</w:t>
      </w:r>
      <w:r w:rsidR="00816278" w:rsidRPr="00FE689B">
        <w:rPr>
          <w:highlight w:val="green"/>
        </w:rPr>
        <w:br/>
      </w:r>
      <w:r w:rsidRPr="00FE689B">
        <w:rPr>
          <w:highlight w:val="green"/>
        </w:rPr>
        <w:t>Exempel:</w:t>
      </w:r>
    </w:p>
    <w:p w:rsidR="00821D6A" w:rsidRPr="00FE689B" w:rsidRDefault="00821D6A" w:rsidP="00821D6A">
      <w:pPr>
        <w:pStyle w:val="Stycke"/>
        <w:rPr>
          <w:highlight w:val="green"/>
        </w:rPr>
      </w:pPr>
      <w:r w:rsidRPr="00FE689B">
        <w:rPr>
          <w:highlight w:val="green"/>
        </w:rPr>
        <w:t xml:space="preserve">I texten kan man skriva om </w:t>
      </w:r>
      <w:proofErr w:type="spellStart"/>
      <w:r w:rsidRPr="00FE689B">
        <w:rPr>
          <w:highlight w:val="green"/>
        </w:rPr>
        <w:t>Domain</w:t>
      </w:r>
      <w:proofErr w:type="spellEnd"/>
      <w:r w:rsidRPr="00FE689B">
        <w:rPr>
          <w:highlight w:val="green"/>
        </w:rPr>
        <w:t xml:space="preserve"> Driven Design (DDD) men inte förklara mer än så medan man i ordlistan har med förkortningen, utskriften och förklaringen.</w:t>
      </w:r>
      <w:r w:rsidR="00816278" w:rsidRPr="00FE689B">
        <w:rPr>
          <w:highlight w:val="green"/>
        </w:rPr>
        <w:t xml:space="preserve"> I det här exemplet skulle det kanske t.o.m. behövas en referens första gången DDD nämns.</w:t>
      </w:r>
    </w:p>
    <w:p w:rsidR="00821D6A" w:rsidRPr="00FE689B" w:rsidRDefault="00821D6A" w:rsidP="00821D6A">
      <w:pPr>
        <w:pStyle w:val="Stycke"/>
        <w:numPr>
          <w:ilvl w:val="0"/>
          <w:numId w:val="16"/>
        </w:numPr>
        <w:rPr>
          <w:highlight w:val="green"/>
        </w:rPr>
      </w:pPr>
      <w:r w:rsidRPr="00FE689B">
        <w:rPr>
          <w:b/>
          <w:highlight w:val="green"/>
        </w:rPr>
        <w:t>DDD</w:t>
      </w:r>
      <w:r w:rsidRPr="00FE689B">
        <w:rPr>
          <w:highlight w:val="green"/>
        </w:rPr>
        <w:t xml:space="preserve"> – </w:t>
      </w:r>
      <w:proofErr w:type="spellStart"/>
      <w:r w:rsidRPr="00FE689B">
        <w:rPr>
          <w:highlight w:val="green"/>
        </w:rPr>
        <w:t>Domain</w:t>
      </w:r>
      <w:proofErr w:type="spellEnd"/>
      <w:r w:rsidRPr="00FE689B">
        <w:rPr>
          <w:highlight w:val="green"/>
        </w:rPr>
        <w:t xml:space="preserve"> Driven Design.</w:t>
      </w:r>
    </w:p>
    <w:p w:rsidR="00821D6A" w:rsidRPr="00821D6A" w:rsidRDefault="00821D6A" w:rsidP="00821D6A">
      <w:pPr>
        <w:pStyle w:val="Stycke"/>
        <w:ind w:left="1304" w:firstLine="0"/>
      </w:pPr>
      <w:r w:rsidRPr="00FE689B">
        <w:rPr>
          <w:highlight w:val="green"/>
        </w:rPr>
        <w:t xml:space="preserve">Ett utvecklingssätt som fokuserar på att förstå kundens referensramar och som strävar efter att man skall ha ett gemensamt språk, ett s.k. </w:t>
      </w:r>
      <w:proofErr w:type="spellStart"/>
      <w:r w:rsidRPr="00FE689B">
        <w:rPr>
          <w:highlight w:val="green"/>
        </w:rPr>
        <w:t>ubiquitous</w:t>
      </w:r>
      <w:proofErr w:type="spellEnd"/>
      <w:r w:rsidRPr="00FE689B">
        <w:rPr>
          <w:highlight w:val="green"/>
        </w:rPr>
        <w:t xml:space="preserve"> </w:t>
      </w:r>
      <w:proofErr w:type="spellStart"/>
      <w:r w:rsidRPr="00FE689B">
        <w:rPr>
          <w:highlight w:val="green"/>
        </w:rPr>
        <w:t>language</w:t>
      </w:r>
      <w:proofErr w:type="spellEnd"/>
      <w:r w:rsidRPr="00FE689B">
        <w:rPr>
          <w:highlight w:val="green"/>
        </w:rPr>
        <w:t>.</w:t>
      </w:r>
    </w:p>
    <w:p w:rsidR="0048531B" w:rsidRDefault="0048531B" w:rsidP="004939BB">
      <w:pPr>
        <w:pStyle w:val="Rubrik1"/>
      </w:pPr>
      <w:bookmarkStart w:id="38" w:name="_Toc420321990"/>
      <w:r w:rsidRPr="004A4279">
        <w:t>Referenser</w:t>
      </w:r>
      <w:bookmarkEnd w:id="37"/>
      <w:bookmarkEnd w:id="38"/>
    </w:p>
    <w:p w:rsidR="00F15094" w:rsidRPr="00FE689B" w:rsidRDefault="00F15094" w:rsidP="004468C9">
      <w:pPr>
        <w:pStyle w:val="rubrik40"/>
        <w:rPr>
          <w:highlight w:val="green"/>
        </w:rPr>
      </w:pPr>
      <w:r w:rsidRPr="00FE689B">
        <w:rPr>
          <w:highlight w:val="green"/>
        </w:rPr>
        <w:t>Här under lägger man in de referenser man ev. har gjort i den löpande texten. Använd IEEE 2006 mall för hur man gör. Observera att Word kallar detta för en Litteraturlista (se Fliken ”Referenser” under ”Infoga källhänvisning”) men det är bara att gå in och ändra namnet senare när man infogat listan. Se exemplet nedan:</w:t>
      </w:r>
    </w:p>
    <w:p w:rsidR="00F15094" w:rsidRPr="00FE689B" w:rsidRDefault="006A30ED" w:rsidP="0048531B">
      <w:pPr>
        <w:pStyle w:val="Stycke"/>
        <w:rPr>
          <w:highlight w:val="green"/>
        </w:rPr>
      </w:pPr>
      <w:r w:rsidRPr="00FE689B">
        <w:rPr>
          <w:highlight w:val="green"/>
        </w:rPr>
        <w:t xml:space="preserve">Tänk på att webbsidor generellt ses som ”sämre” referenser än publicerade böcker och </w:t>
      </w:r>
      <w:r w:rsidR="00F15094" w:rsidRPr="00FE689B">
        <w:rPr>
          <w:highlight w:val="green"/>
        </w:rPr>
        <w:t>vetenskapliga publikationer. Sedan finns det ju bättre och sämre webbsidor. Försök att hitta officiella sidor om ni skall använda er av webbsidor. Lyckas ni lösa ett programmeringsproblem genom att använda ett forum så är ett tips att hitta ett mer officiellt referensbibliotek där ni nu troligen förstår vad som står där, eftersom ni redan har löst problemet.</w:t>
      </w:r>
    </w:p>
    <w:p w:rsidR="00816278" w:rsidRPr="00FE689B" w:rsidRDefault="00816278" w:rsidP="0048531B">
      <w:pPr>
        <w:pStyle w:val="Stycke"/>
        <w:rPr>
          <w:highlight w:val="green"/>
        </w:rPr>
      </w:pPr>
      <w:r w:rsidRPr="00FE689B">
        <w:rPr>
          <w:highlight w:val="green"/>
        </w:rPr>
        <w:t>Har man många re</w:t>
      </w:r>
      <w:r w:rsidR="005E3104" w:rsidRPr="00FE689B">
        <w:rPr>
          <w:highlight w:val="green"/>
        </w:rPr>
        <w:t>ferenser är det till stor hjälp</w:t>
      </w:r>
      <w:r w:rsidRPr="00FE689B">
        <w:rPr>
          <w:highlight w:val="green"/>
        </w:rPr>
        <w:t xml:space="preserve"> att använda någon form av referenshanteringsystem, t.ex. </w:t>
      </w:r>
      <w:proofErr w:type="spellStart"/>
      <w:r w:rsidRPr="00FE689B">
        <w:rPr>
          <w:highlight w:val="green"/>
        </w:rPr>
        <w:t>RefWorks</w:t>
      </w:r>
      <w:proofErr w:type="spellEnd"/>
      <w:r w:rsidRPr="00FE689B">
        <w:rPr>
          <w:highlight w:val="green"/>
        </w:rPr>
        <w:t xml:space="preserve">. Läs mer om </w:t>
      </w:r>
      <w:proofErr w:type="spellStart"/>
      <w:r w:rsidRPr="00FE689B">
        <w:rPr>
          <w:highlight w:val="green"/>
        </w:rPr>
        <w:t>RefWorks</w:t>
      </w:r>
      <w:proofErr w:type="spellEnd"/>
      <w:r w:rsidRPr="00FE689B">
        <w:rPr>
          <w:highlight w:val="green"/>
        </w:rPr>
        <w:t xml:space="preserve"> på bibliotekets hemsida.</w:t>
      </w:r>
    </w:p>
    <w:bookmarkStart w:id="39" w:name="_Toc379271513" w:displacedByCustomXml="next"/>
    <w:sdt>
      <w:sdtPr>
        <w:rPr>
          <w:b/>
          <w:bCs/>
          <w:highlight w:val="green"/>
        </w:rPr>
        <w:id w:val="1217866345"/>
        <w:docPartObj>
          <w:docPartGallery w:val="Bibliographies"/>
          <w:docPartUnique/>
        </w:docPartObj>
      </w:sdtPr>
      <w:sdtEndPr>
        <w:rPr>
          <w:b w:val="0"/>
          <w:bCs w:val="0"/>
          <w:highlight w:val="none"/>
        </w:rPr>
      </w:sdtEndPr>
      <w:sdtContent>
        <w:bookmarkEnd w:id="39" w:displacedByCustomXml="next"/>
        <w:sdt>
          <w:sdtPr>
            <w:rPr>
              <w:highlight w:val="green"/>
            </w:rPr>
            <w:id w:val="111145805"/>
            <w:bibliography/>
          </w:sdtPr>
          <w:sdtEndPr>
            <w:rPr>
              <w:highlight w:val="none"/>
            </w:rPr>
          </w:sdtEndPr>
          <w:sdtContent>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 (). </w:t>
              </w:r>
              <w:proofErr w:type="spellStart"/>
              <w:r w:rsidRPr="00997108">
                <w:rPr>
                  <w:rFonts w:ascii="Verdana" w:hAnsi="Verdana"/>
                  <w:i/>
                  <w:iCs/>
                  <w:sz w:val="18"/>
                  <w:szCs w:val="18"/>
                  <w:lang w:val="en-US"/>
                </w:rPr>
                <w:t>Vinnare</w:t>
              </w:r>
              <w:proofErr w:type="spellEnd"/>
              <w:r w:rsidRPr="00997108">
                <w:rPr>
                  <w:rFonts w:ascii="Verdana" w:hAnsi="Verdana"/>
                  <w:i/>
                  <w:iCs/>
                  <w:sz w:val="18"/>
                  <w:szCs w:val="18"/>
                  <w:lang w:val="en-US"/>
                </w:rPr>
                <w:t xml:space="preserve"> </w:t>
              </w:r>
              <w:proofErr w:type="spellStart"/>
              <w:proofErr w:type="gramStart"/>
              <w:r w:rsidRPr="00997108">
                <w:rPr>
                  <w:rFonts w:ascii="Verdana" w:hAnsi="Verdana"/>
                  <w:i/>
                  <w:iCs/>
                  <w:sz w:val="18"/>
                  <w:szCs w:val="18"/>
                  <w:lang w:val="en-US"/>
                </w:rPr>
                <w:t>av</w:t>
              </w:r>
              <w:proofErr w:type="spellEnd"/>
              <w:r w:rsidRPr="00997108">
                <w:rPr>
                  <w:rFonts w:ascii="Verdana" w:hAnsi="Verdana"/>
                  <w:i/>
                  <w:iCs/>
                  <w:sz w:val="18"/>
                  <w:szCs w:val="18"/>
                  <w:lang w:val="en-US"/>
                </w:rPr>
                <w:t xml:space="preserve"> ”</w:t>
              </w:r>
              <w:proofErr w:type="gramEnd"/>
              <w:r w:rsidRPr="00997108">
                <w:rPr>
                  <w:rFonts w:ascii="Verdana" w:hAnsi="Verdana"/>
                  <w:i/>
                  <w:iCs/>
                  <w:sz w:val="18"/>
                  <w:szCs w:val="18"/>
                  <w:lang w:val="en-US"/>
                </w:rPr>
                <w:t>Users choice award” 2014</w:t>
              </w:r>
              <w:r w:rsidRPr="00997108">
                <w:rPr>
                  <w:rFonts w:ascii="Verdana" w:hAnsi="Verdana"/>
                  <w:sz w:val="18"/>
                  <w:szCs w:val="18"/>
                  <w:lang w:val="en-US"/>
                </w:rPr>
                <w:t xml:space="preserve">. Available: </w:t>
              </w:r>
              <w:hyperlink r:id="rId17" w:tgtFrame="_blank" w:history="1">
                <w:r w:rsidRPr="00997108">
                  <w:rPr>
                    <w:rStyle w:val="Hyperlnk"/>
                    <w:rFonts w:ascii="Verdana" w:hAnsi="Verdana"/>
                    <w:sz w:val="18"/>
                    <w:szCs w:val="18"/>
                    <w:lang w:val="en-US"/>
                  </w:rPr>
                  <w:t>http://www.jotform.me/form/43360673924458</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[2] R. Barnett, </w:t>
              </w:r>
              <w:r w:rsidRPr="00997108">
                <w:rPr>
                  <w:rFonts w:ascii="Verdana" w:hAnsi="Verdana"/>
                  <w:i/>
                  <w:iCs/>
                  <w:sz w:val="18"/>
                  <w:szCs w:val="18"/>
                  <w:lang w:val="en-US"/>
                </w:rPr>
                <w:t xml:space="preserve">Forms for </w:t>
              </w:r>
              <w:proofErr w:type="gramStart"/>
              <w:r w:rsidRPr="00997108">
                <w:rPr>
                  <w:rFonts w:ascii="Verdana" w:hAnsi="Verdana"/>
                  <w:i/>
                  <w:iCs/>
                  <w:sz w:val="18"/>
                  <w:szCs w:val="18"/>
                  <w:lang w:val="en-US"/>
                </w:rPr>
                <w:t>People :</w:t>
              </w:r>
              <w:proofErr w:type="gramEnd"/>
              <w:r w:rsidRPr="00997108">
                <w:rPr>
                  <w:rFonts w:ascii="Verdana" w:hAnsi="Verdana"/>
                  <w:i/>
                  <w:iCs/>
                  <w:sz w:val="18"/>
                  <w:szCs w:val="18"/>
                  <w:lang w:val="en-US"/>
                </w:rPr>
                <w:t xml:space="preserve"> Designing Forms that People can use. </w:t>
              </w:r>
              <w:proofErr w:type="spellStart"/>
              <w:r w:rsidRPr="00997108">
                <w:rPr>
                  <w:rFonts w:ascii="Verdana" w:hAnsi="Verdana"/>
                  <w:sz w:val="18"/>
                  <w:szCs w:val="18"/>
                  <w:lang w:val="en-US"/>
                </w:rPr>
                <w:t>Belconnen</w:t>
              </w:r>
              <w:proofErr w:type="spellEnd"/>
              <w:r w:rsidRPr="00997108">
                <w:rPr>
                  <w:rFonts w:ascii="Verdana" w:hAnsi="Verdana"/>
                  <w:sz w:val="18"/>
                  <w:szCs w:val="18"/>
                  <w:lang w:val="en-US"/>
                </w:rPr>
                <w:t xml:space="preserve">, A.C.T.: Robert Barnett and Associates, 2005.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lastRenderedPageBreak/>
                <w:t xml:space="preserve">[3] (2015-04-29). </w:t>
              </w:r>
              <w:r w:rsidRPr="00997108">
                <w:rPr>
                  <w:rFonts w:ascii="Verdana" w:hAnsi="Verdana"/>
                  <w:b/>
                  <w:bCs/>
                  <w:i/>
                  <w:iCs/>
                  <w:sz w:val="18"/>
                  <w:szCs w:val="18"/>
                  <w:lang w:val="en-US"/>
                </w:rPr>
                <w:t>There is No Best Size for a Website</w:t>
              </w:r>
              <w:r w:rsidRPr="00997108">
                <w:rPr>
                  <w:rFonts w:ascii="Verdana" w:hAnsi="Verdana"/>
                  <w:sz w:val="18"/>
                  <w:szCs w:val="18"/>
                  <w:lang w:val="en-US"/>
                </w:rPr>
                <w:t xml:space="preserve">. Available: </w:t>
              </w:r>
              <w:hyperlink r:id="rId18" w:tgtFrame="_blank" w:history="1">
                <w:r w:rsidRPr="00997108">
                  <w:rPr>
                    <w:rStyle w:val="Hyperlnk"/>
                    <w:rFonts w:ascii="Verdana" w:hAnsi="Verdana"/>
                    <w:sz w:val="18"/>
                    <w:szCs w:val="18"/>
                    <w:lang w:val="en-US"/>
                  </w:rPr>
                  <w:t>http://www.sitepoint.com/best-size-website/</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[4] (2015-04-29). </w:t>
              </w:r>
              <w:proofErr w:type="gramStart"/>
              <w:r w:rsidRPr="00997108">
                <w:rPr>
                  <w:rFonts w:ascii="Verdana" w:hAnsi="Verdana"/>
                  <w:b/>
                  <w:bCs/>
                  <w:i/>
                  <w:iCs/>
                  <w:sz w:val="18"/>
                  <w:szCs w:val="18"/>
                  <w:lang w:val="en-US"/>
                </w:rPr>
                <w:t>7 Common Web Form Design Mistakes to Avoid</w:t>
              </w:r>
              <w:r w:rsidRPr="00997108">
                <w:rPr>
                  <w:rFonts w:ascii="Verdana" w:hAnsi="Verdana"/>
                  <w:sz w:val="18"/>
                  <w:szCs w:val="18"/>
                  <w:lang w:val="en-US"/>
                </w:rPr>
                <w:t>.</w:t>
              </w:r>
              <w:proofErr w:type="gramEnd"/>
              <w:r w:rsidRPr="00997108">
                <w:rPr>
                  <w:rFonts w:ascii="Verdana" w:hAnsi="Verdana"/>
                  <w:sz w:val="18"/>
                  <w:szCs w:val="18"/>
                  <w:lang w:val="en-US"/>
                </w:rPr>
                <w:t xml:space="preserve"> Available: </w:t>
              </w:r>
              <w:hyperlink r:id="rId19" w:tgtFrame="_blank" w:history="1">
                <w:r w:rsidRPr="00997108">
                  <w:rPr>
                    <w:rStyle w:val="Hyperlnk"/>
                    <w:rFonts w:ascii="Verdana" w:hAnsi="Verdana"/>
                    <w:sz w:val="18"/>
                    <w:szCs w:val="18"/>
                    <w:lang w:val="en-US"/>
                  </w:rPr>
                  <w:t>http://www.formassembly.com/blog/web-form-design/</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[5] (2015-05-21). . Available: </w:t>
              </w:r>
              <w:hyperlink r:id="rId20" w:tgtFrame="_blank" w:history="1">
                <w:r w:rsidRPr="00997108">
                  <w:rPr>
                    <w:rStyle w:val="Hyperlnk"/>
                    <w:rFonts w:ascii="Verdana" w:hAnsi="Verdana"/>
                    <w:sz w:val="18"/>
                    <w:szCs w:val="18"/>
                    <w:lang w:val="en-US"/>
                  </w:rPr>
                  <w:t>https://media.epactnetwork.com/paper-forms/</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[6] Galliher, J.M. </w:t>
              </w:r>
              <w:proofErr w:type="gramStart"/>
              <w:r w:rsidRPr="00997108">
                <w:rPr>
                  <w:rFonts w:ascii="Verdana" w:hAnsi="Verdana"/>
                  <w:sz w:val="18"/>
                  <w:szCs w:val="18"/>
                  <w:lang w:val="en-US"/>
                </w:rPr>
                <w:t>( 1,2,3,7</w:t>
              </w:r>
              <w:proofErr w:type="gramEnd"/>
              <w:r w:rsidRPr="00997108">
                <w:rPr>
                  <w:rFonts w:ascii="Verdana" w:hAnsi="Verdana"/>
                  <w:sz w:val="18"/>
                  <w:szCs w:val="18"/>
                  <w:lang w:val="en-US"/>
                </w:rPr>
                <w:t xml:space="preserve"> ), T. V. (. </w:t>
              </w:r>
              <w:proofErr w:type="gramStart"/>
              <w:r w:rsidRPr="00997108">
                <w:rPr>
                  <w:rFonts w:ascii="Verdana" w:hAnsi="Verdana"/>
                  <w:sz w:val="18"/>
                  <w:szCs w:val="18"/>
                  <w:lang w:val="en-US"/>
                </w:rPr>
                <w:t>1. )</w:t>
              </w:r>
              <w:proofErr w:type="gramEnd"/>
              <w:r w:rsidRPr="00997108">
                <w:rPr>
                  <w:rFonts w:ascii="Verdana" w:hAnsi="Verdana"/>
                  <w:sz w:val="18"/>
                  <w:szCs w:val="18"/>
                  <w:lang w:val="en-US"/>
                </w:rPr>
                <w:t xml:space="preserve">. Stewart, L. M. (. </w:t>
              </w:r>
              <w:proofErr w:type="gramStart"/>
              <w:r w:rsidRPr="00997108">
                <w:rPr>
                  <w:rFonts w:ascii="Verdana" w:hAnsi="Verdana"/>
                  <w:sz w:val="18"/>
                  <w:szCs w:val="18"/>
                  <w:lang w:val="en-US"/>
                </w:rPr>
                <w:t>3. )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Dickinson, P. K.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4. )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Pathak, J. J. (.</w:t>
              </w:r>
              <w:proofErr w:type="gramEnd"/>
              <w:r w:rsidRPr="00997108">
                <w:rPr>
                  <w:rFonts w:ascii="Verdana" w:hAnsi="Verdana"/>
                  <w:sz w:val="18"/>
                  <w:szCs w:val="18"/>
                  <w:lang w:val="en-US"/>
                </w:rPr>
                <w:t xml:space="preserve"> </w:t>
              </w:r>
              <w:proofErr w:type="gramStart"/>
              <w:r w:rsidRPr="00997108">
                <w:rPr>
                  <w:rFonts w:ascii="Verdana" w:hAnsi="Verdana"/>
                  <w:sz w:val="18"/>
                  <w:szCs w:val="18"/>
                  <w:lang w:val="en-US"/>
                </w:rPr>
                <w:t>5. )</w:t>
              </w:r>
              <w:proofErr w:type="gramEnd"/>
              <w:r w:rsidRPr="00997108">
                <w:rPr>
                  <w:rFonts w:ascii="Verdana" w:hAnsi="Verdana"/>
                  <w:sz w:val="18"/>
                  <w:szCs w:val="18"/>
                  <w:lang w:val="en-US"/>
                </w:rPr>
                <w:t xml:space="preserve">. Werner and J. M. (. </w:t>
              </w:r>
              <w:proofErr w:type="gramStart"/>
              <w:r w:rsidRPr="00997108">
                <w:rPr>
                  <w:rFonts w:ascii="Verdana" w:hAnsi="Verdana"/>
                  <w:sz w:val="18"/>
                  <w:szCs w:val="18"/>
                  <w:lang w:val="en-US"/>
                </w:rPr>
                <w:t>6. )</w:t>
              </w:r>
              <w:proofErr w:type="gramEnd"/>
              <w:r w:rsidRPr="00997108">
                <w:rPr>
                  <w:rFonts w:ascii="Verdana" w:hAnsi="Verdana"/>
                  <w:sz w:val="18"/>
                  <w:szCs w:val="18"/>
                  <w:lang w:val="en-US"/>
                </w:rPr>
                <w:t xml:space="preserve">. </w:t>
              </w:r>
              <w:proofErr w:type="spellStart"/>
              <w:proofErr w:type="gramStart"/>
              <w:r w:rsidRPr="00997108">
                <w:rPr>
                  <w:rFonts w:ascii="Verdana" w:hAnsi="Verdana"/>
                  <w:sz w:val="18"/>
                  <w:szCs w:val="18"/>
                  <w:lang w:val="en-US"/>
                </w:rPr>
                <w:t>Hickner</w:t>
              </w:r>
              <w:proofErr w:type="spellEnd"/>
              <w:r w:rsidRPr="00997108">
                <w:rPr>
                  <w:rFonts w:ascii="Verdana" w:hAnsi="Verdana"/>
                  <w:sz w:val="18"/>
                  <w:szCs w:val="18"/>
                  <w:lang w:val="en-US"/>
                </w:rPr>
                <w:t xml:space="preserve">, "Data collection outcomes comparing paper forms with PDA forms in an office-based patient survey," </w:t>
              </w:r>
              <w:r w:rsidRPr="00997108">
                <w:rPr>
                  <w:rFonts w:ascii="Verdana" w:hAnsi="Verdana"/>
                  <w:i/>
                  <w:iCs/>
                  <w:sz w:val="18"/>
                  <w:szCs w:val="18"/>
                  <w:lang w:val="en-US"/>
                </w:rPr>
                <w:t xml:space="preserve">Annals of Family Medicine, </w:t>
              </w:r>
              <w:r w:rsidRPr="00997108">
                <w:rPr>
                  <w:rFonts w:ascii="Verdana" w:hAnsi="Verdana"/>
                  <w:sz w:val="18"/>
                  <w:szCs w:val="18"/>
                  <w:lang w:val="en-US"/>
                </w:rPr>
                <w:t>vol. 6, pp. 154-160, / 03 / 01 /, 2008.</w:t>
              </w:r>
              <w:proofErr w:type="gramEnd"/>
              <w:r w:rsidRPr="00997108">
                <w:rPr>
                  <w:rFonts w:ascii="Verdana" w:hAnsi="Verdana"/>
                  <w:sz w:val="18"/>
                  <w:szCs w:val="18"/>
                  <w:lang w:val="en-US"/>
                </w:rPr>
                <w:t xml:space="preserve"> </w:t>
              </w:r>
            </w:p>
            <w:p w:rsidR="00172974" w:rsidRPr="00997108" w:rsidRDefault="00172974"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[7] D. P. Haine, "(P</w:t>
              </w:r>
              <w:proofErr w:type="gramStart"/>
              <w:r w:rsidRPr="00997108">
                <w:rPr>
                  <w:rFonts w:ascii="Verdana" w:hAnsi="Verdana"/>
                  <w:sz w:val="18"/>
                  <w:szCs w:val="18"/>
                  <w:lang w:val="en-US"/>
                </w:rPr>
                <w:t>)REVIEW</w:t>
              </w:r>
              <w:proofErr w:type="gramEnd"/>
              <w:r w:rsidRPr="00997108">
                <w:rPr>
                  <w:rFonts w:ascii="Verdana" w:hAnsi="Verdana"/>
                  <w:sz w:val="18"/>
                  <w:szCs w:val="18"/>
                  <w:lang w:val="en-US"/>
                </w:rPr>
                <w:t xml:space="preserve">: Web Form Design: Filling in the Blanks," </w:t>
              </w:r>
              <w:r w:rsidRPr="00997108">
                <w:rPr>
                  <w:rFonts w:ascii="Verdana" w:hAnsi="Verdana"/>
                  <w:i/>
                  <w:iCs/>
                  <w:sz w:val="18"/>
                  <w:szCs w:val="18"/>
                  <w:lang w:val="en-US"/>
                </w:rPr>
                <w:t xml:space="preserve">Interactions, </w:t>
              </w:r>
              <w:r w:rsidRPr="00997108">
                <w:rPr>
                  <w:rFonts w:ascii="Verdana" w:hAnsi="Verdana"/>
                  <w:sz w:val="18"/>
                  <w:szCs w:val="18"/>
                  <w:lang w:val="en-US"/>
                </w:rPr>
                <w:t xml:space="preserve">vol. 15, pp. 68-70, </w:t>
              </w:r>
              <w:proofErr w:type="spellStart"/>
              <w:r w:rsidRPr="00997108">
                <w:rPr>
                  <w:rFonts w:ascii="Verdana" w:hAnsi="Verdana"/>
                  <w:sz w:val="18"/>
                  <w:szCs w:val="18"/>
                  <w:lang w:val="en-US"/>
                </w:rPr>
                <w:t>jul</w:t>
              </w:r>
              <w:proofErr w:type="spellEnd"/>
              <w:r w:rsidRPr="00997108">
                <w:rPr>
                  <w:rFonts w:ascii="Verdana" w:hAnsi="Verdana"/>
                  <w:sz w:val="18"/>
                  <w:szCs w:val="18"/>
                  <w:lang w:val="en-US"/>
                </w:rPr>
                <w:t xml:space="preserve">, 2008.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[8] S. Hau Chua, H. Zhang, M. </w:t>
              </w:r>
              <w:proofErr w:type="spellStart"/>
              <w:r w:rsidRPr="00997108">
                <w:rPr>
                  <w:rFonts w:ascii="Verdana" w:hAnsi="Verdana"/>
                  <w:sz w:val="18"/>
                  <w:szCs w:val="18"/>
                  <w:lang w:val="en-US"/>
                </w:rPr>
                <w:t>Hammad</w:t>
              </w:r>
              <w:proofErr w:type="spellEnd"/>
              <w:r w:rsidRPr="00997108">
                <w:rPr>
                  <w:rFonts w:ascii="Verdana" w:hAnsi="Verdana"/>
                  <w:sz w:val="18"/>
                  <w:szCs w:val="18"/>
                  <w:lang w:val="en-US"/>
                </w:rPr>
                <w:t xml:space="preserve">, S. Zhao, S. </w:t>
              </w:r>
              <w:proofErr w:type="spellStart"/>
              <w:r w:rsidRPr="00997108">
                <w:rPr>
                  <w:rFonts w:ascii="Verdana" w:hAnsi="Verdana"/>
                  <w:sz w:val="18"/>
                  <w:szCs w:val="18"/>
                  <w:lang w:val="en-US"/>
                </w:rPr>
                <w:t>Goyal</w:t>
              </w:r>
              <w:proofErr w:type="spellEnd"/>
              <w:r w:rsidRPr="00997108">
                <w:rPr>
                  <w:rFonts w:ascii="Verdana" w:hAnsi="Verdana"/>
                  <w:sz w:val="18"/>
                  <w:szCs w:val="18"/>
                  <w:lang w:val="en-US"/>
                </w:rPr>
                <w:t xml:space="preserve"> and K. Singh, "</w:t>
              </w:r>
              <w:proofErr w:type="spellStart"/>
              <w:r w:rsidRPr="00997108">
                <w:rPr>
                  <w:rFonts w:ascii="Verdana" w:hAnsi="Verdana"/>
                  <w:sz w:val="18"/>
                  <w:szCs w:val="18"/>
                  <w:lang w:val="en-US"/>
                </w:rPr>
                <w:t>ColorBless</w:t>
              </w:r>
              <w:proofErr w:type="spellEnd"/>
              <w:r w:rsidRPr="00997108">
                <w:rPr>
                  <w:rFonts w:ascii="Verdana" w:hAnsi="Verdana"/>
                  <w:sz w:val="18"/>
                  <w:szCs w:val="18"/>
                  <w:lang w:val="en-US"/>
                </w:rPr>
                <w:t xml:space="preserve">: Augmenting Visual Information for Colorblind People with Binocular Luster Effect," </w:t>
              </w:r>
              <w:r w:rsidRPr="00997108">
                <w:rPr>
                  <w:rFonts w:ascii="Verdana" w:hAnsi="Verdana"/>
                  <w:i/>
                  <w:iCs/>
                  <w:sz w:val="18"/>
                  <w:szCs w:val="18"/>
                  <w:lang w:val="en-US"/>
                </w:rPr>
                <w:t>ACM Trans.</w:t>
              </w:r>
              <w:proofErr w:type="spellStart"/>
              <w:r w:rsidRPr="00997108">
                <w:rPr>
                  <w:rFonts w:ascii="Verdana" w:hAnsi="Verdana"/>
                  <w:i/>
                  <w:iCs/>
                  <w:sz w:val="18"/>
                  <w:szCs w:val="18"/>
                  <w:lang w:val="en-US"/>
                </w:rPr>
                <w:t>Comput</w:t>
              </w:r>
              <w:proofErr w:type="spellEnd"/>
              <w:r w:rsidRPr="00997108">
                <w:rPr>
                  <w:rFonts w:ascii="Verdana" w:hAnsi="Verdana"/>
                  <w:i/>
                  <w:iCs/>
                  <w:sz w:val="18"/>
                  <w:szCs w:val="18"/>
                  <w:lang w:val="en-US"/>
                </w:rPr>
                <w:t>.-</w:t>
              </w:r>
              <w:proofErr w:type="spellStart"/>
              <w:r w:rsidRPr="00997108">
                <w:rPr>
                  <w:rFonts w:ascii="Verdana" w:hAnsi="Verdana"/>
                  <w:i/>
                  <w:iCs/>
                  <w:sz w:val="18"/>
                  <w:szCs w:val="18"/>
                  <w:lang w:val="en-US"/>
                </w:rPr>
                <w:t>Hum.Interact</w:t>
              </w:r>
              <w:proofErr w:type="spellEnd"/>
              <w:r w:rsidRPr="00997108">
                <w:rPr>
                  <w:rFonts w:ascii="Verdana" w:hAnsi="Verdana"/>
                  <w:i/>
                  <w:iCs/>
                  <w:sz w:val="18"/>
                  <w:szCs w:val="18"/>
                  <w:lang w:val="en-US"/>
                </w:rPr>
                <w:t xml:space="preserve">., </w:t>
              </w:r>
              <w:r w:rsidRPr="00997108">
                <w:rPr>
                  <w:rFonts w:ascii="Verdana" w:hAnsi="Verdana"/>
                  <w:sz w:val="18"/>
                  <w:szCs w:val="18"/>
                  <w:lang w:val="en-US"/>
                </w:rPr>
                <w:t xml:space="preserve">vol. 21, pp. 32:1-32:20, </w:t>
              </w:r>
              <w:proofErr w:type="spellStart"/>
              <w:proofErr w:type="gramStart"/>
              <w:r w:rsidRPr="00997108">
                <w:rPr>
                  <w:rFonts w:ascii="Verdana" w:hAnsi="Verdana"/>
                  <w:sz w:val="18"/>
                  <w:szCs w:val="18"/>
                  <w:lang w:val="en-US"/>
                </w:rPr>
                <w:t>jan</w:t>
              </w:r>
              <w:proofErr w:type="spellEnd"/>
              <w:proofErr w:type="gramEnd"/>
              <w:r w:rsidRPr="00997108">
                <w:rPr>
                  <w:rFonts w:ascii="Verdana" w:hAnsi="Verdana"/>
                  <w:sz w:val="18"/>
                  <w:szCs w:val="18"/>
                  <w:lang w:val="en-US"/>
                </w:rPr>
                <w:t xml:space="preserve">, 2015.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[9] M. Y. Ivory and R. </w:t>
              </w:r>
              <w:proofErr w:type="spellStart"/>
              <w:r w:rsidRPr="00997108">
                <w:rPr>
                  <w:rFonts w:ascii="Verdana" w:hAnsi="Verdana"/>
                  <w:sz w:val="18"/>
                  <w:szCs w:val="18"/>
                  <w:lang w:val="en-US"/>
                </w:rPr>
                <w:t>Megraw</w:t>
              </w:r>
              <w:proofErr w:type="spellEnd"/>
              <w:r w:rsidRPr="00997108">
                <w:rPr>
                  <w:rFonts w:ascii="Verdana" w:hAnsi="Verdana"/>
                  <w:sz w:val="18"/>
                  <w:szCs w:val="18"/>
                  <w:lang w:val="en-US"/>
                </w:rPr>
                <w:t xml:space="preserve">, "Evolution of Web Site Design Patterns," </w:t>
              </w:r>
              <w:r w:rsidRPr="00997108">
                <w:rPr>
                  <w:rFonts w:ascii="Verdana" w:hAnsi="Verdana"/>
                  <w:i/>
                  <w:iCs/>
                  <w:sz w:val="18"/>
                  <w:szCs w:val="18"/>
                  <w:lang w:val="en-US"/>
                </w:rPr>
                <w:t xml:space="preserve">ACM </w:t>
              </w:r>
              <w:proofErr w:type="spellStart"/>
              <w:r w:rsidRPr="00997108">
                <w:rPr>
                  <w:rFonts w:ascii="Verdana" w:hAnsi="Verdana"/>
                  <w:i/>
                  <w:iCs/>
                  <w:sz w:val="18"/>
                  <w:szCs w:val="18"/>
                  <w:lang w:val="en-US"/>
                </w:rPr>
                <w:t>Trans.Inf.Syst</w:t>
              </w:r>
              <w:proofErr w:type="spellEnd"/>
              <w:r w:rsidRPr="00997108">
                <w:rPr>
                  <w:rFonts w:ascii="Verdana" w:hAnsi="Verdana"/>
                  <w:i/>
                  <w:iCs/>
                  <w:sz w:val="18"/>
                  <w:szCs w:val="18"/>
                  <w:lang w:val="en-US"/>
                </w:rPr>
                <w:t xml:space="preserve">., </w:t>
              </w:r>
              <w:r w:rsidRPr="00997108">
                <w:rPr>
                  <w:rFonts w:ascii="Verdana" w:hAnsi="Verdana"/>
                  <w:sz w:val="18"/>
                  <w:szCs w:val="18"/>
                  <w:lang w:val="en-US"/>
                </w:rPr>
                <w:t xml:space="preserve">vol. 23, pp. 463-497, </w:t>
              </w:r>
              <w:proofErr w:type="spellStart"/>
              <w:proofErr w:type="gramStart"/>
              <w:r w:rsidRPr="00997108">
                <w:rPr>
                  <w:rFonts w:ascii="Verdana" w:hAnsi="Verdana"/>
                  <w:sz w:val="18"/>
                  <w:szCs w:val="18"/>
                  <w:lang w:val="en-US"/>
                </w:rPr>
                <w:t>oct</w:t>
              </w:r>
              <w:proofErr w:type="spellEnd"/>
              <w:proofErr w:type="gramEnd"/>
              <w:r w:rsidRPr="00997108">
                <w:rPr>
                  <w:rFonts w:ascii="Verdana" w:hAnsi="Verdana"/>
                  <w:sz w:val="18"/>
                  <w:szCs w:val="18"/>
                  <w:lang w:val="en-US"/>
                </w:rPr>
                <w:t xml:space="preserve">, 2005.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[10] (2015-05-18). . Available: </w:t>
              </w:r>
              <w:hyperlink r:id="rId21" w:tgtFrame="_blank" w:history="1">
                <w:r w:rsidRPr="00997108">
                  <w:rPr>
                    <w:rStyle w:val="Hyperlnk"/>
                    <w:rFonts w:ascii="Verdana" w:hAnsi="Verdana"/>
                    <w:sz w:val="18"/>
                    <w:szCs w:val="18"/>
                    <w:lang w:val="en-US"/>
                  </w:rPr>
                  <w:t>http://knowledgeway.org/living/communications/homepage.html</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[11] D. Reed and J. Davies, "The Convergence of Computer Programming and Graphic Design,</w:t>
              </w:r>
              <w:proofErr w:type="gramStart"/>
              <w:r w:rsidRPr="00997108">
                <w:rPr>
                  <w:rFonts w:ascii="Verdana" w:hAnsi="Verdana"/>
                  <w:sz w:val="18"/>
                  <w:szCs w:val="18"/>
                  <w:lang w:val="en-US"/>
                </w:rPr>
                <w:t xml:space="preserve">" </w:t>
              </w:r>
              <w:proofErr w:type="spellStart"/>
              <w:r w:rsidRPr="00997108">
                <w:rPr>
                  <w:rFonts w:ascii="Verdana" w:hAnsi="Verdana"/>
                  <w:i/>
                  <w:iCs/>
                  <w:sz w:val="18"/>
                  <w:szCs w:val="18"/>
                  <w:lang w:val="en-US"/>
                </w:rPr>
                <w:t>J.Comput.Sci.Coll</w:t>
              </w:r>
              <w:proofErr w:type="spellEnd"/>
              <w:r w:rsidRPr="00997108">
                <w:rPr>
                  <w:rFonts w:ascii="Verdana" w:hAnsi="Verdana"/>
                  <w:i/>
                  <w:iCs/>
                  <w:sz w:val="18"/>
                  <w:szCs w:val="18"/>
                  <w:lang w:val="en-US"/>
                </w:rPr>
                <w:t>.,</w:t>
              </w:r>
              <w:proofErr w:type="gramEnd"/>
              <w:r w:rsidRPr="00997108">
                <w:rPr>
                  <w:rFonts w:ascii="Verdana" w:hAnsi="Verdana"/>
                  <w:i/>
                  <w:iCs/>
                  <w:sz w:val="18"/>
                  <w:szCs w:val="18"/>
                  <w:lang w:val="en-US"/>
                </w:rPr>
                <w:t xml:space="preserve"> </w:t>
              </w:r>
              <w:r w:rsidRPr="00997108">
                <w:rPr>
                  <w:rFonts w:ascii="Verdana" w:hAnsi="Verdana"/>
                  <w:sz w:val="18"/>
                  <w:szCs w:val="18"/>
                  <w:lang w:val="en-US"/>
                </w:rPr>
                <w:t xml:space="preserve">vol. 21, pp. 179-187, </w:t>
              </w:r>
              <w:proofErr w:type="spellStart"/>
              <w:r w:rsidRPr="00997108">
                <w:rPr>
                  <w:rFonts w:ascii="Verdana" w:hAnsi="Verdana"/>
                  <w:sz w:val="18"/>
                  <w:szCs w:val="18"/>
                  <w:lang w:val="en-US"/>
                </w:rPr>
                <w:t>feb</w:t>
              </w:r>
              <w:proofErr w:type="spellEnd"/>
              <w:r w:rsidRPr="00997108">
                <w:rPr>
                  <w:rFonts w:ascii="Verdana" w:hAnsi="Verdana"/>
                  <w:sz w:val="18"/>
                  <w:szCs w:val="18"/>
                  <w:lang w:val="en-US"/>
                </w:rPr>
                <w:t xml:space="preserve">, 2006.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[12] (2014). </w:t>
              </w:r>
              <w:r w:rsidRPr="00997108">
                <w:rPr>
                  <w:rFonts w:ascii="Verdana" w:hAnsi="Verdana"/>
                  <w:b/>
                  <w:bCs/>
                  <w:i/>
                  <w:iCs/>
                  <w:sz w:val="18"/>
                  <w:szCs w:val="18"/>
                  <w:lang w:val="en-US"/>
                </w:rPr>
                <w:t>43 Web Design Mistakes You Should Avoid</w:t>
              </w:r>
              <w:r w:rsidRPr="00997108">
                <w:rPr>
                  <w:rFonts w:ascii="Verdana" w:hAnsi="Verdana"/>
                  <w:sz w:val="18"/>
                  <w:szCs w:val="18"/>
                  <w:lang w:val="en-US"/>
                </w:rPr>
                <w:t xml:space="preserve">. Available: </w:t>
              </w:r>
              <w:hyperlink r:id="rId22" w:tgtFrame="_blank" w:history="1">
                <w:r w:rsidRPr="00997108">
                  <w:rPr>
                    <w:rStyle w:val="Hyperlnk"/>
                    <w:rFonts w:ascii="Verdana" w:hAnsi="Verdana"/>
                    <w:sz w:val="18"/>
                    <w:szCs w:val="18"/>
                    <w:lang w:val="en-US"/>
                  </w:rPr>
                  <w:t>http://www.dailyblogtips.com/43-web-design-mistakes-you-should-avoid/</w:t>
                </w:r>
              </w:hyperlink>
              <w:r w:rsidRPr="00997108">
                <w:rPr>
                  <w:rFonts w:ascii="Verdana" w:hAnsi="Verdana"/>
                  <w:sz w:val="18"/>
                  <w:szCs w:val="18"/>
                  <w:lang w:val="en-US"/>
                </w:rPr>
                <w:t xml:space="preserve">. </w:t>
              </w:r>
            </w:p>
            <w:p w:rsidR="00997108" w:rsidRPr="00997108" w:rsidRDefault="00997108" w:rsidP="00997108">
              <w:pPr>
                <w:pStyle w:val="Normalwebb"/>
                <w:rPr>
                  <w:rFonts w:ascii="Verdana" w:hAnsi="Verdana"/>
                  <w:sz w:val="18"/>
                  <w:szCs w:val="18"/>
                  <w:lang w:val="en-US"/>
                </w:rPr>
              </w:pPr>
            </w:p>
            <w:p w:rsidR="00997108" w:rsidRDefault="00997108" w:rsidP="00997108">
              <w:pPr>
                <w:pStyle w:val="Normalwebb"/>
                <w:rPr>
                  <w:rFonts w:ascii="Verdana" w:hAnsi="Verdana"/>
                  <w:sz w:val="18"/>
                  <w:szCs w:val="18"/>
                  <w:lang w:val="en-US"/>
                </w:rPr>
              </w:pPr>
              <w:r w:rsidRPr="00997108">
                <w:rPr>
                  <w:rFonts w:ascii="Verdana" w:hAnsi="Verdana"/>
                  <w:sz w:val="18"/>
                  <w:szCs w:val="18"/>
                  <w:lang w:val="en-US"/>
                </w:rPr>
                <w:t xml:space="preserve">[13] M. Seckler, S. Heinz, J. A. </w:t>
              </w:r>
              <w:proofErr w:type="spellStart"/>
              <w:r w:rsidRPr="00997108">
                <w:rPr>
                  <w:rFonts w:ascii="Verdana" w:hAnsi="Verdana"/>
                  <w:sz w:val="18"/>
                  <w:szCs w:val="18"/>
                  <w:lang w:val="en-US"/>
                </w:rPr>
                <w:t>Bargas</w:t>
              </w:r>
              <w:proofErr w:type="spellEnd"/>
              <w:r w:rsidRPr="00997108">
                <w:rPr>
                  <w:rFonts w:ascii="Verdana" w:hAnsi="Verdana"/>
                  <w:sz w:val="18"/>
                  <w:szCs w:val="18"/>
                  <w:lang w:val="en-US"/>
                </w:rPr>
                <w:t xml:space="preserve">-Avila, K. </w:t>
              </w:r>
              <w:proofErr w:type="spellStart"/>
              <w:r w:rsidRPr="00997108">
                <w:rPr>
                  <w:rFonts w:ascii="Verdana" w:hAnsi="Verdana"/>
                  <w:sz w:val="18"/>
                  <w:szCs w:val="18"/>
                  <w:lang w:val="en-US"/>
                </w:rPr>
                <w:t>Opwis</w:t>
              </w:r>
              <w:proofErr w:type="spellEnd"/>
              <w:r w:rsidRPr="00997108">
                <w:rPr>
                  <w:rFonts w:ascii="Verdana" w:hAnsi="Verdana"/>
                  <w:sz w:val="18"/>
                  <w:szCs w:val="18"/>
                  <w:lang w:val="en-US"/>
                </w:rPr>
                <w:t xml:space="preserve"> and A. N. </w:t>
              </w:r>
              <w:proofErr w:type="spellStart"/>
              <w:r w:rsidRPr="00997108">
                <w:rPr>
                  <w:rFonts w:ascii="Verdana" w:hAnsi="Verdana"/>
                  <w:sz w:val="18"/>
                  <w:szCs w:val="18"/>
                  <w:lang w:val="en-US"/>
                </w:rPr>
                <w:t>Tuch</w:t>
              </w:r>
              <w:proofErr w:type="spellEnd"/>
              <w:r w:rsidRPr="00997108">
                <w:rPr>
                  <w:rFonts w:ascii="Verdana" w:hAnsi="Verdana"/>
                  <w:sz w:val="18"/>
                  <w:szCs w:val="18"/>
                  <w:lang w:val="en-US"/>
                </w:rPr>
                <w:t xml:space="preserve">, "Designing usable web forms: Empirical evaluation of web form improvement guidelines," in </w:t>
              </w:r>
              <w:r w:rsidRPr="00997108">
                <w:rPr>
                  <w:rFonts w:ascii="Verdana" w:hAnsi="Verdana"/>
                  <w:i/>
                  <w:iCs/>
                  <w:sz w:val="18"/>
                  <w:szCs w:val="18"/>
                  <w:lang w:val="en-US"/>
                </w:rPr>
                <w:t xml:space="preserve">Proceedings of the 32Nd Annual ACM Conference on Human Factors in Computing Systems, </w:t>
              </w:r>
              <w:r w:rsidRPr="00997108">
                <w:rPr>
                  <w:rFonts w:ascii="Verdana" w:hAnsi="Verdana"/>
                  <w:sz w:val="18"/>
                  <w:szCs w:val="18"/>
                  <w:lang w:val="en-US"/>
                </w:rPr>
                <w:t xml:space="preserve">Toronto, Ontario, Canada, 2014, pp. 1275-1284. </w:t>
              </w:r>
            </w:p>
            <w:p w:rsidR="00997108" w:rsidRPr="00997108" w:rsidRDefault="00997108" w:rsidP="00997108">
              <w:pPr>
                <w:pStyle w:val="Normalwebb"/>
                <w:rPr>
                  <w:rFonts w:ascii="Verdana" w:hAnsi="Verdana"/>
                  <w:sz w:val="18"/>
                  <w:szCs w:val="18"/>
                  <w:lang w:val="en-US"/>
                </w:rPr>
              </w:pPr>
            </w:p>
            <w:p w:rsidR="00997108" w:rsidRPr="001C67BB" w:rsidRDefault="00997108" w:rsidP="00997108">
              <w:pPr>
                <w:pStyle w:val="Normalwebb"/>
                <w:rPr>
                  <w:rFonts w:ascii="Verdana" w:hAnsi="Verdana"/>
                  <w:sz w:val="18"/>
                  <w:szCs w:val="18"/>
                  <w:lang w:val="en-US"/>
                </w:rPr>
              </w:pPr>
              <w:r w:rsidRPr="00997108">
                <w:rPr>
                  <w:rFonts w:ascii="Verdana" w:hAnsi="Verdana"/>
                  <w:sz w:val="18"/>
                  <w:szCs w:val="18"/>
                  <w:lang w:val="en-US"/>
                </w:rPr>
                <w:t>[1</w:t>
              </w:r>
              <w:r w:rsidR="000433C5">
                <w:rPr>
                  <w:rFonts w:ascii="Verdana" w:hAnsi="Verdana"/>
                  <w:sz w:val="18"/>
                  <w:szCs w:val="18"/>
                  <w:lang w:val="en-US"/>
                </w:rPr>
                <w:t>4</w:t>
              </w:r>
              <w:r w:rsidRPr="00997108">
                <w:rPr>
                  <w:rFonts w:ascii="Verdana" w:hAnsi="Verdana"/>
                  <w:sz w:val="18"/>
                  <w:szCs w:val="18"/>
                  <w:lang w:val="en-US"/>
                </w:rPr>
                <w:t xml:space="preserve">] (2015-04-29). </w:t>
              </w:r>
              <w:r w:rsidRPr="00997108">
                <w:rPr>
                  <w:rFonts w:ascii="Verdana" w:hAnsi="Verdana"/>
                  <w:b/>
                  <w:bCs/>
                  <w:i/>
                  <w:iCs/>
                  <w:sz w:val="18"/>
                  <w:szCs w:val="18"/>
                  <w:lang w:val="en-US"/>
                </w:rPr>
                <w:t>Form Design For Dummies: 10 Simple Tips On Designing A Form That Converts</w:t>
              </w:r>
              <w:r w:rsidRPr="00997108">
                <w:rPr>
                  <w:rFonts w:ascii="Verdana" w:hAnsi="Verdana"/>
                  <w:sz w:val="18"/>
                  <w:szCs w:val="18"/>
                  <w:lang w:val="en-US"/>
                </w:rPr>
                <w:t xml:space="preserve">. Available: </w:t>
              </w:r>
              <w:hyperlink r:id="rId23" w:tgtFrame="_blank" w:history="1">
                <w:r w:rsidRPr="00997108">
                  <w:rPr>
                    <w:rStyle w:val="Hyperlnk"/>
                    <w:rFonts w:ascii="Verdana" w:hAnsi="Verdana"/>
                    <w:sz w:val="18"/>
                    <w:szCs w:val="18"/>
                    <w:lang w:val="en-US"/>
                  </w:rPr>
                  <w:t>http://outside.hotjar.com/2014/07/14/form-design-for-dummies-10-simple-tips-on-designing-a-form-that-converts/</w:t>
                </w:r>
              </w:hyperlink>
              <w:r w:rsidRPr="00997108">
                <w:rPr>
                  <w:rFonts w:ascii="Verdana" w:hAnsi="Verdana"/>
                  <w:sz w:val="18"/>
                  <w:szCs w:val="18"/>
                  <w:lang w:val="en-US"/>
                </w:rPr>
                <w:t xml:space="preserve">. </w:t>
              </w:r>
            </w:p>
            <w:p w:rsidR="00F15094" w:rsidRPr="00452AE6" w:rsidRDefault="00B7518B" w:rsidP="00997108">
              <w:pPr>
                <w:pStyle w:val="Normalwebb"/>
                <w:rPr>
                  <w:rFonts w:ascii="Verdana" w:hAnsi="Verdana"/>
                  <w:sz w:val="18"/>
                  <w:szCs w:val="18"/>
                  <w:lang w:val="en-US"/>
                </w:rPr>
              </w:pPr>
            </w:p>
          </w:sdtContent>
        </w:sdt>
      </w:sdtContent>
    </w:sdt>
    <w:p w:rsidR="006A30ED" w:rsidRDefault="00B668B6" w:rsidP="004939BB">
      <w:pPr>
        <w:pStyle w:val="Rubrik1"/>
        <w:rPr>
          <w:lang w:val="en-US"/>
        </w:rPr>
      </w:pPr>
      <w:bookmarkStart w:id="40" w:name="_Toc420321991"/>
      <w:r>
        <w:rPr>
          <w:lang w:val="en-US"/>
        </w:rPr>
        <w:t>Tack</w:t>
      </w:r>
      <w:bookmarkEnd w:id="40"/>
    </w:p>
    <w:p w:rsidR="006A30ED" w:rsidRPr="00B668B6" w:rsidRDefault="00B668B6" w:rsidP="004D2960">
      <w:r w:rsidRPr="00FE689B">
        <w:rPr>
          <w:highlight w:val="green"/>
        </w:rPr>
        <w:t xml:space="preserve">Det </w:t>
      </w:r>
      <w:r w:rsidR="005E3104" w:rsidRPr="00FE689B">
        <w:rPr>
          <w:highlight w:val="green"/>
        </w:rPr>
        <w:t>förekommer att man vill tacka personer som har hjälpt att genomföra arbete, men det är inget krav.</w:t>
      </w:r>
      <w:r w:rsidRPr="00FE689B">
        <w:rPr>
          <w:highlight w:val="green"/>
        </w:rPr>
        <w:t xml:space="preserve"> Denna rubrik är alltså inte obligatorisk.</w:t>
      </w:r>
      <w:r w:rsidR="006A30ED" w:rsidRPr="00B668B6">
        <w:br w:type="page"/>
      </w:r>
    </w:p>
    <w:p w:rsidR="004D2960" w:rsidRDefault="004D2960" w:rsidP="004D2960">
      <w:pPr>
        <w:pStyle w:val="Rubrik1"/>
        <w:numPr>
          <w:ilvl w:val="0"/>
          <w:numId w:val="0"/>
        </w:numPr>
        <w:ind w:left="432"/>
      </w:pPr>
      <w:bookmarkStart w:id="41" w:name="_Toc379271514"/>
      <w:bookmarkStart w:id="42" w:name="_Toc419184893"/>
    </w:p>
    <w:p w:rsidR="006A30ED" w:rsidRDefault="006A30ED" w:rsidP="004939BB">
      <w:pPr>
        <w:pStyle w:val="Rubrik1"/>
      </w:pPr>
      <w:bookmarkStart w:id="43" w:name="_Toc420321992"/>
      <w:r w:rsidRPr="006A30ED">
        <w:t>Bilagor</w:t>
      </w:r>
      <w:bookmarkEnd w:id="41"/>
      <w:bookmarkEnd w:id="42"/>
      <w:bookmarkEnd w:id="43"/>
    </w:p>
    <w:p w:rsidR="005E3104" w:rsidRPr="00FE689B" w:rsidRDefault="006A30ED" w:rsidP="004468C9">
      <w:pPr>
        <w:pStyle w:val="rubrik40"/>
        <w:rPr>
          <w:highlight w:val="green"/>
        </w:rPr>
      </w:pPr>
      <w:r w:rsidRPr="00FE689B">
        <w:rPr>
          <w:highlight w:val="green"/>
        </w:rPr>
        <w:t xml:space="preserve">Sist lägger man ev. bilagor. Varje bilaga skall ha ett eget namn och finnas på en egen sida. Ofta väljer man dessutom att numrera </w:t>
      </w:r>
      <w:r w:rsidR="00C82176" w:rsidRPr="00FE689B">
        <w:rPr>
          <w:highlight w:val="green"/>
        </w:rPr>
        <w:t xml:space="preserve">och namnge </w:t>
      </w:r>
      <w:r w:rsidRPr="00FE689B">
        <w:rPr>
          <w:highlight w:val="green"/>
        </w:rPr>
        <w:t>dessa</w:t>
      </w:r>
      <w:r w:rsidR="00C82176" w:rsidRPr="00FE689B">
        <w:rPr>
          <w:highlight w:val="green"/>
        </w:rPr>
        <w:t xml:space="preserve"> (anvä</w:t>
      </w:r>
      <w:r w:rsidR="00B668B6" w:rsidRPr="00FE689B">
        <w:rPr>
          <w:highlight w:val="green"/>
        </w:rPr>
        <w:t>nd underrubrik</w:t>
      </w:r>
      <w:r w:rsidR="00C82176" w:rsidRPr="00FE689B">
        <w:rPr>
          <w:highlight w:val="green"/>
        </w:rPr>
        <w:t>)</w:t>
      </w:r>
      <w:r w:rsidRPr="00FE689B">
        <w:rPr>
          <w:highlight w:val="green"/>
        </w:rPr>
        <w:t xml:space="preserve"> så att det lätt går att referera till bilagor </w:t>
      </w:r>
      <w:r w:rsidR="005E3104" w:rsidRPr="00FE689B">
        <w:rPr>
          <w:highlight w:val="green"/>
        </w:rPr>
        <w:t>i texten tidigare i dokumentet.</w:t>
      </w:r>
    </w:p>
    <w:p w:rsidR="005E3104" w:rsidRPr="00FE689B" w:rsidRDefault="006A30ED" w:rsidP="004468C9">
      <w:pPr>
        <w:pStyle w:val="rubrik40"/>
        <w:rPr>
          <w:highlight w:val="green"/>
        </w:rPr>
      </w:pPr>
      <w:r w:rsidRPr="00FE689B">
        <w:rPr>
          <w:highlight w:val="green"/>
        </w:rPr>
        <w:t xml:space="preserve">Några exempel på bilagor är programlistningar (källkod), </w:t>
      </w:r>
      <w:r w:rsidR="005E3104" w:rsidRPr="00FE689B">
        <w:rPr>
          <w:highlight w:val="green"/>
        </w:rPr>
        <w:t xml:space="preserve">statistik, </w:t>
      </w:r>
      <w:r w:rsidRPr="00FE689B">
        <w:rPr>
          <w:highlight w:val="green"/>
        </w:rPr>
        <w:t xml:space="preserve">tabeller och bilder. Tänk dock på att bilagor är att se nästan som referenslitteratur. Relevanta bilder, tabeller, kodsnuttar osv. skall läggas direkt i rapporten medan bilagor är mer av typen bakgrundsinformation som den viktiga informationen i rapporten är hämtad från. Exempelvis kan ett arbete som handlar om en speciell sorteringsalgoritm i Java ha själva metoden som sorterar inklippt under Resultat eller Metod och hela källkoden inklusive </w:t>
      </w:r>
      <w:r w:rsidRPr="00FE689B">
        <w:rPr>
          <w:rFonts w:ascii="Courier New" w:hAnsi="Courier New" w:cs="Courier New"/>
          <w:highlight w:val="green"/>
        </w:rPr>
        <w:t>main</w:t>
      </w:r>
      <w:r w:rsidRPr="00FE689B">
        <w:rPr>
          <w:highlight w:val="green"/>
        </w:rPr>
        <w:t xml:space="preserve"> metoden och övrig kod för att testa sorteringsmetoden som bilaga. På det sättet behöver inte läsaren plöja igenom en massa kod för att hitta det väsentliga, sorteringsmetoden. Samtidigt kan man, om det behövs, kolla upp hela koden om det uppstår fråg</w:t>
      </w:r>
      <w:r w:rsidR="005E3104" w:rsidRPr="00FE689B">
        <w:rPr>
          <w:highlight w:val="green"/>
        </w:rPr>
        <w:t>etecken angående genomförandet.</w:t>
      </w:r>
    </w:p>
    <w:p w:rsidR="006A30ED" w:rsidRPr="007A5E2E" w:rsidRDefault="006A30ED" w:rsidP="005E3104">
      <w:pPr>
        <w:pStyle w:val="Stycke"/>
      </w:pPr>
      <w:r w:rsidRPr="00FE689B">
        <w:rPr>
          <w:highlight w:val="green"/>
        </w:rPr>
        <w:t xml:space="preserve">Även bilder kan man behandla på detta sätt; relevanta bilder som är direkt kopplade till rapporten för att visa något, läggs in där saken behandlas. Men är det </w:t>
      </w:r>
      <w:r w:rsidR="005E3104" w:rsidRPr="00FE689B">
        <w:rPr>
          <w:highlight w:val="green"/>
        </w:rPr>
        <w:t>t.ex.</w:t>
      </w:r>
      <w:r w:rsidRPr="00FE689B">
        <w:rPr>
          <w:highlight w:val="green"/>
        </w:rPr>
        <w:t xml:space="preserve"> ett arbete som jobbat med många bilder för att bevisa eller visa något</w:t>
      </w:r>
      <w:r w:rsidR="005E3104" w:rsidRPr="00FE689B">
        <w:rPr>
          <w:highlight w:val="green"/>
        </w:rPr>
        <w:t>,</w:t>
      </w:r>
      <w:r w:rsidRPr="00FE689B">
        <w:rPr>
          <w:highlight w:val="green"/>
        </w:rPr>
        <w:t xml:space="preserve"> kan man lägga en eller två bilder i rapporter bara för att påvisa det eftersökta och sedan lägga alla andra bilder som bilaga för att läsaren skall kunna kontrollera att arbetet gjorts på många bilder med likartade effekter.</w:t>
      </w:r>
      <w:r>
        <w:t xml:space="preserve"> </w:t>
      </w:r>
    </w:p>
    <w:p w:rsidR="00F15094" w:rsidRDefault="008F1D58" w:rsidP="00F15094">
      <w:r>
        <w:rPr>
          <w:noProof/>
          <w:lang w:eastAsia="sv-SE"/>
        </w:rPr>
        <w:drawing>
          <wp:inline distT="0" distB="0" distL="0" distR="0" wp14:anchorId="7A14E57A" wp14:editId="03D626B5">
            <wp:extent cx="4679315" cy="3303777"/>
            <wp:effectExtent l="0" t="0" r="6985" b="0"/>
            <wp:docPr id="15" name="Bildobjekt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679315" cy="3303777"/>
                    </a:xfrm>
                    <a:prstGeom prst="rect">
                      <a:avLst/>
                    </a:prstGeom>
                  </pic:spPr>
                </pic:pic>
              </a:graphicData>
            </a:graphic>
          </wp:inline>
        </w:drawing>
      </w:r>
    </w:p>
    <w:p w:rsidR="008F1D58" w:rsidRPr="008F1D58" w:rsidRDefault="008F1D58" w:rsidP="008F1D58">
      <w:pPr>
        <w:pStyle w:val="Ingetavstnd"/>
      </w:pPr>
      <w:r>
        <w:rPr>
          <w:noProof/>
          <w:lang w:eastAsia="sv-SE"/>
        </w:rPr>
        <w:lastRenderedPageBreak/>
        <w:drawing>
          <wp:inline distT="0" distB="0" distL="0" distR="0" wp14:anchorId="435870C8" wp14:editId="5639912C">
            <wp:extent cx="4679315" cy="3335119"/>
            <wp:effectExtent l="0" t="0" r="6985" b="0"/>
            <wp:docPr id="21" name="Bildobjekt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679315" cy="3335119"/>
                    </a:xfrm>
                    <a:prstGeom prst="rect">
                      <a:avLst/>
                    </a:prstGeom>
                  </pic:spPr>
                </pic:pic>
              </a:graphicData>
            </a:graphic>
          </wp:inline>
        </w:drawing>
      </w:r>
    </w:p>
    <w:sectPr w:rsidR="008F1D58" w:rsidRPr="008F1D58" w:rsidSect="007C3C8A">
      <w:footerReference w:type="default" r:id="rId26"/>
      <w:pgSz w:w="11906" w:h="16838"/>
      <w:pgMar w:top="1418" w:right="1985" w:bottom="1418" w:left="2552"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7518B" w:rsidRDefault="00B7518B" w:rsidP="009A0744">
      <w:r>
        <w:separator/>
      </w:r>
    </w:p>
  </w:endnote>
  <w:endnote w:type="continuationSeparator" w:id="0">
    <w:p w:rsidR="00B7518B" w:rsidRDefault="00B7518B" w:rsidP="009A07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510" w:rsidRDefault="00627510">
    <w:pPr>
      <w:pStyle w:val="Sidfot"/>
    </w:pPr>
    <w:r>
      <w:rPr>
        <w:noProof/>
        <w:lang w:eastAsia="sv-SE"/>
      </w:rPr>
      <mc:AlternateContent>
        <mc:Choice Requires="wps">
          <w:drawing>
            <wp:anchor distT="0" distB="0" distL="114300" distR="114300" simplePos="0" relativeHeight="251663360" behindDoc="0" locked="0" layoutInCell="1" allowOverlap="1" wp14:anchorId="1DC7EBE3" wp14:editId="19B11B5D">
              <wp:simplePos x="0" y="0"/>
              <wp:positionH relativeFrom="column">
                <wp:posOffset>-222885</wp:posOffset>
              </wp:positionH>
              <wp:positionV relativeFrom="paragraph">
                <wp:posOffset>96520</wp:posOffset>
              </wp:positionV>
              <wp:extent cx="5962650" cy="0"/>
              <wp:effectExtent l="19050" t="19050" r="47625" b="47625"/>
              <wp:wrapNone/>
              <wp:docPr id="4"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3" o:spid="_x0000_s1026" type="#_x0000_t32" style="position:absolute;margin-left:-17.55pt;margin-top:7.6pt;width:469.5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" strokecolor="#548dd4 [1951]" strokeweight="3pt">
              <v:shadow on="t" color="#243f60 [1604]" opacity=".5"/>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510" w:rsidRDefault="00627510">
    <w:pPr>
      <w:pStyle w:val="Sidfo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510" w:rsidRDefault="00627510">
    <w:pPr>
      <w:pStyle w:val="Sidfot"/>
      <w:jc w:val="right"/>
    </w:pPr>
  </w:p>
  <w:p w:rsidR="00627510" w:rsidRDefault="00627510">
    <w:pPr>
      <w:pStyle w:val="Sidfo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91458504"/>
      <w:docPartObj>
        <w:docPartGallery w:val="Page Numbers (Bottom of Page)"/>
        <w:docPartUnique/>
      </w:docPartObj>
    </w:sdtPr>
    <w:sdtEndPr/>
    <w:sdtContent>
      <w:p w:rsidR="00627510" w:rsidRDefault="00627510">
        <w:pPr>
          <w:pStyle w:val="Sidfot"/>
          <w:jc w:val="right"/>
        </w:pPr>
        <w:r>
          <w:fldChar w:fldCharType="begin"/>
        </w:r>
        <w:r>
          <w:instrText>PAGE   \* MERGEFORMAT</w:instrText>
        </w:r>
        <w:r>
          <w:fldChar w:fldCharType="separate"/>
        </w:r>
        <w:r w:rsidR="005D4987">
          <w:rPr>
            <w:noProof/>
          </w:rPr>
          <w:t>18</w:t>
        </w:r>
        <w:r>
          <w:fldChar w:fldCharType="end"/>
        </w:r>
      </w:p>
    </w:sdtContent>
  </w:sdt>
  <w:p w:rsidR="00627510" w:rsidRDefault="00627510">
    <w:pPr>
      <w:pStyle w:val="Sidfo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7518B" w:rsidRDefault="00B7518B" w:rsidP="009A0744">
      <w:r>
        <w:separator/>
      </w:r>
    </w:p>
  </w:footnote>
  <w:footnote w:type="continuationSeparator" w:id="0">
    <w:p w:rsidR="00B7518B" w:rsidRDefault="00B7518B" w:rsidP="009A07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510" w:rsidRDefault="00627510" w:rsidP="0042680E">
    <w:pPr>
      <w:pStyle w:val="Sidhuvud"/>
      <w:jc w:val="center"/>
    </w:pPr>
    <w:r>
      <w:rPr>
        <w:noProof/>
        <w:lang w:eastAsia="sv-SE"/>
      </w:rPr>
      <mc:AlternateContent>
        <mc:Choice Requires="wps">
          <w:drawing>
            <wp:anchor distT="0" distB="0" distL="114300" distR="114300" simplePos="0" relativeHeight="251662336" behindDoc="0" locked="0" layoutInCell="1" allowOverlap="1" wp14:anchorId="25EF0006" wp14:editId="5CE0A4AB">
              <wp:simplePos x="0" y="0"/>
              <wp:positionH relativeFrom="column">
                <wp:posOffset>-232410</wp:posOffset>
              </wp:positionH>
              <wp:positionV relativeFrom="paragraph">
                <wp:posOffset>2131060</wp:posOffset>
              </wp:positionV>
              <wp:extent cx="5962650" cy="0"/>
              <wp:effectExtent l="0" t="19050" r="38100" b="57150"/>
              <wp:wrapNone/>
              <wp:docPr id="6"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62650" cy="0"/>
                      </a:xfrm>
                      <a:prstGeom prst="straightConnector1">
                        <a:avLst/>
                      </a:prstGeom>
                      <a:noFill/>
                      <a:ln w="38100" cmpd="sng">
                        <a:solidFill>
                          <a:schemeClr val="tx2">
                            <a:lumMod val="60000"/>
                            <a:lumOff val="40000"/>
                          </a:schemeClr>
                        </a:solidFill>
                        <a:prstDash val="solid"/>
                        <a:round/>
                        <a:headEnd type="none" w="med" len="med"/>
                        <a:tailEnd type="none" w="med" len="med"/>
                      </a:ln>
                      <a:effectLst>
                        <a:outerShdw dist="35921" dir="2700000" algn="ctr" rotWithShape="0">
                          <a:schemeClr val="accent1">
                            <a:lumMod val="50000"/>
                            <a:lumOff val="0"/>
                            <a:alpha val="50000"/>
                          </a:scheme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2" o:spid="_x0000_s1026" type="#_x0000_t32" style="position:absolute;margin-left:-18.3pt;margin-top:167.8pt;width:469.5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" strokecolor="#548dd4 [1951]" strokeweight="3pt">
              <v:shadow on="t" color="#243f60 [1604]" opacity=".5"/>
            </v:shape>
          </w:pict>
        </mc:Fallback>
      </mc:AlternateContent>
    </w:r>
    <w:r>
      <w:rPr>
        <w:noProof/>
        <w:lang w:eastAsia="sv-SE"/>
      </w:rPr>
      <mc:AlternateContent>
        <mc:Choice Requires="wps">
          <w:drawing>
            <wp:anchor distT="0" distB="0" distL="114300" distR="114300" simplePos="0" relativeHeight="251661312" behindDoc="0" locked="0" layoutInCell="1" allowOverlap="1" wp14:anchorId="311A20B2" wp14:editId="526507B5">
              <wp:simplePos x="0" y="0"/>
              <wp:positionH relativeFrom="column">
                <wp:posOffset>77470</wp:posOffset>
              </wp:positionH>
              <wp:positionV relativeFrom="paragraph">
                <wp:posOffset>1473835</wp:posOffset>
              </wp:positionV>
              <wp:extent cx="5224145" cy="619125"/>
              <wp:effectExtent l="0" t="0" r="0" b="9525"/>
              <wp:wrapNone/>
              <wp:docPr id="5" name="Textruta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4145" cy="619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7510" w:rsidRPr="006F3F05" w:rsidRDefault="00627510" w:rsidP="008077E5">
                          <w:pPr>
                            <w:pStyle w:val="titelrubrik2"/>
                            <w:rPr>
                              <w:b/>
                            </w:rPr>
                          </w:pPr>
                          <w:r w:rsidRPr="006F3F05">
                            <w:t xml:space="preserve">AKADEMIN FÖR </w:t>
                          </w:r>
                          <w:r>
                            <w:t>TEKNIK OCH MILJÖ</w:t>
                          </w:r>
                        </w:p>
                        <w:p w:rsidR="00627510" w:rsidRPr="009B1A5A" w:rsidRDefault="00627510"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ruta 2" o:spid="_x0000_s1037" type="#_x0000_t202" style="position:absolute;left:0;text-align:left;margin-left:6.1pt;margin-top:116.05pt;width:411.35pt;height:4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" stroked="f">
              <v:textbox>
                <w:txbxContent>
                  <w:p w:rsidR="00627510" w:rsidRPr="006F3F05" w:rsidRDefault="00627510" w:rsidP="008077E5">
                    <w:pPr>
                      <w:pStyle w:val="titelrubrik2"/>
                      <w:rPr>
                        <w:b/>
                      </w:rPr>
                    </w:pPr>
                    <w:r w:rsidRPr="006F3F05">
                      <w:t xml:space="preserve">AKADEMIN FÖR </w:t>
                    </w:r>
                    <w:r>
                      <w:t>TEKNIK OCH MILJÖ</w:t>
                    </w:r>
                  </w:p>
                  <w:p w:rsidR="00627510" w:rsidRPr="009B1A5A" w:rsidRDefault="00627510" w:rsidP="00216998">
                    <w:pPr>
                      <w:pStyle w:val="Normal1"/>
                      <w:spacing w:before="0" w:beforeAutospacing="0" w:after="0" w:afterAutospacing="0"/>
                      <w:jc w:val="center"/>
                      <w:rPr>
                        <w:rFonts w:ascii="Arial" w:hAnsi="Arial" w:cs="Arial"/>
                        <w:b/>
                        <w:color w:val="auto"/>
                        <w:sz w:val="22"/>
                        <w:szCs w:val="22"/>
                      </w:rPr>
                    </w:pPr>
                    <w:r w:rsidRPr="009B1A5A">
                      <w:rPr>
                        <w:rFonts w:ascii="Arial" w:hAnsi="Arial" w:cs="Arial"/>
                        <w:b/>
                        <w:color w:val="auto"/>
                        <w:sz w:val="22"/>
                        <w:szCs w:val="22"/>
                      </w:rPr>
                      <w:t xml:space="preserve">Avdelningen för </w:t>
                    </w:r>
                    <w:r>
                      <w:rPr>
                        <w:rFonts w:ascii="Arial" w:hAnsi="Arial" w:cs="Arial"/>
                        <w:b/>
                        <w:color w:val="auto"/>
                        <w:sz w:val="22"/>
                        <w:szCs w:val="22"/>
                      </w:rPr>
                      <w:t>industriell utveckling, IT och samhällsbyggnad</w:t>
                    </w:r>
                  </w:p>
                </w:txbxContent>
              </v:textbox>
            </v:shape>
          </w:pict>
        </mc:Fallback>
      </mc:AlternateContent>
    </w:r>
    <w:r>
      <w:rPr>
        <w:noProof/>
        <w:lang w:eastAsia="sv-SE"/>
      </w:rPr>
      <w:drawing>
        <wp:anchor distT="0" distB="0" distL="114300" distR="114300" simplePos="0" relativeHeight="251664384" behindDoc="0" locked="0" layoutInCell="1" allowOverlap="1" wp14:anchorId="08E589B1" wp14:editId="68E00418">
          <wp:simplePos x="0" y="0"/>
          <wp:positionH relativeFrom="column">
            <wp:posOffset>2214245</wp:posOffset>
          </wp:positionH>
          <wp:positionV relativeFrom="paragraph">
            <wp:posOffset>93345</wp:posOffset>
          </wp:positionV>
          <wp:extent cx="1036800" cy="914400"/>
          <wp:effectExtent l="0" t="0" r="0" b="0"/>
          <wp:wrapNone/>
          <wp:docPr id="12" name="Bildobjekt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ga mall sv.tif"/>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36800" cy="914400"/>
                  </a:xfrm>
                  <a:prstGeom prst="rect">
                    <a:avLst/>
                  </a:prstGeom>
                </pic:spPr>
              </pic:pic>
            </a:graphicData>
          </a:graphic>
          <wp14:sizeRelH relativeFrom="margin">
            <wp14:pctWidth>0</wp14:pctWidth>
          </wp14:sizeRelH>
        </wp:anchor>
      </w:drawing>
    </w:r>
    <w:r>
      <w:rPr>
        <w:noProof/>
        <w:lang w:eastAsia="sv-SE"/>
      </w:rPr>
      <w:drawing>
        <wp:anchor distT="0" distB="0" distL="114300" distR="114300" simplePos="0" relativeHeight="251658240" behindDoc="0" locked="0" layoutInCell="1" allowOverlap="1" wp14:anchorId="750A00C8" wp14:editId="1BCCE05C">
          <wp:simplePos x="0" y="0"/>
          <wp:positionH relativeFrom="column">
            <wp:posOffset>-1080135</wp:posOffset>
          </wp:positionH>
          <wp:positionV relativeFrom="paragraph">
            <wp:posOffset>-459741</wp:posOffset>
          </wp:positionV>
          <wp:extent cx="3252258" cy="3038475"/>
          <wp:effectExtent l="0" t="0" r="0" b="0"/>
          <wp:wrapNone/>
          <wp:docPr id="13" name="Bildobjekt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raster.png"/>
                  <pic:cNvPicPr/>
                </pic:nvPicPr>
                <pic:blipFill>
                  <a:blip r:embed="rId2">
                    <a:extLst>
                      <a:ext uri="{28A0092B-C50C-407E-A947-70E740481C1C}">
                        <a14:useLocalDpi xmlns:a14="http://schemas.microsoft.com/office/drawing/2010/main" val="0"/>
                      </a:ext>
                    </a:extLst>
                  </a:blip>
                  <a:stretch>
                    <a:fillRect/>
                  </a:stretch>
                </pic:blipFill>
                <pic:spPr>
                  <a:xfrm>
                    <a:off x="0" y="0"/>
                    <a:ext cx="3252258" cy="3038475"/>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7510" w:rsidRPr="005B2C04" w:rsidRDefault="00627510" w:rsidP="005B2C04">
    <w:pPr>
      <w:pStyle w:val="Sidhuvud"/>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067FC"/>
    <w:multiLevelType w:val="hybridMultilevel"/>
    <w:tmpl w:val="5404A4A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047353A5"/>
    <w:multiLevelType w:val="multilevel"/>
    <w:tmpl w:val="041D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442CFE"/>
    <w:multiLevelType w:val="hybridMultilevel"/>
    <w:tmpl w:val="A2ECBAE4"/>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3">
    <w:nsid w:val="0B236893"/>
    <w:multiLevelType w:val="hybridMultilevel"/>
    <w:tmpl w:val="1636586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
    <w:nsid w:val="0E906FE7"/>
    <w:multiLevelType w:val="hybridMultilevel"/>
    <w:tmpl w:val="8FB6CB9E"/>
    <w:lvl w:ilvl="0" w:tplc="FBF2F71C">
      <w:start w:val="1"/>
      <w:numFmt w:val="decimal"/>
      <w:lvlText w:val="%1."/>
      <w:lvlJc w:val="left"/>
      <w:pPr>
        <w:ind w:left="1004" w:hanging="360"/>
      </w:pPr>
      <w:rPr>
        <w:rFonts w:hint="default"/>
        <w:b/>
      </w:rPr>
    </w:lvl>
    <w:lvl w:ilvl="1" w:tplc="041D0019" w:tentative="1">
      <w:start w:val="1"/>
      <w:numFmt w:val="lowerLetter"/>
      <w:lvlText w:val="%2."/>
      <w:lvlJc w:val="left"/>
      <w:pPr>
        <w:ind w:left="1724" w:hanging="360"/>
      </w:pPr>
    </w:lvl>
    <w:lvl w:ilvl="2" w:tplc="041D001B" w:tentative="1">
      <w:start w:val="1"/>
      <w:numFmt w:val="lowerRoman"/>
      <w:lvlText w:val="%3."/>
      <w:lvlJc w:val="right"/>
      <w:pPr>
        <w:ind w:left="2444" w:hanging="180"/>
      </w:pPr>
    </w:lvl>
    <w:lvl w:ilvl="3" w:tplc="041D000F" w:tentative="1">
      <w:start w:val="1"/>
      <w:numFmt w:val="decimal"/>
      <w:lvlText w:val="%4."/>
      <w:lvlJc w:val="left"/>
      <w:pPr>
        <w:ind w:left="3164" w:hanging="360"/>
      </w:pPr>
    </w:lvl>
    <w:lvl w:ilvl="4" w:tplc="041D0019" w:tentative="1">
      <w:start w:val="1"/>
      <w:numFmt w:val="lowerLetter"/>
      <w:lvlText w:val="%5."/>
      <w:lvlJc w:val="left"/>
      <w:pPr>
        <w:ind w:left="3884" w:hanging="360"/>
      </w:pPr>
    </w:lvl>
    <w:lvl w:ilvl="5" w:tplc="041D001B" w:tentative="1">
      <w:start w:val="1"/>
      <w:numFmt w:val="lowerRoman"/>
      <w:lvlText w:val="%6."/>
      <w:lvlJc w:val="right"/>
      <w:pPr>
        <w:ind w:left="4604" w:hanging="180"/>
      </w:pPr>
    </w:lvl>
    <w:lvl w:ilvl="6" w:tplc="041D000F" w:tentative="1">
      <w:start w:val="1"/>
      <w:numFmt w:val="decimal"/>
      <w:lvlText w:val="%7."/>
      <w:lvlJc w:val="left"/>
      <w:pPr>
        <w:ind w:left="5324" w:hanging="360"/>
      </w:pPr>
    </w:lvl>
    <w:lvl w:ilvl="7" w:tplc="041D0019" w:tentative="1">
      <w:start w:val="1"/>
      <w:numFmt w:val="lowerLetter"/>
      <w:lvlText w:val="%8."/>
      <w:lvlJc w:val="left"/>
      <w:pPr>
        <w:ind w:left="6044" w:hanging="360"/>
      </w:pPr>
    </w:lvl>
    <w:lvl w:ilvl="8" w:tplc="041D001B" w:tentative="1">
      <w:start w:val="1"/>
      <w:numFmt w:val="lowerRoman"/>
      <w:lvlText w:val="%9."/>
      <w:lvlJc w:val="right"/>
      <w:pPr>
        <w:ind w:left="6764" w:hanging="180"/>
      </w:pPr>
    </w:lvl>
  </w:abstractNum>
  <w:abstractNum w:abstractNumId="5">
    <w:nsid w:val="101D5101"/>
    <w:multiLevelType w:val="multilevel"/>
    <w:tmpl w:val="1F460AE0"/>
    <w:lvl w:ilvl="0">
      <w:start w:val="1"/>
      <w:numFmt w:val="decimal"/>
      <w:lvlText w:val="%1."/>
      <w:lvlJc w:val="left"/>
      <w:pPr>
        <w:ind w:left="720" w:hanging="360"/>
      </w:pPr>
      <w:rPr>
        <w:rFonts w:hint="default"/>
      </w:rPr>
    </w:lvl>
    <w:lvl w:ilvl="1">
      <w:start w:val="2"/>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nsid w:val="12C117A0"/>
    <w:multiLevelType w:val="hybridMultilevel"/>
    <w:tmpl w:val="869694A4"/>
    <w:lvl w:ilvl="0" w:tplc="FBF2F71C">
      <w:start w:val="1"/>
      <w:numFmt w:val="decimal"/>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nsid w:val="187D3682"/>
    <w:multiLevelType w:val="hybridMultilevel"/>
    <w:tmpl w:val="642C6B92"/>
    <w:lvl w:ilvl="0" w:tplc="FA8C9842">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8">
    <w:nsid w:val="19D7131A"/>
    <w:multiLevelType w:val="hybridMultilevel"/>
    <w:tmpl w:val="77043852"/>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9">
    <w:nsid w:val="1AB65FAA"/>
    <w:multiLevelType w:val="multilevel"/>
    <w:tmpl w:val="EED4E830"/>
    <w:lvl w:ilvl="0">
      <w:start w:val="1"/>
      <w:numFmt w:val="decimal"/>
      <w:pStyle w:val="Rubrik1"/>
      <w:lvlText w:val="%1"/>
      <w:lvlJc w:val="left"/>
      <w:pPr>
        <w:ind w:left="432" w:hanging="432"/>
      </w:pPr>
    </w:lvl>
    <w:lvl w:ilvl="1">
      <w:start w:val="1"/>
      <w:numFmt w:val="decimal"/>
      <w:pStyle w:val="Rubrik2"/>
      <w:lvlText w:val="%1.%2"/>
      <w:lvlJc w:val="left"/>
      <w:pPr>
        <w:ind w:left="576" w:hanging="576"/>
      </w:pPr>
    </w:lvl>
    <w:lvl w:ilvl="2">
      <w:start w:val="1"/>
      <w:numFmt w:val="decimal"/>
      <w:pStyle w:val="Rubrik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Rubrik4"/>
      <w:lvlText w:val="%1.%2.%3.%4"/>
      <w:lvlJc w:val="left"/>
      <w:pPr>
        <w:ind w:left="864" w:hanging="864"/>
      </w:pPr>
    </w:lvl>
    <w:lvl w:ilvl="4">
      <w:start w:val="1"/>
      <w:numFmt w:val="decimal"/>
      <w:pStyle w:val="Rubrik5"/>
      <w:lvlText w:val="%1.%2.%3.%4.%5"/>
      <w:lvlJc w:val="left"/>
      <w:pPr>
        <w:ind w:left="1008" w:hanging="1008"/>
      </w:pPr>
    </w:lvl>
    <w:lvl w:ilvl="5">
      <w:start w:val="1"/>
      <w:numFmt w:val="decimal"/>
      <w:pStyle w:val="Rubrik6"/>
      <w:lvlText w:val="%1.%2.%3.%4.%5.%6"/>
      <w:lvlJc w:val="left"/>
      <w:pPr>
        <w:ind w:left="1152" w:hanging="1152"/>
      </w:pPr>
    </w:lvl>
    <w:lvl w:ilvl="6">
      <w:start w:val="1"/>
      <w:numFmt w:val="decimal"/>
      <w:pStyle w:val="Rubrik7"/>
      <w:lvlText w:val="%1.%2.%3.%4.%5.%6.%7"/>
      <w:lvlJc w:val="left"/>
      <w:pPr>
        <w:ind w:left="1296" w:hanging="1296"/>
      </w:pPr>
    </w:lvl>
    <w:lvl w:ilvl="7">
      <w:start w:val="1"/>
      <w:numFmt w:val="decimal"/>
      <w:pStyle w:val="Rubrik8"/>
      <w:lvlText w:val="%1.%2.%3.%4.%5.%6.%7.%8"/>
      <w:lvlJc w:val="left"/>
      <w:pPr>
        <w:ind w:left="1440" w:hanging="1440"/>
      </w:pPr>
    </w:lvl>
    <w:lvl w:ilvl="8">
      <w:start w:val="1"/>
      <w:numFmt w:val="decimal"/>
      <w:pStyle w:val="Rubrik9"/>
      <w:lvlText w:val="%1.%2.%3.%4.%5.%6.%7.%8.%9"/>
      <w:lvlJc w:val="left"/>
      <w:pPr>
        <w:ind w:left="1584" w:hanging="1584"/>
      </w:pPr>
    </w:lvl>
  </w:abstractNum>
  <w:abstractNum w:abstractNumId="10">
    <w:nsid w:val="1D7F4D22"/>
    <w:multiLevelType w:val="multilevel"/>
    <w:tmpl w:val="BDC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3495AB9"/>
    <w:multiLevelType w:val="multilevel"/>
    <w:tmpl w:val="8A42A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A7914E1"/>
    <w:multiLevelType w:val="multilevel"/>
    <w:tmpl w:val="712C3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D223A24"/>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2971A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335636DF"/>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36BF7935"/>
    <w:multiLevelType w:val="hybridMultilevel"/>
    <w:tmpl w:val="7494D85C"/>
    <w:lvl w:ilvl="0" w:tplc="E3105EF6">
      <w:start w:val="1"/>
      <w:numFmt w:val="decimal"/>
      <w:pStyle w:val="rubrik40"/>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7">
    <w:nsid w:val="38014231"/>
    <w:multiLevelType w:val="multilevel"/>
    <w:tmpl w:val="1276A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CDF0943"/>
    <w:multiLevelType w:val="hybridMultilevel"/>
    <w:tmpl w:val="1DFEF748"/>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9">
    <w:nsid w:val="3E0B6747"/>
    <w:multiLevelType w:val="hybridMultilevel"/>
    <w:tmpl w:val="93B61BA0"/>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0">
    <w:nsid w:val="3E143E5C"/>
    <w:multiLevelType w:val="hybridMultilevel"/>
    <w:tmpl w:val="3922150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21">
    <w:nsid w:val="42B721FC"/>
    <w:multiLevelType w:val="hybridMultilevel"/>
    <w:tmpl w:val="08A6150C"/>
    <w:lvl w:ilvl="0" w:tplc="041D000B">
      <w:start w:val="1"/>
      <w:numFmt w:val="bullet"/>
      <w:lvlText w:val=""/>
      <w:lvlJc w:val="left"/>
      <w:pPr>
        <w:ind w:left="1004" w:hanging="360"/>
      </w:pPr>
      <w:rPr>
        <w:rFonts w:ascii="Wingdings" w:hAnsi="Wingdings"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22">
    <w:nsid w:val="4E461D0C"/>
    <w:multiLevelType w:val="hybridMultilevel"/>
    <w:tmpl w:val="F3C8F9C8"/>
    <w:lvl w:ilvl="0" w:tplc="041D0001">
      <w:start w:val="1"/>
      <w:numFmt w:val="bullet"/>
      <w:lvlText w:val=""/>
      <w:lvlJc w:val="left"/>
      <w:pPr>
        <w:ind w:left="1004" w:hanging="360"/>
      </w:pPr>
      <w:rPr>
        <w:rFonts w:ascii="Symbol" w:hAnsi="Symbol"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23">
    <w:nsid w:val="58D070D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5FB2786E"/>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9191FA6"/>
    <w:multiLevelType w:val="multilevel"/>
    <w:tmpl w:val="81007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95F2496"/>
    <w:multiLevelType w:val="hybridMultilevel"/>
    <w:tmpl w:val="B562FB5C"/>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7">
    <w:nsid w:val="6CD31DCC"/>
    <w:multiLevelType w:val="hybridMultilevel"/>
    <w:tmpl w:val="9F08A73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nsid w:val="6E503FF4"/>
    <w:multiLevelType w:val="hybridMultilevel"/>
    <w:tmpl w:val="62A25878"/>
    <w:lvl w:ilvl="0" w:tplc="A644E7C8">
      <w:start w:val="1"/>
      <w:numFmt w:val="decimal"/>
      <w:lvlText w:val="%1."/>
      <w:lvlJc w:val="left"/>
      <w:pPr>
        <w:ind w:left="717"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29">
    <w:nsid w:val="76CF3FC9"/>
    <w:multiLevelType w:val="hybridMultilevel"/>
    <w:tmpl w:val="FDF2E09E"/>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0">
    <w:nsid w:val="7FA817C7"/>
    <w:multiLevelType w:val="hybridMultilevel"/>
    <w:tmpl w:val="C986D5BA"/>
    <w:lvl w:ilvl="0" w:tplc="FBF2F71C">
      <w:start w:val="1"/>
      <w:numFmt w:val="decimal"/>
      <w:lvlText w:val="%1."/>
      <w:lvlJc w:val="left"/>
      <w:pPr>
        <w:ind w:left="720" w:hanging="360"/>
      </w:pPr>
      <w:rPr>
        <w:rFonts w:hint="default"/>
        <w:b/>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11"/>
  </w:num>
  <w:num w:numId="2">
    <w:abstractNumId w:val="10"/>
  </w:num>
  <w:num w:numId="3">
    <w:abstractNumId w:val="13"/>
  </w:num>
  <w:num w:numId="4">
    <w:abstractNumId w:val="24"/>
  </w:num>
  <w:num w:numId="5">
    <w:abstractNumId w:val="25"/>
  </w:num>
  <w:num w:numId="6">
    <w:abstractNumId w:val="15"/>
  </w:num>
  <w:num w:numId="7">
    <w:abstractNumId w:val="23"/>
  </w:num>
  <w:num w:numId="8">
    <w:abstractNumId w:val="14"/>
  </w:num>
  <w:num w:numId="9">
    <w:abstractNumId w:val="0"/>
  </w:num>
  <w:num w:numId="10">
    <w:abstractNumId w:val="12"/>
  </w:num>
  <w:num w:numId="11">
    <w:abstractNumId w:val="17"/>
  </w:num>
  <w:num w:numId="12">
    <w:abstractNumId w:val="9"/>
  </w:num>
  <w:num w:numId="13">
    <w:abstractNumId w:val="7"/>
  </w:num>
  <w:num w:numId="14">
    <w:abstractNumId w:val="1"/>
  </w:num>
  <w:num w:numId="15">
    <w:abstractNumId w:val="20"/>
  </w:num>
  <w:num w:numId="16">
    <w:abstractNumId w:val="21"/>
  </w:num>
  <w:num w:numId="17">
    <w:abstractNumId w:val="5"/>
  </w:num>
  <w:num w:numId="18">
    <w:abstractNumId w:val="19"/>
  </w:num>
  <w:num w:numId="19">
    <w:abstractNumId w:val="26"/>
  </w:num>
  <w:num w:numId="20">
    <w:abstractNumId w:val="29"/>
  </w:num>
  <w:num w:numId="21">
    <w:abstractNumId w:val="8"/>
  </w:num>
  <w:num w:numId="22">
    <w:abstractNumId w:val="3"/>
  </w:num>
  <w:num w:numId="23">
    <w:abstractNumId w:val="2"/>
  </w:num>
  <w:num w:numId="24">
    <w:abstractNumId w:val="27"/>
  </w:num>
  <w:num w:numId="25">
    <w:abstractNumId w:val="18"/>
  </w:num>
  <w:num w:numId="26">
    <w:abstractNumId w:val="28"/>
  </w:num>
  <w:num w:numId="27">
    <w:abstractNumId w:val="6"/>
  </w:num>
  <w:num w:numId="28">
    <w:abstractNumId w:val="4"/>
  </w:num>
  <w:num w:numId="29">
    <w:abstractNumId w:val="30"/>
  </w:num>
  <w:num w:numId="30">
    <w:abstractNumId w:val="16"/>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mirrorMargins/>
  <w:proofState w:spelling="clean" w:grammar="clean"/>
  <w:attachedTemplate r:id="rId1"/>
  <w:defaultTabStop w:val="1304"/>
  <w:hyphenationZone w:val="425"/>
  <w:characterSpacingControl w:val="doNotCompress"/>
  <w:hdrShapeDefaults>
    <o:shapedefaults v:ext="edit" spidmax="2049" fill="f" fillcolor="white" strokecolor="none [3213]">
      <v:fill color="white" on="f"/>
      <v:stroke color="none [3213]"/>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5094"/>
    <w:rsid w:val="00001087"/>
    <w:rsid w:val="0000523C"/>
    <w:rsid w:val="00006450"/>
    <w:rsid w:val="000145BC"/>
    <w:rsid w:val="00020694"/>
    <w:rsid w:val="00031004"/>
    <w:rsid w:val="0003632E"/>
    <w:rsid w:val="0004032D"/>
    <w:rsid w:val="0004191F"/>
    <w:rsid w:val="00042DAF"/>
    <w:rsid w:val="000433C5"/>
    <w:rsid w:val="000452CF"/>
    <w:rsid w:val="00045583"/>
    <w:rsid w:val="00047F6F"/>
    <w:rsid w:val="000517B8"/>
    <w:rsid w:val="00053CD9"/>
    <w:rsid w:val="0005585B"/>
    <w:rsid w:val="00063AFA"/>
    <w:rsid w:val="00076EE1"/>
    <w:rsid w:val="00084C39"/>
    <w:rsid w:val="000A53A7"/>
    <w:rsid w:val="000B0247"/>
    <w:rsid w:val="000B0EDF"/>
    <w:rsid w:val="000B3253"/>
    <w:rsid w:val="000D79E8"/>
    <w:rsid w:val="000E135A"/>
    <w:rsid w:val="000E1BCC"/>
    <w:rsid w:val="000F1969"/>
    <w:rsid w:val="001020F6"/>
    <w:rsid w:val="0010661D"/>
    <w:rsid w:val="001255F7"/>
    <w:rsid w:val="00131E3B"/>
    <w:rsid w:val="00137854"/>
    <w:rsid w:val="00137A02"/>
    <w:rsid w:val="00144F00"/>
    <w:rsid w:val="001534D4"/>
    <w:rsid w:val="001615D1"/>
    <w:rsid w:val="0016184D"/>
    <w:rsid w:val="001672C3"/>
    <w:rsid w:val="00172974"/>
    <w:rsid w:val="001B1631"/>
    <w:rsid w:val="001B5B24"/>
    <w:rsid w:val="001C5CCB"/>
    <w:rsid w:val="001C67BB"/>
    <w:rsid w:val="001D18B2"/>
    <w:rsid w:val="001E6F56"/>
    <w:rsid w:val="001F5579"/>
    <w:rsid w:val="001F6C4E"/>
    <w:rsid w:val="001F7D13"/>
    <w:rsid w:val="00200EB1"/>
    <w:rsid w:val="0020631B"/>
    <w:rsid w:val="00216998"/>
    <w:rsid w:val="002221FE"/>
    <w:rsid w:val="0023154C"/>
    <w:rsid w:val="0024582A"/>
    <w:rsid w:val="00245A17"/>
    <w:rsid w:val="0025766E"/>
    <w:rsid w:val="00263465"/>
    <w:rsid w:val="00264E82"/>
    <w:rsid w:val="0026524D"/>
    <w:rsid w:val="00270D07"/>
    <w:rsid w:val="002967D2"/>
    <w:rsid w:val="002B4D71"/>
    <w:rsid w:val="002C19EF"/>
    <w:rsid w:val="002D0253"/>
    <w:rsid w:val="002D13B3"/>
    <w:rsid w:val="002F3A99"/>
    <w:rsid w:val="002F4A8D"/>
    <w:rsid w:val="002F4F8B"/>
    <w:rsid w:val="002F7719"/>
    <w:rsid w:val="00301260"/>
    <w:rsid w:val="00303B46"/>
    <w:rsid w:val="00306404"/>
    <w:rsid w:val="00321B3B"/>
    <w:rsid w:val="00323597"/>
    <w:rsid w:val="003253C7"/>
    <w:rsid w:val="00345179"/>
    <w:rsid w:val="003611AE"/>
    <w:rsid w:val="003727D5"/>
    <w:rsid w:val="00383212"/>
    <w:rsid w:val="00384188"/>
    <w:rsid w:val="00387F2C"/>
    <w:rsid w:val="003A7003"/>
    <w:rsid w:val="003B1B85"/>
    <w:rsid w:val="003B2DCB"/>
    <w:rsid w:val="003B7623"/>
    <w:rsid w:val="003B78A0"/>
    <w:rsid w:val="003D3E9B"/>
    <w:rsid w:val="003D642E"/>
    <w:rsid w:val="003D77D5"/>
    <w:rsid w:val="003F0D24"/>
    <w:rsid w:val="003F2D90"/>
    <w:rsid w:val="004015D2"/>
    <w:rsid w:val="00415351"/>
    <w:rsid w:val="0042680E"/>
    <w:rsid w:val="004315A9"/>
    <w:rsid w:val="004354E6"/>
    <w:rsid w:val="0043714A"/>
    <w:rsid w:val="00440A4C"/>
    <w:rsid w:val="004468C9"/>
    <w:rsid w:val="00452AE6"/>
    <w:rsid w:val="0046205F"/>
    <w:rsid w:val="00464B94"/>
    <w:rsid w:val="00484097"/>
    <w:rsid w:val="0048531B"/>
    <w:rsid w:val="0048762B"/>
    <w:rsid w:val="00492100"/>
    <w:rsid w:val="004939BB"/>
    <w:rsid w:val="004A309F"/>
    <w:rsid w:val="004A4279"/>
    <w:rsid w:val="004B0946"/>
    <w:rsid w:val="004B3086"/>
    <w:rsid w:val="004B32F5"/>
    <w:rsid w:val="004B7619"/>
    <w:rsid w:val="004C44BF"/>
    <w:rsid w:val="004D2960"/>
    <w:rsid w:val="004D2B6D"/>
    <w:rsid w:val="004D45A5"/>
    <w:rsid w:val="004D6EB0"/>
    <w:rsid w:val="004E09DB"/>
    <w:rsid w:val="004E59C6"/>
    <w:rsid w:val="004F0EBD"/>
    <w:rsid w:val="00506CD6"/>
    <w:rsid w:val="00510F31"/>
    <w:rsid w:val="00511CDC"/>
    <w:rsid w:val="00512D1D"/>
    <w:rsid w:val="00522101"/>
    <w:rsid w:val="00522A27"/>
    <w:rsid w:val="0053383A"/>
    <w:rsid w:val="00544F84"/>
    <w:rsid w:val="00547731"/>
    <w:rsid w:val="00553EDC"/>
    <w:rsid w:val="005573B5"/>
    <w:rsid w:val="00565315"/>
    <w:rsid w:val="00570977"/>
    <w:rsid w:val="005777DE"/>
    <w:rsid w:val="00593A94"/>
    <w:rsid w:val="00594151"/>
    <w:rsid w:val="005A658D"/>
    <w:rsid w:val="005B2C04"/>
    <w:rsid w:val="005C70D4"/>
    <w:rsid w:val="005D0DB2"/>
    <w:rsid w:val="005D4987"/>
    <w:rsid w:val="005D4CEC"/>
    <w:rsid w:val="005E3104"/>
    <w:rsid w:val="005E4042"/>
    <w:rsid w:val="005E473F"/>
    <w:rsid w:val="005E5924"/>
    <w:rsid w:val="005E74F2"/>
    <w:rsid w:val="0060595C"/>
    <w:rsid w:val="00605EFD"/>
    <w:rsid w:val="006062E0"/>
    <w:rsid w:val="0061176E"/>
    <w:rsid w:val="00622310"/>
    <w:rsid w:val="00623FF5"/>
    <w:rsid w:val="0062501F"/>
    <w:rsid w:val="00627510"/>
    <w:rsid w:val="0063176B"/>
    <w:rsid w:val="006358F8"/>
    <w:rsid w:val="00640671"/>
    <w:rsid w:val="006508F3"/>
    <w:rsid w:val="00652071"/>
    <w:rsid w:val="006618D2"/>
    <w:rsid w:val="0066462C"/>
    <w:rsid w:val="00675444"/>
    <w:rsid w:val="00675965"/>
    <w:rsid w:val="00692C44"/>
    <w:rsid w:val="00696556"/>
    <w:rsid w:val="006968F6"/>
    <w:rsid w:val="00696D9B"/>
    <w:rsid w:val="006A0AD2"/>
    <w:rsid w:val="006A30ED"/>
    <w:rsid w:val="006A3227"/>
    <w:rsid w:val="006B69CC"/>
    <w:rsid w:val="006C4BE1"/>
    <w:rsid w:val="006D0E72"/>
    <w:rsid w:val="006E766D"/>
    <w:rsid w:val="006F3F05"/>
    <w:rsid w:val="00712054"/>
    <w:rsid w:val="00712F6E"/>
    <w:rsid w:val="0071418E"/>
    <w:rsid w:val="00720F9E"/>
    <w:rsid w:val="00721836"/>
    <w:rsid w:val="00723918"/>
    <w:rsid w:val="00736E59"/>
    <w:rsid w:val="0073781E"/>
    <w:rsid w:val="007414FA"/>
    <w:rsid w:val="00750E7E"/>
    <w:rsid w:val="00766D5F"/>
    <w:rsid w:val="00781840"/>
    <w:rsid w:val="007820FD"/>
    <w:rsid w:val="007B7BFA"/>
    <w:rsid w:val="007C3C8A"/>
    <w:rsid w:val="007C7E02"/>
    <w:rsid w:val="007E7D3D"/>
    <w:rsid w:val="007F3858"/>
    <w:rsid w:val="00801496"/>
    <w:rsid w:val="00801B52"/>
    <w:rsid w:val="00802124"/>
    <w:rsid w:val="008070CC"/>
    <w:rsid w:val="008077E5"/>
    <w:rsid w:val="00816278"/>
    <w:rsid w:val="00817BF7"/>
    <w:rsid w:val="00821D6A"/>
    <w:rsid w:val="0083077C"/>
    <w:rsid w:val="00834A0E"/>
    <w:rsid w:val="00835F4A"/>
    <w:rsid w:val="00836DD8"/>
    <w:rsid w:val="00837F91"/>
    <w:rsid w:val="00845D94"/>
    <w:rsid w:val="00850409"/>
    <w:rsid w:val="00857D00"/>
    <w:rsid w:val="008610CA"/>
    <w:rsid w:val="0086735D"/>
    <w:rsid w:val="0087210A"/>
    <w:rsid w:val="008772E8"/>
    <w:rsid w:val="00882E21"/>
    <w:rsid w:val="00885831"/>
    <w:rsid w:val="00885840"/>
    <w:rsid w:val="00886EE6"/>
    <w:rsid w:val="00896391"/>
    <w:rsid w:val="008A6534"/>
    <w:rsid w:val="008A6FAC"/>
    <w:rsid w:val="008B024E"/>
    <w:rsid w:val="008B167E"/>
    <w:rsid w:val="008B33E1"/>
    <w:rsid w:val="008C0D56"/>
    <w:rsid w:val="008C331B"/>
    <w:rsid w:val="008D0C09"/>
    <w:rsid w:val="008D797E"/>
    <w:rsid w:val="008D7F8B"/>
    <w:rsid w:val="008E18A5"/>
    <w:rsid w:val="008E33B6"/>
    <w:rsid w:val="008E4CB2"/>
    <w:rsid w:val="008E6853"/>
    <w:rsid w:val="008F0850"/>
    <w:rsid w:val="008F1475"/>
    <w:rsid w:val="008F1D58"/>
    <w:rsid w:val="008F2F3C"/>
    <w:rsid w:val="0090059D"/>
    <w:rsid w:val="009007AB"/>
    <w:rsid w:val="00905D02"/>
    <w:rsid w:val="009128EF"/>
    <w:rsid w:val="00914788"/>
    <w:rsid w:val="0092272E"/>
    <w:rsid w:val="00933AA9"/>
    <w:rsid w:val="00936E5F"/>
    <w:rsid w:val="00943BE2"/>
    <w:rsid w:val="00952D73"/>
    <w:rsid w:val="00957645"/>
    <w:rsid w:val="00973B3D"/>
    <w:rsid w:val="009917A7"/>
    <w:rsid w:val="00993232"/>
    <w:rsid w:val="00997108"/>
    <w:rsid w:val="009A0744"/>
    <w:rsid w:val="009A12DE"/>
    <w:rsid w:val="009A5CCD"/>
    <w:rsid w:val="009B1A5A"/>
    <w:rsid w:val="009B7B74"/>
    <w:rsid w:val="009C067A"/>
    <w:rsid w:val="009C4590"/>
    <w:rsid w:val="009D0745"/>
    <w:rsid w:val="009D23AE"/>
    <w:rsid w:val="009D70F3"/>
    <w:rsid w:val="009D74D2"/>
    <w:rsid w:val="009F62ED"/>
    <w:rsid w:val="00A12B91"/>
    <w:rsid w:val="00A34680"/>
    <w:rsid w:val="00A51B6D"/>
    <w:rsid w:val="00A64F0E"/>
    <w:rsid w:val="00A65A01"/>
    <w:rsid w:val="00A76326"/>
    <w:rsid w:val="00A7638F"/>
    <w:rsid w:val="00A8193D"/>
    <w:rsid w:val="00A866B5"/>
    <w:rsid w:val="00A90B14"/>
    <w:rsid w:val="00AA4D74"/>
    <w:rsid w:val="00AA6930"/>
    <w:rsid w:val="00AB08B1"/>
    <w:rsid w:val="00AB5EA7"/>
    <w:rsid w:val="00AC36AF"/>
    <w:rsid w:val="00AC4687"/>
    <w:rsid w:val="00AD6663"/>
    <w:rsid w:val="00AE37DF"/>
    <w:rsid w:val="00AE5187"/>
    <w:rsid w:val="00AF4199"/>
    <w:rsid w:val="00B04D2C"/>
    <w:rsid w:val="00B14204"/>
    <w:rsid w:val="00B16DFB"/>
    <w:rsid w:val="00B2166C"/>
    <w:rsid w:val="00B36A32"/>
    <w:rsid w:val="00B40C3D"/>
    <w:rsid w:val="00B42DC3"/>
    <w:rsid w:val="00B43FD4"/>
    <w:rsid w:val="00B46DC4"/>
    <w:rsid w:val="00B653B0"/>
    <w:rsid w:val="00B668B6"/>
    <w:rsid w:val="00B7518B"/>
    <w:rsid w:val="00B92E56"/>
    <w:rsid w:val="00B9576C"/>
    <w:rsid w:val="00BA063C"/>
    <w:rsid w:val="00BA1666"/>
    <w:rsid w:val="00BA2871"/>
    <w:rsid w:val="00BA5F69"/>
    <w:rsid w:val="00BB2503"/>
    <w:rsid w:val="00BC2C5D"/>
    <w:rsid w:val="00BC600B"/>
    <w:rsid w:val="00BC7788"/>
    <w:rsid w:val="00BE59CC"/>
    <w:rsid w:val="00C15CF8"/>
    <w:rsid w:val="00C171C5"/>
    <w:rsid w:val="00C3680A"/>
    <w:rsid w:val="00C40573"/>
    <w:rsid w:val="00C64A52"/>
    <w:rsid w:val="00C76D79"/>
    <w:rsid w:val="00C82176"/>
    <w:rsid w:val="00C87B55"/>
    <w:rsid w:val="00C978F5"/>
    <w:rsid w:val="00CB11E1"/>
    <w:rsid w:val="00CB2E8F"/>
    <w:rsid w:val="00CB4545"/>
    <w:rsid w:val="00CC3D5D"/>
    <w:rsid w:val="00CD02E9"/>
    <w:rsid w:val="00CD6E3A"/>
    <w:rsid w:val="00CD722F"/>
    <w:rsid w:val="00CE73BF"/>
    <w:rsid w:val="00CF6D7C"/>
    <w:rsid w:val="00CF70DF"/>
    <w:rsid w:val="00CF77C5"/>
    <w:rsid w:val="00D16B3A"/>
    <w:rsid w:val="00D1729E"/>
    <w:rsid w:val="00D21985"/>
    <w:rsid w:val="00D221B0"/>
    <w:rsid w:val="00D2690C"/>
    <w:rsid w:val="00D30B0B"/>
    <w:rsid w:val="00D40E51"/>
    <w:rsid w:val="00D43725"/>
    <w:rsid w:val="00D47D86"/>
    <w:rsid w:val="00D51875"/>
    <w:rsid w:val="00D518E7"/>
    <w:rsid w:val="00D57C79"/>
    <w:rsid w:val="00D57CDE"/>
    <w:rsid w:val="00D64A2B"/>
    <w:rsid w:val="00D6716B"/>
    <w:rsid w:val="00D732DA"/>
    <w:rsid w:val="00D73D6F"/>
    <w:rsid w:val="00D75D05"/>
    <w:rsid w:val="00D82BAE"/>
    <w:rsid w:val="00D84A30"/>
    <w:rsid w:val="00D90A97"/>
    <w:rsid w:val="00DA6BFA"/>
    <w:rsid w:val="00DB3AA7"/>
    <w:rsid w:val="00DB76B3"/>
    <w:rsid w:val="00DC4AFB"/>
    <w:rsid w:val="00DC62D7"/>
    <w:rsid w:val="00DE1BCE"/>
    <w:rsid w:val="00DE7928"/>
    <w:rsid w:val="00E1202E"/>
    <w:rsid w:val="00E169AE"/>
    <w:rsid w:val="00E2488D"/>
    <w:rsid w:val="00E331EB"/>
    <w:rsid w:val="00E34DF6"/>
    <w:rsid w:val="00E35663"/>
    <w:rsid w:val="00E37DC8"/>
    <w:rsid w:val="00E44225"/>
    <w:rsid w:val="00E46DB1"/>
    <w:rsid w:val="00E51E01"/>
    <w:rsid w:val="00E653AE"/>
    <w:rsid w:val="00E7184F"/>
    <w:rsid w:val="00E72BC6"/>
    <w:rsid w:val="00E72C46"/>
    <w:rsid w:val="00E81E67"/>
    <w:rsid w:val="00E84152"/>
    <w:rsid w:val="00E858AC"/>
    <w:rsid w:val="00E86704"/>
    <w:rsid w:val="00E8734A"/>
    <w:rsid w:val="00E9159D"/>
    <w:rsid w:val="00EA5950"/>
    <w:rsid w:val="00EB3E89"/>
    <w:rsid w:val="00EB3EAE"/>
    <w:rsid w:val="00EB667B"/>
    <w:rsid w:val="00EB7DD1"/>
    <w:rsid w:val="00EC3CB9"/>
    <w:rsid w:val="00EF0C40"/>
    <w:rsid w:val="00EF6A06"/>
    <w:rsid w:val="00F03308"/>
    <w:rsid w:val="00F15094"/>
    <w:rsid w:val="00F1757E"/>
    <w:rsid w:val="00F21568"/>
    <w:rsid w:val="00F26AB0"/>
    <w:rsid w:val="00F33B9B"/>
    <w:rsid w:val="00F47869"/>
    <w:rsid w:val="00F53A85"/>
    <w:rsid w:val="00F5425B"/>
    <w:rsid w:val="00F576AB"/>
    <w:rsid w:val="00F57F50"/>
    <w:rsid w:val="00F649F7"/>
    <w:rsid w:val="00F66605"/>
    <w:rsid w:val="00F710B5"/>
    <w:rsid w:val="00F72145"/>
    <w:rsid w:val="00F72854"/>
    <w:rsid w:val="00F735C8"/>
    <w:rsid w:val="00F756D0"/>
    <w:rsid w:val="00F80469"/>
    <w:rsid w:val="00F90637"/>
    <w:rsid w:val="00F913A3"/>
    <w:rsid w:val="00F951F4"/>
    <w:rsid w:val="00F9666D"/>
    <w:rsid w:val="00FB531B"/>
    <w:rsid w:val="00FB60E4"/>
    <w:rsid w:val="00FC2391"/>
    <w:rsid w:val="00FC41B0"/>
    <w:rsid w:val="00FD4562"/>
    <w:rsid w:val="00FD490F"/>
    <w:rsid w:val="00FD7EBE"/>
    <w:rsid w:val="00FE3979"/>
    <w:rsid w:val="00FE689B"/>
    <w:rsid w:val="00FF39BF"/>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2049" fill="f" fillcolor="white" strokecolor="none [3213]">
      <v:fill color="white" on="f"/>
      <v:stroke color="none [3213]"/>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0145BC"/>
    <w:pPr>
      <w:keepNext/>
      <w:numPr>
        <w:ilvl w:val="2"/>
        <w:numId w:val="12"/>
      </w:numPr>
      <w:spacing w:before="240" w:after="60" w:line="240" w:lineRule="auto"/>
      <w:outlineLvl w:val="2"/>
    </w:pPr>
    <w:rPr>
      <w:rFonts w:ascii="Arial" w:eastAsiaTheme="majorEastAsia" w:hAnsi="Arial" w:cs="Arial"/>
      <w:b/>
      <w:bCs/>
      <w:sz w:val="22"/>
      <w:lang w:val="en-US"/>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0145BC"/>
    <w:rPr>
      <w:rFonts w:ascii="Arial" w:eastAsiaTheme="majorEastAsia" w:hAnsi="Arial" w:cs="Arial"/>
      <w:b/>
      <w:bCs/>
      <w:sz w:val="22"/>
      <w:szCs w:val="22"/>
      <w:lang w:val="en-US"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val="en-US"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rubrik40">
    <w:name w:val="rubrik 4"/>
    <w:basedOn w:val="Normal"/>
    <w:next w:val="Normal"/>
    <w:link w:val="rubrik4Char0"/>
    <w:qFormat/>
    <w:rsid w:val="004468C9"/>
    <w:pPr>
      <w:keepNext/>
      <w:numPr>
        <w:numId w:val="30"/>
      </w:numPr>
      <w:spacing w:after="0"/>
      <w:ind w:left="714" w:hanging="357"/>
    </w:pPr>
    <w:rPr>
      <w:rFonts w:ascii="Arial" w:hAnsi="Arial"/>
      <w:b/>
      <w:sz w:val="22"/>
    </w:r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 w:type="character" w:customStyle="1" w:styleId="rubrik4Char0">
    <w:name w:val="rubrik 4 Char"/>
    <w:basedOn w:val="Standardstycketeckensnitt"/>
    <w:link w:val="rubrik40"/>
    <w:rsid w:val="004468C9"/>
    <w:rPr>
      <w:rFonts w:ascii="Arial" w:eastAsiaTheme="minorHAnsi" w:hAnsi="Arial" w:cstheme="minorBidi"/>
      <w:b/>
      <w:sz w:val="22"/>
      <w:szCs w:val="22"/>
      <w:lang w:eastAsia="en-US"/>
    </w:rPr>
  </w:style>
  <w:style w:type="paragraph" w:styleId="HTML-frformaterad">
    <w:name w:val="HTML Preformatted"/>
    <w:basedOn w:val="Normal"/>
    <w:link w:val="HTML-frformateradChar"/>
    <w:uiPriority w:val="99"/>
    <w:semiHidden/>
    <w:unhideWhenUsed/>
    <w:rsid w:val="004B7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sv-SE"/>
    </w:rPr>
  </w:style>
  <w:style w:type="character" w:customStyle="1" w:styleId="HTML-frformateradChar">
    <w:name w:val="HTML - förformaterad Char"/>
    <w:basedOn w:val="Standardstycketeckensnitt"/>
    <w:link w:val="HTML-frformaterad"/>
    <w:uiPriority w:val="99"/>
    <w:semiHidden/>
    <w:rsid w:val="004B7619"/>
    <w:rPr>
      <w:rFonts w:ascii="Courier New" w:eastAsia="Times New Roman" w:hAnsi="Courier New" w:cs="Courier New"/>
    </w:rPr>
  </w:style>
  <w:style w:type="paragraph" w:customStyle="1" w:styleId="StyckeefterRubrik">
    <w:name w:val="Stycke efter Rubrik"/>
    <w:basedOn w:val="Normal"/>
    <w:next w:val="Normal"/>
    <w:qFormat/>
    <w:rsid w:val="00605EFD"/>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sv-SE" w:eastAsia="sv-SE"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annotation text" w:uiPriority="0"/>
    <w:lsdException w:name="caption" w:uiPriority="35" w:qFormat="1"/>
    <w:lsdException w:name="footnote reference" w:uiPriority="0"/>
    <w:lsdException w:name="annotation reference" w:uiPriority="0"/>
    <w:lsdException w:name="page number" w:uiPriority="0"/>
    <w:lsdException w:name="Title" w:semiHidden="0" w:uiPriority="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annotation subject" w:uiPriority="0"/>
    <w:lsdException w:name="Table Simple 1" w:uiPriority="0"/>
    <w:lsdException w:name="Balloon Text"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next w:val="Ingetavstnd"/>
    <w:rsid w:val="00F15094"/>
    <w:pPr>
      <w:spacing w:after="200" w:line="276" w:lineRule="auto"/>
    </w:pPr>
    <w:rPr>
      <w:rFonts w:ascii="Bookman Old Style" w:eastAsiaTheme="minorHAnsi" w:hAnsi="Bookman Old Style" w:cstheme="minorBidi"/>
      <w:szCs w:val="22"/>
      <w:lang w:eastAsia="en-US"/>
    </w:rPr>
  </w:style>
  <w:style w:type="paragraph" w:styleId="Rubrik1">
    <w:name w:val="heading 1"/>
    <w:basedOn w:val="Normal"/>
    <w:next w:val="Normal"/>
    <w:link w:val="Rubrik1Char"/>
    <w:uiPriority w:val="9"/>
    <w:qFormat/>
    <w:rsid w:val="004939BB"/>
    <w:pPr>
      <w:keepNext/>
      <w:keepLines/>
      <w:numPr>
        <w:numId w:val="12"/>
      </w:numPr>
      <w:spacing w:before="480" w:after="0"/>
      <w:outlineLvl w:val="0"/>
    </w:pPr>
    <w:rPr>
      <w:rFonts w:ascii="Arial" w:eastAsiaTheme="majorEastAsia" w:hAnsi="Arial" w:cs="Arial"/>
      <w:b/>
      <w:bCs/>
      <w:sz w:val="28"/>
      <w:szCs w:val="28"/>
    </w:rPr>
  </w:style>
  <w:style w:type="paragraph" w:styleId="Rubrik2">
    <w:name w:val="heading 2"/>
    <w:basedOn w:val="Normal"/>
    <w:next w:val="Normal"/>
    <w:link w:val="Rubrik2Char"/>
    <w:unhideWhenUsed/>
    <w:qFormat/>
    <w:rsid w:val="004939BB"/>
    <w:pPr>
      <w:keepNext/>
      <w:numPr>
        <w:ilvl w:val="1"/>
        <w:numId w:val="12"/>
      </w:numPr>
      <w:spacing w:after="0" w:line="240" w:lineRule="auto"/>
      <w:outlineLvl w:val="1"/>
    </w:pPr>
    <w:rPr>
      <w:rFonts w:ascii="Arial" w:eastAsiaTheme="majorEastAsia" w:hAnsi="Arial" w:cs="Arial"/>
      <w:b/>
      <w:bCs/>
      <w:iCs/>
      <w:sz w:val="24"/>
      <w:szCs w:val="24"/>
    </w:rPr>
  </w:style>
  <w:style w:type="paragraph" w:styleId="Rubrik3">
    <w:name w:val="heading 3"/>
    <w:basedOn w:val="Normal"/>
    <w:next w:val="Normal"/>
    <w:link w:val="Rubrik3Char"/>
    <w:unhideWhenUsed/>
    <w:qFormat/>
    <w:rsid w:val="000145BC"/>
    <w:pPr>
      <w:keepNext/>
      <w:numPr>
        <w:ilvl w:val="2"/>
        <w:numId w:val="12"/>
      </w:numPr>
      <w:spacing w:before="240" w:after="60" w:line="240" w:lineRule="auto"/>
      <w:outlineLvl w:val="2"/>
    </w:pPr>
    <w:rPr>
      <w:rFonts w:ascii="Arial" w:eastAsiaTheme="majorEastAsia" w:hAnsi="Arial" w:cs="Arial"/>
      <w:b/>
      <w:bCs/>
      <w:sz w:val="22"/>
      <w:lang w:val="en-US"/>
    </w:rPr>
  </w:style>
  <w:style w:type="paragraph" w:styleId="Rubrik4">
    <w:name w:val="heading 4"/>
    <w:basedOn w:val="Normal"/>
    <w:next w:val="Normal"/>
    <w:link w:val="Rubrik4Char"/>
    <w:uiPriority w:val="9"/>
    <w:semiHidden/>
    <w:unhideWhenUsed/>
    <w:rsid w:val="00E9159D"/>
    <w:pPr>
      <w:keepNext/>
      <w:keepLines/>
      <w:numPr>
        <w:ilvl w:val="3"/>
        <w:numId w:val="12"/>
      </w:numPr>
      <w:spacing w:before="200" w:after="0"/>
      <w:outlineLvl w:val="3"/>
    </w:pPr>
    <w:rPr>
      <w:rFonts w:asciiTheme="majorHAnsi" w:eastAsiaTheme="majorEastAsia" w:hAnsiTheme="majorHAnsi" w:cstheme="majorBidi"/>
      <w:b/>
      <w:bCs/>
      <w:i/>
      <w:iCs/>
      <w:color w:val="4F81BD" w:themeColor="accent1"/>
    </w:rPr>
  </w:style>
  <w:style w:type="paragraph" w:styleId="Rubrik5">
    <w:name w:val="heading 5"/>
    <w:basedOn w:val="Normal"/>
    <w:next w:val="Normal"/>
    <w:link w:val="Rubrik5Char"/>
    <w:uiPriority w:val="9"/>
    <w:semiHidden/>
    <w:unhideWhenUsed/>
    <w:qFormat/>
    <w:rsid w:val="00E9159D"/>
    <w:pPr>
      <w:keepNext/>
      <w:keepLines/>
      <w:numPr>
        <w:ilvl w:val="4"/>
        <w:numId w:val="12"/>
      </w:numPr>
      <w:spacing w:before="200" w:after="0"/>
      <w:outlineLvl w:val="4"/>
    </w:pPr>
    <w:rPr>
      <w:rFonts w:asciiTheme="majorHAnsi" w:eastAsiaTheme="majorEastAsia" w:hAnsiTheme="majorHAnsi" w:cstheme="majorBidi"/>
      <w:color w:val="243F60" w:themeColor="accent1" w:themeShade="7F"/>
    </w:rPr>
  </w:style>
  <w:style w:type="paragraph" w:styleId="Rubrik6">
    <w:name w:val="heading 6"/>
    <w:basedOn w:val="Normal"/>
    <w:next w:val="Normal"/>
    <w:link w:val="Rubrik6Char"/>
    <w:uiPriority w:val="9"/>
    <w:semiHidden/>
    <w:unhideWhenUsed/>
    <w:qFormat/>
    <w:rsid w:val="00E9159D"/>
    <w:pPr>
      <w:keepNext/>
      <w:keepLines/>
      <w:numPr>
        <w:ilvl w:val="5"/>
        <w:numId w:val="12"/>
      </w:numPr>
      <w:spacing w:before="200" w:after="0"/>
      <w:outlineLvl w:val="5"/>
    </w:pPr>
    <w:rPr>
      <w:rFonts w:asciiTheme="majorHAnsi" w:eastAsiaTheme="majorEastAsia" w:hAnsiTheme="majorHAnsi" w:cstheme="majorBidi"/>
      <w:i/>
      <w:iCs/>
      <w:color w:val="243F60" w:themeColor="accent1" w:themeShade="7F"/>
    </w:rPr>
  </w:style>
  <w:style w:type="paragraph" w:styleId="Rubrik7">
    <w:name w:val="heading 7"/>
    <w:basedOn w:val="Normal"/>
    <w:next w:val="Normal"/>
    <w:link w:val="Rubrik7Char"/>
    <w:uiPriority w:val="9"/>
    <w:semiHidden/>
    <w:unhideWhenUsed/>
    <w:qFormat/>
    <w:rsid w:val="00E9159D"/>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Rubrik8">
    <w:name w:val="heading 8"/>
    <w:basedOn w:val="Normal"/>
    <w:next w:val="Normal"/>
    <w:link w:val="Rubrik8Char"/>
    <w:uiPriority w:val="9"/>
    <w:semiHidden/>
    <w:unhideWhenUsed/>
    <w:qFormat/>
    <w:rsid w:val="00E9159D"/>
    <w:pPr>
      <w:keepNext/>
      <w:keepLines/>
      <w:numPr>
        <w:ilvl w:val="7"/>
        <w:numId w:val="12"/>
      </w:numPr>
      <w:spacing w:before="200" w:after="0"/>
      <w:outlineLvl w:val="7"/>
    </w:pPr>
    <w:rPr>
      <w:rFonts w:asciiTheme="majorHAnsi" w:eastAsiaTheme="majorEastAsia" w:hAnsiTheme="majorHAnsi" w:cstheme="majorBidi"/>
      <w:color w:val="404040" w:themeColor="text1" w:themeTint="BF"/>
      <w:szCs w:val="20"/>
    </w:rPr>
  </w:style>
  <w:style w:type="paragraph" w:styleId="Rubrik9">
    <w:name w:val="heading 9"/>
    <w:basedOn w:val="Normal"/>
    <w:next w:val="Normal"/>
    <w:link w:val="Rubrik9Char"/>
    <w:uiPriority w:val="9"/>
    <w:semiHidden/>
    <w:unhideWhenUsed/>
    <w:qFormat/>
    <w:rsid w:val="00E9159D"/>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Ballongtext">
    <w:name w:val="Balloon Text"/>
    <w:basedOn w:val="Normal"/>
    <w:link w:val="BallongtextChar"/>
    <w:semiHidden/>
    <w:unhideWhenUsed/>
    <w:rsid w:val="00264E82"/>
    <w:pPr>
      <w:spacing w:after="0" w:line="240" w:lineRule="auto"/>
    </w:pPr>
    <w:rPr>
      <w:rFonts w:ascii="Tahoma" w:eastAsia="Calibri" w:hAnsi="Tahoma" w:cs="Tahoma"/>
      <w:sz w:val="16"/>
      <w:szCs w:val="16"/>
    </w:rPr>
  </w:style>
  <w:style w:type="character" w:customStyle="1" w:styleId="BallongtextChar">
    <w:name w:val="Ballongtext Char"/>
    <w:basedOn w:val="Standardstycketeckensnitt"/>
    <w:link w:val="Ballongtext"/>
    <w:uiPriority w:val="99"/>
    <w:semiHidden/>
    <w:rsid w:val="00264E82"/>
    <w:rPr>
      <w:rFonts w:ascii="Tahoma" w:hAnsi="Tahoma" w:cs="Tahoma"/>
      <w:sz w:val="16"/>
      <w:szCs w:val="16"/>
    </w:rPr>
  </w:style>
  <w:style w:type="paragraph" w:styleId="Ingetavstnd">
    <w:name w:val="No Spacing"/>
    <w:uiPriority w:val="1"/>
    <w:qFormat/>
    <w:rsid w:val="00B42DC3"/>
    <w:rPr>
      <w:rFonts w:ascii="Arial Narrow" w:hAnsi="Arial Narrow"/>
      <w:szCs w:val="22"/>
      <w:lang w:eastAsia="en-US"/>
    </w:rPr>
  </w:style>
  <w:style w:type="character" w:customStyle="1" w:styleId="Rubrik1Char">
    <w:name w:val="Rubrik 1 Char"/>
    <w:basedOn w:val="Standardstycketeckensnitt"/>
    <w:link w:val="Rubrik1"/>
    <w:uiPriority w:val="9"/>
    <w:rsid w:val="004939BB"/>
    <w:rPr>
      <w:rFonts w:ascii="Arial" w:eastAsiaTheme="majorEastAsia" w:hAnsi="Arial" w:cs="Arial"/>
      <w:b/>
      <w:bCs/>
      <w:sz w:val="28"/>
      <w:szCs w:val="28"/>
      <w:lang w:eastAsia="en-US"/>
    </w:rPr>
  </w:style>
  <w:style w:type="character" w:customStyle="1" w:styleId="Rubrik2Char">
    <w:name w:val="Rubrik 2 Char"/>
    <w:basedOn w:val="Standardstycketeckensnitt"/>
    <w:link w:val="Rubrik2"/>
    <w:rsid w:val="004939BB"/>
    <w:rPr>
      <w:rFonts w:ascii="Arial" w:eastAsiaTheme="majorEastAsia" w:hAnsi="Arial" w:cs="Arial"/>
      <w:b/>
      <w:bCs/>
      <w:iCs/>
      <w:sz w:val="24"/>
      <w:szCs w:val="24"/>
      <w:lang w:eastAsia="en-US"/>
    </w:rPr>
  </w:style>
  <w:style w:type="character" w:customStyle="1" w:styleId="Rubrik3Char">
    <w:name w:val="Rubrik 3 Char"/>
    <w:basedOn w:val="Standardstycketeckensnitt"/>
    <w:link w:val="Rubrik3"/>
    <w:rsid w:val="000145BC"/>
    <w:rPr>
      <w:rFonts w:ascii="Arial" w:eastAsiaTheme="majorEastAsia" w:hAnsi="Arial" w:cs="Arial"/>
      <w:b/>
      <w:bCs/>
      <w:sz w:val="22"/>
      <w:szCs w:val="22"/>
      <w:lang w:val="en-US" w:eastAsia="en-US"/>
    </w:rPr>
  </w:style>
  <w:style w:type="paragraph" w:styleId="Rubrik">
    <w:name w:val="Title"/>
    <w:basedOn w:val="Normal"/>
    <w:next w:val="Normal"/>
    <w:link w:val="RubrikChar"/>
    <w:rsid w:val="00696556"/>
    <w:pPr>
      <w:spacing w:after="0" w:line="240" w:lineRule="auto"/>
      <w:outlineLvl w:val="0"/>
    </w:pPr>
    <w:rPr>
      <w:rFonts w:ascii="Times New Roman" w:eastAsiaTheme="majorEastAsia" w:hAnsi="Times New Roman" w:cstheme="majorBidi"/>
      <w:bCs/>
      <w:kern w:val="28"/>
      <w:sz w:val="48"/>
      <w:szCs w:val="32"/>
    </w:rPr>
  </w:style>
  <w:style w:type="character" w:customStyle="1" w:styleId="RubrikChar">
    <w:name w:val="Rubrik Char"/>
    <w:basedOn w:val="Standardstycketeckensnitt"/>
    <w:link w:val="Rubrik"/>
    <w:rsid w:val="00696556"/>
    <w:rPr>
      <w:rFonts w:ascii="Arial Narrow" w:eastAsiaTheme="majorEastAsia" w:hAnsi="Arial Narrow" w:cstheme="majorBidi"/>
      <w:bCs/>
      <w:kern w:val="28"/>
      <w:sz w:val="48"/>
      <w:szCs w:val="32"/>
      <w:lang w:eastAsia="en-US"/>
    </w:rPr>
  </w:style>
  <w:style w:type="character" w:styleId="Kommentarsreferens">
    <w:name w:val="annotation reference"/>
    <w:basedOn w:val="Standardstycketeckensnitt"/>
    <w:semiHidden/>
    <w:unhideWhenUsed/>
    <w:rsid w:val="00FD4562"/>
    <w:rPr>
      <w:sz w:val="16"/>
      <w:szCs w:val="16"/>
    </w:rPr>
  </w:style>
  <w:style w:type="paragraph" w:styleId="Kommentarer">
    <w:name w:val="annotation text"/>
    <w:basedOn w:val="Normal"/>
    <w:link w:val="KommentarerChar"/>
    <w:semiHidden/>
    <w:unhideWhenUsed/>
    <w:rsid w:val="00FD4562"/>
    <w:pPr>
      <w:spacing w:after="0" w:line="240" w:lineRule="auto"/>
    </w:pPr>
    <w:rPr>
      <w:rFonts w:ascii="Times New Roman" w:eastAsia="Calibri" w:hAnsi="Times New Roman" w:cs="Times New Roman"/>
      <w:sz w:val="24"/>
      <w:szCs w:val="20"/>
    </w:rPr>
  </w:style>
  <w:style w:type="character" w:customStyle="1" w:styleId="KommentarerChar">
    <w:name w:val="Kommentarer Char"/>
    <w:basedOn w:val="Standardstycketeckensnitt"/>
    <w:link w:val="Kommentarer"/>
    <w:uiPriority w:val="99"/>
    <w:semiHidden/>
    <w:rsid w:val="00FD4562"/>
    <w:rPr>
      <w:rFonts w:ascii="Arial Narrow" w:hAnsi="Arial Narrow"/>
      <w:lang w:eastAsia="en-US"/>
    </w:rPr>
  </w:style>
  <w:style w:type="paragraph" w:styleId="Kommentarsmne">
    <w:name w:val="annotation subject"/>
    <w:basedOn w:val="Kommentarer"/>
    <w:next w:val="Kommentarer"/>
    <w:link w:val="KommentarsmneChar"/>
    <w:semiHidden/>
    <w:unhideWhenUsed/>
    <w:rsid w:val="00FD4562"/>
    <w:rPr>
      <w:b/>
      <w:bCs/>
    </w:rPr>
  </w:style>
  <w:style w:type="character" w:customStyle="1" w:styleId="KommentarsmneChar">
    <w:name w:val="Kommentarsämne Char"/>
    <w:basedOn w:val="KommentarerChar"/>
    <w:link w:val="Kommentarsmne"/>
    <w:uiPriority w:val="99"/>
    <w:semiHidden/>
    <w:rsid w:val="00FD4562"/>
    <w:rPr>
      <w:rFonts w:ascii="Arial Narrow" w:hAnsi="Arial Narrow"/>
      <w:b/>
      <w:bCs/>
      <w:lang w:eastAsia="en-US"/>
    </w:rPr>
  </w:style>
  <w:style w:type="paragraph" w:styleId="Sidhuvud">
    <w:name w:val="header"/>
    <w:basedOn w:val="Normal"/>
    <w:link w:val="Sidhuvud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huvudChar">
    <w:name w:val="Sidhuvud Char"/>
    <w:basedOn w:val="Standardstycketeckensnitt"/>
    <w:link w:val="Sidhuvud"/>
    <w:uiPriority w:val="99"/>
    <w:rsid w:val="009A0744"/>
    <w:rPr>
      <w:rFonts w:ascii="Arial Narrow" w:hAnsi="Arial Narrow"/>
      <w:sz w:val="21"/>
      <w:szCs w:val="22"/>
      <w:lang w:eastAsia="en-US"/>
    </w:rPr>
  </w:style>
  <w:style w:type="paragraph" w:styleId="Sidfot">
    <w:name w:val="footer"/>
    <w:basedOn w:val="Normal"/>
    <w:link w:val="SidfotChar"/>
    <w:uiPriority w:val="99"/>
    <w:unhideWhenUsed/>
    <w:rsid w:val="009A0744"/>
    <w:pPr>
      <w:tabs>
        <w:tab w:val="center" w:pos="4536"/>
        <w:tab w:val="right" w:pos="9072"/>
      </w:tabs>
      <w:spacing w:after="0" w:line="240" w:lineRule="auto"/>
    </w:pPr>
    <w:rPr>
      <w:rFonts w:ascii="Times New Roman" w:eastAsia="Calibri" w:hAnsi="Times New Roman" w:cs="Times New Roman"/>
      <w:sz w:val="24"/>
    </w:rPr>
  </w:style>
  <w:style w:type="character" w:customStyle="1" w:styleId="SidfotChar">
    <w:name w:val="Sidfot Char"/>
    <w:basedOn w:val="Standardstycketeckensnitt"/>
    <w:link w:val="Sidfot"/>
    <w:uiPriority w:val="99"/>
    <w:rsid w:val="009A0744"/>
    <w:rPr>
      <w:rFonts w:ascii="Arial Narrow" w:hAnsi="Arial Narrow"/>
      <w:sz w:val="21"/>
      <w:szCs w:val="22"/>
      <w:lang w:eastAsia="en-US"/>
    </w:rPr>
  </w:style>
  <w:style w:type="character" w:styleId="Platshllartext">
    <w:name w:val="Placeholder Text"/>
    <w:basedOn w:val="Standardstycketeckensnitt"/>
    <w:uiPriority w:val="99"/>
    <w:semiHidden/>
    <w:rsid w:val="00D30B0B"/>
    <w:rPr>
      <w:color w:val="808080"/>
    </w:rPr>
  </w:style>
  <w:style w:type="paragraph" w:customStyle="1" w:styleId="titelrubrik1">
    <w:name w:val="titelrubrik1"/>
    <w:link w:val="titelrubrik1Char"/>
    <w:qFormat/>
    <w:rsid w:val="007B7BFA"/>
    <w:pPr>
      <w:jc w:val="center"/>
    </w:pPr>
    <w:rPr>
      <w:rFonts w:ascii="Arial Narrow" w:hAnsi="Arial Narrow"/>
      <w:sz w:val="48"/>
      <w:szCs w:val="48"/>
      <w:lang w:eastAsia="en-US"/>
    </w:rPr>
  </w:style>
  <w:style w:type="paragraph" w:customStyle="1" w:styleId="titelrubrik2">
    <w:name w:val="titelrubrik2"/>
    <w:link w:val="titelrubrik2Char"/>
    <w:qFormat/>
    <w:rsid w:val="007B7BFA"/>
    <w:pPr>
      <w:jc w:val="center"/>
    </w:pPr>
    <w:rPr>
      <w:rFonts w:ascii="Arial Narrow" w:hAnsi="Arial Narrow"/>
      <w:sz w:val="32"/>
      <w:szCs w:val="32"/>
      <w:lang w:eastAsia="en-US"/>
    </w:rPr>
  </w:style>
  <w:style w:type="character" w:customStyle="1" w:styleId="titelrubrik1Char">
    <w:name w:val="titelrubrik1 Char"/>
    <w:basedOn w:val="Standardstycketeckensnitt"/>
    <w:link w:val="titelrubrik1"/>
    <w:rsid w:val="007B7BFA"/>
    <w:rPr>
      <w:rFonts w:ascii="Arial Narrow" w:hAnsi="Arial Narrow"/>
      <w:sz w:val="48"/>
      <w:szCs w:val="48"/>
      <w:lang w:eastAsia="en-US"/>
    </w:rPr>
  </w:style>
  <w:style w:type="paragraph" w:customStyle="1" w:styleId="titelinfo">
    <w:name w:val="titelinfo"/>
    <w:link w:val="titelinfoChar"/>
    <w:qFormat/>
    <w:rsid w:val="00721836"/>
    <w:pPr>
      <w:jc w:val="center"/>
    </w:pPr>
    <w:rPr>
      <w:rFonts w:ascii="Arial Narrow" w:hAnsi="Arial Narrow"/>
      <w:sz w:val="24"/>
      <w:szCs w:val="24"/>
      <w:lang w:eastAsia="en-US"/>
    </w:rPr>
  </w:style>
  <w:style w:type="character" w:customStyle="1" w:styleId="titelrubrik2Char">
    <w:name w:val="titelrubrik2 Char"/>
    <w:basedOn w:val="Standardstycketeckensnitt"/>
    <w:link w:val="titelrubrik2"/>
    <w:rsid w:val="007B7BFA"/>
    <w:rPr>
      <w:rFonts w:ascii="Arial Narrow" w:hAnsi="Arial Narrow"/>
      <w:sz w:val="32"/>
      <w:szCs w:val="32"/>
      <w:lang w:eastAsia="en-US"/>
    </w:rPr>
  </w:style>
  <w:style w:type="paragraph" w:customStyle="1" w:styleId="frfattarer">
    <w:name w:val="författare_år"/>
    <w:link w:val="frfattarerChar"/>
    <w:rsid w:val="00836DD8"/>
    <w:pPr>
      <w:jc w:val="center"/>
    </w:pPr>
    <w:rPr>
      <w:rFonts w:ascii="Arial Narrow" w:eastAsiaTheme="majorEastAsia" w:hAnsi="Arial Narrow" w:cstheme="majorBidi"/>
      <w:bCs/>
      <w:sz w:val="32"/>
      <w:szCs w:val="32"/>
      <w:lang w:eastAsia="en-US"/>
    </w:rPr>
  </w:style>
  <w:style w:type="character" w:customStyle="1" w:styleId="titelinfoChar">
    <w:name w:val="titelinfo Char"/>
    <w:basedOn w:val="Standardstycketeckensnitt"/>
    <w:link w:val="titelinfo"/>
    <w:rsid w:val="00721836"/>
    <w:rPr>
      <w:rFonts w:ascii="Arial Narrow" w:hAnsi="Arial Narrow"/>
      <w:sz w:val="24"/>
      <w:szCs w:val="24"/>
      <w:lang w:eastAsia="en-US"/>
    </w:rPr>
  </w:style>
  <w:style w:type="paragraph" w:customStyle="1" w:styleId="citat">
    <w:name w:val="citat"/>
    <w:basedOn w:val="Normal"/>
    <w:autoRedefine/>
    <w:rsid w:val="00492100"/>
    <w:pPr>
      <w:spacing w:before="120" w:after="120" w:line="240" w:lineRule="auto"/>
      <w:ind w:left="851" w:right="851"/>
    </w:pPr>
    <w:rPr>
      <w:rFonts w:ascii="Times New Roman" w:eastAsia="Times New Roman" w:hAnsi="Times New Roman" w:cs="Times New Roman"/>
      <w:sz w:val="24"/>
      <w:szCs w:val="24"/>
      <w:lang w:eastAsia="sv-SE"/>
    </w:rPr>
  </w:style>
  <w:style w:type="character" w:customStyle="1" w:styleId="frfattarerChar">
    <w:name w:val="författare_år Char"/>
    <w:basedOn w:val="Rubrik3Char"/>
    <w:link w:val="frfattarer"/>
    <w:rsid w:val="00836DD8"/>
    <w:rPr>
      <w:rFonts w:ascii="Arial Narrow" w:eastAsiaTheme="majorEastAsia" w:hAnsi="Arial Narrow" w:cstheme="majorBidi"/>
      <w:b/>
      <w:bCs/>
      <w:sz w:val="32"/>
      <w:szCs w:val="32"/>
      <w:lang w:val="en-US" w:eastAsia="en-US"/>
    </w:rPr>
  </w:style>
  <w:style w:type="table" w:styleId="Tabellrutnt">
    <w:name w:val="Table Grid"/>
    <w:basedOn w:val="Normaltabell"/>
    <w:rsid w:val="004921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dnummer">
    <w:name w:val="page number"/>
    <w:basedOn w:val="Standardstycketeckensnitt"/>
    <w:rsid w:val="00492100"/>
  </w:style>
  <w:style w:type="paragraph" w:styleId="Normalwebb">
    <w:name w:val="Normal (Web)"/>
    <w:aliases w:val=" webb"/>
    <w:basedOn w:val="Normal"/>
    <w:uiPriority w:val="99"/>
    <w:rsid w:val="00492100"/>
    <w:pPr>
      <w:spacing w:after="0" w:line="240" w:lineRule="auto"/>
    </w:pPr>
    <w:rPr>
      <w:rFonts w:ascii="Times New Roman" w:eastAsia="Times New Roman" w:hAnsi="Times New Roman" w:cs="Times New Roman"/>
      <w:sz w:val="24"/>
      <w:szCs w:val="24"/>
      <w:lang w:eastAsia="sv-SE"/>
    </w:rPr>
  </w:style>
  <w:style w:type="paragraph" w:styleId="Citat0">
    <w:name w:val="Quote"/>
    <w:basedOn w:val="Normal"/>
    <w:next w:val="Normal"/>
    <w:link w:val="CitatChar"/>
    <w:uiPriority w:val="29"/>
    <w:qFormat/>
    <w:rsid w:val="00522A27"/>
    <w:pPr>
      <w:spacing w:before="120" w:after="120" w:line="240" w:lineRule="auto"/>
      <w:ind w:left="680" w:right="680"/>
      <w:jc w:val="both"/>
    </w:pPr>
    <w:rPr>
      <w:rFonts w:ascii="Garamond" w:hAnsi="Garamond" w:cs="Times New Roman"/>
      <w:iCs/>
      <w:color w:val="000000"/>
      <w:sz w:val="22"/>
    </w:rPr>
  </w:style>
  <w:style w:type="character" w:customStyle="1" w:styleId="CitatChar">
    <w:name w:val="Citat Char"/>
    <w:basedOn w:val="Standardstycketeckensnitt"/>
    <w:link w:val="Citat0"/>
    <w:uiPriority w:val="29"/>
    <w:rsid w:val="00522A27"/>
    <w:rPr>
      <w:rFonts w:ascii="Garamond" w:eastAsiaTheme="minorHAnsi" w:hAnsi="Garamond"/>
      <w:iCs/>
      <w:color w:val="000000"/>
      <w:sz w:val="22"/>
      <w:szCs w:val="22"/>
      <w:lang w:eastAsia="en-US"/>
    </w:rPr>
  </w:style>
  <w:style w:type="paragraph" w:styleId="Fotnotstext">
    <w:name w:val="footnote text"/>
    <w:basedOn w:val="Normal"/>
    <w:link w:val="FotnotstextChar"/>
    <w:rsid w:val="00492100"/>
    <w:pPr>
      <w:spacing w:after="0" w:line="240" w:lineRule="auto"/>
    </w:pPr>
    <w:rPr>
      <w:rFonts w:ascii="Times New Roman" w:eastAsia="Times New Roman" w:hAnsi="Times New Roman" w:cs="Times New Roman"/>
      <w:szCs w:val="20"/>
      <w:lang w:eastAsia="sv-SE"/>
    </w:rPr>
  </w:style>
  <w:style w:type="character" w:customStyle="1" w:styleId="FotnotstextChar">
    <w:name w:val="Fotnotstext Char"/>
    <w:basedOn w:val="Standardstycketeckensnitt"/>
    <w:link w:val="Fotnotstext"/>
    <w:rsid w:val="00492100"/>
    <w:rPr>
      <w:rFonts w:ascii="Times New Roman" w:eastAsia="Times New Roman" w:hAnsi="Times New Roman"/>
    </w:rPr>
  </w:style>
  <w:style w:type="character" w:styleId="Fotnotsreferens">
    <w:name w:val="footnote reference"/>
    <w:rsid w:val="00492100"/>
    <w:rPr>
      <w:vertAlign w:val="superscript"/>
    </w:rPr>
  </w:style>
  <w:style w:type="paragraph" w:styleId="Liststycke">
    <w:name w:val="List Paragraph"/>
    <w:basedOn w:val="Normal"/>
    <w:uiPriority w:val="34"/>
    <w:qFormat/>
    <w:rsid w:val="00492100"/>
    <w:pPr>
      <w:spacing w:after="0" w:line="240" w:lineRule="auto"/>
      <w:ind w:left="720"/>
      <w:contextualSpacing/>
    </w:pPr>
    <w:rPr>
      <w:rFonts w:ascii="Times New Roman" w:eastAsia="Times New Roman" w:hAnsi="Times New Roman" w:cs="Times New Roman"/>
      <w:sz w:val="24"/>
      <w:szCs w:val="24"/>
      <w:lang w:eastAsia="sv-SE"/>
    </w:rPr>
  </w:style>
  <w:style w:type="character" w:styleId="Betoning">
    <w:name w:val="Emphasis"/>
    <w:uiPriority w:val="20"/>
    <w:qFormat/>
    <w:rsid w:val="00492100"/>
    <w:rPr>
      <w:i/>
      <w:iCs/>
    </w:rPr>
  </w:style>
  <w:style w:type="paragraph" w:customStyle="1" w:styleId="Default">
    <w:name w:val="Default"/>
    <w:rsid w:val="00492100"/>
    <w:pPr>
      <w:autoSpaceDE w:val="0"/>
      <w:autoSpaceDN w:val="0"/>
      <w:adjustRightInd w:val="0"/>
    </w:pPr>
    <w:rPr>
      <w:rFonts w:ascii="Times New Roman" w:eastAsia="Times New Roman" w:hAnsi="Times New Roman"/>
      <w:color w:val="000000"/>
      <w:sz w:val="24"/>
      <w:szCs w:val="24"/>
    </w:rPr>
  </w:style>
  <w:style w:type="paragraph" w:styleId="Innehll1">
    <w:name w:val="toc 1"/>
    <w:basedOn w:val="Normal"/>
    <w:next w:val="Normal"/>
    <w:autoRedefine/>
    <w:uiPriority w:val="39"/>
    <w:rsid w:val="0071418E"/>
    <w:pPr>
      <w:tabs>
        <w:tab w:val="right" w:leader="dot" w:pos="7359"/>
      </w:tabs>
      <w:spacing w:before="120" w:after="0" w:line="240" w:lineRule="auto"/>
    </w:pPr>
    <w:rPr>
      <w:rFonts w:ascii="Times New Roman" w:eastAsia="Times New Roman" w:hAnsi="Times New Roman" w:cs="Times New Roman"/>
      <w:sz w:val="24"/>
      <w:szCs w:val="24"/>
      <w:lang w:eastAsia="sv-SE"/>
    </w:rPr>
  </w:style>
  <w:style w:type="paragraph" w:styleId="Innehll2">
    <w:name w:val="toc 2"/>
    <w:basedOn w:val="Normal"/>
    <w:next w:val="Normal"/>
    <w:autoRedefine/>
    <w:uiPriority w:val="39"/>
    <w:rsid w:val="00492100"/>
    <w:pPr>
      <w:spacing w:after="0" w:line="240" w:lineRule="auto"/>
      <w:ind w:left="240"/>
    </w:pPr>
    <w:rPr>
      <w:rFonts w:ascii="Times New Roman" w:eastAsia="Times New Roman" w:hAnsi="Times New Roman" w:cs="Times New Roman"/>
      <w:sz w:val="24"/>
      <w:szCs w:val="24"/>
      <w:lang w:eastAsia="sv-SE"/>
    </w:rPr>
  </w:style>
  <w:style w:type="paragraph" w:styleId="Innehll3">
    <w:name w:val="toc 3"/>
    <w:basedOn w:val="Normal"/>
    <w:next w:val="Normal"/>
    <w:autoRedefine/>
    <w:uiPriority w:val="39"/>
    <w:rsid w:val="00492100"/>
    <w:pPr>
      <w:spacing w:after="0" w:line="240" w:lineRule="auto"/>
      <w:ind w:left="480"/>
    </w:pPr>
    <w:rPr>
      <w:rFonts w:ascii="Times New Roman" w:eastAsia="Times New Roman" w:hAnsi="Times New Roman" w:cs="Times New Roman"/>
      <w:sz w:val="24"/>
      <w:szCs w:val="24"/>
      <w:lang w:eastAsia="sv-SE"/>
    </w:rPr>
  </w:style>
  <w:style w:type="character" w:styleId="Hyperlnk">
    <w:name w:val="Hyperlink"/>
    <w:uiPriority w:val="99"/>
    <w:unhideWhenUsed/>
    <w:rsid w:val="00492100"/>
    <w:rPr>
      <w:color w:val="0000FF"/>
      <w:u w:val="single"/>
    </w:rPr>
  </w:style>
  <w:style w:type="table" w:styleId="Enkeltabell1">
    <w:name w:val="Table Simple 1"/>
    <w:basedOn w:val="Normaltabell"/>
    <w:rsid w:val="00492100"/>
    <w:rPr>
      <w:rFonts w:ascii="Times New Roman" w:eastAsia="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info">
    <w:name w:val="info"/>
    <w:qFormat/>
    <w:rsid w:val="00FB60E4"/>
    <w:pPr>
      <w:jc w:val="center"/>
    </w:pPr>
    <w:rPr>
      <w:rFonts w:ascii="Arial Narrow" w:hAnsi="Arial Narrow"/>
      <w:sz w:val="22"/>
      <w:szCs w:val="22"/>
      <w:lang w:val="en-US" w:eastAsia="en-US"/>
    </w:rPr>
  </w:style>
  <w:style w:type="character" w:customStyle="1" w:styleId="shorttext">
    <w:name w:val="short_text"/>
    <w:basedOn w:val="Standardstycketeckensnitt"/>
    <w:rsid w:val="00AA6930"/>
  </w:style>
  <w:style w:type="character" w:customStyle="1" w:styleId="hps">
    <w:name w:val="hps"/>
    <w:basedOn w:val="Standardstycketeckensnitt"/>
    <w:rsid w:val="00AA6930"/>
  </w:style>
  <w:style w:type="paragraph" w:customStyle="1" w:styleId="Normal1">
    <w:name w:val="Normal1"/>
    <w:basedOn w:val="Normal"/>
    <w:rsid w:val="000E135A"/>
    <w:pPr>
      <w:spacing w:before="100" w:beforeAutospacing="1" w:after="100" w:afterAutospacing="1" w:line="312" w:lineRule="auto"/>
    </w:pPr>
    <w:rPr>
      <w:rFonts w:ascii="Verdana" w:eastAsia="Times New Roman" w:hAnsi="Verdana" w:cs="Times New Roman"/>
      <w:color w:val="333333"/>
      <w:sz w:val="24"/>
      <w:szCs w:val="24"/>
      <w:lang w:eastAsia="sv-SE"/>
    </w:rPr>
  </w:style>
  <w:style w:type="paragraph" w:styleId="Litteraturfrteckning">
    <w:name w:val="Bibliography"/>
    <w:basedOn w:val="Normal"/>
    <w:next w:val="Normal"/>
    <w:uiPriority w:val="37"/>
    <w:unhideWhenUsed/>
    <w:rsid w:val="00F15094"/>
  </w:style>
  <w:style w:type="paragraph" w:styleId="Beskrivning">
    <w:name w:val="caption"/>
    <w:aliases w:val="Figurtext"/>
    <w:basedOn w:val="Normal"/>
    <w:next w:val="Normal"/>
    <w:uiPriority w:val="35"/>
    <w:unhideWhenUsed/>
    <w:qFormat/>
    <w:rsid w:val="00F15094"/>
    <w:pPr>
      <w:spacing w:line="240" w:lineRule="auto"/>
    </w:pPr>
    <w:rPr>
      <w:bCs/>
      <w:i/>
      <w:sz w:val="18"/>
      <w:szCs w:val="18"/>
    </w:rPr>
  </w:style>
  <w:style w:type="paragraph" w:customStyle="1" w:styleId="rubrik40">
    <w:name w:val="rubrik 4"/>
    <w:basedOn w:val="Normal"/>
    <w:next w:val="Normal"/>
    <w:link w:val="rubrik4Char0"/>
    <w:qFormat/>
    <w:rsid w:val="004468C9"/>
    <w:pPr>
      <w:keepNext/>
      <w:numPr>
        <w:numId w:val="30"/>
      </w:numPr>
      <w:spacing w:after="0"/>
      <w:ind w:left="714" w:hanging="357"/>
    </w:pPr>
    <w:rPr>
      <w:rFonts w:ascii="Arial" w:hAnsi="Arial"/>
      <w:b/>
      <w:sz w:val="22"/>
    </w:rPr>
  </w:style>
  <w:style w:type="paragraph" w:customStyle="1" w:styleId="Stycke">
    <w:name w:val="Stycke"/>
    <w:basedOn w:val="Normal"/>
    <w:qFormat/>
    <w:rsid w:val="00F15094"/>
    <w:pPr>
      <w:ind w:firstLine="284"/>
      <w:contextualSpacing/>
    </w:pPr>
  </w:style>
  <w:style w:type="paragraph" w:styleId="Innehllsfrteckningsrubrik">
    <w:name w:val="TOC Heading"/>
    <w:basedOn w:val="Rubrik1"/>
    <w:next w:val="Normal"/>
    <w:uiPriority w:val="39"/>
    <w:unhideWhenUsed/>
    <w:qFormat/>
    <w:rsid w:val="00A90B14"/>
    <w:pPr>
      <w:numPr>
        <w:numId w:val="0"/>
      </w:numPr>
      <w:outlineLvl w:val="9"/>
    </w:pPr>
    <w:rPr>
      <w:b w:val="0"/>
      <w:lang w:eastAsia="sv-SE"/>
    </w:rPr>
  </w:style>
  <w:style w:type="character" w:customStyle="1" w:styleId="Rubrik4Char">
    <w:name w:val="Rubrik 4 Char"/>
    <w:basedOn w:val="Standardstycketeckensnitt"/>
    <w:link w:val="Rubrik4"/>
    <w:uiPriority w:val="9"/>
    <w:semiHidden/>
    <w:rsid w:val="00E9159D"/>
    <w:rPr>
      <w:rFonts w:asciiTheme="majorHAnsi" w:eastAsiaTheme="majorEastAsia" w:hAnsiTheme="majorHAnsi" w:cstheme="majorBidi"/>
      <w:b/>
      <w:bCs/>
      <w:i/>
      <w:iCs/>
      <w:color w:val="4F81BD" w:themeColor="accent1"/>
      <w:szCs w:val="22"/>
      <w:lang w:eastAsia="en-US"/>
    </w:rPr>
  </w:style>
  <w:style w:type="character" w:customStyle="1" w:styleId="Rubrik5Char">
    <w:name w:val="Rubrik 5 Char"/>
    <w:basedOn w:val="Standardstycketeckensnitt"/>
    <w:link w:val="Rubrik5"/>
    <w:uiPriority w:val="9"/>
    <w:semiHidden/>
    <w:rsid w:val="00E9159D"/>
    <w:rPr>
      <w:rFonts w:asciiTheme="majorHAnsi" w:eastAsiaTheme="majorEastAsia" w:hAnsiTheme="majorHAnsi" w:cstheme="majorBidi"/>
      <w:color w:val="243F60" w:themeColor="accent1" w:themeShade="7F"/>
      <w:szCs w:val="22"/>
      <w:lang w:eastAsia="en-US"/>
    </w:rPr>
  </w:style>
  <w:style w:type="character" w:customStyle="1" w:styleId="Rubrik6Char">
    <w:name w:val="Rubrik 6 Char"/>
    <w:basedOn w:val="Standardstycketeckensnitt"/>
    <w:link w:val="Rubrik6"/>
    <w:uiPriority w:val="9"/>
    <w:semiHidden/>
    <w:rsid w:val="00E9159D"/>
    <w:rPr>
      <w:rFonts w:asciiTheme="majorHAnsi" w:eastAsiaTheme="majorEastAsia" w:hAnsiTheme="majorHAnsi" w:cstheme="majorBidi"/>
      <w:i/>
      <w:iCs/>
      <w:color w:val="243F60" w:themeColor="accent1" w:themeShade="7F"/>
      <w:szCs w:val="22"/>
      <w:lang w:eastAsia="en-US"/>
    </w:rPr>
  </w:style>
  <w:style w:type="character" w:customStyle="1" w:styleId="Rubrik7Char">
    <w:name w:val="Rubrik 7 Char"/>
    <w:basedOn w:val="Standardstycketeckensnitt"/>
    <w:link w:val="Rubrik7"/>
    <w:uiPriority w:val="9"/>
    <w:semiHidden/>
    <w:rsid w:val="00E9159D"/>
    <w:rPr>
      <w:rFonts w:asciiTheme="majorHAnsi" w:eastAsiaTheme="majorEastAsia" w:hAnsiTheme="majorHAnsi" w:cstheme="majorBidi"/>
      <w:i/>
      <w:iCs/>
      <w:color w:val="404040" w:themeColor="text1" w:themeTint="BF"/>
      <w:szCs w:val="22"/>
      <w:lang w:eastAsia="en-US"/>
    </w:rPr>
  </w:style>
  <w:style w:type="character" w:customStyle="1" w:styleId="Rubrik8Char">
    <w:name w:val="Rubrik 8 Char"/>
    <w:basedOn w:val="Standardstycketeckensnitt"/>
    <w:link w:val="Rubrik8"/>
    <w:uiPriority w:val="9"/>
    <w:semiHidden/>
    <w:rsid w:val="00E9159D"/>
    <w:rPr>
      <w:rFonts w:asciiTheme="majorHAnsi" w:eastAsiaTheme="majorEastAsia" w:hAnsiTheme="majorHAnsi" w:cstheme="majorBidi"/>
      <w:color w:val="404040" w:themeColor="text1" w:themeTint="BF"/>
      <w:lang w:eastAsia="en-US"/>
    </w:rPr>
  </w:style>
  <w:style w:type="character" w:customStyle="1" w:styleId="Rubrik9Char">
    <w:name w:val="Rubrik 9 Char"/>
    <w:basedOn w:val="Standardstycketeckensnitt"/>
    <w:link w:val="Rubrik9"/>
    <w:uiPriority w:val="9"/>
    <w:semiHidden/>
    <w:rsid w:val="00E9159D"/>
    <w:rPr>
      <w:rFonts w:asciiTheme="majorHAnsi" w:eastAsiaTheme="majorEastAsia" w:hAnsiTheme="majorHAnsi" w:cstheme="majorBidi"/>
      <w:i/>
      <w:iCs/>
      <w:color w:val="404040" w:themeColor="text1" w:themeTint="BF"/>
      <w:lang w:eastAsia="en-US"/>
    </w:rPr>
  </w:style>
  <w:style w:type="character" w:customStyle="1" w:styleId="rubrik4Char0">
    <w:name w:val="rubrik 4 Char"/>
    <w:basedOn w:val="Standardstycketeckensnitt"/>
    <w:link w:val="rubrik40"/>
    <w:rsid w:val="004468C9"/>
    <w:rPr>
      <w:rFonts w:ascii="Arial" w:eastAsiaTheme="minorHAnsi" w:hAnsi="Arial" w:cstheme="minorBidi"/>
      <w:b/>
      <w:sz w:val="22"/>
      <w:szCs w:val="22"/>
      <w:lang w:eastAsia="en-US"/>
    </w:rPr>
  </w:style>
  <w:style w:type="paragraph" w:styleId="HTML-frformaterad">
    <w:name w:val="HTML Preformatted"/>
    <w:basedOn w:val="Normal"/>
    <w:link w:val="HTML-frformateradChar"/>
    <w:uiPriority w:val="99"/>
    <w:semiHidden/>
    <w:unhideWhenUsed/>
    <w:rsid w:val="004B76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Cs w:val="20"/>
      <w:lang w:eastAsia="sv-SE"/>
    </w:rPr>
  </w:style>
  <w:style w:type="character" w:customStyle="1" w:styleId="HTML-frformateradChar">
    <w:name w:val="HTML - förformaterad Char"/>
    <w:basedOn w:val="Standardstycketeckensnitt"/>
    <w:link w:val="HTML-frformaterad"/>
    <w:uiPriority w:val="99"/>
    <w:semiHidden/>
    <w:rsid w:val="004B7619"/>
    <w:rPr>
      <w:rFonts w:ascii="Courier New" w:eastAsia="Times New Roman" w:hAnsi="Courier New" w:cs="Courier New"/>
    </w:rPr>
  </w:style>
  <w:style w:type="paragraph" w:customStyle="1" w:styleId="StyckeefterRubrik">
    <w:name w:val="Stycke efter Rubrik"/>
    <w:basedOn w:val="Normal"/>
    <w:next w:val="Normal"/>
    <w:qFormat/>
    <w:rsid w:val="00605EFD"/>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64331">
      <w:bodyDiv w:val="1"/>
      <w:marLeft w:val="0"/>
      <w:marRight w:val="0"/>
      <w:marTop w:val="0"/>
      <w:marBottom w:val="0"/>
      <w:divBdr>
        <w:top w:val="none" w:sz="0" w:space="0" w:color="auto"/>
        <w:left w:val="none" w:sz="0" w:space="0" w:color="auto"/>
        <w:bottom w:val="none" w:sz="0" w:space="0" w:color="auto"/>
        <w:right w:val="none" w:sz="0" w:space="0" w:color="auto"/>
      </w:divBdr>
    </w:div>
    <w:div w:id="194971181">
      <w:bodyDiv w:val="1"/>
      <w:marLeft w:val="0"/>
      <w:marRight w:val="0"/>
      <w:marTop w:val="0"/>
      <w:marBottom w:val="0"/>
      <w:divBdr>
        <w:top w:val="none" w:sz="0" w:space="0" w:color="auto"/>
        <w:left w:val="none" w:sz="0" w:space="0" w:color="auto"/>
        <w:bottom w:val="none" w:sz="0" w:space="0" w:color="auto"/>
        <w:right w:val="none" w:sz="0" w:space="0" w:color="auto"/>
      </w:divBdr>
    </w:div>
    <w:div w:id="489951148">
      <w:bodyDiv w:val="1"/>
      <w:marLeft w:val="0"/>
      <w:marRight w:val="0"/>
      <w:marTop w:val="0"/>
      <w:marBottom w:val="0"/>
      <w:divBdr>
        <w:top w:val="none" w:sz="0" w:space="0" w:color="auto"/>
        <w:left w:val="none" w:sz="0" w:space="0" w:color="auto"/>
        <w:bottom w:val="none" w:sz="0" w:space="0" w:color="auto"/>
        <w:right w:val="none" w:sz="0" w:space="0" w:color="auto"/>
      </w:divBdr>
    </w:div>
    <w:div w:id="573659677">
      <w:bodyDiv w:val="1"/>
      <w:marLeft w:val="0"/>
      <w:marRight w:val="0"/>
      <w:marTop w:val="0"/>
      <w:marBottom w:val="0"/>
      <w:divBdr>
        <w:top w:val="none" w:sz="0" w:space="0" w:color="auto"/>
        <w:left w:val="none" w:sz="0" w:space="0" w:color="auto"/>
        <w:bottom w:val="none" w:sz="0" w:space="0" w:color="auto"/>
        <w:right w:val="none" w:sz="0" w:space="0" w:color="auto"/>
      </w:divBdr>
    </w:div>
    <w:div w:id="724528868">
      <w:bodyDiv w:val="1"/>
      <w:marLeft w:val="0"/>
      <w:marRight w:val="0"/>
      <w:marTop w:val="0"/>
      <w:marBottom w:val="0"/>
      <w:divBdr>
        <w:top w:val="none" w:sz="0" w:space="0" w:color="auto"/>
        <w:left w:val="none" w:sz="0" w:space="0" w:color="auto"/>
        <w:bottom w:val="none" w:sz="0" w:space="0" w:color="auto"/>
        <w:right w:val="none" w:sz="0" w:space="0" w:color="auto"/>
      </w:divBdr>
    </w:div>
    <w:div w:id="1485315944">
      <w:bodyDiv w:val="1"/>
      <w:marLeft w:val="0"/>
      <w:marRight w:val="0"/>
      <w:marTop w:val="0"/>
      <w:marBottom w:val="0"/>
      <w:divBdr>
        <w:top w:val="none" w:sz="0" w:space="0" w:color="auto"/>
        <w:left w:val="none" w:sz="0" w:space="0" w:color="auto"/>
        <w:bottom w:val="none" w:sz="0" w:space="0" w:color="auto"/>
        <w:right w:val="none" w:sz="0" w:space="0" w:color="auto"/>
      </w:divBdr>
    </w:div>
    <w:div w:id="1953972877">
      <w:bodyDiv w:val="1"/>
      <w:marLeft w:val="0"/>
      <w:marRight w:val="0"/>
      <w:marTop w:val="0"/>
      <w:marBottom w:val="0"/>
      <w:divBdr>
        <w:top w:val="none" w:sz="0" w:space="0" w:color="auto"/>
        <w:left w:val="none" w:sz="0" w:space="0" w:color="auto"/>
        <w:bottom w:val="none" w:sz="0" w:space="0" w:color="auto"/>
        <w:right w:val="none" w:sz="0" w:space="0" w:color="auto"/>
      </w:divBdr>
    </w:div>
    <w:div w:id="2037073758">
      <w:bodyDiv w:val="1"/>
      <w:marLeft w:val="0"/>
      <w:marRight w:val="0"/>
      <w:marTop w:val="0"/>
      <w:marBottom w:val="0"/>
      <w:divBdr>
        <w:top w:val="none" w:sz="0" w:space="0" w:color="auto"/>
        <w:left w:val="none" w:sz="0" w:space="0" w:color="auto"/>
        <w:bottom w:val="none" w:sz="0" w:space="0" w:color="auto"/>
        <w:right w:val="none" w:sz="0" w:space="0" w:color="auto"/>
      </w:divBdr>
    </w:div>
    <w:div w:id="213529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hyperlink" Target="http://www.sitepoint.com/best-size-website/" TargetMode="External"/><Relationship Id="rId26" Type="http://schemas.openxmlformats.org/officeDocument/2006/relationships/footer" Target="footer4.xml"/><Relationship Id="rId3" Type="http://schemas.openxmlformats.org/officeDocument/2006/relationships/styles" Target="styles.xml"/><Relationship Id="rId21" Type="http://schemas.openxmlformats.org/officeDocument/2006/relationships/hyperlink" Target="http://knowledgeway.org/living/communications/homepage.html" TargetMode="Externa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hyperlink" Target="http://www.jotform.me/form/43360673924458" TargetMode="Externa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media.epactnetwork.com/paper-form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6.png"/><Relationship Id="rId5"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hyperlink" Target="http://outside.hotjar.com/2014/07/14/form-design-for-dummies-10-simple-tips-on-designing-a-form-that-converts/" TargetMode="External"/><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hyperlink" Target="http://www.formassembly.com/blog/web-form-design/" TargetMode="Externa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hyperlink" Target="http://www.dailyblogtips.com/43-web-design-mistakes-you-should-avoid/"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t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wi\AppData\Local\Temp\higmall+ATMiesg.dotx"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Lin14</b:Tag>
    <b:SourceType>InternetSite</b:SourceType>
    <b:Guid>{D07CBDE2-888F-4ED8-9D5A-A69FB3B6BFF2}</b:Guid>
    <b:Title>Linux Knowledge Base and Tutorial</b:Title>
    <b:LCID>sv-SE</b:LCID>
    <b:ProductionCompany>The Linux Tutorial</b:ProductionCompany>
    <b:YearAccessed>2014</b:YearAccessed>
    <b:MonthAccessed>Januari</b:MonthAccessed>
    <b:DayAccessed>30</b:DayAccessed>
    <b:URL>http://www.linux-tutorial.info/</b:URL>
    <b:RefOrder>1</b:RefOrder>
  </b:Source>
  <b:Source>
    <b:Tag>Ras14</b:Tag>
    <b:SourceType>InternetSite</b:SourceType>
    <b:Guid>{7CAA60CB-030D-4E99-899D-0E4EA82D9797}</b:Guid>
    <b:Title>Raspberrypi org</b:Title>
    <b:YearAccessed>2014</b:YearAccessed>
    <b:MonthAccessed>Februari</b:MonthAccessed>
    <b:DayAccessed>2</b:DayAccessed>
    <b:URL>http://www.raspberrypi.org/</b:URL>
    <b:RefOrder>2</b:RefOrder>
  </b:Source>
  <b:Source>
    <b:Tag>Rob12</b:Tag>
    <b:SourceType>BookSection</b:SourceType>
    <b:Guid>{1F650E0D-DA2A-497E-93BA-E1CE83AB62B0}</b:Guid>
    <b:LCID>en-US</b:LCID>
    <b:Author>
      <b:Author>
        <b:NameList>
          <b:Person>
            <b:Last>Martin</b:Last>
            <b:First>Robert</b:First>
            <b:Middle>C.</b:Middle>
          </b:Person>
        </b:NameList>
      </b:Author>
    </b:Author>
    <b:Title>Chapter 2: Meningful names</b:Title>
    <b:Year>2012</b:Year>
    <b:City>Boston, MA</b:City>
    <b:Publisher>Prentice Hall, Pearson Education</b:Publisher>
    <b:Pages>17-30</b:Pages>
    <b:BookTitle>Clean Code</b:BookTitle>
    <b:RefOrder>3</b:RefOrder>
  </b:Source>
</b:Sources>
</file>

<file path=customXml/itemProps1.xml><?xml version="1.0" encoding="utf-8"?>
<ds:datastoreItem xmlns:ds="http://schemas.openxmlformats.org/officeDocument/2006/customXml" ds:itemID="{FD707EE3-4D98-49B8-917A-AC3663DF3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higmall+ATMiesg.dotx</Template>
  <TotalTime>1271</TotalTime>
  <Pages>1</Pages>
  <Words>6124</Words>
  <Characters>32461</Characters>
  <Application>Microsoft Office Word</Application>
  <DocSecurity>0</DocSecurity>
  <Lines>270</Lines>
  <Paragraphs>77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_</vt:lpstr>
      <vt:lpstr/>
    </vt:vector>
  </TitlesOfParts>
  <Company>Högskolan i Gävle</Company>
  <LinksUpToDate>false</LinksUpToDate>
  <CharactersWithSpaces>38508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dc:title>
  <dc:creator>Ake Wallin</dc:creator>
  <cp:lastModifiedBy>Niklas Sjögren</cp:lastModifiedBy>
  <cp:revision>175</cp:revision>
  <cp:lastPrinted>2015-05-25T14:51:00Z</cp:lastPrinted>
  <dcterms:created xsi:type="dcterms:W3CDTF">2015-05-15T09:01:00Z</dcterms:created>
  <dcterms:modified xsi:type="dcterms:W3CDTF">2015-05-25T14:51:00Z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WnCUserId">
    <vt:lpwstr>1412</vt:lpwstr>
  </property>
  <property fmtid="{D5CDD505-2E9C-101B-9397-08002B2CF9AE}" pid="3" name="WnCSubscriberId">
    <vt:lpwstr>6107</vt:lpwstr>
  </property>
  <property fmtid="{D5CDD505-2E9C-101B-9397-08002B2CF9AE}" pid="4" name="WnCOutputStyleId">
    <vt:lpwstr>70</vt:lpwstr>
  </property>
  <property fmtid="{D5CDD505-2E9C-101B-9397-08002B2CF9AE}" pid="5" name="RWProductId">
    <vt:lpwstr>WnC</vt:lpwstr>
  </property>
  <property fmtid="{D5CDD505-2E9C-101B-9397-08002B2CF9AE}" pid="6" name="WnC4Folder">
    <vt:lpwstr>Documents///Rapport_Examensarbete_Niklas_Sjögren</vt:lpwstr>
  </property>
</Properties>
</file>