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781840" w:rsidRP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59264" behindDoc="0" locked="0" layoutInCell="1" allowOverlap="1" wp14:anchorId="4CFB42BD" wp14:editId="5E3C1EB5">
                <wp:simplePos x="0" y="0"/>
                <wp:positionH relativeFrom="column">
                  <wp:posOffset>74295</wp:posOffset>
                </wp:positionH>
                <wp:positionV relativeFrom="paragraph">
                  <wp:posOffset>263525</wp:posOffset>
                </wp:positionV>
                <wp:extent cx="5300345" cy="112268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345"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7B7BFA" w:rsidRDefault="00D51875" w:rsidP="00D51875">
                            <w:pPr>
                              <w:pStyle w:val="titelrubrik1"/>
                            </w:pPr>
                            <w:r>
                              <w:t>Rubrik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85pt;margin-top:20.75pt;width:417.3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" filled="f" stroked="f" strokecolor="black [3213]">
                <v:textbox>
                  <w:txbxContent>
                    <w:p w:rsidR="00D51875" w:rsidRPr="007B7BFA" w:rsidRDefault="00D51875" w:rsidP="00D51875">
                      <w:pPr>
                        <w:pStyle w:val="titelrubrik1"/>
                      </w:pPr>
                      <w:r>
                        <w:t>Rubrik</w:t>
                      </w:r>
                    </w:p>
                  </w:txbxContent>
                </v:textbox>
              </v:shape>
            </w:pict>
          </mc:Fallback>
        </mc:AlternateContent>
      </w:r>
    </w:p>
    <w:p w:rsidR="001F7D13" w:rsidRDefault="001F7D13"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1312" behindDoc="0" locked="0" layoutInCell="1" allowOverlap="1" wp14:anchorId="2439A545" wp14:editId="52861431">
                <wp:simplePos x="0" y="0"/>
                <wp:positionH relativeFrom="column">
                  <wp:posOffset>51435</wp:posOffset>
                </wp:positionH>
                <wp:positionV relativeFrom="paragraph">
                  <wp:posOffset>193675</wp:posOffset>
                </wp:positionV>
                <wp:extent cx="5324475" cy="777875"/>
                <wp:effectExtent l="0" t="0" r="0" b="317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7B7BFA" w:rsidRDefault="00D51875" w:rsidP="00D51875">
                            <w:pPr>
                              <w:pStyle w:val="titelrubrik2"/>
                            </w:pPr>
                            <w:r>
                              <w:t>Eventuell underrubrik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4.05pt;margin-top:15.25pt;width:419.25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kz1w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" filled="f" stroked="f" strokecolor="black [3213]">
                <v:textbox>
                  <w:txbxContent>
                    <w:p w:rsidR="00D51875" w:rsidRPr="007B7BFA" w:rsidRDefault="00D51875" w:rsidP="00D51875">
                      <w:pPr>
                        <w:pStyle w:val="titelrubrik2"/>
                      </w:pPr>
                      <w:r>
                        <w:t>Eventuell underrubrik</w:t>
                      </w: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3360" behindDoc="0" locked="0" layoutInCell="1" allowOverlap="1" wp14:anchorId="3181CE8F" wp14:editId="5BDE2102">
                <wp:simplePos x="0" y="0"/>
                <wp:positionH relativeFrom="column">
                  <wp:posOffset>4445</wp:posOffset>
                </wp:positionH>
                <wp:positionV relativeFrom="paragraph">
                  <wp:posOffset>219075</wp:posOffset>
                </wp:positionV>
                <wp:extent cx="5309870" cy="715645"/>
                <wp:effectExtent l="0" t="0" r="0" b="825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87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263465" w:rsidRDefault="00D51875" w:rsidP="00263465">
                            <w:pPr>
                              <w:pStyle w:val="titelrubrik2"/>
                            </w:pPr>
                            <w:r>
                              <w:t>Författare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5pt;margin-top:17.25pt;width:418.1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" filled="f" stroked="f" strokecolor="black [3213]">
                <v:textbox>
                  <w:txbxContent>
                    <w:p w:rsidR="00D51875" w:rsidRPr="00263465" w:rsidRDefault="00D51875" w:rsidP="00263465">
                      <w:pPr>
                        <w:pStyle w:val="titelrubrik2"/>
                      </w:pPr>
                      <w:r>
                        <w:t>Författare</w:t>
                      </w: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5408" behindDoc="0" locked="0" layoutInCell="1" allowOverlap="1" wp14:anchorId="48FC00AB" wp14:editId="06B289C6">
                <wp:simplePos x="0" y="0"/>
                <wp:positionH relativeFrom="column">
                  <wp:posOffset>-3811</wp:posOffset>
                </wp:positionH>
                <wp:positionV relativeFrom="paragraph">
                  <wp:posOffset>34925</wp:posOffset>
                </wp:positionV>
                <wp:extent cx="5319395" cy="320675"/>
                <wp:effectExtent l="0" t="0" r="0" b="317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594151" w:rsidRDefault="00D51875" w:rsidP="00D51875">
                            <w:pPr>
                              <w:pStyle w:val="titelrubrik2"/>
                            </w:pPr>
                            <w:r>
                              <w:t>År</w:t>
                            </w:r>
                          </w:p>
                          <w:p w:rsidR="00D51875" w:rsidRDefault="00D51875" w:rsidP="00D51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3pt;margin-top:2.75pt;width:418.8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" filled="f" stroked="f" strokecolor="black [3213]">
                <v:textbox>
                  <w:txbxContent>
                    <w:p w:rsidR="00D51875" w:rsidRPr="00594151" w:rsidRDefault="00D51875" w:rsidP="00D51875">
                      <w:pPr>
                        <w:pStyle w:val="titelrubrik2"/>
                      </w:pPr>
                      <w:r>
                        <w:t>År</w:t>
                      </w:r>
                    </w:p>
                    <w:p w:rsidR="00D51875" w:rsidRDefault="00D51875" w:rsidP="00D51875"/>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E34DF6"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7456" behindDoc="0" locked="0" layoutInCell="1" allowOverlap="1" wp14:anchorId="0EE786E3" wp14:editId="632E7659">
                <wp:simplePos x="0" y="0"/>
                <wp:positionH relativeFrom="column">
                  <wp:posOffset>3810</wp:posOffset>
                </wp:positionH>
                <wp:positionV relativeFrom="paragraph">
                  <wp:posOffset>257810</wp:posOffset>
                </wp:positionV>
                <wp:extent cx="5319395" cy="1381125"/>
                <wp:effectExtent l="0" t="0" r="0" b="952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6358F8" w:rsidRDefault="005C70D4" w:rsidP="00E34DF6">
                            <w:pPr>
                              <w:pStyle w:val="info"/>
                              <w:rPr>
                                <w:sz w:val="24"/>
                                <w:szCs w:val="24"/>
                              </w:rPr>
                            </w:pPr>
                            <w:r w:rsidRPr="006358F8">
                              <w:rPr>
                                <w:sz w:val="24"/>
                                <w:szCs w:val="24"/>
                                <w:lang w:val="sv-SE"/>
                              </w:rPr>
                              <w:t>Handledare</w:t>
                            </w:r>
                            <w:r w:rsidRPr="006358F8">
                              <w:rPr>
                                <w:sz w:val="24"/>
                                <w:szCs w:val="24"/>
                              </w:rPr>
                              <w:t xml:space="preserve">: </w:t>
                            </w:r>
                            <w:r w:rsidRPr="006358F8">
                              <w:rPr>
                                <w:sz w:val="24"/>
                                <w:szCs w:val="24"/>
                                <w:lang w:val="sv-SE"/>
                              </w:rPr>
                              <w:t>Namn</w:t>
                            </w:r>
                          </w:p>
                          <w:p w:rsidR="005C70D4" w:rsidRPr="006358F8" w:rsidRDefault="005C70D4" w:rsidP="00E34DF6">
                            <w:pPr>
                              <w:pStyle w:val="info"/>
                              <w:rPr>
                                <w:sz w:val="24"/>
                                <w:szCs w:val="24"/>
                              </w:rPr>
                            </w:pPr>
                            <w:r w:rsidRPr="006358F8">
                              <w:rPr>
                                <w:sz w:val="24"/>
                                <w:szCs w:val="24"/>
                                <w:lang w:val="sv-SE"/>
                              </w:rPr>
                              <w:t>Examinator</w:t>
                            </w:r>
                            <w:r w:rsidRPr="006358F8">
                              <w:rPr>
                                <w:sz w:val="24"/>
                                <w:szCs w:val="24"/>
                              </w:rPr>
                              <w:t xml:space="preserve">: </w:t>
                            </w:r>
                            <w:r w:rsidRPr="006358F8">
                              <w:rPr>
                                <w:sz w:val="24"/>
                                <w:szCs w:val="24"/>
                                <w:lang w:val="sv-SE"/>
                              </w:rPr>
                              <w:t>Namn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pt;margin-top:20.3pt;width:418.85pt;height:10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" filled="f" stroked="f" strokecolor="black [3213]">
                <v:textbo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6358F8" w:rsidRDefault="005C70D4" w:rsidP="00E34DF6">
                      <w:pPr>
                        <w:pStyle w:val="info"/>
                        <w:rPr>
                          <w:sz w:val="24"/>
                          <w:szCs w:val="24"/>
                        </w:rPr>
                      </w:pPr>
                      <w:r w:rsidRPr="006358F8">
                        <w:rPr>
                          <w:sz w:val="24"/>
                          <w:szCs w:val="24"/>
                          <w:lang w:val="sv-SE"/>
                        </w:rPr>
                        <w:t>Handledare</w:t>
                      </w:r>
                      <w:r w:rsidRPr="006358F8">
                        <w:rPr>
                          <w:sz w:val="24"/>
                          <w:szCs w:val="24"/>
                        </w:rPr>
                        <w:t xml:space="preserve">: </w:t>
                      </w:r>
                      <w:r w:rsidRPr="006358F8">
                        <w:rPr>
                          <w:sz w:val="24"/>
                          <w:szCs w:val="24"/>
                          <w:lang w:val="sv-SE"/>
                        </w:rPr>
                        <w:t>Namn</w:t>
                      </w:r>
                    </w:p>
                    <w:p w:rsidR="005C70D4" w:rsidRPr="006358F8" w:rsidRDefault="005C70D4" w:rsidP="00E34DF6">
                      <w:pPr>
                        <w:pStyle w:val="info"/>
                        <w:rPr>
                          <w:sz w:val="24"/>
                          <w:szCs w:val="24"/>
                        </w:rPr>
                      </w:pPr>
                      <w:r w:rsidRPr="006358F8">
                        <w:rPr>
                          <w:sz w:val="24"/>
                          <w:szCs w:val="24"/>
                          <w:lang w:val="sv-SE"/>
                        </w:rPr>
                        <w:t>Examinator</w:t>
                      </w:r>
                      <w:r w:rsidRPr="006358F8">
                        <w:rPr>
                          <w:sz w:val="24"/>
                          <w:szCs w:val="24"/>
                        </w:rPr>
                        <w:t xml:space="preserve">: </w:t>
                      </w:r>
                      <w:r w:rsidRPr="006358F8">
                        <w:rPr>
                          <w:sz w:val="24"/>
                          <w:szCs w:val="24"/>
                          <w:lang w:val="sv-SE"/>
                        </w:rPr>
                        <w:t>Namn</w:t>
                      </w: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Pr="00781840" w:rsidRDefault="00781840" w:rsidP="00781840">
      <w:pPr>
        <w:pStyle w:val="Ingetavstnd"/>
        <w:spacing w:after="200" w:line="276" w:lineRule="auto"/>
        <w:rPr>
          <w:rFonts w:ascii="Bookman Old Style" w:hAnsi="Bookman Old Style"/>
        </w:rPr>
      </w:pP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F53A85" w:rsidRPr="009F62ED" w:rsidRDefault="00F53A85" w:rsidP="00F53A85"/>
    <w:p w:rsidR="00F53A85" w:rsidRPr="009F62ED" w:rsidRDefault="00F53A85" w:rsidP="00F53A85"/>
    <w:p w:rsidR="00F53A85" w:rsidRPr="009F62ED" w:rsidRDefault="009F62ED" w:rsidP="00F53A85">
      <w:r>
        <w:rPr>
          <w:noProof/>
          <w:lang w:eastAsia="sv-SE"/>
        </w:rPr>
        <mc:AlternateContent>
          <mc:Choice Requires="wps">
            <w:drawing>
              <wp:anchor distT="0" distB="0" distL="114300" distR="114300" simplePos="0" relativeHeight="251669504" behindDoc="0" locked="0" layoutInCell="1" allowOverlap="1" wp14:anchorId="0D99B024" wp14:editId="5C06FDB0">
                <wp:simplePos x="0" y="0"/>
                <wp:positionH relativeFrom="column">
                  <wp:posOffset>44450</wp:posOffset>
                </wp:positionH>
                <wp:positionV relativeFrom="paragraph">
                  <wp:posOffset>-1905</wp:posOffset>
                </wp:positionV>
                <wp:extent cx="5400675" cy="1122680"/>
                <wp:effectExtent l="0" t="0" r="0" b="127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F62ED" w:rsidRDefault="009F62ED" w:rsidP="009F62ED">
                            <w:pPr>
                              <w:pStyle w:val="titelrubrik1"/>
                            </w:pPr>
                            <w:r>
                              <w:t>Rubrik</w:t>
                            </w:r>
                          </w:p>
                          <w:p w:rsidR="009F62ED" w:rsidRPr="007B7BFA" w:rsidRDefault="009F62ED" w:rsidP="009F62ED">
                            <w:pPr>
                              <w:pStyle w:val="titelrubrik2"/>
                            </w:pPr>
                            <w:r>
                              <w:t>Eventuell underrubrik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pt;margin-top:-.15pt;width:425.25pt;height:8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" filled="f" stroked="f" strokecolor="black [3213]">
                <v:textbox>
                  <w:txbxContent>
                    <w:p w:rsidR="009F62ED" w:rsidRDefault="009F62ED" w:rsidP="009F62ED">
                      <w:pPr>
                        <w:pStyle w:val="titelrubrik1"/>
                      </w:pPr>
                      <w:r>
                        <w:t>Rubrik</w:t>
                      </w:r>
                    </w:p>
                    <w:p w:rsidR="009F62ED" w:rsidRPr="007B7BFA" w:rsidRDefault="009F62ED" w:rsidP="009F62ED">
                      <w:pPr>
                        <w:pStyle w:val="titelrubrik2"/>
                      </w:pPr>
                      <w:r>
                        <w:t>Eventuell underrubrik</w:t>
                      </w:r>
                    </w:p>
                  </w:txbxContent>
                </v:textbox>
              </v:shape>
            </w:pict>
          </mc:Fallback>
        </mc:AlternateContent>
      </w:r>
    </w:p>
    <w:p w:rsidR="00F53A85" w:rsidRPr="009F62ED" w:rsidRDefault="00F53A85" w:rsidP="00F53A85"/>
    <w:p w:rsidR="00F53A85" w:rsidRPr="009F62ED" w:rsidRDefault="00F53A85" w:rsidP="00F53A85"/>
    <w:p w:rsidR="00F53A85" w:rsidRPr="009F62ED" w:rsidRDefault="009F62ED" w:rsidP="00F53A85">
      <w:r>
        <w:rPr>
          <w:noProof/>
          <w:lang w:eastAsia="sv-SE"/>
        </w:rPr>
        <mc:AlternateContent>
          <mc:Choice Requires="wps">
            <w:drawing>
              <wp:anchor distT="0" distB="0" distL="114300" distR="114300" simplePos="0" relativeHeight="251673600" behindDoc="0" locked="0" layoutInCell="1" allowOverlap="1" wp14:anchorId="3C6ED799" wp14:editId="0351E460">
                <wp:simplePos x="0" y="0"/>
                <wp:positionH relativeFrom="column">
                  <wp:posOffset>44450</wp:posOffset>
                </wp:positionH>
                <wp:positionV relativeFrom="paragraph">
                  <wp:posOffset>245745</wp:posOffset>
                </wp:positionV>
                <wp:extent cx="5400675" cy="1076325"/>
                <wp:effectExtent l="0" t="0" r="0" b="952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F62ED" w:rsidRDefault="009F62ED" w:rsidP="009F62ED">
                            <w:pPr>
                              <w:pStyle w:val="titelrubrik2"/>
                            </w:pPr>
                            <w:r>
                              <w:t>av</w:t>
                            </w:r>
                          </w:p>
                          <w:p w:rsidR="009F62ED" w:rsidRDefault="009F62ED" w:rsidP="009F62ED">
                            <w:pPr>
                              <w:pStyle w:val="titelrubrik2"/>
                            </w:pPr>
                          </w:p>
                          <w:p w:rsidR="009F62ED" w:rsidRDefault="009F62ED" w:rsidP="009F62ED">
                            <w:pPr>
                              <w:pStyle w:val="titelrubrik2"/>
                            </w:pPr>
                            <w:r>
                              <w:t>Författare 1</w:t>
                            </w:r>
                          </w:p>
                          <w:p w:rsidR="009F62ED" w:rsidRDefault="009F62ED" w:rsidP="009F62ED">
                            <w:pPr>
                              <w:pStyle w:val="titelrubrik2"/>
                            </w:pPr>
                            <w:r>
                              <w:t>ev. författare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pt;margin-top:19.35pt;width:425.2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" filled="f" stroked="f" strokecolor="black [3213]">
                <v:textbox>
                  <w:txbxContent>
                    <w:p w:rsidR="009F62ED" w:rsidRDefault="009F62ED" w:rsidP="009F62ED">
                      <w:pPr>
                        <w:pStyle w:val="titelrubrik2"/>
                      </w:pPr>
                      <w:r>
                        <w:t>av</w:t>
                      </w:r>
                    </w:p>
                    <w:p w:rsidR="009F62ED" w:rsidRDefault="009F62ED" w:rsidP="009F62ED">
                      <w:pPr>
                        <w:pStyle w:val="titelrubrik2"/>
                      </w:pPr>
                    </w:p>
                    <w:p w:rsidR="009F62ED" w:rsidRDefault="009F62ED" w:rsidP="009F62ED">
                      <w:pPr>
                        <w:pStyle w:val="titelrubrik2"/>
                      </w:pPr>
                      <w:r>
                        <w:t>Författare 1</w:t>
                      </w:r>
                    </w:p>
                    <w:p w:rsidR="009F62ED" w:rsidRDefault="009F62ED" w:rsidP="009F62ED">
                      <w:pPr>
                        <w:pStyle w:val="titelrubrik2"/>
                      </w:pPr>
                      <w:r>
                        <w:t>ev. författare 2</w:t>
                      </w:r>
                    </w:p>
                  </w:txbxContent>
                </v:textbox>
              </v:shape>
            </w:pict>
          </mc:Fallback>
        </mc:AlternateContent>
      </w:r>
    </w:p>
    <w:p w:rsidR="00F53A85" w:rsidRPr="009F62ED" w:rsidRDefault="00F53A85" w:rsidP="00F53A85"/>
    <w:p w:rsidR="00F53A85" w:rsidRPr="009F62ED" w:rsidRDefault="00F53A85" w:rsidP="00F53A85"/>
    <w:p w:rsidR="00F53A85" w:rsidRPr="009F62ED" w:rsidRDefault="00F53A85" w:rsidP="00F53A85"/>
    <w:p w:rsidR="00F53A85" w:rsidRPr="009F62ED" w:rsidRDefault="00886EE6" w:rsidP="00F53A85">
      <w:r>
        <w:rPr>
          <w:noProof/>
          <w:lang w:eastAsia="sv-SE"/>
        </w:rPr>
        <mc:AlternateContent>
          <mc:Choice Requires="wps">
            <w:drawing>
              <wp:anchor distT="0" distB="0" distL="114300" distR="114300" simplePos="0" relativeHeight="251675648" behindDoc="0" locked="0" layoutInCell="1" allowOverlap="1" wp14:anchorId="0074FE74" wp14:editId="23526223">
                <wp:simplePos x="0" y="0"/>
                <wp:positionH relativeFrom="column">
                  <wp:posOffset>44450</wp:posOffset>
                </wp:positionH>
                <wp:positionV relativeFrom="paragraph">
                  <wp:posOffset>147320</wp:posOffset>
                </wp:positionV>
                <wp:extent cx="5400675" cy="108585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pt;margin-top:11.6pt;width:425.2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" filled="f" stroked="f" strokecolor="black [3213]">
                <v:textbo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886EE6"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7696" behindDoc="0" locked="0" layoutInCell="1" allowOverlap="1" wp14:anchorId="7DC0A9B8" wp14:editId="633BE8FC">
                <wp:simplePos x="0" y="0"/>
                <wp:positionH relativeFrom="column">
                  <wp:posOffset>44450</wp:posOffset>
                </wp:positionH>
                <wp:positionV relativeFrom="paragraph">
                  <wp:posOffset>39370</wp:posOffset>
                </wp:positionV>
                <wp:extent cx="5400675" cy="857250"/>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Pr="00886EE6" w:rsidRDefault="00886EE6" w:rsidP="00886EE6">
                            <w:pPr>
                              <w:pStyle w:val="info"/>
                              <w:rPr>
                                <w:sz w:val="24"/>
                                <w:szCs w:val="24"/>
                              </w:rPr>
                            </w:pPr>
                            <w:r w:rsidRPr="00886EE6">
                              <w:rPr>
                                <w:sz w:val="24"/>
                                <w:szCs w:val="24"/>
                              </w:rPr>
                              <w:t>Email:</w:t>
                            </w:r>
                          </w:p>
                          <w:p w:rsidR="00886EE6" w:rsidRPr="00886EE6" w:rsidRDefault="00886EE6" w:rsidP="00886EE6">
                            <w:pPr>
                              <w:pStyle w:val="info"/>
                              <w:rPr>
                                <w:sz w:val="24"/>
                                <w:szCs w:val="24"/>
                              </w:rPr>
                            </w:pPr>
                            <w:r w:rsidRPr="00886EE6">
                              <w:rPr>
                                <w:sz w:val="24"/>
                                <w:szCs w:val="24"/>
                              </w:rPr>
                              <w:t>abc12xyz@student.hig.se</w:t>
                            </w:r>
                          </w:p>
                          <w:p w:rsidR="00886EE6" w:rsidRPr="00886EE6" w:rsidRDefault="00886EE6" w:rsidP="00886EE6">
                            <w:pPr>
                              <w:pStyle w:val="info"/>
                              <w:rPr>
                                <w:sz w:val="24"/>
                                <w:szCs w:val="24"/>
                              </w:rPr>
                            </w:pPr>
                            <w:proofErr w:type="gramStart"/>
                            <w:r w:rsidRPr="00886EE6">
                              <w:rPr>
                                <w:sz w:val="24"/>
                                <w:szCs w:val="24"/>
                              </w:rPr>
                              <w:t>ev</w:t>
                            </w:r>
                            <w:proofErr w:type="gramEnd"/>
                            <w:r w:rsidRPr="00886EE6">
                              <w:rPr>
                                <w:sz w:val="24"/>
                                <w:szCs w:val="24"/>
                              </w:rPr>
                              <w:t xml:space="preserve">. </w:t>
                            </w:r>
                            <w:proofErr w:type="spellStart"/>
                            <w:proofErr w:type="gramStart"/>
                            <w:r w:rsidRPr="00886EE6">
                              <w:rPr>
                                <w:sz w:val="24"/>
                                <w:szCs w:val="24"/>
                              </w:rPr>
                              <w:t>ytterligare</w:t>
                            </w:r>
                            <w:proofErr w:type="spellEnd"/>
                            <w:proofErr w:type="gramEnd"/>
                            <w:r w:rsidRPr="00886EE6">
                              <w:rPr>
                                <w:sz w:val="24"/>
                                <w:szCs w:val="24"/>
                              </w:rPr>
                              <w:t xml:space="preserve"> </w:t>
                            </w:r>
                            <w:proofErr w:type="spellStart"/>
                            <w:r w:rsidRPr="00886EE6">
                              <w:rPr>
                                <w:sz w:val="24"/>
                                <w:szCs w:val="24"/>
                              </w:rPr>
                              <w:t>emailadress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pt;margin-top:3.1pt;width:425.2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" filled="f" stroked="f" strokecolor="black [3213]">
                <v:textbox>
                  <w:txbxContent>
                    <w:p w:rsidR="00886EE6" w:rsidRPr="00886EE6" w:rsidRDefault="00886EE6" w:rsidP="00886EE6">
                      <w:pPr>
                        <w:pStyle w:val="info"/>
                        <w:rPr>
                          <w:sz w:val="24"/>
                          <w:szCs w:val="24"/>
                        </w:rPr>
                      </w:pPr>
                      <w:r w:rsidRPr="00886EE6">
                        <w:rPr>
                          <w:sz w:val="24"/>
                          <w:szCs w:val="24"/>
                        </w:rPr>
                        <w:t>Email:</w:t>
                      </w:r>
                    </w:p>
                    <w:p w:rsidR="00886EE6" w:rsidRPr="00886EE6" w:rsidRDefault="00886EE6" w:rsidP="00886EE6">
                      <w:pPr>
                        <w:pStyle w:val="info"/>
                        <w:rPr>
                          <w:sz w:val="24"/>
                          <w:szCs w:val="24"/>
                        </w:rPr>
                      </w:pPr>
                      <w:r w:rsidRPr="00886EE6">
                        <w:rPr>
                          <w:sz w:val="24"/>
                          <w:szCs w:val="24"/>
                        </w:rPr>
                        <w:t>abc12xyz@student.hig.se</w:t>
                      </w:r>
                    </w:p>
                    <w:p w:rsidR="00886EE6" w:rsidRPr="00886EE6" w:rsidRDefault="00886EE6" w:rsidP="00886EE6">
                      <w:pPr>
                        <w:pStyle w:val="info"/>
                        <w:rPr>
                          <w:sz w:val="24"/>
                          <w:szCs w:val="24"/>
                        </w:rPr>
                      </w:pPr>
                      <w:proofErr w:type="gramStart"/>
                      <w:r w:rsidRPr="00886EE6">
                        <w:rPr>
                          <w:sz w:val="24"/>
                          <w:szCs w:val="24"/>
                        </w:rPr>
                        <w:t>ev</w:t>
                      </w:r>
                      <w:proofErr w:type="gramEnd"/>
                      <w:r w:rsidRPr="00886EE6">
                        <w:rPr>
                          <w:sz w:val="24"/>
                          <w:szCs w:val="24"/>
                        </w:rPr>
                        <w:t xml:space="preserve">. </w:t>
                      </w:r>
                      <w:proofErr w:type="spellStart"/>
                      <w:proofErr w:type="gramStart"/>
                      <w:r w:rsidRPr="00886EE6">
                        <w:rPr>
                          <w:sz w:val="24"/>
                          <w:szCs w:val="24"/>
                        </w:rPr>
                        <w:t>ytterligare</w:t>
                      </w:r>
                      <w:proofErr w:type="spellEnd"/>
                      <w:proofErr w:type="gramEnd"/>
                      <w:r w:rsidRPr="00886EE6">
                        <w:rPr>
                          <w:sz w:val="24"/>
                          <w:szCs w:val="24"/>
                        </w:rPr>
                        <w:t xml:space="preserve"> </w:t>
                      </w:r>
                      <w:proofErr w:type="spellStart"/>
                      <w:r w:rsidRPr="00886EE6">
                        <w:rPr>
                          <w:sz w:val="24"/>
                          <w:szCs w:val="24"/>
                        </w:rPr>
                        <w:t>emailadress</w:t>
                      </w:r>
                      <w:proofErr w:type="spellEnd"/>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03632E" w:rsidRPr="009F62ED" w:rsidRDefault="0003632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9744" behindDoc="0" locked="0" layoutInCell="1" allowOverlap="1" wp14:anchorId="447A69E3" wp14:editId="273D0EB2">
                <wp:simplePos x="0" y="0"/>
                <wp:positionH relativeFrom="column">
                  <wp:posOffset>44450</wp:posOffset>
                </wp:positionH>
                <wp:positionV relativeFrom="paragraph">
                  <wp:posOffset>239395</wp:posOffset>
                </wp:positionV>
                <wp:extent cx="5400675" cy="295275"/>
                <wp:effectExtent l="0" t="0" r="0" b="952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Pr="0003632E" w:rsidRDefault="0003632E" w:rsidP="00BC2C5D">
                            <w:pPr>
                              <w:pStyle w:val="info"/>
                              <w:rPr>
                                <w:sz w:val="24"/>
                                <w:szCs w:val="24"/>
                                <w:lang w:val="sv-SE"/>
                              </w:rPr>
                            </w:pPr>
                            <w:r>
                              <w:rPr>
                                <w:sz w:val="24"/>
                                <w:szCs w:val="24"/>
                                <w:lang w:val="sv-SE"/>
                              </w:rPr>
                              <w:t>Abstrakt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pt;margin-top:18.85pt;width:425.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v1g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" filled="f" stroked="f" strokecolor="black [3213]">
                <v:textbox>
                  <w:txbxContent>
                    <w:p w:rsidR="0003632E" w:rsidRPr="0003632E" w:rsidRDefault="0003632E" w:rsidP="00BC2C5D">
                      <w:pPr>
                        <w:pStyle w:val="info"/>
                        <w:rPr>
                          <w:sz w:val="24"/>
                          <w:szCs w:val="24"/>
                          <w:lang w:val="sv-SE"/>
                        </w:rPr>
                      </w:pPr>
                      <w:r>
                        <w:rPr>
                          <w:sz w:val="24"/>
                          <w:szCs w:val="24"/>
                          <w:lang w:val="sv-SE"/>
                        </w:rPr>
                        <w:t>Abstrakt</w:t>
                      </w:r>
                    </w:p>
                  </w:txbxContent>
                </v:textbox>
              </v:shape>
            </w:pict>
          </mc:Fallback>
        </mc:AlternateContent>
      </w:r>
    </w:p>
    <w:p w:rsidR="009F62ED" w:rsidRPr="009F62ED" w:rsidRDefault="0003632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81792" behindDoc="0" locked="0" layoutInCell="1" allowOverlap="1" wp14:anchorId="42C264E1" wp14:editId="36A4F191">
                <wp:simplePos x="0" y="0"/>
                <wp:positionH relativeFrom="column">
                  <wp:posOffset>625475</wp:posOffset>
                </wp:positionH>
                <wp:positionV relativeFrom="paragraph">
                  <wp:posOffset>236220</wp:posOffset>
                </wp:positionV>
                <wp:extent cx="4219575" cy="259080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49.25pt;margin-top:18.6pt;width:332.25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" filled="f" stroked="f" strokecolor="black [3213]">
                <v:textbo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v:textbox>
              </v:shape>
            </w:pict>
          </mc:Fallback>
        </mc:AlternateContent>
      </w:r>
    </w:p>
    <w:p w:rsidR="009F62ED" w:rsidRPr="009F62ED" w:rsidRDefault="009F62ED" w:rsidP="0003632E">
      <w:pPr>
        <w:pStyle w:val="Ingetavstnd"/>
        <w:spacing w:after="200" w:line="276" w:lineRule="auto"/>
        <w:jc w:val="both"/>
        <w:rPr>
          <w:rFonts w:ascii="Bookman Old Style" w:hAnsi="Bookman Old Style"/>
        </w:rPr>
      </w:pPr>
    </w:p>
    <w:p w:rsidR="00F53A85" w:rsidRPr="009F62ED" w:rsidRDefault="00F53A85" w:rsidP="009F62ED"/>
    <w:p w:rsidR="00F53A85" w:rsidRPr="009F62ED" w:rsidRDefault="00F53A85" w:rsidP="00F53A85"/>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4A4279" w:rsidRDefault="004A4279">
      <w:pPr>
        <w:spacing w:after="0" w:line="240" w:lineRule="auto"/>
      </w:pPr>
      <w:r>
        <w:br w:type="page"/>
      </w:r>
    </w:p>
    <w:sdt>
      <w:sdtPr>
        <w:rPr>
          <w:rFonts w:ascii="Bookman Old Style" w:eastAsiaTheme="minorHAnsi" w:hAnsi="Bookman Old Style" w:cstheme="minorBidi"/>
          <w:bCs w:val="0"/>
          <w:sz w:val="20"/>
          <w:szCs w:val="22"/>
          <w:lang w:eastAsia="en-US"/>
        </w:rPr>
        <w:id w:val="-2068334849"/>
        <w:docPartObj>
          <w:docPartGallery w:val="Table of Contents"/>
          <w:docPartUnique/>
        </w:docPartObj>
      </w:sdtPr>
      <w:sdtEndPr>
        <w:rPr>
          <w:b/>
        </w:rPr>
      </w:sdtEndPr>
      <w:sdtContent>
        <w:p w:rsidR="0071418E" w:rsidRDefault="0071418E" w:rsidP="004939BB">
          <w:pPr>
            <w:pStyle w:val="Innehllsfrteckningsrubrik"/>
          </w:pPr>
          <w:r>
            <w:t>Innehåll</w:t>
          </w:r>
        </w:p>
        <w:p w:rsidR="00816278" w:rsidRDefault="0071418E">
          <w:pPr>
            <w:pStyle w:val="Innehll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99484" w:history="1">
            <w:r w:rsidR="00816278" w:rsidRPr="009F08DD">
              <w:rPr>
                <w:rStyle w:val="Hyperlnk"/>
                <w:noProof/>
              </w:rPr>
              <w:t>1</w:t>
            </w:r>
            <w:r w:rsidR="00816278">
              <w:rPr>
                <w:rFonts w:asciiTheme="minorHAnsi" w:eastAsiaTheme="minorEastAsia" w:hAnsiTheme="minorHAnsi" w:cstheme="minorBidi"/>
                <w:noProof/>
                <w:sz w:val="22"/>
                <w:szCs w:val="22"/>
              </w:rPr>
              <w:tab/>
            </w:r>
            <w:r w:rsidR="00816278" w:rsidRPr="009F08DD">
              <w:rPr>
                <w:rStyle w:val="Hyperlnk"/>
                <w:noProof/>
              </w:rPr>
              <w:t>Inledning</w:t>
            </w:r>
            <w:r w:rsidR="00816278">
              <w:rPr>
                <w:noProof/>
                <w:webHidden/>
              </w:rPr>
              <w:tab/>
            </w:r>
            <w:r w:rsidR="00816278">
              <w:rPr>
                <w:noProof/>
                <w:webHidden/>
              </w:rPr>
              <w:fldChar w:fldCharType="begin"/>
            </w:r>
            <w:r w:rsidR="00816278">
              <w:rPr>
                <w:noProof/>
                <w:webHidden/>
              </w:rPr>
              <w:instrText xml:space="preserve"> PAGEREF _Toc419299484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85" w:history="1">
            <w:r w:rsidRPr="009F08DD">
              <w:rPr>
                <w:rStyle w:val="Hyperlnk"/>
                <w:noProof/>
              </w:rPr>
              <w:t>1.1</w:t>
            </w:r>
            <w:r>
              <w:rPr>
                <w:rFonts w:asciiTheme="minorHAnsi" w:eastAsiaTheme="minorEastAsia" w:hAnsiTheme="minorHAnsi" w:cstheme="minorBidi"/>
                <w:noProof/>
                <w:sz w:val="22"/>
                <w:szCs w:val="22"/>
              </w:rPr>
              <w:tab/>
            </w:r>
            <w:r w:rsidRPr="009F08DD">
              <w:rPr>
                <w:rStyle w:val="Hyperlnk"/>
                <w:noProof/>
              </w:rPr>
              <w:t>Bakgrund</w:t>
            </w:r>
            <w:r>
              <w:rPr>
                <w:noProof/>
                <w:webHidden/>
              </w:rPr>
              <w:tab/>
            </w:r>
            <w:r>
              <w:rPr>
                <w:noProof/>
                <w:webHidden/>
              </w:rPr>
              <w:fldChar w:fldCharType="begin"/>
            </w:r>
            <w:r>
              <w:rPr>
                <w:noProof/>
                <w:webHidden/>
              </w:rPr>
              <w:instrText xml:space="preserve"> PAGEREF _Toc419299485 \h </w:instrText>
            </w:r>
            <w:r>
              <w:rPr>
                <w:noProof/>
                <w:webHidden/>
              </w:rPr>
            </w:r>
            <w:r>
              <w:rPr>
                <w:noProof/>
                <w:webHidden/>
              </w:rPr>
              <w:fldChar w:fldCharType="separate"/>
            </w:r>
            <w:r w:rsidR="00FD7EBE">
              <w:rPr>
                <w:noProof/>
                <w:webHidden/>
              </w:rPr>
              <w:t>1</w:t>
            </w:r>
            <w:r>
              <w:rPr>
                <w:noProof/>
                <w:webHidden/>
              </w:rPr>
              <w:fldChar w:fldCharType="end"/>
            </w:r>
          </w:hyperlink>
        </w:p>
        <w:p w:rsidR="00816278" w:rsidRDefault="00816278">
          <w:pPr>
            <w:pStyle w:val="Innehll3"/>
            <w:tabs>
              <w:tab w:val="left" w:pos="1320"/>
              <w:tab w:val="right" w:leader="dot" w:pos="7359"/>
            </w:tabs>
            <w:rPr>
              <w:rFonts w:asciiTheme="minorHAnsi" w:eastAsiaTheme="minorEastAsia" w:hAnsiTheme="minorHAnsi" w:cstheme="minorBidi"/>
              <w:noProof/>
              <w:sz w:val="22"/>
              <w:szCs w:val="22"/>
            </w:rPr>
          </w:pPr>
          <w:hyperlink w:anchor="_Toc419299486" w:history="1">
            <w:r w:rsidRPr="009F08DD">
              <w:rPr>
                <w:rStyle w:val="Hyperlnk"/>
                <w:noProof/>
              </w:rPr>
              <w:t>1.1.1</w:t>
            </w:r>
            <w:r>
              <w:rPr>
                <w:rFonts w:asciiTheme="minorHAnsi" w:eastAsiaTheme="minorEastAsia" w:hAnsiTheme="minorHAnsi" w:cstheme="minorBidi"/>
                <w:noProof/>
                <w:sz w:val="22"/>
                <w:szCs w:val="22"/>
              </w:rPr>
              <w:tab/>
            </w:r>
            <w:r w:rsidRPr="009F08DD">
              <w:rPr>
                <w:rStyle w:val="Hyperlnk"/>
                <w:noProof/>
              </w:rPr>
              <w:t>Sensorer</w:t>
            </w:r>
            <w:r>
              <w:rPr>
                <w:noProof/>
                <w:webHidden/>
              </w:rPr>
              <w:tab/>
            </w:r>
            <w:r>
              <w:rPr>
                <w:noProof/>
                <w:webHidden/>
              </w:rPr>
              <w:fldChar w:fldCharType="begin"/>
            </w:r>
            <w:r>
              <w:rPr>
                <w:noProof/>
                <w:webHidden/>
              </w:rPr>
              <w:instrText xml:space="preserve"> PAGEREF _Toc419299486 \h </w:instrText>
            </w:r>
            <w:r>
              <w:rPr>
                <w:noProof/>
                <w:webHidden/>
              </w:rPr>
            </w:r>
            <w:r>
              <w:rPr>
                <w:noProof/>
                <w:webHidden/>
              </w:rPr>
              <w:fldChar w:fldCharType="separate"/>
            </w:r>
            <w:r w:rsidR="00FD7EBE">
              <w:rPr>
                <w:noProof/>
                <w:webHidden/>
              </w:rPr>
              <w:t>1</w:t>
            </w:r>
            <w:r>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87" w:history="1">
            <w:r w:rsidRPr="009F08DD">
              <w:rPr>
                <w:rStyle w:val="Hyperlnk"/>
                <w:noProof/>
              </w:rPr>
              <w:t>1.2</w:t>
            </w:r>
            <w:r>
              <w:rPr>
                <w:rFonts w:asciiTheme="minorHAnsi" w:eastAsiaTheme="minorEastAsia" w:hAnsiTheme="minorHAnsi" w:cstheme="minorBidi"/>
                <w:noProof/>
                <w:sz w:val="22"/>
                <w:szCs w:val="22"/>
              </w:rPr>
              <w:tab/>
            </w:r>
            <w:r w:rsidRPr="009F08DD">
              <w:rPr>
                <w:rStyle w:val="Hyperlnk"/>
                <w:noProof/>
              </w:rPr>
              <w:t>Syfte</w:t>
            </w:r>
            <w:r>
              <w:rPr>
                <w:noProof/>
                <w:webHidden/>
              </w:rPr>
              <w:tab/>
            </w:r>
            <w:r>
              <w:rPr>
                <w:noProof/>
                <w:webHidden/>
              </w:rPr>
              <w:fldChar w:fldCharType="begin"/>
            </w:r>
            <w:r>
              <w:rPr>
                <w:noProof/>
                <w:webHidden/>
              </w:rPr>
              <w:instrText xml:space="preserve"> PAGEREF _Toc419299487 \h </w:instrText>
            </w:r>
            <w:r>
              <w:rPr>
                <w:noProof/>
                <w:webHidden/>
              </w:rPr>
            </w:r>
            <w:r>
              <w:rPr>
                <w:noProof/>
                <w:webHidden/>
              </w:rPr>
              <w:fldChar w:fldCharType="separate"/>
            </w:r>
            <w:r w:rsidR="00FD7EBE">
              <w:rPr>
                <w:noProof/>
                <w:webHidden/>
              </w:rPr>
              <w:t>2</w:t>
            </w:r>
            <w:r>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88" w:history="1">
            <w:r w:rsidRPr="009F08DD">
              <w:rPr>
                <w:rStyle w:val="Hyperlnk"/>
                <w:noProof/>
              </w:rPr>
              <w:t>1.3</w:t>
            </w:r>
            <w:r>
              <w:rPr>
                <w:rFonts w:asciiTheme="minorHAnsi" w:eastAsiaTheme="minorEastAsia" w:hAnsiTheme="minorHAnsi" w:cstheme="minorBidi"/>
                <w:noProof/>
                <w:sz w:val="22"/>
                <w:szCs w:val="22"/>
              </w:rPr>
              <w:tab/>
            </w:r>
            <w:r w:rsidRPr="009F08DD">
              <w:rPr>
                <w:rStyle w:val="Hyperlnk"/>
                <w:noProof/>
              </w:rPr>
              <w:t>Problemformulering</w:t>
            </w:r>
            <w:r>
              <w:rPr>
                <w:noProof/>
                <w:webHidden/>
              </w:rPr>
              <w:tab/>
            </w:r>
            <w:r>
              <w:rPr>
                <w:noProof/>
                <w:webHidden/>
              </w:rPr>
              <w:fldChar w:fldCharType="begin"/>
            </w:r>
            <w:r>
              <w:rPr>
                <w:noProof/>
                <w:webHidden/>
              </w:rPr>
              <w:instrText xml:space="preserve"> PAGEREF _Toc419299488 \h </w:instrText>
            </w:r>
            <w:r>
              <w:rPr>
                <w:noProof/>
                <w:webHidden/>
              </w:rPr>
            </w:r>
            <w:r>
              <w:rPr>
                <w:noProof/>
                <w:webHidden/>
              </w:rPr>
              <w:fldChar w:fldCharType="separate"/>
            </w:r>
            <w:r w:rsidR="00FD7EBE">
              <w:rPr>
                <w:noProof/>
                <w:webHidden/>
              </w:rPr>
              <w:t>2</w:t>
            </w:r>
            <w:r>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89" w:history="1">
            <w:r w:rsidRPr="009F08DD">
              <w:rPr>
                <w:rStyle w:val="Hyperlnk"/>
                <w:noProof/>
              </w:rPr>
              <w:t>1.4</w:t>
            </w:r>
            <w:r>
              <w:rPr>
                <w:rFonts w:asciiTheme="minorHAnsi" w:eastAsiaTheme="minorEastAsia" w:hAnsiTheme="minorHAnsi" w:cstheme="minorBidi"/>
                <w:noProof/>
                <w:sz w:val="22"/>
                <w:szCs w:val="22"/>
              </w:rPr>
              <w:tab/>
            </w:r>
            <w:r w:rsidRPr="009F08DD">
              <w:rPr>
                <w:rStyle w:val="Hyperlnk"/>
                <w:noProof/>
              </w:rPr>
              <w:t>Avgränsning</w:t>
            </w:r>
            <w:r>
              <w:rPr>
                <w:noProof/>
                <w:webHidden/>
              </w:rPr>
              <w:tab/>
            </w:r>
            <w:r>
              <w:rPr>
                <w:noProof/>
                <w:webHidden/>
              </w:rPr>
              <w:fldChar w:fldCharType="begin"/>
            </w:r>
            <w:r>
              <w:rPr>
                <w:noProof/>
                <w:webHidden/>
              </w:rPr>
              <w:instrText xml:space="preserve"> PAGEREF _Toc419299489 \h </w:instrText>
            </w:r>
            <w:r>
              <w:rPr>
                <w:noProof/>
                <w:webHidden/>
              </w:rPr>
            </w:r>
            <w:r>
              <w:rPr>
                <w:noProof/>
                <w:webHidden/>
              </w:rPr>
              <w:fldChar w:fldCharType="separate"/>
            </w:r>
            <w:r w:rsidR="00FD7EBE">
              <w:rPr>
                <w:noProof/>
                <w:webHidden/>
              </w:rPr>
              <w:t>2</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0" w:history="1">
            <w:r w:rsidRPr="009F08DD">
              <w:rPr>
                <w:rStyle w:val="Hyperlnk"/>
                <w:noProof/>
              </w:rPr>
              <w:t>2</w:t>
            </w:r>
            <w:r>
              <w:rPr>
                <w:rFonts w:asciiTheme="minorHAnsi" w:eastAsiaTheme="minorEastAsia" w:hAnsiTheme="minorHAnsi" w:cstheme="minorBidi"/>
                <w:noProof/>
                <w:sz w:val="22"/>
                <w:szCs w:val="22"/>
              </w:rPr>
              <w:tab/>
            </w:r>
            <w:r w:rsidRPr="009F08DD">
              <w:rPr>
                <w:rStyle w:val="Hyperlnk"/>
                <w:noProof/>
              </w:rPr>
              <w:t>Metod</w:t>
            </w:r>
            <w:r>
              <w:rPr>
                <w:noProof/>
                <w:webHidden/>
              </w:rPr>
              <w:tab/>
            </w:r>
            <w:r>
              <w:rPr>
                <w:noProof/>
                <w:webHidden/>
              </w:rPr>
              <w:fldChar w:fldCharType="begin"/>
            </w:r>
            <w:r>
              <w:rPr>
                <w:noProof/>
                <w:webHidden/>
              </w:rPr>
              <w:instrText xml:space="preserve"> PAGEREF _Toc419299490 \h </w:instrText>
            </w:r>
            <w:r>
              <w:rPr>
                <w:noProof/>
                <w:webHidden/>
              </w:rPr>
            </w:r>
            <w:r>
              <w:rPr>
                <w:noProof/>
                <w:webHidden/>
              </w:rPr>
              <w:fldChar w:fldCharType="separate"/>
            </w:r>
            <w:r w:rsidR="00FD7EBE">
              <w:rPr>
                <w:noProof/>
                <w:webHidden/>
              </w:rPr>
              <w:t>2</w:t>
            </w:r>
            <w:r>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91" w:history="1">
            <w:r w:rsidRPr="009F08DD">
              <w:rPr>
                <w:rStyle w:val="Hyperlnk"/>
                <w:noProof/>
              </w:rPr>
              <w:t>2.1</w:t>
            </w:r>
            <w:r>
              <w:rPr>
                <w:rFonts w:asciiTheme="minorHAnsi" w:eastAsiaTheme="minorEastAsia" w:hAnsiTheme="minorHAnsi" w:cstheme="minorBidi"/>
                <w:noProof/>
                <w:sz w:val="22"/>
                <w:szCs w:val="22"/>
              </w:rPr>
              <w:tab/>
            </w:r>
            <w:r w:rsidRPr="009F08DD">
              <w:rPr>
                <w:rStyle w:val="Hyperlnk"/>
                <w:noProof/>
              </w:rPr>
              <w:t>Metodbeskrivning</w:t>
            </w:r>
            <w:r>
              <w:rPr>
                <w:noProof/>
                <w:webHidden/>
              </w:rPr>
              <w:tab/>
            </w:r>
            <w:r>
              <w:rPr>
                <w:noProof/>
                <w:webHidden/>
              </w:rPr>
              <w:fldChar w:fldCharType="begin"/>
            </w:r>
            <w:r>
              <w:rPr>
                <w:noProof/>
                <w:webHidden/>
              </w:rPr>
              <w:instrText xml:space="preserve"> PAGEREF _Toc419299491 \h </w:instrText>
            </w:r>
            <w:r>
              <w:rPr>
                <w:noProof/>
                <w:webHidden/>
              </w:rPr>
            </w:r>
            <w:r>
              <w:rPr>
                <w:noProof/>
                <w:webHidden/>
              </w:rPr>
              <w:fldChar w:fldCharType="separate"/>
            </w:r>
            <w:r w:rsidR="00FD7EBE">
              <w:rPr>
                <w:noProof/>
                <w:webHidden/>
              </w:rPr>
              <w:t>3</w:t>
            </w:r>
            <w:r>
              <w:rPr>
                <w:noProof/>
                <w:webHidden/>
              </w:rPr>
              <w:fldChar w:fldCharType="end"/>
            </w:r>
          </w:hyperlink>
        </w:p>
        <w:p w:rsidR="00816278" w:rsidRDefault="00816278">
          <w:pPr>
            <w:pStyle w:val="Innehll2"/>
            <w:tabs>
              <w:tab w:val="left" w:pos="880"/>
              <w:tab w:val="right" w:leader="dot" w:pos="7359"/>
            </w:tabs>
            <w:rPr>
              <w:rFonts w:asciiTheme="minorHAnsi" w:eastAsiaTheme="minorEastAsia" w:hAnsiTheme="minorHAnsi" w:cstheme="minorBidi"/>
              <w:noProof/>
              <w:sz w:val="22"/>
              <w:szCs w:val="22"/>
            </w:rPr>
          </w:pPr>
          <w:hyperlink w:anchor="_Toc419299492" w:history="1">
            <w:r w:rsidRPr="009F08DD">
              <w:rPr>
                <w:rStyle w:val="Hyperlnk"/>
                <w:noProof/>
              </w:rPr>
              <w:t>2.2</w:t>
            </w:r>
            <w:r>
              <w:rPr>
                <w:rFonts w:asciiTheme="minorHAnsi" w:eastAsiaTheme="minorEastAsia" w:hAnsiTheme="minorHAnsi" w:cstheme="minorBidi"/>
                <w:noProof/>
                <w:sz w:val="22"/>
                <w:szCs w:val="22"/>
              </w:rPr>
              <w:tab/>
            </w:r>
            <w:r w:rsidRPr="009F08DD">
              <w:rPr>
                <w:rStyle w:val="Hyperlnk"/>
                <w:noProof/>
              </w:rPr>
              <w:t>Genomförande</w:t>
            </w:r>
            <w:r>
              <w:rPr>
                <w:noProof/>
                <w:webHidden/>
              </w:rPr>
              <w:tab/>
            </w:r>
            <w:r>
              <w:rPr>
                <w:noProof/>
                <w:webHidden/>
              </w:rPr>
              <w:fldChar w:fldCharType="begin"/>
            </w:r>
            <w:r>
              <w:rPr>
                <w:noProof/>
                <w:webHidden/>
              </w:rPr>
              <w:instrText xml:space="preserve"> PAGEREF _Toc419299492 \h </w:instrText>
            </w:r>
            <w:r>
              <w:rPr>
                <w:noProof/>
                <w:webHidden/>
              </w:rPr>
            </w:r>
            <w:r>
              <w:rPr>
                <w:noProof/>
                <w:webHidden/>
              </w:rPr>
              <w:fldChar w:fldCharType="separate"/>
            </w:r>
            <w:r w:rsidR="00FD7EBE">
              <w:rPr>
                <w:noProof/>
                <w:webHidden/>
              </w:rPr>
              <w:t>3</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3" w:history="1">
            <w:r w:rsidRPr="009F08DD">
              <w:rPr>
                <w:rStyle w:val="Hyperlnk"/>
                <w:noProof/>
              </w:rPr>
              <w:t>3</w:t>
            </w:r>
            <w:r>
              <w:rPr>
                <w:rFonts w:asciiTheme="minorHAnsi" w:eastAsiaTheme="minorEastAsia" w:hAnsiTheme="minorHAnsi" w:cstheme="minorBidi"/>
                <w:noProof/>
                <w:sz w:val="22"/>
                <w:szCs w:val="22"/>
              </w:rPr>
              <w:tab/>
            </w:r>
            <w:r w:rsidRPr="009F08DD">
              <w:rPr>
                <w:rStyle w:val="Hyperlnk"/>
                <w:noProof/>
              </w:rPr>
              <w:t>Resultat</w:t>
            </w:r>
            <w:r>
              <w:rPr>
                <w:noProof/>
                <w:webHidden/>
              </w:rPr>
              <w:tab/>
            </w:r>
            <w:r>
              <w:rPr>
                <w:noProof/>
                <w:webHidden/>
              </w:rPr>
              <w:fldChar w:fldCharType="begin"/>
            </w:r>
            <w:r>
              <w:rPr>
                <w:noProof/>
                <w:webHidden/>
              </w:rPr>
              <w:instrText xml:space="preserve"> PAGEREF _Toc419299493 \h </w:instrText>
            </w:r>
            <w:r>
              <w:rPr>
                <w:noProof/>
                <w:webHidden/>
              </w:rPr>
            </w:r>
            <w:r>
              <w:rPr>
                <w:noProof/>
                <w:webHidden/>
              </w:rPr>
              <w:fldChar w:fldCharType="separate"/>
            </w:r>
            <w:r w:rsidR="00FD7EBE">
              <w:rPr>
                <w:noProof/>
                <w:webHidden/>
              </w:rPr>
              <w:t>4</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4" w:history="1">
            <w:r w:rsidRPr="009F08DD">
              <w:rPr>
                <w:rStyle w:val="Hyperlnk"/>
                <w:noProof/>
              </w:rPr>
              <w:t>4</w:t>
            </w:r>
            <w:r>
              <w:rPr>
                <w:rFonts w:asciiTheme="minorHAnsi" w:eastAsiaTheme="minorEastAsia" w:hAnsiTheme="minorHAnsi" w:cstheme="minorBidi"/>
                <w:noProof/>
                <w:sz w:val="22"/>
                <w:szCs w:val="22"/>
              </w:rPr>
              <w:tab/>
            </w:r>
            <w:r w:rsidRPr="009F08DD">
              <w:rPr>
                <w:rStyle w:val="Hyperlnk"/>
                <w:noProof/>
              </w:rPr>
              <w:t>Diskussion</w:t>
            </w:r>
            <w:r>
              <w:rPr>
                <w:noProof/>
                <w:webHidden/>
              </w:rPr>
              <w:tab/>
            </w:r>
            <w:r>
              <w:rPr>
                <w:noProof/>
                <w:webHidden/>
              </w:rPr>
              <w:fldChar w:fldCharType="begin"/>
            </w:r>
            <w:r>
              <w:rPr>
                <w:noProof/>
                <w:webHidden/>
              </w:rPr>
              <w:instrText xml:space="preserve"> PAGEREF _Toc419299494 \h </w:instrText>
            </w:r>
            <w:r>
              <w:rPr>
                <w:noProof/>
                <w:webHidden/>
              </w:rPr>
            </w:r>
            <w:r>
              <w:rPr>
                <w:noProof/>
                <w:webHidden/>
              </w:rPr>
              <w:fldChar w:fldCharType="separate"/>
            </w:r>
            <w:r w:rsidR="00FD7EBE">
              <w:rPr>
                <w:noProof/>
                <w:webHidden/>
              </w:rPr>
              <w:t>4</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5" w:history="1">
            <w:r w:rsidRPr="009F08DD">
              <w:rPr>
                <w:rStyle w:val="Hyperlnk"/>
                <w:noProof/>
              </w:rPr>
              <w:t>5</w:t>
            </w:r>
            <w:r>
              <w:rPr>
                <w:rFonts w:asciiTheme="minorHAnsi" w:eastAsiaTheme="minorEastAsia" w:hAnsiTheme="minorHAnsi" w:cstheme="minorBidi"/>
                <w:noProof/>
                <w:sz w:val="22"/>
                <w:szCs w:val="22"/>
              </w:rPr>
              <w:tab/>
            </w:r>
            <w:r w:rsidRPr="009F08DD">
              <w:rPr>
                <w:rStyle w:val="Hyperlnk"/>
                <w:noProof/>
              </w:rPr>
              <w:t>Ordlista</w:t>
            </w:r>
            <w:r>
              <w:rPr>
                <w:noProof/>
                <w:webHidden/>
              </w:rPr>
              <w:tab/>
            </w:r>
            <w:r>
              <w:rPr>
                <w:noProof/>
                <w:webHidden/>
              </w:rPr>
              <w:fldChar w:fldCharType="begin"/>
            </w:r>
            <w:r>
              <w:rPr>
                <w:noProof/>
                <w:webHidden/>
              </w:rPr>
              <w:instrText xml:space="preserve"> PAGEREF _Toc419299495 \h </w:instrText>
            </w:r>
            <w:r>
              <w:rPr>
                <w:noProof/>
                <w:webHidden/>
              </w:rPr>
            </w:r>
            <w:r>
              <w:rPr>
                <w:noProof/>
                <w:webHidden/>
              </w:rPr>
              <w:fldChar w:fldCharType="separate"/>
            </w:r>
            <w:r w:rsidR="00FD7EBE">
              <w:rPr>
                <w:noProof/>
                <w:webHidden/>
              </w:rPr>
              <w:t>5</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6" w:history="1">
            <w:r w:rsidRPr="009F08DD">
              <w:rPr>
                <w:rStyle w:val="Hyperlnk"/>
                <w:noProof/>
              </w:rPr>
              <w:t>6</w:t>
            </w:r>
            <w:r>
              <w:rPr>
                <w:rFonts w:asciiTheme="minorHAnsi" w:eastAsiaTheme="minorEastAsia" w:hAnsiTheme="minorHAnsi" w:cstheme="minorBidi"/>
                <w:noProof/>
                <w:sz w:val="22"/>
                <w:szCs w:val="22"/>
              </w:rPr>
              <w:tab/>
            </w:r>
            <w:r w:rsidRPr="009F08DD">
              <w:rPr>
                <w:rStyle w:val="Hyperlnk"/>
                <w:noProof/>
              </w:rPr>
              <w:t>Referenser</w:t>
            </w:r>
            <w:r>
              <w:rPr>
                <w:noProof/>
                <w:webHidden/>
              </w:rPr>
              <w:tab/>
            </w:r>
            <w:r>
              <w:rPr>
                <w:noProof/>
                <w:webHidden/>
              </w:rPr>
              <w:fldChar w:fldCharType="begin"/>
            </w:r>
            <w:r>
              <w:rPr>
                <w:noProof/>
                <w:webHidden/>
              </w:rPr>
              <w:instrText xml:space="preserve"> PAGEREF _Toc419299496 \h </w:instrText>
            </w:r>
            <w:r>
              <w:rPr>
                <w:noProof/>
                <w:webHidden/>
              </w:rPr>
            </w:r>
            <w:r>
              <w:rPr>
                <w:noProof/>
                <w:webHidden/>
              </w:rPr>
              <w:fldChar w:fldCharType="separate"/>
            </w:r>
            <w:r w:rsidR="00FD7EBE">
              <w:rPr>
                <w:noProof/>
                <w:webHidden/>
              </w:rPr>
              <w:t>5</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7" w:history="1">
            <w:r w:rsidRPr="009F08DD">
              <w:rPr>
                <w:rStyle w:val="Hyperlnk"/>
                <w:noProof/>
                <w:lang w:val="en-US"/>
              </w:rPr>
              <w:t>7</w:t>
            </w:r>
            <w:r>
              <w:rPr>
                <w:rFonts w:asciiTheme="minorHAnsi" w:eastAsiaTheme="minorEastAsia" w:hAnsiTheme="minorHAnsi" w:cstheme="minorBidi"/>
                <w:noProof/>
                <w:sz w:val="22"/>
                <w:szCs w:val="22"/>
              </w:rPr>
              <w:tab/>
            </w:r>
            <w:r w:rsidRPr="009F08DD">
              <w:rPr>
                <w:rStyle w:val="Hyperlnk"/>
                <w:noProof/>
                <w:lang w:val="en-US"/>
              </w:rPr>
              <w:t>Tack</w:t>
            </w:r>
            <w:r>
              <w:rPr>
                <w:noProof/>
                <w:webHidden/>
              </w:rPr>
              <w:tab/>
            </w:r>
            <w:r>
              <w:rPr>
                <w:noProof/>
                <w:webHidden/>
              </w:rPr>
              <w:fldChar w:fldCharType="begin"/>
            </w:r>
            <w:r>
              <w:rPr>
                <w:noProof/>
                <w:webHidden/>
              </w:rPr>
              <w:instrText xml:space="preserve"> PAGEREF _Toc419299497 \h </w:instrText>
            </w:r>
            <w:r>
              <w:rPr>
                <w:noProof/>
                <w:webHidden/>
              </w:rPr>
            </w:r>
            <w:r>
              <w:rPr>
                <w:noProof/>
                <w:webHidden/>
              </w:rPr>
              <w:fldChar w:fldCharType="separate"/>
            </w:r>
            <w:r w:rsidR="00FD7EBE">
              <w:rPr>
                <w:noProof/>
                <w:webHidden/>
              </w:rPr>
              <w:t>6</w:t>
            </w:r>
            <w:r>
              <w:rPr>
                <w:noProof/>
                <w:webHidden/>
              </w:rPr>
              <w:fldChar w:fldCharType="end"/>
            </w:r>
          </w:hyperlink>
        </w:p>
        <w:p w:rsidR="00816278" w:rsidRDefault="00816278">
          <w:pPr>
            <w:pStyle w:val="Innehll1"/>
            <w:tabs>
              <w:tab w:val="left" w:pos="480"/>
            </w:tabs>
            <w:rPr>
              <w:rFonts w:asciiTheme="minorHAnsi" w:eastAsiaTheme="minorEastAsia" w:hAnsiTheme="minorHAnsi" w:cstheme="minorBidi"/>
              <w:noProof/>
              <w:sz w:val="22"/>
              <w:szCs w:val="22"/>
            </w:rPr>
          </w:pPr>
          <w:hyperlink w:anchor="_Toc419299498" w:history="1">
            <w:r w:rsidRPr="009F08DD">
              <w:rPr>
                <w:rStyle w:val="Hyperlnk"/>
                <w:noProof/>
              </w:rPr>
              <w:t>8</w:t>
            </w:r>
            <w:r>
              <w:rPr>
                <w:rFonts w:asciiTheme="minorHAnsi" w:eastAsiaTheme="minorEastAsia" w:hAnsiTheme="minorHAnsi" w:cstheme="minorBidi"/>
                <w:noProof/>
                <w:sz w:val="22"/>
                <w:szCs w:val="22"/>
              </w:rPr>
              <w:tab/>
            </w:r>
            <w:r w:rsidRPr="009F08DD">
              <w:rPr>
                <w:rStyle w:val="Hyperlnk"/>
                <w:noProof/>
              </w:rPr>
              <w:t>Bilagor</w:t>
            </w:r>
            <w:r>
              <w:rPr>
                <w:noProof/>
                <w:webHidden/>
              </w:rPr>
              <w:tab/>
            </w:r>
            <w:r>
              <w:rPr>
                <w:noProof/>
                <w:webHidden/>
              </w:rPr>
              <w:fldChar w:fldCharType="begin"/>
            </w:r>
            <w:r>
              <w:rPr>
                <w:noProof/>
                <w:webHidden/>
              </w:rPr>
              <w:instrText xml:space="preserve"> PAGEREF _Toc419299498 \h </w:instrText>
            </w:r>
            <w:r>
              <w:rPr>
                <w:noProof/>
                <w:webHidden/>
              </w:rPr>
            </w:r>
            <w:r>
              <w:rPr>
                <w:noProof/>
                <w:webHidden/>
              </w:rPr>
              <w:fldChar w:fldCharType="separate"/>
            </w:r>
            <w:r w:rsidR="00FD7EBE">
              <w:rPr>
                <w:noProof/>
                <w:webHidden/>
              </w:rPr>
              <w:t>7</w:t>
            </w:r>
            <w:r>
              <w:rPr>
                <w:noProof/>
                <w:webHidden/>
              </w:rPr>
              <w:fldChar w:fldCharType="end"/>
            </w:r>
          </w:hyperlink>
        </w:p>
        <w:p w:rsidR="0071418E" w:rsidRDefault="0071418E">
          <w:r>
            <w:rPr>
              <w:b/>
              <w:bCs/>
            </w:rPr>
            <w:fldChar w:fldCharType="end"/>
          </w:r>
        </w:p>
      </w:sdtContent>
    </w:sdt>
    <w:p w:rsidR="004A4279" w:rsidRDefault="00F15094">
      <w:pPr>
        <w:spacing w:after="0" w:line="240" w:lineRule="auto"/>
        <w:sectPr w:rsidR="004A4279" w:rsidSect="007C3C8A">
          <w:footerReference w:type="default" r:id="rId13"/>
          <w:pgSz w:w="11906" w:h="16838" w:code="9"/>
          <w:pgMar w:top="1418" w:right="2552" w:bottom="1418" w:left="1985" w:header="709" w:footer="709" w:gutter="0"/>
          <w:pgNumType w:start="1"/>
          <w:cols w:space="708"/>
          <w:docGrid w:linePitch="360"/>
        </w:sectPr>
      </w:pPr>
      <w:r>
        <w:br w:type="page"/>
      </w:r>
    </w:p>
    <w:p w:rsidR="00F15094" w:rsidRPr="004939BB" w:rsidRDefault="00F15094" w:rsidP="004939BB">
      <w:pPr>
        <w:pStyle w:val="Rubrik1"/>
      </w:pPr>
      <w:bookmarkStart w:id="0" w:name="_Toc379271509"/>
      <w:bookmarkStart w:id="1" w:name="_Toc419184888"/>
      <w:bookmarkStart w:id="2" w:name="_Toc419299484"/>
      <w:r w:rsidRPr="004939BB">
        <w:lastRenderedPageBreak/>
        <w:t>Inledning</w:t>
      </w:r>
      <w:bookmarkEnd w:id="0"/>
      <w:bookmarkEnd w:id="1"/>
      <w:bookmarkEnd w:id="2"/>
    </w:p>
    <w:p w:rsidR="007C3C8A" w:rsidRDefault="007C3C8A" w:rsidP="00F15094">
      <w:pPr>
        <w:pStyle w:val="StyckeefterRubrik"/>
      </w:pPr>
      <w:r>
        <w:t xml:space="preserve">Under varje huvudrubrik kan man kort sammanfatta vad som finns här. Är det ett kort dokument kanske det räcker men oftast </w:t>
      </w:r>
      <w:r w:rsidR="003D77D5">
        <w:t>har ma</w:t>
      </w:r>
      <w:r>
        <w:t xml:space="preserve">n underrubriker. </w:t>
      </w:r>
    </w:p>
    <w:p w:rsidR="00F15094" w:rsidRDefault="00F15094" w:rsidP="007C3C8A">
      <w:pPr>
        <w:pStyle w:val="Stycke"/>
      </w:pPr>
      <w:r w:rsidRPr="00451773">
        <w:t>Här beskrivs bakgrunden till arbetet som har genomförts.</w:t>
      </w:r>
      <w:r w:rsidR="0004032D">
        <w:t xml:space="preserve"> Läsaren skall få en ordentlig bakgrund till varför detta arbete har gjorts och med vilka förutsättningar. Man kan säga att här skall relevant fakta so</w:t>
      </w:r>
      <w:r w:rsidR="007C3C8A">
        <w:t>m redan existerar tas upp medan</w:t>
      </w:r>
      <w:r w:rsidR="0004032D">
        <w:t xml:space="preserve"> de fakta man själv tar fram tillhör själva arbetet och ligger under Metod och Resultat. Man målar en bakgrund till det arbete man själv skall göra.</w:t>
      </w:r>
      <w:r w:rsidRPr="00451773">
        <w:t xml:space="preserve"> </w:t>
      </w:r>
      <w:r w:rsidR="0004032D">
        <w:t>Det är mycket troliget att det här behövs underrubriker. Använd då Rubrik 2 format och Rubrik 3 format (om det behövs ytterligare undernivåer). Undvik att ha fler nivåer än 3.</w:t>
      </w:r>
    </w:p>
    <w:p w:rsidR="00F15094" w:rsidRDefault="00F15094" w:rsidP="00F15094">
      <w:pPr>
        <w:pStyle w:val="Stycke"/>
      </w:pPr>
      <w:r>
        <w:t xml:space="preserve">Tänk på att skapa nya stycken (som detta) i större textmassor för att få mer ”luft” i dokumentet (nya stycken skapas med ett </w:t>
      </w:r>
      <w:proofErr w:type="spellStart"/>
      <w:r>
        <w:t>Enter</w:t>
      </w:r>
      <w:proofErr w:type="spellEnd"/>
      <w:r>
        <w:t>-slag). Lämpligt är att skapa nya stycken när man känner att texten delvis handlar om nya saker. Observera att det finns 2 varianter av Stycketext dels ”Stycke” som denna text (med indrag på första raden) och dels ”Stycke efter Rubri</w:t>
      </w:r>
      <w:r w:rsidR="007C7E02">
        <w:t xml:space="preserve">k” som inte har indrag. Stycket direkt under ”1 Inledning” är </w:t>
      </w:r>
      <w:r>
        <w:t>alltså ”Stycke efter Rubrik”</w:t>
      </w:r>
      <w:r w:rsidR="007C7E02">
        <w:t xml:space="preserve"> (formaten finns</w:t>
      </w:r>
      <w:r w:rsidR="007C3C8A">
        <w:t xml:space="preserve"> i denna mall – ni hittar dem uppe i Format)</w:t>
      </w:r>
      <w:r>
        <w:t>.</w:t>
      </w:r>
    </w:p>
    <w:p w:rsidR="00E9159D" w:rsidRDefault="007C7E02" w:rsidP="00E9159D">
      <w:pPr>
        <w:pStyle w:val="Stycke"/>
      </w:pPr>
      <w:r>
        <w:t xml:space="preserve">Ni måste lägga in </w:t>
      </w:r>
      <w:r w:rsidR="00E9159D">
        <w:t>referenser för ert arbete, närhelst ni kan skall ni försöka ”hänga fast” det n</w:t>
      </w:r>
      <w:r w:rsidR="007C3C8A">
        <w:t>i påstår</w:t>
      </w:r>
      <w:r w:rsidR="00E9159D">
        <w:t xml:space="preserve"> mot externa källor. </w:t>
      </w:r>
      <w:r w:rsidR="00E9159D">
        <w:br/>
        <w:t>Exempel</w:t>
      </w:r>
      <w:r w:rsidR="00F913A3">
        <w:t xml:space="preserve"> (referenssystemet är IEEE)</w:t>
      </w:r>
      <w:r w:rsidR="00E9159D">
        <w:t>:</w:t>
      </w:r>
    </w:p>
    <w:p w:rsidR="00E9159D" w:rsidRPr="000E1BCC" w:rsidRDefault="00E9159D" w:rsidP="00522A27">
      <w:pPr>
        <w:pStyle w:val="Citat0"/>
        <w:rPr>
          <w:i/>
        </w:rPr>
      </w:pPr>
      <w:r w:rsidRPr="000E1BCC">
        <w:t xml:space="preserve">Arbetet handlar om att optimera Linux på små enheter med begränsad prestanda. Linux är ett operativsystem som är baserat på öppen källkod </w:t>
      </w:r>
      <w:sdt>
        <w:sdtPr>
          <w:rPr>
            <w:i/>
          </w:rPr>
          <w:id w:val="1998683725"/>
          <w:citation/>
        </w:sdtPr>
        <w:sdtEndPr/>
        <w:sdtContent>
          <w:r w:rsidRPr="000E1BCC">
            <w:rPr>
              <w:i/>
            </w:rPr>
            <w:fldChar w:fldCharType="begin"/>
          </w:r>
          <w:r w:rsidRPr="000E1BCC">
            <w:instrText xml:space="preserve"> CITATION Lin14 \l 1053 </w:instrText>
          </w:r>
          <w:r w:rsidRPr="000E1BCC">
            <w:rPr>
              <w:i/>
            </w:rPr>
            <w:fldChar w:fldCharType="separate"/>
          </w:r>
          <w:r w:rsidRPr="000E1BCC">
            <w:t>[1]</w:t>
          </w:r>
          <w:r w:rsidRPr="000E1BCC">
            <w:rPr>
              <w:i/>
            </w:rPr>
            <w:fldChar w:fldCharType="end"/>
          </w:r>
        </w:sdtContent>
      </w:sdt>
      <w:r w:rsidRPr="000E1BCC">
        <w:t>. I detta fall undersöks en installation av Linux på en mikrodator, Raspberry Pi, som är en mycket liten billig kretskortsdator</w:t>
      </w:r>
      <w:sdt>
        <w:sdtPr>
          <w:rPr>
            <w:i/>
          </w:rPr>
          <w:id w:val="82112770"/>
          <w:citation/>
        </w:sdtPr>
        <w:sdtEndPr/>
        <w:sdtContent>
          <w:r w:rsidRPr="000E1BCC">
            <w:rPr>
              <w:i/>
            </w:rPr>
            <w:fldChar w:fldCharType="begin"/>
          </w:r>
          <w:r w:rsidRPr="000E1BCC">
            <w:instrText xml:space="preserve"> CITATION Ras14 \l 1053 </w:instrText>
          </w:r>
          <w:r w:rsidRPr="000E1BCC">
            <w:rPr>
              <w:i/>
            </w:rPr>
            <w:fldChar w:fldCharType="separate"/>
          </w:r>
          <w:r w:rsidRPr="000E1BCC">
            <w:t xml:space="preserve"> [2]</w:t>
          </w:r>
          <w:r w:rsidRPr="000E1BCC">
            <w:rPr>
              <w:i/>
            </w:rPr>
            <w:fldChar w:fldCharType="end"/>
          </w:r>
        </w:sdtContent>
      </w:sdt>
      <w:r w:rsidRPr="000E1BCC">
        <w:t>.</w:t>
      </w:r>
    </w:p>
    <w:p w:rsidR="00E9159D" w:rsidRDefault="00E9159D" w:rsidP="00F15094">
      <w:pPr>
        <w:pStyle w:val="Stycke"/>
      </w:pPr>
      <w:r>
        <w:t>Här listas några vanliga underrub</w:t>
      </w:r>
      <w:r w:rsidR="007C3C8A">
        <w:t>riker till Inledning</w:t>
      </w:r>
      <w:r w:rsidR="00E46DB1">
        <w:t>.</w:t>
      </w:r>
    </w:p>
    <w:p w:rsidR="00E9159D" w:rsidRDefault="00E9159D" w:rsidP="00E9159D">
      <w:pPr>
        <w:pStyle w:val="Stycke"/>
        <w:numPr>
          <w:ilvl w:val="0"/>
          <w:numId w:val="15"/>
        </w:numPr>
      </w:pPr>
      <w:r>
        <w:t>Bakgrund</w:t>
      </w:r>
    </w:p>
    <w:p w:rsidR="00E9159D" w:rsidRDefault="00E9159D" w:rsidP="00E9159D">
      <w:pPr>
        <w:pStyle w:val="Stycke"/>
        <w:numPr>
          <w:ilvl w:val="0"/>
          <w:numId w:val="15"/>
        </w:numPr>
      </w:pPr>
      <w:r>
        <w:t>Syfte</w:t>
      </w:r>
    </w:p>
    <w:p w:rsidR="00E9159D" w:rsidRDefault="00E9159D" w:rsidP="00E9159D">
      <w:pPr>
        <w:pStyle w:val="Stycke"/>
        <w:numPr>
          <w:ilvl w:val="0"/>
          <w:numId w:val="15"/>
        </w:numPr>
      </w:pPr>
      <w:r>
        <w:t>Problemformulering</w:t>
      </w:r>
    </w:p>
    <w:p w:rsidR="00E9159D" w:rsidRDefault="00E9159D" w:rsidP="00E9159D">
      <w:pPr>
        <w:pStyle w:val="Stycke"/>
        <w:numPr>
          <w:ilvl w:val="0"/>
          <w:numId w:val="15"/>
        </w:numPr>
      </w:pPr>
      <w:r>
        <w:t>Frågeställning</w:t>
      </w:r>
    </w:p>
    <w:p w:rsidR="00E9159D" w:rsidRDefault="00E9159D" w:rsidP="00E9159D">
      <w:pPr>
        <w:pStyle w:val="Stycke"/>
        <w:numPr>
          <w:ilvl w:val="0"/>
          <w:numId w:val="15"/>
        </w:numPr>
      </w:pPr>
      <w:r>
        <w:t>Avgränsning</w:t>
      </w:r>
    </w:p>
    <w:p w:rsidR="00E46DB1" w:rsidRDefault="007C3C8A" w:rsidP="007C3C8A">
      <w:pPr>
        <w:pStyle w:val="Stycke"/>
        <w:ind w:firstLine="0"/>
      </w:pPr>
      <w:r>
        <w:t>Man kan även kombinera vissa av ovanstående beroende på vad som passar ert arbete.</w:t>
      </w:r>
      <w:r w:rsidR="00E46DB1">
        <w:t xml:space="preserve"> </w:t>
      </w:r>
    </w:p>
    <w:p w:rsidR="00E46DB1" w:rsidRDefault="00E46DB1" w:rsidP="00E46DB1">
      <w:pPr>
        <w:pStyle w:val="Stycke"/>
      </w:pPr>
      <w:r>
        <w:t>Slutligen några underrubriksexempel.</w:t>
      </w:r>
    </w:p>
    <w:p w:rsidR="00A90B14" w:rsidRPr="004939BB" w:rsidRDefault="00A90B14" w:rsidP="004939BB">
      <w:pPr>
        <w:pStyle w:val="Rubrik2"/>
      </w:pPr>
      <w:bookmarkStart w:id="3" w:name="_Toc419299485"/>
      <w:r w:rsidRPr="004939BB">
        <w:t>Bakgrund</w:t>
      </w:r>
      <w:bookmarkEnd w:id="3"/>
    </w:p>
    <w:p w:rsidR="00A90B14" w:rsidRDefault="00A90B14" w:rsidP="00E9159D">
      <w:pPr>
        <w:pStyle w:val="StyckeefterRubrik"/>
      </w:pPr>
      <w:r>
        <w:t>Detta är en vanlig underrubrik där bakgrundsfakta om varför detta arbete görs och vad som redan är känt läggs in.</w:t>
      </w:r>
      <w:r w:rsidR="00F913A3">
        <w:t xml:space="preserve"> Kan behövas ytterligare underrubriker.</w:t>
      </w:r>
      <w:r w:rsidR="00E46DB1">
        <w:t xml:space="preserve"> Här finns mycket fakta och referenser.</w:t>
      </w:r>
    </w:p>
    <w:p w:rsidR="00F913A3" w:rsidRPr="004939BB" w:rsidRDefault="00F913A3" w:rsidP="00522A27">
      <w:pPr>
        <w:pStyle w:val="Rubrik3"/>
      </w:pPr>
      <w:bookmarkStart w:id="4" w:name="_Toc419299486"/>
      <w:r w:rsidRPr="004939BB">
        <w:t>Sensorer</w:t>
      </w:r>
      <w:bookmarkEnd w:id="4"/>
    </w:p>
    <w:p w:rsidR="00F913A3" w:rsidRDefault="00E46DB1" w:rsidP="00F913A3">
      <w:pPr>
        <w:pStyle w:val="StyckeefterRubrik"/>
      </w:pPr>
      <w:r>
        <w:t>Exempel: Här listas</w:t>
      </w:r>
      <w:r w:rsidR="00F913A3">
        <w:t xml:space="preserve"> </w:t>
      </w:r>
      <w:r>
        <w:t xml:space="preserve">vanliga </w:t>
      </w:r>
      <w:r w:rsidR="00F913A3">
        <w:t>sens</w:t>
      </w:r>
      <w:r>
        <w:t>orer</w:t>
      </w:r>
      <w:r w:rsidR="00F913A3">
        <w:t>.</w:t>
      </w:r>
    </w:p>
    <w:p w:rsidR="00F913A3" w:rsidRDefault="00F913A3" w:rsidP="00F913A3">
      <w:pPr>
        <w:pStyle w:val="Stycke"/>
        <w:rPr>
          <w:b/>
        </w:rPr>
      </w:pPr>
      <w:r w:rsidRPr="00F913A3">
        <w:rPr>
          <w:b/>
        </w:rPr>
        <w:t>Värmesensorer</w:t>
      </w:r>
      <w:r>
        <w:rPr>
          <w:b/>
        </w:rPr>
        <w:t>:</w:t>
      </w:r>
    </w:p>
    <w:p w:rsidR="00F913A3" w:rsidRDefault="00F913A3" w:rsidP="00F913A3">
      <w:pPr>
        <w:pStyle w:val="Stycke"/>
      </w:pPr>
      <w:r>
        <w:t>NTC 2000</w:t>
      </w:r>
    </w:p>
    <w:p w:rsidR="00F913A3" w:rsidRDefault="00F913A3" w:rsidP="00F913A3">
      <w:pPr>
        <w:pStyle w:val="Stycke"/>
      </w:pPr>
      <w:r>
        <w:t>PTC 1000</w:t>
      </w:r>
    </w:p>
    <w:p w:rsidR="00F913A3" w:rsidRPr="00F913A3" w:rsidRDefault="00F913A3" w:rsidP="00F913A3">
      <w:pPr>
        <w:pStyle w:val="Stycke"/>
      </w:pPr>
    </w:p>
    <w:p w:rsidR="00F913A3" w:rsidRDefault="00F913A3" w:rsidP="00F913A3">
      <w:pPr>
        <w:pStyle w:val="Stycke"/>
        <w:rPr>
          <w:b/>
        </w:rPr>
      </w:pPr>
      <w:r w:rsidRPr="00F913A3">
        <w:rPr>
          <w:b/>
        </w:rPr>
        <w:t>Ljussensorer</w:t>
      </w:r>
      <w:r>
        <w:rPr>
          <w:b/>
        </w:rPr>
        <w:t>:</w:t>
      </w:r>
    </w:p>
    <w:p w:rsidR="00E46DB1" w:rsidRPr="00E46DB1" w:rsidRDefault="00E46DB1" w:rsidP="00F913A3">
      <w:pPr>
        <w:pStyle w:val="Stycke"/>
      </w:pPr>
      <w:r>
        <w:lastRenderedPageBreak/>
        <w:t>Exempel: Vanligt</w:t>
      </w:r>
      <w:r w:rsidRPr="00E46DB1">
        <w:t xml:space="preserve"> förekommande ljussensorer</w:t>
      </w:r>
    </w:p>
    <w:p w:rsidR="00F913A3" w:rsidRDefault="00F913A3" w:rsidP="00F913A3">
      <w:pPr>
        <w:pStyle w:val="Stycke"/>
      </w:pPr>
      <w:r w:rsidRPr="00E46DB1">
        <w:t>A</w:t>
      </w:r>
      <w:r w:rsidR="00CF70DF">
        <w:t>MS 302</w:t>
      </w:r>
    </w:p>
    <w:p w:rsidR="00CF70DF" w:rsidRPr="00E46DB1" w:rsidRDefault="00CF70DF" w:rsidP="00F913A3">
      <w:pPr>
        <w:pStyle w:val="Stycke"/>
      </w:pPr>
      <w:r>
        <w:t>BPW 21</w:t>
      </w:r>
    </w:p>
    <w:p w:rsidR="00CF70DF" w:rsidRDefault="00F913A3" w:rsidP="00CF70DF">
      <w:pPr>
        <w:pStyle w:val="StyckeefterRubrik"/>
      </w:pPr>
      <w:r>
        <w:t>Här är vi nere på tredje nivån och undviker då att gå djupare. Eventuellt hade den tredje nivån i stä</w:t>
      </w:r>
      <w:r w:rsidR="005D0DB2">
        <w:t>llet varit varje typ av sensor:</w:t>
      </w:r>
      <w:r w:rsidR="005D0DB2">
        <w:br/>
        <w:t xml:space="preserve">Exempel: </w:t>
      </w:r>
      <w:r w:rsidR="005D0DB2">
        <w:br/>
      </w:r>
      <w:r w:rsidR="005D0DB2" w:rsidRPr="00CF70DF">
        <w:rPr>
          <w:sz w:val="24"/>
          <w:szCs w:val="24"/>
        </w:rPr>
        <w:t>1.1.1 Värmesensorer</w:t>
      </w:r>
    </w:p>
    <w:p w:rsidR="00CF70DF" w:rsidRPr="004939BB" w:rsidRDefault="00CF70DF" w:rsidP="00F913A3">
      <w:pPr>
        <w:pStyle w:val="Stycke"/>
        <w:rPr>
          <w:lang w:val="en-US"/>
        </w:rPr>
      </w:pPr>
      <w:r w:rsidRPr="004939BB">
        <w:rPr>
          <w:lang w:val="en-US"/>
        </w:rPr>
        <w:t>NTC 2000</w:t>
      </w:r>
    </w:p>
    <w:p w:rsidR="00F913A3" w:rsidRPr="004939BB" w:rsidRDefault="00CF70DF" w:rsidP="00F913A3">
      <w:pPr>
        <w:pStyle w:val="Stycke"/>
        <w:rPr>
          <w:sz w:val="24"/>
          <w:szCs w:val="24"/>
          <w:lang w:val="en-US"/>
        </w:rPr>
      </w:pPr>
      <w:r w:rsidRPr="004939BB">
        <w:rPr>
          <w:lang w:val="en-US"/>
        </w:rPr>
        <w:t>PTC 1000</w:t>
      </w:r>
      <w:r w:rsidR="005D0DB2" w:rsidRPr="004939BB">
        <w:rPr>
          <w:lang w:val="en-US"/>
        </w:rPr>
        <w:br/>
      </w:r>
      <w:r w:rsidR="005D0DB2" w:rsidRPr="004939BB">
        <w:rPr>
          <w:sz w:val="24"/>
          <w:szCs w:val="24"/>
          <w:lang w:val="en-US"/>
        </w:rPr>
        <w:t xml:space="preserve">1.1.2 </w:t>
      </w:r>
      <w:proofErr w:type="spellStart"/>
      <w:r w:rsidR="005D0DB2" w:rsidRPr="004939BB">
        <w:rPr>
          <w:sz w:val="24"/>
          <w:szCs w:val="24"/>
          <w:lang w:val="en-US"/>
        </w:rPr>
        <w:t>Ljussensorer</w:t>
      </w:r>
      <w:proofErr w:type="spellEnd"/>
    </w:p>
    <w:p w:rsidR="00CF70DF" w:rsidRPr="004939BB" w:rsidRDefault="00CF70DF" w:rsidP="00CF70DF">
      <w:pPr>
        <w:pStyle w:val="Stycke"/>
        <w:rPr>
          <w:lang w:val="en-US"/>
        </w:rPr>
      </w:pPr>
      <w:r w:rsidRPr="004939BB">
        <w:rPr>
          <w:lang w:val="en-US"/>
        </w:rPr>
        <w:t>AMS 302</w:t>
      </w:r>
    </w:p>
    <w:p w:rsidR="00CF70DF" w:rsidRPr="004939BB" w:rsidRDefault="00CF70DF" w:rsidP="00CF70DF">
      <w:pPr>
        <w:pStyle w:val="Stycke"/>
        <w:rPr>
          <w:lang w:val="en-US"/>
        </w:rPr>
      </w:pPr>
      <w:r w:rsidRPr="004939BB">
        <w:rPr>
          <w:lang w:val="en-US"/>
        </w:rPr>
        <w:t>BPW 21</w:t>
      </w:r>
    </w:p>
    <w:p w:rsidR="00E9159D" w:rsidRDefault="00E9159D" w:rsidP="004939BB">
      <w:pPr>
        <w:pStyle w:val="Rubrik2"/>
      </w:pPr>
      <w:bookmarkStart w:id="5" w:name="_Toc419299487"/>
      <w:r w:rsidRPr="00F913A3">
        <w:t>Syfte</w:t>
      </w:r>
      <w:bookmarkEnd w:id="5"/>
    </w:p>
    <w:p w:rsidR="00E9159D" w:rsidRDefault="00E9159D" w:rsidP="00E9159D">
      <w:r>
        <w:t>Syfte är också ganska så vanligt förekommande.</w:t>
      </w:r>
      <w:r w:rsidR="00F913A3">
        <w:t xml:space="preserve"> Vad är meningen med detta arbete, vad syftar det till?</w:t>
      </w:r>
    </w:p>
    <w:p w:rsidR="00E9159D" w:rsidRDefault="00E9159D" w:rsidP="004939BB">
      <w:pPr>
        <w:pStyle w:val="Rubrik2"/>
      </w:pPr>
      <w:bookmarkStart w:id="6" w:name="_Toc419299488"/>
      <w:r w:rsidRPr="00F913A3">
        <w:t>Problemformulering</w:t>
      </w:r>
      <w:bookmarkEnd w:id="6"/>
    </w:p>
    <w:p w:rsidR="00E9159D" w:rsidRDefault="00E9159D" w:rsidP="00E9159D">
      <w:r>
        <w:t>Kan också heta Frågeställning</w:t>
      </w:r>
      <w:r w:rsidR="00E46DB1">
        <w:t>. Här anger man själva kärnfrågan eller frågorna som arbetet skall försöka svara på. Det är mycket viktigt att dessa frågor tar upp under Resultat och Diskussion. Man kan även försöka sträva efter att beröra dem under Metod. De är den röda tråden i hela arbetet.</w:t>
      </w:r>
    </w:p>
    <w:p w:rsidR="00E9159D" w:rsidRDefault="00E9159D" w:rsidP="004939BB">
      <w:pPr>
        <w:pStyle w:val="Rubrik2"/>
      </w:pPr>
      <w:bookmarkStart w:id="7" w:name="_Toc419299489"/>
      <w:r>
        <w:t>Avgränsning</w:t>
      </w:r>
      <w:bookmarkEnd w:id="7"/>
    </w:p>
    <w:p w:rsidR="00CF70DF" w:rsidRDefault="00E46DB1" w:rsidP="00CF70DF">
      <w:pPr>
        <w:pStyle w:val="StyckeefterRubrik"/>
      </w:pPr>
      <w:r>
        <w:t>Arbeten och frågetecken har en tentens att svälla så det är mycket viktigt att man avgränsar sig till ett delområde som man hinner arbeta med på den mycket begränsade tid som står till förfogande.</w:t>
      </w:r>
      <w:r w:rsidR="00CF70DF">
        <w:br/>
        <w:t>Exempel:</w:t>
      </w:r>
    </w:p>
    <w:p w:rsidR="00CF70DF" w:rsidRPr="00B668B6" w:rsidRDefault="00CF70DF" w:rsidP="00522A27">
      <w:pPr>
        <w:pStyle w:val="Citat0"/>
        <w:rPr>
          <w:i/>
        </w:rPr>
      </w:pPr>
      <w:r w:rsidRPr="00B668B6">
        <w:t>För att begränsa valdes endast värmesensor PTC 1000 och ljussensor AMS32.</w:t>
      </w:r>
    </w:p>
    <w:p w:rsidR="00F15094" w:rsidRPr="004A4279" w:rsidRDefault="00F15094" w:rsidP="004939BB">
      <w:pPr>
        <w:pStyle w:val="Rubrik1"/>
      </w:pPr>
      <w:bookmarkStart w:id="8" w:name="_Toc379271510"/>
      <w:bookmarkStart w:id="9" w:name="_Toc419184889"/>
      <w:bookmarkStart w:id="10" w:name="_Toc419299490"/>
      <w:r w:rsidRPr="004A4279">
        <w:t>Metod</w:t>
      </w:r>
      <w:bookmarkEnd w:id="8"/>
      <w:bookmarkEnd w:id="9"/>
      <w:bookmarkEnd w:id="10"/>
    </w:p>
    <w:p w:rsidR="00F15094" w:rsidRDefault="00F15094" w:rsidP="00F15094">
      <w:pPr>
        <w:pStyle w:val="StyckeefterRubrik"/>
      </w:pPr>
      <w:r>
        <w:t>Under metod beskrivs hur man har genomfört arbetet. Vilka olika alternativ finns? Vad valdes? Hur genomförde man det?</w:t>
      </w:r>
      <w:r w:rsidR="005D0DB2">
        <w:t xml:space="preserve"> Återigen kan man ha en kort sammanfattning direkt här under huvudrubriken och sedan beskriver man det mer detaljerat i underrubriker.</w:t>
      </w:r>
      <w:r w:rsidR="00CF70DF">
        <w:t xml:space="preserve"> Ofta blir olika metodsätt underrubriker.</w:t>
      </w:r>
    </w:p>
    <w:p w:rsidR="00F15094" w:rsidRDefault="00F15094" w:rsidP="00F15094">
      <w:pPr>
        <w:pStyle w:val="Stycke"/>
      </w:pPr>
      <w:r>
        <w:t xml:space="preserve">I ett </w:t>
      </w:r>
      <w:r w:rsidR="005D0DB2">
        <w:t xml:space="preserve">mer undersökande/utredande </w:t>
      </w:r>
      <w:r>
        <w:t>arbete kan metod innehålla vilket beprövat sätt man angripit arbetet på, ex. empirisk testning, undersökningar, statistiska analyser</w:t>
      </w:r>
      <w:r w:rsidR="005D0DB2">
        <w:t xml:space="preserve">, intervjuer </w:t>
      </w:r>
      <w:r>
        <w:t xml:space="preserve">osv.. men i ett </w:t>
      </w:r>
      <w:r w:rsidR="005D0DB2">
        <w:t xml:space="preserve">mer implementationstungt arbete, som ett utvecklingsarbete av system eller applikation </w:t>
      </w:r>
      <w:r>
        <w:t xml:space="preserve">blir det mer en beskrivning av uppställningen man använde, hur man genomförde och vilka olika vägval man funderade på och till slut tog. </w:t>
      </w:r>
      <w:r w:rsidR="005D0DB2">
        <w:t xml:space="preserve">I sådana fall kan man överväga att ändra huvudrubriken till Metod och genomförande och ha Genomförande som en underrubrik. Alternativt kan man ha underrubrikerna Metodbeskrivning och Genomförande. </w:t>
      </w:r>
      <w:r>
        <w:t>Även här passar det med referenser till relevant litteratur och källor.</w:t>
      </w:r>
    </w:p>
    <w:p w:rsidR="00F15094" w:rsidRDefault="00F15094" w:rsidP="00F15094">
      <w:pPr>
        <w:pStyle w:val="Stycke"/>
      </w:pPr>
      <w:r>
        <w:t xml:space="preserve">Tänk på att kod och hänvisningar till kod och nyckelord samt filnamn i löpande text skall vara i avvikande teckensnitt. Använd </w:t>
      </w:r>
      <w:r w:rsidRPr="000B1CC1">
        <w:rPr>
          <w:rFonts w:ascii="Courier New" w:hAnsi="Courier New" w:cs="Courier New"/>
        </w:rPr>
        <w:t>Curier New</w:t>
      </w:r>
      <w:r>
        <w:t xml:space="preserve"> för </w:t>
      </w:r>
      <w:r>
        <w:lastRenderedPageBreak/>
        <w:t>detta, ev. i fet stil.</w:t>
      </w:r>
      <w:r>
        <w:br/>
        <w:t>Exempel:</w:t>
      </w:r>
    </w:p>
    <w:p w:rsidR="00F15094" w:rsidRPr="00B668B6" w:rsidRDefault="00F15094" w:rsidP="00522A27">
      <w:pPr>
        <w:pStyle w:val="Citat0"/>
        <w:rPr>
          <w:i/>
        </w:rPr>
      </w:pPr>
      <w:r w:rsidRPr="00B668B6">
        <w:t>För att kontrollerar nä</w:t>
      </w:r>
      <w:r w:rsidR="001255F7" w:rsidRPr="00B668B6">
        <w:t>tverksinställningarna användes</w:t>
      </w:r>
      <w:r w:rsidRPr="00B668B6">
        <w:t xml:space="preserve"> </w:t>
      </w:r>
      <w:proofErr w:type="gramStart"/>
      <w:r w:rsidRPr="00B668B6">
        <w:rPr>
          <w:rFonts w:ascii="Courier New" w:hAnsi="Courier New" w:cs="Courier New"/>
        </w:rPr>
        <w:t>ipconfig /all</w:t>
      </w:r>
      <w:proofErr w:type="gramEnd"/>
      <w:r w:rsidRPr="00B668B6">
        <w:t xml:space="preserve"> som ger en listning på alla satta </w:t>
      </w:r>
      <w:r w:rsidRPr="00B668B6">
        <w:rPr>
          <w:rFonts w:ascii="Courier New" w:hAnsi="Courier New" w:cs="Courier New"/>
        </w:rPr>
        <w:t>IP</w:t>
      </w:r>
      <w:r w:rsidRPr="00B668B6">
        <w:t xml:space="preserve"> adresser och </w:t>
      </w:r>
      <w:r w:rsidRPr="00B668B6">
        <w:rPr>
          <w:rFonts w:ascii="Courier New" w:hAnsi="Courier New" w:cs="Courier New"/>
        </w:rPr>
        <w:t>MAC</w:t>
      </w:r>
      <w:r w:rsidRPr="00B668B6">
        <w:t xml:space="preserve"> adresser.</w:t>
      </w:r>
      <w:r w:rsidRPr="00B668B6">
        <w:br/>
        <w:t xml:space="preserve">Scriptet sparades i en fil: </w:t>
      </w:r>
      <w:r w:rsidRPr="00B668B6">
        <w:rPr>
          <w:rFonts w:ascii="Courier New" w:hAnsi="Courier New" w:cs="Courier New"/>
        </w:rPr>
        <w:t>~home/lab1/script.sc</w:t>
      </w:r>
      <w:r w:rsidRPr="00B668B6">
        <w:t xml:space="preserve"> som senare gick att köra från </w:t>
      </w:r>
      <w:r w:rsidRPr="00B668B6">
        <w:rPr>
          <w:rFonts w:ascii="Courier New" w:hAnsi="Courier New" w:cs="Courier New"/>
        </w:rPr>
        <w:t>BASH</w:t>
      </w:r>
      <w:r w:rsidRPr="00B668B6">
        <w:t xml:space="preserve"> skalet.</w:t>
      </w:r>
    </w:p>
    <w:p w:rsidR="005D0DB2" w:rsidRDefault="005D0DB2" w:rsidP="00522A27">
      <w:pPr>
        <w:pStyle w:val="Stycke"/>
      </w:pPr>
      <w:r>
        <w:t>Exempel på underrubriker är:</w:t>
      </w:r>
    </w:p>
    <w:p w:rsidR="005D0DB2" w:rsidRDefault="005D0DB2" w:rsidP="00522A27">
      <w:pPr>
        <w:pStyle w:val="Rubrik2"/>
      </w:pPr>
      <w:bookmarkStart w:id="11" w:name="_Toc419299491"/>
      <w:r w:rsidRPr="00522A27">
        <w:t>Metodbeskrivning</w:t>
      </w:r>
      <w:bookmarkEnd w:id="11"/>
    </w:p>
    <w:p w:rsidR="005D0DB2" w:rsidRDefault="005D0DB2" w:rsidP="005D0DB2">
      <w:r>
        <w:t>Beskriv hur ni har gått till väga. Det skall synas att ni har haft en metodisk tanke med hela genomförandet. Det får inte bara ”bli så här”. Tänkt dock på att även experimenterande kan vara en metod, bara det sker metodiskt och genomtänkt.</w:t>
      </w:r>
    </w:p>
    <w:p w:rsidR="005D0DB2" w:rsidRDefault="005D0DB2" w:rsidP="004939BB">
      <w:pPr>
        <w:pStyle w:val="Rubrik2"/>
      </w:pPr>
      <w:bookmarkStart w:id="12" w:name="_Toc419299492"/>
      <w:r>
        <w:t>Genomförande</w:t>
      </w:r>
      <w:bookmarkEnd w:id="12"/>
    </w:p>
    <w:p w:rsidR="005D0DB2" w:rsidRPr="005D0DB2" w:rsidRDefault="005D0DB2" w:rsidP="005D0DB2">
      <w:r>
        <w:t xml:space="preserve">Om det är ett </w:t>
      </w:r>
      <w:r w:rsidR="00E46DB1">
        <w:t xml:space="preserve">arbetsintensivt arbete, </w:t>
      </w:r>
      <w:proofErr w:type="gramStart"/>
      <w:r w:rsidR="00E46DB1">
        <w:t>dvs</w:t>
      </w:r>
      <w:proofErr w:type="gramEnd"/>
      <w:r w:rsidR="00E46DB1">
        <w:t xml:space="preserve"> mycket tid ligger i själva utvecklandet av ett system eller likande, så kan det passa med denna underrubrik. Då beskriver ni helt enkelt hur ni gått till väga. Se bara upp så det inte blir en dagbok med alla småsteg som ni tog, försök att hitta en bra balans.</w:t>
      </w:r>
    </w:p>
    <w:p w:rsidR="00C82176" w:rsidRDefault="00C82176">
      <w:pPr>
        <w:spacing w:after="0" w:line="240" w:lineRule="auto"/>
        <w:rPr>
          <w:rFonts w:eastAsiaTheme="majorEastAsia" w:cstheme="majorBidi"/>
          <w:b/>
          <w:bCs/>
          <w:sz w:val="28"/>
          <w:szCs w:val="28"/>
        </w:rPr>
      </w:pPr>
      <w:bookmarkStart w:id="13" w:name="_Toc379271511"/>
      <w:bookmarkStart w:id="14" w:name="_Toc419184890"/>
      <w:r>
        <w:br w:type="page"/>
      </w:r>
    </w:p>
    <w:p w:rsidR="00F15094" w:rsidRPr="004A4279" w:rsidRDefault="00F15094" w:rsidP="004939BB">
      <w:pPr>
        <w:pStyle w:val="Rubrik1"/>
      </w:pPr>
      <w:bookmarkStart w:id="15" w:name="_Toc419299493"/>
      <w:r w:rsidRPr="004A4279">
        <w:lastRenderedPageBreak/>
        <w:t>R</w:t>
      </w:r>
      <w:r w:rsidRPr="00885831">
        <w:t>esult</w:t>
      </w:r>
      <w:r w:rsidRPr="004A4279">
        <w:t>at</w:t>
      </w:r>
      <w:bookmarkEnd w:id="13"/>
      <w:bookmarkEnd w:id="14"/>
      <w:bookmarkEnd w:id="15"/>
    </w:p>
    <w:p w:rsidR="00F15094" w:rsidRDefault="00F15094" w:rsidP="00F15094">
      <w:pPr>
        <w:pStyle w:val="StyckeefterRubrik"/>
      </w:pPr>
      <w:r>
        <w:t xml:space="preserve">Här kommer det som arbetet mynnar ut </w:t>
      </w:r>
      <w:r w:rsidR="007C7E02">
        <w:t>i. Vad är resultatet? Redogör för fakta, undvik egna</w:t>
      </w:r>
      <w:r>
        <w:t xml:space="preserve"> åsikter och tyckande. Beskriv och redovisa vad som producera</w:t>
      </w:r>
      <w:r w:rsidR="007C7E02">
        <w:t>ts</w:t>
      </w:r>
      <w:r w:rsidR="002D0253">
        <w:t xml:space="preserve"> eller </w:t>
      </w:r>
      <w:r w:rsidR="007C7E02">
        <w:t>be</w:t>
      </w:r>
      <w:r w:rsidR="002D0253">
        <w:t>svara</w:t>
      </w:r>
      <w:r w:rsidR="007C7E02">
        <w:t>ts</w:t>
      </w:r>
      <w:r>
        <w:t xml:space="preserve">. </w:t>
      </w:r>
      <w:r w:rsidR="002D0253">
        <w:t>Var noga med att ta upp resultaten för de frågeställningar som ställdes under Inledning.</w:t>
      </w:r>
    </w:p>
    <w:p w:rsidR="00F15094" w:rsidRDefault="002D0253" w:rsidP="00F15094">
      <w:pPr>
        <w:pStyle w:val="Stycke"/>
      </w:pPr>
      <w:r>
        <w:t xml:space="preserve">Om det finns en naturlig uppdelning i delresultat (som härrör till olika frågeställningar) så kan man dela upp resultatet i underrubriker. </w:t>
      </w:r>
      <w:r w:rsidR="00F15094">
        <w:t>Kom ihåg att ge bilder ett referensnamn (Figur 3, Tabell 1, osv) och gärna även en mycket kort förklaring</w:t>
      </w:r>
      <w:r w:rsidR="00816278">
        <w:t>. Figurt</w:t>
      </w:r>
      <w:r w:rsidR="00B668B6">
        <w:t>exten skall vara centrerad och kursiv</w:t>
      </w:r>
      <w:r w:rsidR="00F15094">
        <w:t>. Bilder finns med av en orsak och skall refereras till i texten.</w:t>
      </w:r>
      <w:r w:rsidR="00816278">
        <w:t xml:space="preserve"> Högerklicka på bilden och välj ”Infoga beskrivning” så kan du använda Referenser – Korsreferens när du skall infoga referensen till bilden. Då sköter Word automatisk numrering av figurerna.</w:t>
      </w:r>
      <w:r w:rsidR="00F15094">
        <w:br/>
        <w:t>Ex</w:t>
      </w:r>
      <w:r w:rsidR="00B668B6">
        <w:t>empel</w:t>
      </w:r>
      <w:r w:rsidR="00F15094">
        <w:t>:</w:t>
      </w:r>
    </w:p>
    <w:p w:rsidR="00F15094" w:rsidRPr="00B668B6" w:rsidRDefault="00F15094" w:rsidP="00522A27">
      <w:pPr>
        <w:pStyle w:val="Citat0"/>
        <w:rPr>
          <w:i/>
        </w:rPr>
      </w:pPr>
      <w:r w:rsidRPr="00B668B6">
        <w:t>Som man ser av UML-diagrammet (se Figur 1) har vi skapat en lösning som löser uppgiften på en grundläggand</w:t>
      </w:r>
      <w:r w:rsidR="00384188" w:rsidRPr="00B668B6">
        <w:t>e nivå, men givet våra avgränsningar inte har nå</w:t>
      </w:r>
      <w:r w:rsidR="00B668B6">
        <w:t>go</w:t>
      </w:r>
      <w:r w:rsidR="00384188" w:rsidRPr="00B668B6">
        <w:t>n extra funktionalitet.</w:t>
      </w:r>
    </w:p>
    <w:p w:rsidR="00F15094" w:rsidRDefault="00F15094" w:rsidP="00F15094">
      <w:pPr>
        <w:keepNext/>
        <w:jc w:val="center"/>
      </w:pPr>
      <w:r>
        <w:rPr>
          <w:noProof/>
          <w:lang w:eastAsia="sv-SE"/>
        </w:rPr>
        <w:drawing>
          <wp:inline distT="0" distB="0" distL="0" distR="0" wp14:anchorId="0BE75A4A" wp14:editId="457F79D0">
            <wp:extent cx="3829050" cy="1581150"/>
            <wp:effectExtent l="0" t="0" r="0" b="0"/>
            <wp:docPr id="3" name="Bildobjekt 3"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F15094" w:rsidRDefault="00F15094" w:rsidP="00F15094">
      <w:pPr>
        <w:pStyle w:val="Beskrivning"/>
        <w:jc w:val="center"/>
      </w:pPr>
      <w:r>
        <w:t xml:space="preserve">Figur </w:t>
      </w:r>
      <w:r w:rsidR="008C0D56">
        <w:fldChar w:fldCharType="begin"/>
      </w:r>
      <w:r w:rsidR="008C0D56">
        <w:instrText xml:space="preserve"> SEQ Figur \* ARABIC </w:instrText>
      </w:r>
      <w:r w:rsidR="008C0D56">
        <w:fldChar w:fldCharType="separate"/>
      </w:r>
      <w:r w:rsidR="00FD7EBE">
        <w:rPr>
          <w:noProof/>
        </w:rPr>
        <w:t>1</w:t>
      </w:r>
      <w:r w:rsidR="008C0D56">
        <w:rPr>
          <w:noProof/>
        </w:rPr>
        <w:fldChar w:fldCharType="end"/>
      </w:r>
      <w:r>
        <w:t>. UML-diagram av vår lösning</w:t>
      </w:r>
    </w:p>
    <w:p w:rsidR="00F15094" w:rsidRPr="004A4279" w:rsidRDefault="00F15094" w:rsidP="004939BB">
      <w:pPr>
        <w:pStyle w:val="Rubrik1"/>
      </w:pPr>
      <w:bookmarkStart w:id="16" w:name="_Toc379271512"/>
      <w:bookmarkStart w:id="17" w:name="_Toc419184891"/>
      <w:bookmarkStart w:id="18" w:name="_Toc419299494"/>
      <w:r w:rsidRPr="004A4279">
        <w:t>Diskussion</w:t>
      </w:r>
      <w:bookmarkEnd w:id="16"/>
      <w:bookmarkEnd w:id="17"/>
      <w:bookmarkEnd w:id="18"/>
    </w:p>
    <w:p w:rsidR="00F15094" w:rsidRDefault="00F15094" w:rsidP="00F15094">
      <w:pPr>
        <w:pStyle w:val="StyckeefterRubrik"/>
      </w:pPr>
      <w:r>
        <w:t>Slutligen kommer man till diskussionen där man försöker analysera sitt resultat och koppla det till ev. frågeställningar och val gjorda under Inledning och Metod. Blev det bra eller inte? Här skall man ge uttryck för sina egna personliga reflekt</w:t>
      </w:r>
      <w:r w:rsidR="002D0253">
        <w:t>ioner på sitt arbete</w:t>
      </w:r>
      <w:r w:rsidR="0060595C">
        <w:t xml:space="preserve"> och det är helt ok att skriva ”jag” eller ”vi.</w:t>
      </w:r>
      <w:r>
        <w:t xml:space="preserve"> I större arbeten bör man försöka värdera sitt resultat och sätta det i p</w:t>
      </w:r>
      <w:r w:rsidR="002D0253">
        <w:t xml:space="preserve">erspektiv samt fundera över </w:t>
      </w:r>
      <w:r>
        <w:t>hur arbetet skulle ha kunnat göras mer omfattande eller annorlunda, med tanke på de erfarenheter som skaffats under arbetet.</w:t>
      </w:r>
      <w:r w:rsidR="0060595C">
        <w:t xml:space="preserve"> Försöka att tänka i termer av generalisering kontra specialisering om det går</w:t>
      </w:r>
      <w:r w:rsidR="0004191F">
        <w:t>,</w:t>
      </w:r>
      <w:bookmarkStart w:id="19" w:name="_GoBack"/>
      <w:bookmarkEnd w:id="19"/>
      <w:r w:rsidR="0060595C">
        <w:t xml:space="preserve"> d.v.s. få i in ert arbete i ett generellt sammanhang.</w:t>
      </w:r>
    </w:p>
    <w:p w:rsidR="00F15094" w:rsidRDefault="00F15094" w:rsidP="00F15094">
      <w:r>
        <w:t>Exempel:</w:t>
      </w:r>
    </w:p>
    <w:p w:rsidR="00F15094" w:rsidRPr="00522A27" w:rsidRDefault="00F15094" w:rsidP="00522A27">
      <w:pPr>
        <w:pStyle w:val="Citat0"/>
      </w:pPr>
      <w:r w:rsidRPr="00522A27">
        <w:t xml:space="preserve">Vårt program klarar av att hantera alla grundfunktioner som ställdes i uppgiften. Vi prioriterade den enklare lösningen då vi ville vara säkra på att få en fungerande slutprodukt. Med facit i hand inser vi att vi har kunnat lägga till funktioner för </w:t>
      </w:r>
      <w:r w:rsidR="002D0253" w:rsidRPr="00522A27">
        <w:t>fler sensorer</w:t>
      </w:r>
      <w:r w:rsidRPr="00522A27">
        <w:t xml:space="preserve">, som diskuterade i inledningen, men det har då funnits en risk att vi inte hunnit färdigt då vi haft en del problem med </w:t>
      </w:r>
      <w:r w:rsidR="002D0253" w:rsidRPr="00522A27">
        <w:t>störningar på signalerna från sensorerna</w:t>
      </w:r>
      <w:r w:rsidRPr="00522A27">
        <w:t xml:space="preserve">. På det hela är vi nöjda med slutresultatet men med bättre </w:t>
      </w:r>
      <w:r w:rsidR="002D0253" w:rsidRPr="00522A27">
        <w:t xml:space="preserve">spänningsmatningar hade vi sluppit tyda och leta efter felsignaler och </w:t>
      </w:r>
      <w:r w:rsidRPr="00522A27">
        <w:lastRenderedPageBreak/>
        <w:t xml:space="preserve">hade </w:t>
      </w:r>
      <w:r w:rsidR="002D0253" w:rsidRPr="00522A27">
        <w:t xml:space="preserve">troligen </w:t>
      </w:r>
      <w:r w:rsidRPr="00522A27">
        <w:t>nått längre på samma tid.</w:t>
      </w:r>
      <w:r w:rsidR="002D0253" w:rsidRPr="00522A27">
        <w:t xml:space="preserve"> Jämför man med de </w:t>
      </w:r>
      <w:r w:rsidR="0060595C">
        <w:t xml:space="preserve">generella </w:t>
      </w:r>
      <w:r w:rsidR="002D0253" w:rsidRPr="00522A27">
        <w:t xml:space="preserve">resultat som Jackson [12] </w:t>
      </w:r>
      <w:r w:rsidR="0060595C">
        <w:t xml:space="preserve">och Hermansson[13] berör </w:t>
      </w:r>
      <w:r w:rsidR="002D0253" w:rsidRPr="00522A27">
        <w:t>i sin</w:t>
      </w:r>
      <w:r w:rsidR="0060595C">
        <w:t>a</w:t>
      </w:r>
      <w:r w:rsidR="002D0253" w:rsidRPr="00522A27">
        <w:t xml:space="preserve"> undersökning</w:t>
      </w:r>
      <w:r w:rsidR="0060595C">
        <w:t>ar</w:t>
      </w:r>
      <w:r w:rsidR="002D0253" w:rsidRPr="00522A27">
        <w:t xml:space="preserve"> så ligger våra värden helt i linje</w:t>
      </w:r>
      <w:r w:rsidR="0060595C">
        <w:t xml:space="preserve"> med dessa</w:t>
      </w:r>
      <w:r w:rsidR="002D0253" w:rsidRPr="00522A27">
        <w:t xml:space="preserve">, </w:t>
      </w:r>
      <w:r w:rsidR="0060595C">
        <w:t xml:space="preserve">givet att man tar hänsyn till de speciella </w:t>
      </w:r>
      <w:r w:rsidR="002D0253" w:rsidRPr="00522A27">
        <w:t>begränsningar som användes i vårt arbete.</w:t>
      </w:r>
    </w:p>
    <w:p w:rsidR="00821D6A" w:rsidRDefault="00821D6A" w:rsidP="004939BB">
      <w:pPr>
        <w:pStyle w:val="Rubrik1"/>
      </w:pPr>
      <w:bookmarkStart w:id="20" w:name="_Toc419184892"/>
      <w:bookmarkStart w:id="21" w:name="_Toc419299495"/>
      <w:r>
        <w:t>Ordlista</w:t>
      </w:r>
      <w:bookmarkEnd w:id="21"/>
    </w:p>
    <w:p w:rsidR="00821D6A" w:rsidRDefault="00821D6A" w:rsidP="00816278">
      <w:pPr>
        <w:pStyle w:val="StyckeefterRubrik"/>
      </w:pPr>
      <w:r>
        <w:t xml:space="preserve">Denna rubrik kan man ta med om man har ett arbete som innehåller en mängd ”krångliga ord” och förkortningar. </w:t>
      </w:r>
      <w:r w:rsidR="00816278">
        <w:t xml:space="preserve">Dessa skrivs då upp, i bokstavsordning, tillsammas med en kort förklaring. </w:t>
      </w:r>
      <w:r>
        <w:t>Tänk dock</w:t>
      </w:r>
      <w:r w:rsidR="00816278">
        <w:t xml:space="preserve"> på att skriva </w:t>
      </w:r>
      <w:r>
        <w:t xml:space="preserve">ut </w:t>
      </w:r>
      <w:r w:rsidR="00816278">
        <w:t xml:space="preserve">hela betydelsen </w:t>
      </w:r>
      <w:r>
        <w:t>första gången det nämns</w:t>
      </w:r>
      <w:r w:rsidR="00816278">
        <w:t xml:space="preserve"> i texten</w:t>
      </w:r>
      <w:r>
        <w:t>.</w:t>
      </w:r>
      <w:r w:rsidR="00816278">
        <w:br/>
      </w:r>
      <w:r>
        <w:t>Exempel:</w:t>
      </w:r>
    </w:p>
    <w:p w:rsidR="00821D6A" w:rsidRDefault="00821D6A" w:rsidP="00821D6A">
      <w:pPr>
        <w:pStyle w:val="Stycke"/>
      </w:pPr>
      <w:r>
        <w:t xml:space="preserve">I texten kan man skriva om </w:t>
      </w:r>
      <w:proofErr w:type="spellStart"/>
      <w:r>
        <w:t>Domain</w:t>
      </w:r>
      <w:proofErr w:type="spellEnd"/>
      <w:r>
        <w:t xml:space="preserve"> Driven Design (DDD) men inte förklara mer än så medan man i ordlistan har med förkortningen, utskriften och förklaringen.</w:t>
      </w:r>
      <w:r w:rsidR="00816278">
        <w:t xml:space="preserve"> I det här exemplet skulle det kanske t.o.m. behövas en referens första gången DDD nämns.</w:t>
      </w:r>
    </w:p>
    <w:p w:rsidR="00821D6A" w:rsidRDefault="00821D6A" w:rsidP="00821D6A">
      <w:pPr>
        <w:pStyle w:val="Stycke"/>
        <w:numPr>
          <w:ilvl w:val="0"/>
          <w:numId w:val="16"/>
        </w:numPr>
      </w:pPr>
      <w:r w:rsidRPr="00821D6A">
        <w:rPr>
          <w:b/>
        </w:rPr>
        <w:t>DDD</w:t>
      </w:r>
      <w:r>
        <w:t xml:space="preserve"> – </w:t>
      </w:r>
      <w:proofErr w:type="spellStart"/>
      <w:r>
        <w:t>Domain</w:t>
      </w:r>
      <w:proofErr w:type="spellEnd"/>
      <w:r>
        <w:t xml:space="preserve"> Driven Design.</w:t>
      </w:r>
    </w:p>
    <w:p w:rsidR="00821D6A" w:rsidRPr="00821D6A" w:rsidRDefault="00821D6A" w:rsidP="00821D6A">
      <w:pPr>
        <w:pStyle w:val="Stycke"/>
        <w:ind w:left="1304" w:firstLine="0"/>
      </w:pPr>
      <w:r>
        <w:t xml:space="preserve">Ett utvecklingssätt som fokuserar på att förstå kundens referensramar och som strävar efter att man skall ha ett gemensamt språk, ett s.k. </w:t>
      </w:r>
      <w:proofErr w:type="spellStart"/>
      <w:r w:rsidRPr="00821D6A">
        <w:t>ubiquitous</w:t>
      </w:r>
      <w:proofErr w:type="spellEnd"/>
      <w:r>
        <w:t xml:space="preserve"> </w:t>
      </w:r>
      <w:proofErr w:type="spellStart"/>
      <w:r w:rsidRPr="00821D6A">
        <w:t>language</w:t>
      </w:r>
      <w:proofErr w:type="spellEnd"/>
      <w:r>
        <w:t>.</w:t>
      </w:r>
    </w:p>
    <w:p w:rsidR="0048531B" w:rsidRDefault="0048531B" w:rsidP="004939BB">
      <w:pPr>
        <w:pStyle w:val="Rubrik1"/>
      </w:pPr>
      <w:bookmarkStart w:id="22" w:name="_Toc419299496"/>
      <w:r w:rsidRPr="004A4279">
        <w:t>Referenser</w:t>
      </w:r>
      <w:bookmarkEnd w:id="20"/>
      <w:bookmarkEnd w:id="22"/>
    </w:p>
    <w:p w:rsidR="00F15094" w:rsidRDefault="00F15094" w:rsidP="0048531B">
      <w:pPr>
        <w:pStyle w:val="StyckeefterRubrik"/>
      </w:pPr>
      <w:r>
        <w:t>Här under lägger man in de referenser man ev. har gjort i den löpande texten. Använd IEEE 2006 mall för hur man gör. Observera att Word kallar detta för en Litteraturlista (se Fliken ”Referenser” under ”Infoga källhänvisning”) men det är bara att gå in och ändra namnet senare när man infogat listan. Se exemplet nedan:</w:t>
      </w:r>
    </w:p>
    <w:p w:rsidR="00F15094" w:rsidRDefault="006A30ED" w:rsidP="0048531B">
      <w:pPr>
        <w:pStyle w:val="Stycke"/>
      </w:pPr>
      <w:r w:rsidRPr="006A30ED">
        <w:t xml:space="preserve">Tänk på att webbsidor generellt ses som ”sämre” referenser än publicerade böcker och </w:t>
      </w:r>
      <w:r w:rsidR="00F15094" w:rsidRPr="004A4279">
        <w:t>vetenskapliga publikationer. Sedan finns det ju bättre och sämre webbsidor. Försök att hitta officiella sidor om ni skall använda er av webbsidor. Lyckas ni lösa ett programmeringsproblem genom att använda ett forum så är ett tips att hitta ett mer officiellt referensbibliotek där ni nu troligen förstår vad som står där, eftersom ni redan har löst problemet.</w:t>
      </w:r>
    </w:p>
    <w:p w:rsidR="00816278" w:rsidRPr="004A4279" w:rsidRDefault="00816278" w:rsidP="0048531B">
      <w:pPr>
        <w:pStyle w:val="Stycke"/>
      </w:pPr>
      <w:r>
        <w:t>Har man många re</w:t>
      </w:r>
      <w:r w:rsidR="005E3104">
        <w:t>ferenser är det till stor hjälp</w:t>
      </w:r>
      <w:r>
        <w:t xml:space="preserve"> att använda någon form av referenshanteringsystem, t.ex. </w:t>
      </w:r>
      <w:proofErr w:type="spellStart"/>
      <w:r>
        <w:t>RefWorks</w:t>
      </w:r>
      <w:proofErr w:type="spellEnd"/>
      <w:r>
        <w:t xml:space="preserve">. Läs mer om </w:t>
      </w:r>
      <w:proofErr w:type="spellStart"/>
      <w:r>
        <w:t>RefWorks</w:t>
      </w:r>
      <w:proofErr w:type="spellEnd"/>
      <w:r>
        <w:t xml:space="preserve"> på bibliotekets hemsida.</w:t>
      </w:r>
    </w:p>
    <w:bookmarkStart w:id="23" w:name="_Toc379271513" w:displacedByCustomXml="next"/>
    <w:sdt>
      <w:sdtPr>
        <w:rPr>
          <w:b/>
          <w:bCs/>
        </w:rPr>
        <w:id w:val="1217866345"/>
        <w:docPartObj>
          <w:docPartGallery w:val="Bibliographies"/>
          <w:docPartUnique/>
        </w:docPartObj>
      </w:sdtPr>
      <w:sdtEndPr>
        <w:rPr>
          <w:b w:val="0"/>
          <w:bCs w:val="0"/>
        </w:rPr>
      </w:sdtEndPr>
      <w:sdtContent>
        <w:bookmarkEnd w:id="23" w:displacedByCustomXml="next"/>
        <w:sdt>
          <w:sdtPr>
            <w:id w:val="111145805"/>
            <w:bibliography/>
          </w:sdtPr>
          <w:sdtEndPr/>
          <w:sdtContent>
            <w:p w:rsidR="00F15094" w:rsidRDefault="00F15094" w:rsidP="00F1509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7140"/>
              </w:tblGrid>
              <w:tr w:rsidR="00F15094" w:rsidTr="000E20E4">
                <w:trPr>
                  <w:tblCellSpacing w:w="15" w:type="dxa"/>
                </w:trPr>
                <w:tc>
                  <w:tcPr>
                    <w:tcW w:w="50" w:type="pct"/>
                    <w:hideMark/>
                  </w:tcPr>
                  <w:p w:rsidR="00F15094" w:rsidRDefault="00F15094" w:rsidP="000E20E4">
                    <w:pPr>
                      <w:pStyle w:val="Litteraturfrteckning"/>
                      <w:rPr>
                        <w:rFonts w:eastAsiaTheme="minorEastAsia"/>
                        <w:noProof/>
                      </w:rPr>
                    </w:pPr>
                    <w:r>
                      <w:rPr>
                        <w:noProof/>
                      </w:rPr>
                      <w:t xml:space="preserve">[1] </w:t>
                    </w:r>
                  </w:p>
                </w:tc>
                <w:tc>
                  <w:tcPr>
                    <w:tcW w:w="0" w:type="auto"/>
                    <w:hideMark/>
                  </w:tcPr>
                  <w:p w:rsidR="00F15094" w:rsidRDefault="00F15094" w:rsidP="000E20E4">
                    <w:pPr>
                      <w:pStyle w:val="Litteraturfrteckning"/>
                      <w:rPr>
                        <w:rFonts w:eastAsiaTheme="minorEastAsia"/>
                        <w:noProof/>
                      </w:rPr>
                    </w:pPr>
                    <w:r w:rsidRPr="00575121">
                      <w:rPr>
                        <w:noProof/>
                        <w:lang w:val="en-US"/>
                      </w:rPr>
                      <w:t xml:space="preserve">”Linux Knowledge Base and Tutorial,” The Linux Tutorial, [Online]. </w:t>
                    </w:r>
                    <w:r>
                      <w:rPr>
                        <w:noProof/>
                      </w:rPr>
                      <w:t>Available: http://www.linux-tutorial.info/. [Använd 30 Januari 2014].</w:t>
                    </w:r>
                  </w:p>
                </w:tc>
              </w:tr>
              <w:tr w:rsidR="00F15094" w:rsidTr="000E20E4">
                <w:trPr>
                  <w:tblCellSpacing w:w="15" w:type="dxa"/>
                </w:trPr>
                <w:tc>
                  <w:tcPr>
                    <w:tcW w:w="50" w:type="pct"/>
                    <w:hideMark/>
                  </w:tcPr>
                  <w:p w:rsidR="00F15094" w:rsidRDefault="00F15094" w:rsidP="000E20E4">
                    <w:pPr>
                      <w:pStyle w:val="Litteraturfrteckning"/>
                      <w:rPr>
                        <w:rFonts w:eastAsiaTheme="minorEastAsia"/>
                        <w:noProof/>
                      </w:rPr>
                    </w:pPr>
                    <w:r>
                      <w:rPr>
                        <w:noProof/>
                      </w:rPr>
                      <w:t xml:space="preserve">[2] </w:t>
                    </w:r>
                  </w:p>
                </w:tc>
                <w:tc>
                  <w:tcPr>
                    <w:tcW w:w="0" w:type="auto"/>
                    <w:hideMark/>
                  </w:tcPr>
                  <w:p w:rsidR="00F15094" w:rsidRDefault="00F15094" w:rsidP="000E20E4">
                    <w:pPr>
                      <w:pStyle w:val="Litteraturfrteckning"/>
                      <w:rPr>
                        <w:rFonts w:eastAsiaTheme="minorEastAsia"/>
                        <w:noProof/>
                      </w:rPr>
                    </w:pPr>
                    <w:r w:rsidRPr="00575121">
                      <w:rPr>
                        <w:noProof/>
                        <w:lang w:val="en-US"/>
                      </w:rPr>
                      <w:t xml:space="preserve">”Raspberrypi org,” [Online]. Available: http://www.raspberrypi.org/. </w:t>
                    </w:r>
                    <w:r>
                      <w:rPr>
                        <w:noProof/>
                      </w:rPr>
                      <w:t>[Använd 2 Februari 2014].</w:t>
                    </w:r>
                  </w:p>
                </w:tc>
              </w:tr>
              <w:tr w:rsidR="00F15094" w:rsidRPr="00522A27" w:rsidTr="000E20E4">
                <w:trPr>
                  <w:tblCellSpacing w:w="15" w:type="dxa"/>
                </w:trPr>
                <w:tc>
                  <w:tcPr>
                    <w:tcW w:w="50" w:type="pct"/>
                    <w:hideMark/>
                  </w:tcPr>
                  <w:p w:rsidR="00F15094" w:rsidRDefault="00F15094" w:rsidP="000E20E4">
                    <w:pPr>
                      <w:pStyle w:val="Litteraturfrteckning"/>
                      <w:rPr>
                        <w:rFonts w:eastAsiaTheme="minorEastAsia"/>
                        <w:noProof/>
                        <w:lang w:val="en-US"/>
                      </w:rPr>
                    </w:pPr>
                    <w:r>
                      <w:rPr>
                        <w:noProof/>
                        <w:lang w:val="en-US"/>
                      </w:rPr>
                      <w:t xml:space="preserve">[3] </w:t>
                    </w:r>
                  </w:p>
                </w:tc>
                <w:tc>
                  <w:tcPr>
                    <w:tcW w:w="0" w:type="auto"/>
                    <w:hideMark/>
                  </w:tcPr>
                  <w:p w:rsidR="00F15094" w:rsidRDefault="00F15094" w:rsidP="000E20E4">
                    <w:pPr>
                      <w:pStyle w:val="Litteraturfrteckning"/>
                      <w:rPr>
                        <w:rFonts w:eastAsiaTheme="minorEastAsia"/>
                        <w:noProof/>
                        <w:lang w:val="en-US"/>
                      </w:rPr>
                    </w:pPr>
                    <w:r>
                      <w:rPr>
                        <w:noProof/>
                        <w:lang w:val="en-US"/>
                      </w:rPr>
                      <w:t xml:space="preserve">R. C. Martin, "Chapter 2: Meningful names," in </w:t>
                    </w:r>
                    <w:r>
                      <w:rPr>
                        <w:i/>
                        <w:iCs/>
                        <w:noProof/>
                        <w:lang w:val="en-US"/>
                      </w:rPr>
                      <w:t>Clean Code</w:t>
                    </w:r>
                    <w:r>
                      <w:rPr>
                        <w:noProof/>
                        <w:lang w:val="en-US"/>
                      </w:rPr>
                      <w:t>, Boston, MA, Prentice Hall, Pearson Education, 2012, pp. 17-30.</w:t>
                    </w:r>
                  </w:p>
                </w:tc>
              </w:tr>
            </w:tbl>
            <w:p w:rsidR="00F15094" w:rsidRPr="00575121" w:rsidRDefault="00F15094" w:rsidP="00F15094">
              <w:pPr>
                <w:rPr>
                  <w:rFonts w:eastAsia="Times New Roman"/>
                  <w:noProof/>
                  <w:lang w:val="en-US"/>
                </w:rPr>
              </w:pPr>
            </w:p>
            <w:p w:rsidR="00F15094" w:rsidRPr="00E27942" w:rsidRDefault="00F15094" w:rsidP="00F15094">
              <w:r>
                <w:rPr>
                  <w:b/>
                  <w:bCs/>
                </w:rPr>
                <w:lastRenderedPageBreak/>
                <w:fldChar w:fldCharType="end"/>
              </w:r>
            </w:p>
          </w:sdtContent>
        </w:sdt>
      </w:sdtContent>
    </w:sdt>
    <w:p w:rsidR="006A30ED" w:rsidRDefault="00B668B6" w:rsidP="004939BB">
      <w:pPr>
        <w:pStyle w:val="Rubrik1"/>
        <w:rPr>
          <w:lang w:val="en-US"/>
        </w:rPr>
      </w:pPr>
      <w:bookmarkStart w:id="24" w:name="_Toc419299497"/>
      <w:r>
        <w:rPr>
          <w:lang w:val="en-US"/>
        </w:rPr>
        <w:t>Tack</w:t>
      </w:r>
      <w:bookmarkEnd w:id="24"/>
    </w:p>
    <w:p w:rsidR="00B668B6" w:rsidRPr="00B668B6" w:rsidRDefault="00B668B6" w:rsidP="00B668B6">
      <w:r w:rsidRPr="00B668B6">
        <w:t xml:space="preserve">Det </w:t>
      </w:r>
      <w:r w:rsidR="005E3104">
        <w:t>förekommer att man vill tacka personer som har hjälpt att genomföra arbete, men det är inget krav.</w:t>
      </w:r>
      <w:r>
        <w:t xml:space="preserve"> Denna rubrik är alltså inte obligatorisk.</w:t>
      </w:r>
    </w:p>
    <w:p w:rsidR="006A30ED" w:rsidRPr="00B668B6" w:rsidRDefault="006A30ED" w:rsidP="006A30ED">
      <w:pPr>
        <w:pStyle w:val="Ingetavstnd"/>
      </w:pPr>
      <w:r w:rsidRPr="00B668B6">
        <w:br w:type="page"/>
      </w:r>
    </w:p>
    <w:p w:rsidR="006A30ED" w:rsidRDefault="006A30ED" w:rsidP="004939BB">
      <w:pPr>
        <w:pStyle w:val="Rubrik1"/>
      </w:pPr>
      <w:bookmarkStart w:id="25" w:name="_Toc379271514"/>
      <w:bookmarkStart w:id="26" w:name="_Toc419184893"/>
      <w:bookmarkStart w:id="27" w:name="_Toc419299498"/>
      <w:r w:rsidRPr="006A30ED">
        <w:lastRenderedPageBreak/>
        <w:t>Bilagor</w:t>
      </w:r>
      <w:bookmarkEnd w:id="25"/>
      <w:bookmarkEnd w:id="26"/>
      <w:bookmarkEnd w:id="27"/>
    </w:p>
    <w:p w:rsidR="005E3104" w:rsidRDefault="006A30ED" w:rsidP="005E3104">
      <w:pPr>
        <w:pStyle w:val="StyckeefterRubrik"/>
      </w:pPr>
      <w:r>
        <w:t xml:space="preserve">Sist lägger man ev. bilagor. Varje bilaga skall ha ett eget namn och finnas på en egen sida. Ofta väljer man dessutom att numrera </w:t>
      </w:r>
      <w:r w:rsidR="00C82176">
        <w:t xml:space="preserve">och namnge </w:t>
      </w:r>
      <w:r>
        <w:t>dessa</w:t>
      </w:r>
      <w:r w:rsidR="00C82176">
        <w:t xml:space="preserve"> (anvä</w:t>
      </w:r>
      <w:r w:rsidR="00B668B6">
        <w:t>nd underrubrik</w:t>
      </w:r>
      <w:r w:rsidR="00C82176">
        <w:t>)</w:t>
      </w:r>
      <w:r>
        <w:t xml:space="preserve"> så att det lätt går att referera till bilagor </w:t>
      </w:r>
      <w:r w:rsidR="005E3104">
        <w:t>i texten tidigare i dokumentet.</w:t>
      </w:r>
    </w:p>
    <w:p w:rsidR="005E3104" w:rsidRDefault="006A30ED" w:rsidP="005E3104">
      <w:pPr>
        <w:pStyle w:val="StyckeefterRubrik"/>
      </w:pPr>
      <w:r>
        <w:t xml:space="preserve">Några exempel på bilagor är programlistningar (källkod), </w:t>
      </w:r>
      <w:r w:rsidR="005E3104">
        <w:t xml:space="preserve">statistik, </w:t>
      </w:r>
      <w:r>
        <w:t xml:space="preserve">tabeller och bilder.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sorteringsalgoritm i Java ha själva metoden som sorterar inklippt under Resultat eller Metod och hela källkoden inklusive </w:t>
      </w:r>
      <w:r w:rsidRPr="001255F7">
        <w:rPr>
          <w:rFonts w:ascii="Courier New" w:hAnsi="Courier New" w:cs="Courier New"/>
        </w:rPr>
        <w:t>main</w:t>
      </w:r>
      <w:r>
        <w:t xml:space="preserve"> metoden och övrig kod för att testa sorteringsmetoden som bilaga. På det sättet behöver inte läsaren plöja igenom en massa kod för att hitta det väsentliga, sorteringsmetoden. Samtidigt kan man, om det behövs, kolla upp hela koden om det uppstår fråg</w:t>
      </w:r>
      <w:r w:rsidR="005E3104">
        <w:t>etecken angående genomförandet.</w:t>
      </w:r>
    </w:p>
    <w:p w:rsidR="006A30ED" w:rsidRPr="007A5E2E" w:rsidRDefault="006A30ED" w:rsidP="005E3104">
      <w:pPr>
        <w:pStyle w:val="Stycke"/>
      </w:pPr>
      <w:r>
        <w:t xml:space="preserve">Även bilder kan man behandla på detta sätt; relevanta bilder som är direkt kopplade till rapporten för att visa något, läggs in där saken behandlas. Men är det </w:t>
      </w:r>
      <w:r w:rsidR="005E3104">
        <w:t>t.ex.</w:t>
      </w:r>
      <w:r>
        <w:t xml:space="preserve"> ett arbete som jobbat med många bilder för att bevisa eller visa något</w:t>
      </w:r>
      <w:r w:rsidR="005E3104">
        <w:t>,</w:t>
      </w:r>
      <w:r>
        <w:t xml:space="preserve"> kan man lägga en eller två bilder i rapporter bara för att påvisa det eftersökta och sedan lägga alla andra bilder som bilaga för att läsaren skall kunna kontrollera att arbetet gjorts på många bilder med likartade effekter. </w:t>
      </w:r>
    </w:p>
    <w:p w:rsidR="00F15094" w:rsidRPr="006A30ED" w:rsidRDefault="00F15094" w:rsidP="00F15094"/>
    <w:sectPr w:rsidR="00F15094" w:rsidRPr="006A30ED" w:rsidSect="007C3C8A">
      <w:footerReference w:type="default" r:id="rId15"/>
      <w:pgSz w:w="11906" w:h="16838"/>
      <w:pgMar w:top="1418" w:right="1985" w:bottom="1418" w:left="2552"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06" w:rsidRDefault="00EF6A06" w:rsidP="009A0744">
      <w:r>
        <w:separator/>
      </w:r>
    </w:p>
  </w:endnote>
  <w:endnote w:type="continuationSeparator" w:id="0">
    <w:p w:rsidR="00EF6A06" w:rsidRDefault="00EF6A06"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Sidfot"/>
    </w:pPr>
    <w:r>
      <w:rPr>
        <w:noProof/>
        <w:lang w:eastAsia="sv-SE"/>
      </w:rPr>
      <mc:AlternateContent>
        <mc:Choice Requires="wps">
          <w:drawing>
            <wp:anchor distT="0" distB="0" distL="114300" distR="114300" simplePos="0" relativeHeight="251663360" behindDoc="0" locked="0" layoutInCell="1" allowOverlap="1" wp14:anchorId="1DC7EBE3" wp14:editId="19B11B5D">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Sidfot"/>
      <w:jc w:val="right"/>
    </w:pPr>
  </w:p>
  <w:p w:rsidR="00C76D79" w:rsidRDefault="00C76D79">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Sidfot"/>
          <w:jc w:val="right"/>
        </w:pPr>
        <w:r>
          <w:fldChar w:fldCharType="begin"/>
        </w:r>
        <w:r>
          <w:instrText>PAGE   \* MERGEFORMAT</w:instrText>
        </w:r>
        <w:r>
          <w:fldChar w:fldCharType="separate"/>
        </w:r>
        <w:r w:rsidR="0004191F">
          <w:rPr>
            <w:noProof/>
          </w:rPr>
          <w:t>2</w:t>
        </w:r>
        <w:r>
          <w:fldChar w:fldCharType="end"/>
        </w:r>
      </w:p>
    </w:sdtContent>
  </w:sdt>
  <w:p w:rsidR="006A30ED" w:rsidRDefault="006A30E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06" w:rsidRDefault="00EF6A06" w:rsidP="009A0744">
      <w:r>
        <w:separator/>
      </w:r>
    </w:p>
  </w:footnote>
  <w:footnote w:type="continuationSeparator" w:id="0">
    <w:p w:rsidR="00EF6A06" w:rsidRDefault="00EF6A06"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Sidhuvud"/>
      <w:jc w:val="center"/>
    </w:pPr>
    <w:r>
      <w:rPr>
        <w:noProof/>
        <w:lang w:eastAsia="sv-SE"/>
      </w:rPr>
      <mc:AlternateContent>
        <mc:Choice Requires="wps">
          <w:drawing>
            <wp:anchor distT="0" distB="0" distL="114300" distR="114300" simplePos="0" relativeHeight="251662336" behindDoc="0" locked="0" layoutInCell="1" allowOverlap="1" wp14:anchorId="25EF0006" wp14:editId="5CE0A4AB">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311A20B2" wp14:editId="526507B5">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37"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08E589B1" wp14:editId="68E00418">
          <wp:simplePos x="0" y="0"/>
          <wp:positionH relativeFrom="column">
            <wp:posOffset>2214245</wp:posOffset>
          </wp:positionH>
          <wp:positionV relativeFrom="paragraph">
            <wp:posOffset>93345</wp:posOffset>
          </wp:positionV>
          <wp:extent cx="1036800" cy="914400"/>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750A00C8" wp14:editId="1BCCE05C">
          <wp:simplePos x="0" y="0"/>
          <wp:positionH relativeFrom="column">
            <wp:posOffset>-1080135</wp:posOffset>
          </wp:positionH>
          <wp:positionV relativeFrom="paragraph">
            <wp:posOffset>-459741</wp:posOffset>
          </wp:positionV>
          <wp:extent cx="3252258" cy="3038475"/>
          <wp:effectExtent l="0" t="0" r="0"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Pr="005B2C04" w:rsidRDefault="007B7BFA" w:rsidP="005B2C0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7353A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7D3682"/>
    <w:multiLevelType w:val="hybridMultilevel"/>
    <w:tmpl w:val="642C6B92"/>
    <w:lvl w:ilvl="0" w:tplc="FA8C984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AB65FAA"/>
    <w:multiLevelType w:val="multilevel"/>
    <w:tmpl w:val="07BE7F8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43E5C"/>
    <w:multiLevelType w:val="hybridMultilevel"/>
    <w:tmpl w:val="39221508"/>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2">
    <w:nsid w:val="42B721FC"/>
    <w:multiLevelType w:val="hybridMultilevel"/>
    <w:tmpl w:val="08A6150C"/>
    <w:lvl w:ilvl="0" w:tplc="041D000B">
      <w:start w:val="1"/>
      <w:numFmt w:val="bullet"/>
      <w:lvlText w:val=""/>
      <w:lvlJc w:val="left"/>
      <w:pPr>
        <w:ind w:left="1004" w:hanging="360"/>
      </w:pPr>
      <w:rPr>
        <w:rFonts w:ascii="Wingdings" w:hAnsi="Wingdings"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3">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4"/>
  </w:num>
  <w:num w:numId="5">
    <w:abstractNumId w:val="15"/>
  </w:num>
  <w:num w:numId="6">
    <w:abstractNumId w:val="9"/>
  </w:num>
  <w:num w:numId="7">
    <w:abstractNumId w:val="13"/>
  </w:num>
  <w:num w:numId="8">
    <w:abstractNumId w:val="8"/>
  </w:num>
  <w:num w:numId="9">
    <w:abstractNumId w:val="0"/>
  </w:num>
  <w:num w:numId="10">
    <w:abstractNumId w:val="6"/>
  </w:num>
  <w:num w:numId="11">
    <w:abstractNumId w:val="10"/>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1304"/>
  <w:hyphenationZone w:val="425"/>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31004"/>
    <w:rsid w:val="0003632E"/>
    <w:rsid w:val="0004032D"/>
    <w:rsid w:val="0004191F"/>
    <w:rsid w:val="00042DAF"/>
    <w:rsid w:val="000452CF"/>
    <w:rsid w:val="00047F6F"/>
    <w:rsid w:val="000517B8"/>
    <w:rsid w:val="00053CD9"/>
    <w:rsid w:val="000B0247"/>
    <w:rsid w:val="000E135A"/>
    <w:rsid w:val="000E1BCC"/>
    <w:rsid w:val="0010661D"/>
    <w:rsid w:val="001255F7"/>
    <w:rsid w:val="00137A02"/>
    <w:rsid w:val="00144F00"/>
    <w:rsid w:val="001672C3"/>
    <w:rsid w:val="001B1631"/>
    <w:rsid w:val="001B5B24"/>
    <w:rsid w:val="001C5CCB"/>
    <w:rsid w:val="001F5579"/>
    <w:rsid w:val="001F6C4E"/>
    <w:rsid w:val="001F7D13"/>
    <w:rsid w:val="00200EB1"/>
    <w:rsid w:val="00216998"/>
    <w:rsid w:val="0025766E"/>
    <w:rsid w:val="00263465"/>
    <w:rsid w:val="00264E82"/>
    <w:rsid w:val="0026524D"/>
    <w:rsid w:val="002D0253"/>
    <w:rsid w:val="002F7719"/>
    <w:rsid w:val="00301260"/>
    <w:rsid w:val="003253C7"/>
    <w:rsid w:val="003611AE"/>
    <w:rsid w:val="00383212"/>
    <w:rsid w:val="00384188"/>
    <w:rsid w:val="003B2DCB"/>
    <w:rsid w:val="003B78A0"/>
    <w:rsid w:val="003D3E9B"/>
    <w:rsid w:val="003D642E"/>
    <w:rsid w:val="003D77D5"/>
    <w:rsid w:val="003F0D24"/>
    <w:rsid w:val="00415351"/>
    <w:rsid w:val="0042680E"/>
    <w:rsid w:val="004315A9"/>
    <w:rsid w:val="004354E6"/>
    <w:rsid w:val="00440A4C"/>
    <w:rsid w:val="0048531B"/>
    <w:rsid w:val="00492100"/>
    <w:rsid w:val="004939BB"/>
    <w:rsid w:val="004A309F"/>
    <w:rsid w:val="004A4279"/>
    <w:rsid w:val="004D45A5"/>
    <w:rsid w:val="004E09DB"/>
    <w:rsid w:val="00510F31"/>
    <w:rsid w:val="00522101"/>
    <w:rsid w:val="00522A27"/>
    <w:rsid w:val="00553EDC"/>
    <w:rsid w:val="005573B5"/>
    <w:rsid w:val="00570977"/>
    <w:rsid w:val="00593A94"/>
    <w:rsid w:val="00594151"/>
    <w:rsid w:val="005A658D"/>
    <w:rsid w:val="005B2C04"/>
    <w:rsid w:val="005C70D4"/>
    <w:rsid w:val="005D0DB2"/>
    <w:rsid w:val="005D4CEC"/>
    <w:rsid w:val="005E3104"/>
    <w:rsid w:val="005E74F2"/>
    <w:rsid w:val="0060595C"/>
    <w:rsid w:val="00622310"/>
    <w:rsid w:val="00623FF5"/>
    <w:rsid w:val="0062501F"/>
    <w:rsid w:val="006358F8"/>
    <w:rsid w:val="00640671"/>
    <w:rsid w:val="00652071"/>
    <w:rsid w:val="006618D2"/>
    <w:rsid w:val="0066462C"/>
    <w:rsid w:val="00696556"/>
    <w:rsid w:val="006968F6"/>
    <w:rsid w:val="006A30ED"/>
    <w:rsid w:val="006B69CC"/>
    <w:rsid w:val="006E766D"/>
    <w:rsid w:val="006F3F05"/>
    <w:rsid w:val="0071418E"/>
    <w:rsid w:val="00721836"/>
    <w:rsid w:val="007414FA"/>
    <w:rsid w:val="00766D5F"/>
    <w:rsid w:val="00781840"/>
    <w:rsid w:val="007B7BFA"/>
    <w:rsid w:val="007C3C8A"/>
    <w:rsid w:val="007C7E02"/>
    <w:rsid w:val="00801B52"/>
    <w:rsid w:val="00802124"/>
    <w:rsid w:val="008077E5"/>
    <w:rsid w:val="00816278"/>
    <w:rsid w:val="00817BF7"/>
    <w:rsid w:val="00821D6A"/>
    <w:rsid w:val="00836DD8"/>
    <w:rsid w:val="00837F91"/>
    <w:rsid w:val="00850409"/>
    <w:rsid w:val="00885831"/>
    <w:rsid w:val="00886EE6"/>
    <w:rsid w:val="008A6534"/>
    <w:rsid w:val="008C0D56"/>
    <w:rsid w:val="008D797E"/>
    <w:rsid w:val="008D7F8B"/>
    <w:rsid w:val="008E4CB2"/>
    <w:rsid w:val="008F2F3C"/>
    <w:rsid w:val="0090059D"/>
    <w:rsid w:val="009007AB"/>
    <w:rsid w:val="00905D02"/>
    <w:rsid w:val="009128EF"/>
    <w:rsid w:val="0092272E"/>
    <w:rsid w:val="00943BE2"/>
    <w:rsid w:val="009917A7"/>
    <w:rsid w:val="009A0744"/>
    <w:rsid w:val="009A12DE"/>
    <w:rsid w:val="009B1A5A"/>
    <w:rsid w:val="009C067A"/>
    <w:rsid w:val="009D0745"/>
    <w:rsid w:val="009F62ED"/>
    <w:rsid w:val="00A64F0E"/>
    <w:rsid w:val="00A76326"/>
    <w:rsid w:val="00A866B5"/>
    <w:rsid w:val="00A90B14"/>
    <w:rsid w:val="00AA6930"/>
    <w:rsid w:val="00AC4687"/>
    <w:rsid w:val="00AD6663"/>
    <w:rsid w:val="00AE5187"/>
    <w:rsid w:val="00B04D2C"/>
    <w:rsid w:val="00B14204"/>
    <w:rsid w:val="00B36A32"/>
    <w:rsid w:val="00B40C3D"/>
    <w:rsid w:val="00B42DC3"/>
    <w:rsid w:val="00B653B0"/>
    <w:rsid w:val="00B668B6"/>
    <w:rsid w:val="00B9576C"/>
    <w:rsid w:val="00BA063C"/>
    <w:rsid w:val="00BA1666"/>
    <w:rsid w:val="00BA5F69"/>
    <w:rsid w:val="00BC2C5D"/>
    <w:rsid w:val="00BC600B"/>
    <w:rsid w:val="00BC7788"/>
    <w:rsid w:val="00BE59CC"/>
    <w:rsid w:val="00C3680A"/>
    <w:rsid w:val="00C40573"/>
    <w:rsid w:val="00C76D79"/>
    <w:rsid w:val="00C82176"/>
    <w:rsid w:val="00C978F5"/>
    <w:rsid w:val="00CB2E8F"/>
    <w:rsid w:val="00CF70DF"/>
    <w:rsid w:val="00D30B0B"/>
    <w:rsid w:val="00D40E51"/>
    <w:rsid w:val="00D51875"/>
    <w:rsid w:val="00D518E7"/>
    <w:rsid w:val="00D64A2B"/>
    <w:rsid w:val="00D732DA"/>
    <w:rsid w:val="00D75D05"/>
    <w:rsid w:val="00D82BAE"/>
    <w:rsid w:val="00D90A97"/>
    <w:rsid w:val="00DB3AA7"/>
    <w:rsid w:val="00DB76B3"/>
    <w:rsid w:val="00DE1BCE"/>
    <w:rsid w:val="00E169AE"/>
    <w:rsid w:val="00E34DF6"/>
    <w:rsid w:val="00E35663"/>
    <w:rsid w:val="00E46DB1"/>
    <w:rsid w:val="00E7184F"/>
    <w:rsid w:val="00E72C46"/>
    <w:rsid w:val="00E81E67"/>
    <w:rsid w:val="00E84152"/>
    <w:rsid w:val="00E86704"/>
    <w:rsid w:val="00E8734A"/>
    <w:rsid w:val="00E9159D"/>
    <w:rsid w:val="00EB667B"/>
    <w:rsid w:val="00EC3CB9"/>
    <w:rsid w:val="00EF6A06"/>
    <w:rsid w:val="00F15094"/>
    <w:rsid w:val="00F21568"/>
    <w:rsid w:val="00F47869"/>
    <w:rsid w:val="00F53A85"/>
    <w:rsid w:val="00F5425B"/>
    <w:rsid w:val="00F576AB"/>
    <w:rsid w:val="00F66605"/>
    <w:rsid w:val="00F72145"/>
    <w:rsid w:val="00F90637"/>
    <w:rsid w:val="00F913A3"/>
    <w:rsid w:val="00F951F4"/>
    <w:rsid w:val="00F9666D"/>
    <w:rsid w:val="00FB60E4"/>
    <w:rsid w:val="00FC41B0"/>
    <w:rsid w:val="00FD4562"/>
    <w:rsid w:val="00FD490F"/>
    <w:rsid w:val="00FD7EBE"/>
    <w:rsid w:val="00FF39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47EA8DB0-89DB-4C3D-9215-F87E91E4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higmall+ATMiesg.dotx</Template>
  <TotalTime>500</TotalTime>
  <Pages>11</Pages>
  <Words>2036</Words>
  <Characters>10797</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Ake Wallin</cp:lastModifiedBy>
  <cp:revision>15</cp:revision>
  <cp:lastPrinted>2015-05-13T15:08:00Z</cp:lastPrinted>
  <dcterms:created xsi:type="dcterms:W3CDTF">2015-05-12T07:44:00Z</dcterms:created>
  <dcterms:modified xsi:type="dcterms:W3CDTF">2015-05-13T15:30:00Z</dcterms:modified>
</cp:coreProperties>
</file>